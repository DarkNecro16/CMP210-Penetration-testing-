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554A4" w14:textId="77777777" w:rsidR="00FF7616" w:rsidRDefault="00FF7616" w:rsidP="0096301D">
      <w:pPr>
        <w:pStyle w:val="ListParagraph"/>
        <w:spacing w:line="276" w:lineRule="auto"/>
        <w:rPr>
          <w:rFonts w:ascii="Verdana" w:hAnsi="Verdana"/>
          <w:color w:val="222222"/>
          <w:shd w:val="clear" w:color="auto" w:fill="FFFFFF"/>
        </w:rPr>
      </w:pPr>
    </w:p>
    <w:p w14:paraId="2E2CE26F" w14:textId="77777777" w:rsidR="00800DF0" w:rsidRPr="00FF7616" w:rsidRDefault="00800DF0" w:rsidP="00FF7616">
      <w:pPr>
        <w:rPr>
          <w:rFonts w:ascii="Verdana" w:hAnsi="Verdana"/>
          <w:color w:val="222222"/>
          <w:shd w:val="clear" w:color="auto" w:fill="FFFFFF"/>
        </w:rPr>
      </w:pPr>
    </w:p>
    <w:p w14:paraId="0AF78169" w14:textId="77777777" w:rsidR="00CA5897" w:rsidRDefault="00CA5897"/>
    <w:p w14:paraId="542C5EC1" w14:textId="77777777" w:rsidR="00CA5897" w:rsidRDefault="00CA5897"/>
    <w:p w14:paraId="453BE223" w14:textId="77777777" w:rsidR="00527338" w:rsidRDefault="00527338"/>
    <w:p w14:paraId="255F3242" w14:textId="77777777" w:rsidR="00A50E2A" w:rsidRDefault="009C5438" w:rsidP="00527338">
      <w:pPr>
        <w:jc w:val="center"/>
      </w:pPr>
      <w:r>
        <w:rPr>
          <w:noProof/>
          <w:lang w:val="en-GB" w:eastAsia="en-GB"/>
        </w:rPr>
        <w:drawing>
          <wp:inline distT="0" distB="0" distL="0" distR="0" wp14:anchorId="6833FE62" wp14:editId="2DB2DDAE">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5017C3C6"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18C9221D" w14:textId="77777777" w:rsidTr="0022030D">
        <w:trPr>
          <w:cantSplit/>
          <w:trHeight w:val="4958"/>
        </w:trPr>
        <w:tc>
          <w:tcPr>
            <w:tcW w:w="7283" w:type="dxa"/>
            <w:shd w:val="clear" w:color="auto" w:fill="auto"/>
            <w:vAlign w:val="center"/>
          </w:tcPr>
          <w:p w14:paraId="6F60E224" w14:textId="59266335" w:rsidR="004D4F69" w:rsidRDefault="00671745" w:rsidP="0005417B">
            <w:pPr>
              <w:spacing w:after="0" w:line="260" w:lineRule="auto"/>
              <w:jc w:val="center"/>
              <w:rPr>
                <w:b/>
                <w:sz w:val="56"/>
              </w:rPr>
            </w:pPr>
            <w:r>
              <w:rPr>
                <w:b/>
                <w:sz w:val="56"/>
              </w:rPr>
              <w:t>Penetration Testing</w:t>
            </w:r>
            <w:r w:rsidR="00937C64">
              <w:rPr>
                <w:b/>
                <w:sz w:val="56"/>
              </w:rPr>
              <w:t>:</w:t>
            </w:r>
            <w:r>
              <w:rPr>
                <w:b/>
                <w:sz w:val="56"/>
              </w:rPr>
              <w:t xml:space="preserve"> </w:t>
            </w:r>
            <w:r w:rsidR="00937C64">
              <w:rPr>
                <w:b/>
                <w:sz w:val="56"/>
              </w:rPr>
              <w:t xml:space="preserve"> </w:t>
            </w:r>
            <w:r w:rsidR="00C73F14">
              <w:rPr>
                <w:b/>
                <w:sz w:val="56"/>
              </w:rPr>
              <w:t>Unveiling</w:t>
            </w:r>
            <w:r w:rsidR="004D4F69">
              <w:rPr>
                <w:b/>
                <w:sz w:val="56"/>
              </w:rPr>
              <w:t xml:space="preserve"> Common</w:t>
            </w:r>
          </w:p>
          <w:p w14:paraId="3ABE6CCE" w14:textId="796694A1" w:rsidR="009627B3" w:rsidRDefault="00C73F14" w:rsidP="0005417B">
            <w:pPr>
              <w:spacing w:after="0" w:line="260" w:lineRule="auto"/>
              <w:jc w:val="center"/>
              <w:rPr>
                <w:b/>
                <w:sz w:val="56"/>
              </w:rPr>
            </w:pPr>
            <w:r>
              <w:rPr>
                <w:b/>
                <w:sz w:val="56"/>
              </w:rPr>
              <w:t>Vulnerabil</w:t>
            </w:r>
            <w:r w:rsidR="00F46142">
              <w:rPr>
                <w:b/>
                <w:sz w:val="56"/>
              </w:rPr>
              <w:t>ities</w:t>
            </w:r>
          </w:p>
          <w:p w14:paraId="3660E790" w14:textId="77777777" w:rsidR="009627B3" w:rsidRDefault="009627B3" w:rsidP="009627B3">
            <w:pPr>
              <w:rPr>
                <w:rFonts w:ascii="Verdana" w:hAnsi="Verdana"/>
                <w:color w:val="222222"/>
                <w:shd w:val="clear" w:color="auto" w:fill="FFFFFF"/>
              </w:rPr>
            </w:pPr>
          </w:p>
          <w:p w14:paraId="3EA05927" w14:textId="1682B594" w:rsidR="009627B3" w:rsidRDefault="005D6672" w:rsidP="00925586">
            <w:pPr>
              <w:jc w:val="center"/>
              <w:rPr>
                <w:rFonts w:ascii="Verdana" w:hAnsi="Verdana"/>
                <w:i/>
                <w:color w:val="222222"/>
                <w:shd w:val="clear" w:color="auto" w:fill="FFFFFF"/>
              </w:rPr>
            </w:pPr>
            <w:r>
              <w:rPr>
                <w:rFonts w:ascii="Verdana" w:hAnsi="Verdana"/>
                <w:i/>
                <w:color w:val="222222"/>
                <w:shd w:val="clear" w:color="auto" w:fill="FFFFFF"/>
              </w:rPr>
              <w:t xml:space="preserve">A </w:t>
            </w:r>
            <w:r w:rsidR="006B4DAF">
              <w:rPr>
                <w:rFonts w:ascii="Verdana" w:hAnsi="Verdana"/>
                <w:i/>
                <w:color w:val="222222"/>
                <w:shd w:val="clear" w:color="auto" w:fill="FFFFFF"/>
              </w:rPr>
              <w:t>Comprehensive Penetration Test</w:t>
            </w:r>
            <w:r w:rsidR="00925586">
              <w:rPr>
                <w:rFonts w:ascii="Verdana" w:hAnsi="Verdana"/>
                <w:i/>
                <w:color w:val="222222"/>
                <w:shd w:val="clear" w:color="auto" w:fill="FFFFFF"/>
              </w:rPr>
              <w:t xml:space="preserve"> and </w:t>
            </w:r>
            <w:r w:rsidR="000150A5">
              <w:rPr>
                <w:rFonts w:ascii="Verdana" w:hAnsi="Verdana"/>
                <w:i/>
                <w:color w:val="222222"/>
                <w:shd w:val="clear" w:color="auto" w:fill="FFFFFF"/>
              </w:rPr>
              <w:t>V</w:t>
            </w:r>
            <w:r w:rsidR="00925586">
              <w:rPr>
                <w:rFonts w:ascii="Verdana" w:hAnsi="Verdana"/>
                <w:i/>
                <w:color w:val="222222"/>
                <w:shd w:val="clear" w:color="auto" w:fill="FFFFFF"/>
              </w:rPr>
              <w:t xml:space="preserve">ulnerability </w:t>
            </w:r>
            <w:r w:rsidR="000150A5">
              <w:rPr>
                <w:rFonts w:ascii="Verdana" w:hAnsi="Verdana"/>
                <w:i/>
                <w:color w:val="222222"/>
                <w:shd w:val="clear" w:color="auto" w:fill="FFFFFF"/>
              </w:rPr>
              <w:t>A</w:t>
            </w:r>
            <w:r w:rsidR="00925586">
              <w:rPr>
                <w:rFonts w:ascii="Verdana" w:hAnsi="Verdana"/>
                <w:i/>
                <w:color w:val="222222"/>
                <w:shd w:val="clear" w:color="auto" w:fill="FFFFFF"/>
              </w:rPr>
              <w:t>ssessment</w:t>
            </w:r>
          </w:p>
          <w:p w14:paraId="2888FED7" w14:textId="77777777" w:rsidR="00F84806" w:rsidRPr="00F84806" w:rsidRDefault="00F84806" w:rsidP="009627B3">
            <w:pPr>
              <w:rPr>
                <w:rFonts w:ascii="Verdana" w:hAnsi="Verdana"/>
                <w:i/>
                <w:color w:val="222222"/>
                <w:shd w:val="clear" w:color="auto" w:fill="FFFFFF"/>
              </w:rPr>
            </w:pPr>
          </w:p>
          <w:p w14:paraId="2AA5577F" w14:textId="187EB684" w:rsidR="0022030D" w:rsidRPr="009627B3" w:rsidRDefault="004B4EF4" w:rsidP="009627B3">
            <w:pPr>
              <w:spacing w:after="161"/>
              <w:ind w:right="207"/>
              <w:jc w:val="center"/>
              <w:rPr>
                <w:b/>
              </w:rPr>
            </w:pPr>
            <w:r>
              <w:rPr>
                <w:b/>
                <w:sz w:val="40"/>
              </w:rPr>
              <w:t>David Dandie</w:t>
            </w:r>
          </w:p>
          <w:p w14:paraId="241A715D" w14:textId="2079C860" w:rsidR="0022030D" w:rsidRPr="008750A3" w:rsidRDefault="0022030D" w:rsidP="0022030D">
            <w:pPr>
              <w:spacing w:after="161"/>
              <w:ind w:right="207"/>
              <w:jc w:val="center"/>
            </w:pPr>
            <w:r w:rsidRPr="008750A3">
              <w:rPr>
                <w:sz w:val="30"/>
              </w:rPr>
              <w:t>CMP</w:t>
            </w:r>
            <w:r w:rsidR="004B4EF4">
              <w:rPr>
                <w:sz w:val="30"/>
              </w:rPr>
              <w:t>210</w:t>
            </w:r>
          </w:p>
          <w:p w14:paraId="257BC88A" w14:textId="0D1CA869" w:rsidR="0022030D" w:rsidRDefault="0022030D" w:rsidP="0022030D">
            <w:pPr>
              <w:spacing w:after="161"/>
              <w:ind w:right="207"/>
              <w:jc w:val="center"/>
            </w:pPr>
            <w:r w:rsidRPr="008750A3">
              <w:rPr>
                <w:sz w:val="30"/>
              </w:rPr>
              <w:t>2</w:t>
            </w:r>
            <w:r w:rsidR="00DF1721">
              <w:rPr>
                <w:sz w:val="30"/>
              </w:rPr>
              <w:t>02</w:t>
            </w:r>
            <w:r w:rsidR="004B4EF4">
              <w:rPr>
                <w:sz w:val="30"/>
              </w:rPr>
              <w:t>3</w:t>
            </w:r>
            <w:r w:rsidRPr="008750A3">
              <w:rPr>
                <w:sz w:val="30"/>
              </w:rPr>
              <w:t>/</w:t>
            </w:r>
            <w:r w:rsidR="00F84806">
              <w:rPr>
                <w:sz w:val="30"/>
              </w:rPr>
              <w:t>2</w:t>
            </w:r>
            <w:r w:rsidR="004B4EF4">
              <w:rPr>
                <w:sz w:val="30"/>
              </w:rPr>
              <w:t>4</w:t>
            </w:r>
          </w:p>
        </w:tc>
      </w:tr>
    </w:tbl>
    <w:p w14:paraId="772E6D0D" w14:textId="77777777" w:rsidR="0022030D" w:rsidRDefault="0022030D"/>
    <w:p w14:paraId="4B1A869B" w14:textId="77777777" w:rsidR="0022030D" w:rsidRDefault="0022030D"/>
    <w:p w14:paraId="53AABDF3" w14:textId="77777777" w:rsidR="0022030D" w:rsidRDefault="0022030D"/>
    <w:p w14:paraId="584604B8" w14:textId="77777777" w:rsidR="0022030D" w:rsidRDefault="0022030D"/>
    <w:p w14:paraId="112FE0D6" w14:textId="77777777" w:rsidR="0022030D" w:rsidRDefault="0022030D"/>
    <w:p w14:paraId="74D12AFC" w14:textId="77777777" w:rsidR="0022030D" w:rsidRDefault="0022030D"/>
    <w:p w14:paraId="176AFD0F" w14:textId="77777777" w:rsidR="0022030D" w:rsidRDefault="0022030D"/>
    <w:p w14:paraId="7E7AF77F" w14:textId="77777777" w:rsidR="0022030D" w:rsidRDefault="0022030D"/>
    <w:p w14:paraId="4E75B52D" w14:textId="77777777" w:rsidR="0022030D" w:rsidRDefault="0022030D"/>
    <w:p w14:paraId="14B46ADF" w14:textId="77777777" w:rsidR="0022030D" w:rsidRDefault="0022030D"/>
    <w:p w14:paraId="6874B996" w14:textId="77777777" w:rsidR="00CA5897" w:rsidRDefault="00CA5897"/>
    <w:p w14:paraId="6100A1C2" w14:textId="77777777" w:rsidR="00CA5897" w:rsidRDefault="00CA5897"/>
    <w:p w14:paraId="704A6963" w14:textId="77777777" w:rsidR="00CA5897" w:rsidRDefault="00CA5897"/>
    <w:p w14:paraId="71B9F9F7" w14:textId="77777777" w:rsidR="00CA5897" w:rsidRDefault="00CA5897"/>
    <w:p w14:paraId="06B77471" w14:textId="77777777" w:rsidR="00CA5897" w:rsidRDefault="00CA5897"/>
    <w:p w14:paraId="46FAC255" w14:textId="77777777" w:rsidR="0022030D" w:rsidRDefault="0022030D"/>
    <w:p w14:paraId="1CFE01F6" w14:textId="77777777" w:rsidR="009627B3" w:rsidRDefault="009627B3"/>
    <w:p w14:paraId="32E042A6" w14:textId="6D90974A" w:rsidR="00CA5897" w:rsidRDefault="00CA5897">
      <w:pPr>
        <w:rPr>
          <w:i/>
          <w:sz w:val="24"/>
          <w:szCs w:val="24"/>
        </w:rPr>
      </w:pPr>
      <w:r>
        <w:rPr>
          <w:i/>
          <w:sz w:val="24"/>
          <w:szCs w:val="24"/>
        </w:rPr>
        <w:br w:type="page"/>
      </w:r>
    </w:p>
    <w:p w14:paraId="6069B1F8" w14:textId="77777777" w:rsidR="00CA5897" w:rsidRDefault="00CA5897" w:rsidP="0022030D">
      <w:pPr>
        <w:rPr>
          <w:i/>
          <w:sz w:val="24"/>
          <w:szCs w:val="24"/>
        </w:rPr>
      </w:pPr>
    </w:p>
    <w:p w14:paraId="32931293" w14:textId="654596DE" w:rsidR="003120B6" w:rsidRPr="00591010" w:rsidRDefault="00974F37" w:rsidP="003120B6">
      <w:pPr>
        <w:pStyle w:val="Abtracttitle"/>
        <w:rPr>
          <w:sz w:val="28"/>
          <w:u w:val="single"/>
        </w:rPr>
      </w:pPr>
      <w:r w:rsidRPr="00591010">
        <w:rPr>
          <w:u w:val="single"/>
        </w:rPr>
        <w:t>Abstract</w:t>
      </w:r>
      <w:r w:rsidR="009627B3" w:rsidRPr="00591010">
        <w:rPr>
          <w:u w:val="single"/>
        </w:rPr>
        <w:t xml:space="preserve"> </w:t>
      </w:r>
    </w:p>
    <w:p w14:paraId="170AF32B" w14:textId="334D1F0C" w:rsidR="00C96979" w:rsidRDefault="003120B6" w:rsidP="00C96979">
      <w:pPr>
        <w:pStyle w:val="Abtracttitle"/>
        <w:rPr>
          <w:b w:val="0"/>
          <w:bCs/>
          <w:sz w:val="22"/>
          <w:szCs w:val="22"/>
        </w:rPr>
      </w:pPr>
      <w:r>
        <w:rPr>
          <w:b w:val="0"/>
          <w:bCs/>
          <w:sz w:val="22"/>
          <w:szCs w:val="22"/>
        </w:rPr>
        <w:t>As the world becomes</w:t>
      </w:r>
      <w:r w:rsidR="007A663F">
        <w:rPr>
          <w:b w:val="0"/>
          <w:bCs/>
          <w:sz w:val="22"/>
          <w:szCs w:val="22"/>
        </w:rPr>
        <w:t xml:space="preserve"> increasingly</w:t>
      </w:r>
      <w:r>
        <w:rPr>
          <w:b w:val="0"/>
          <w:bCs/>
          <w:sz w:val="22"/>
          <w:szCs w:val="22"/>
        </w:rPr>
        <w:t xml:space="preserve"> digital</w:t>
      </w:r>
      <w:r w:rsidR="005C5AB4">
        <w:rPr>
          <w:b w:val="0"/>
          <w:bCs/>
          <w:sz w:val="22"/>
          <w:szCs w:val="22"/>
        </w:rPr>
        <w:t>,</w:t>
      </w:r>
      <w:r>
        <w:rPr>
          <w:b w:val="0"/>
          <w:bCs/>
          <w:sz w:val="22"/>
          <w:szCs w:val="22"/>
        </w:rPr>
        <w:t xml:space="preserve"> </w:t>
      </w:r>
      <w:r w:rsidR="00225548">
        <w:rPr>
          <w:b w:val="0"/>
          <w:bCs/>
          <w:sz w:val="22"/>
          <w:szCs w:val="22"/>
        </w:rPr>
        <w:t xml:space="preserve">it is crucial for individuals and </w:t>
      </w:r>
      <w:r w:rsidR="009B20AA">
        <w:rPr>
          <w:b w:val="0"/>
          <w:bCs/>
          <w:sz w:val="22"/>
          <w:szCs w:val="22"/>
        </w:rPr>
        <w:t>organizations</w:t>
      </w:r>
      <w:r w:rsidR="00225548">
        <w:rPr>
          <w:b w:val="0"/>
          <w:bCs/>
          <w:sz w:val="22"/>
          <w:szCs w:val="22"/>
        </w:rPr>
        <w:t xml:space="preserve"> </w:t>
      </w:r>
      <w:r w:rsidR="009B20AA">
        <w:rPr>
          <w:b w:val="0"/>
          <w:bCs/>
          <w:sz w:val="22"/>
          <w:szCs w:val="22"/>
        </w:rPr>
        <w:t>to adopt and maintain robust security practices.</w:t>
      </w:r>
      <w:r w:rsidR="00056131">
        <w:rPr>
          <w:b w:val="0"/>
          <w:bCs/>
          <w:sz w:val="22"/>
          <w:szCs w:val="22"/>
        </w:rPr>
        <w:t xml:space="preserve"> This report delves </w:t>
      </w:r>
      <w:r w:rsidR="00C0520F">
        <w:rPr>
          <w:b w:val="0"/>
          <w:bCs/>
          <w:sz w:val="22"/>
          <w:szCs w:val="22"/>
        </w:rPr>
        <w:t xml:space="preserve">into the ever-growing </w:t>
      </w:r>
      <w:r w:rsidR="004B4358">
        <w:rPr>
          <w:b w:val="0"/>
          <w:bCs/>
          <w:sz w:val="22"/>
          <w:szCs w:val="22"/>
        </w:rPr>
        <w:t>threat</w:t>
      </w:r>
      <w:r w:rsidR="00C0520F">
        <w:rPr>
          <w:b w:val="0"/>
          <w:bCs/>
          <w:sz w:val="22"/>
          <w:szCs w:val="22"/>
        </w:rPr>
        <w:t xml:space="preserve"> posed by widely recognized vulnerabilities and </w:t>
      </w:r>
      <w:r w:rsidR="004B4358">
        <w:rPr>
          <w:b w:val="0"/>
          <w:bCs/>
          <w:sz w:val="22"/>
          <w:szCs w:val="22"/>
        </w:rPr>
        <w:t>poor</w:t>
      </w:r>
      <w:r w:rsidR="00C0520F">
        <w:rPr>
          <w:b w:val="0"/>
          <w:bCs/>
          <w:sz w:val="22"/>
          <w:szCs w:val="22"/>
        </w:rPr>
        <w:t xml:space="preserve"> </w:t>
      </w:r>
      <w:r w:rsidR="00CD0E70">
        <w:rPr>
          <w:b w:val="0"/>
          <w:bCs/>
          <w:sz w:val="22"/>
          <w:szCs w:val="22"/>
        </w:rPr>
        <w:t>security protocols. Through an extensive penetration test, using an array of prev</w:t>
      </w:r>
      <w:r w:rsidR="002F2AB6">
        <w:rPr>
          <w:b w:val="0"/>
          <w:bCs/>
          <w:sz w:val="22"/>
          <w:szCs w:val="22"/>
        </w:rPr>
        <w:t xml:space="preserve">alent exploits and </w:t>
      </w:r>
      <w:r w:rsidR="0046289B">
        <w:rPr>
          <w:b w:val="0"/>
          <w:bCs/>
          <w:sz w:val="22"/>
          <w:szCs w:val="22"/>
        </w:rPr>
        <w:t>techniques</w:t>
      </w:r>
      <w:r w:rsidR="002F2AB6">
        <w:rPr>
          <w:b w:val="0"/>
          <w:bCs/>
          <w:sz w:val="22"/>
          <w:szCs w:val="22"/>
        </w:rPr>
        <w:t xml:space="preserve">, the tester not only unveils </w:t>
      </w:r>
      <w:r w:rsidR="003E46A0">
        <w:rPr>
          <w:b w:val="0"/>
          <w:bCs/>
          <w:sz w:val="22"/>
          <w:szCs w:val="22"/>
        </w:rPr>
        <w:t>vulnerabilities</w:t>
      </w:r>
      <w:r w:rsidR="002F2AB6">
        <w:rPr>
          <w:b w:val="0"/>
          <w:bCs/>
          <w:sz w:val="22"/>
          <w:szCs w:val="22"/>
        </w:rPr>
        <w:t xml:space="preserve"> </w:t>
      </w:r>
      <w:r w:rsidR="00D8352D">
        <w:rPr>
          <w:b w:val="0"/>
          <w:bCs/>
          <w:sz w:val="22"/>
          <w:szCs w:val="22"/>
        </w:rPr>
        <w:t xml:space="preserve">but </w:t>
      </w:r>
      <w:r w:rsidR="003E46A0">
        <w:rPr>
          <w:b w:val="0"/>
          <w:bCs/>
          <w:sz w:val="22"/>
          <w:szCs w:val="22"/>
        </w:rPr>
        <w:t>also</w:t>
      </w:r>
      <w:r w:rsidR="00D8352D">
        <w:rPr>
          <w:b w:val="0"/>
          <w:bCs/>
          <w:sz w:val="22"/>
          <w:szCs w:val="22"/>
        </w:rPr>
        <w:t xml:space="preserve"> draws </w:t>
      </w:r>
      <w:r w:rsidR="00CB6A42">
        <w:rPr>
          <w:b w:val="0"/>
          <w:bCs/>
          <w:sz w:val="22"/>
          <w:szCs w:val="22"/>
        </w:rPr>
        <w:t>the</w:t>
      </w:r>
      <w:r w:rsidR="00D8352D">
        <w:rPr>
          <w:b w:val="0"/>
          <w:bCs/>
          <w:sz w:val="22"/>
          <w:szCs w:val="22"/>
        </w:rPr>
        <w:t xml:space="preserve"> similarities between the simulated scenario and </w:t>
      </w:r>
      <w:r w:rsidR="00A83605">
        <w:rPr>
          <w:b w:val="0"/>
          <w:bCs/>
          <w:sz w:val="22"/>
          <w:szCs w:val="22"/>
        </w:rPr>
        <w:t xml:space="preserve">the grim reality of </w:t>
      </w:r>
      <w:r w:rsidR="007624C5">
        <w:rPr>
          <w:b w:val="0"/>
          <w:bCs/>
          <w:sz w:val="22"/>
          <w:szCs w:val="22"/>
        </w:rPr>
        <w:t>real-world</w:t>
      </w:r>
      <w:r w:rsidR="00A83605">
        <w:rPr>
          <w:b w:val="0"/>
          <w:bCs/>
          <w:sz w:val="22"/>
          <w:szCs w:val="22"/>
        </w:rPr>
        <w:t xml:space="preserve"> </w:t>
      </w:r>
      <w:r w:rsidR="00773A4A">
        <w:rPr>
          <w:b w:val="0"/>
          <w:bCs/>
          <w:sz w:val="22"/>
          <w:szCs w:val="22"/>
        </w:rPr>
        <w:t xml:space="preserve">attacks. The targeted servers </w:t>
      </w:r>
      <w:r w:rsidR="00DF607F">
        <w:rPr>
          <w:b w:val="0"/>
          <w:bCs/>
          <w:sz w:val="22"/>
          <w:szCs w:val="22"/>
        </w:rPr>
        <w:t>were susceptible</w:t>
      </w:r>
      <w:r w:rsidR="00E8008F">
        <w:rPr>
          <w:b w:val="0"/>
          <w:bCs/>
          <w:sz w:val="22"/>
          <w:szCs w:val="22"/>
        </w:rPr>
        <w:t xml:space="preserve"> to Apache </w:t>
      </w:r>
      <w:r w:rsidR="00993CBA">
        <w:rPr>
          <w:b w:val="0"/>
          <w:bCs/>
          <w:sz w:val="22"/>
          <w:szCs w:val="22"/>
        </w:rPr>
        <w:t xml:space="preserve">and eternal blue </w:t>
      </w:r>
      <w:r w:rsidR="000B36EE">
        <w:rPr>
          <w:b w:val="0"/>
          <w:bCs/>
          <w:sz w:val="22"/>
          <w:szCs w:val="22"/>
        </w:rPr>
        <w:t xml:space="preserve">exploits </w:t>
      </w:r>
      <w:r w:rsidR="00B81908">
        <w:rPr>
          <w:b w:val="0"/>
          <w:bCs/>
          <w:sz w:val="22"/>
          <w:szCs w:val="22"/>
        </w:rPr>
        <w:t xml:space="preserve">just like the </w:t>
      </w:r>
      <w:r w:rsidR="00310413">
        <w:rPr>
          <w:b w:val="0"/>
          <w:bCs/>
          <w:sz w:val="22"/>
          <w:szCs w:val="22"/>
        </w:rPr>
        <w:t>real-world</w:t>
      </w:r>
      <w:r w:rsidR="00B81908">
        <w:rPr>
          <w:b w:val="0"/>
          <w:bCs/>
          <w:sz w:val="22"/>
          <w:szCs w:val="22"/>
        </w:rPr>
        <w:t xml:space="preserve"> attacks that happened in 2017</w:t>
      </w:r>
      <w:r w:rsidR="00310413">
        <w:rPr>
          <w:b w:val="0"/>
          <w:bCs/>
          <w:sz w:val="22"/>
          <w:szCs w:val="22"/>
        </w:rPr>
        <w:t>, namely, the</w:t>
      </w:r>
      <w:r w:rsidR="00310413" w:rsidRPr="00310413">
        <w:rPr>
          <w:b w:val="0"/>
          <w:bCs/>
          <w:i/>
          <w:iCs/>
          <w:sz w:val="22"/>
          <w:szCs w:val="22"/>
        </w:rPr>
        <w:t xml:space="preserve"> notpetya</w:t>
      </w:r>
      <w:r w:rsidR="00310413">
        <w:rPr>
          <w:b w:val="0"/>
          <w:bCs/>
          <w:sz w:val="22"/>
          <w:szCs w:val="22"/>
        </w:rPr>
        <w:t xml:space="preserve"> attack and the </w:t>
      </w:r>
      <w:r w:rsidR="00310413" w:rsidRPr="00310413">
        <w:rPr>
          <w:b w:val="0"/>
          <w:bCs/>
          <w:i/>
          <w:iCs/>
          <w:sz w:val="22"/>
          <w:szCs w:val="22"/>
        </w:rPr>
        <w:t>Equifax data breach.</w:t>
      </w:r>
      <w:r w:rsidR="00310413">
        <w:rPr>
          <w:b w:val="0"/>
          <w:bCs/>
          <w:sz w:val="22"/>
          <w:szCs w:val="22"/>
        </w:rPr>
        <w:t xml:space="preserve"> </w:t>
      </w:r>
    </w:p>
    <w:p w14:paraId="6D36ED98" w14:textId="12B9ACA8" w:rsidR="004A1CEA" w:rsidRDefault="002C64A1" w:rsidP="003120B6">
      <w:pPr>
        <w:pStyle w:val="Abtracttitle"/>
        <w:rPr>
          <w:b w:val="0"/>
          <w:bCs/>
          <w:sz w:val="22"/>
          <w:szCs w:val="22"/>
        </w:rPr>
      </w:pPr>
      <w:r>
        <w:rPr>
          <w:b w:val="0"/>
          <w:bCs/>
          <w:sz w:val="22"/>
          <w:szCs w:val="22"/>
        </w:rPr>
        <w:t xml:space="preserve">The objective </w:t>
      </w:r>
      <w:r w:rsidR="006F2862">
        <w:rPr>
          <w:b w:val="0"/>
          <w:bCs/>
          <w:sz w:val="22"/>
          <w:szCs w:val="22"/>
        </w:rPr>
        <w:t xml:space="preserve">of this penetration test was </w:t>
      </w:r>
      <w:r w:rsidR="00C4797E">
        <w:rPr>
          <w:b w:val="0"/>
          <w:bCs/>
          <w:sz w:val="22"/>
          <w:szCs w:val="22"/>
        </w:rPr>
        <w:t>twofold</w:t>
      </w:r>
      <w:r w:rsidR="006F2862">
        <w:rPr>
          <w:b w:val="0"/>
          <w:bCs/>
          <w:sz w:val="22"/>
          <w:szCs w:val="22"/>
        </w:rPr>
        <w:t xml:space="preserve">, to highlight </w:t>
      </w:r>
      <w:r w:rsidR="00B83DCF">
        <w:rPr>
          <w:b w:val="0"/>
          <w:bCs/>
          <w:sz w:val="22"/>
          <w:szCs w:val="22"/>
        </w:rPr>
        <w:t>how critical it is</w:t>
      </w:r>
      <w:r w:rsidR="00D54415">
        <w:rPr>
          <w:b w:val="0"/>
          <w:bCs/>
          <w:sz w:val="22"/>
          <w:szCs w:val="22"/>
        </w:rPr>
        <w:t xml:space="preserve"> for</w:t>
      </w:r>
      <w:r w:rsidR="00B83DCF">
        <w:rPr>
          <w:b w:val="0"/>
          <w:bCs/>
          <w:sz w:val="22"/>
          <w:szCs w:val="22"/>
        </w:rPr>
        <w:t xml:space="preserve"> robust security practices and protocols, and to shed light on the </w:t>
      </w:r>
      <w:r w:rsidR="00EF3808">
        <w:rPr>
          <w:b w:val="0"/>
          <w:bCs/>
          <w:sz w:val="22"/>
          <w:szCs w:val="22"/>
        </w:rPr>
        <w:t xml:space="preserve">ease </w:t>
      </w:r>
      <w:r w:rsidR="00840BDA">
        <w:rPr>
          <w:b w:val="0"/>
          <w:bCs/>
          <w:sz w:val="22"/>
          <w:szCs w:val="22"/>
        </w:rPr>
        <w:t>with</w:t>
      </w:r>
      <w:r w:rsidR="00EF3808">
        <w:rPr>
          <w:b w:val="0"/>
          <w:bCs/>
          <w:sz w:val="22"/>
          <w:szCs w:val="22"/>
        </w:rPr>
        <w:t xml:space="preserve"> which a malicious actor could gain root access to </w:t>
      </w:r>
      <w:r w:rsidR="00CB6A42">
        <w:rPr>
          <w:b w:val="0"/>
          <w:bCs/>
          <w:sz w:val="22"/>
          <w:szCs w:val="22"/>
        </w:rPr>
        <w:t xml:space="preserve">a targeted </w:t>
      </w:r>
      <w:r w:rsidR="00E97E48">
        <w:rPr>
          <w:b w:val="0"/>
          <w:bCs/>
          <w:sz w:val="22"/>
          <w:szCs w:val="22"/>
        </w:rPr>
        <w:t>system. It was highlighted that both servers have outdated software versions and a poor password policy. Within</w:t>
      </w:r>
      <w:r w:rsidR="00296998">
        <w:rPr>
          <w:b w:val="0"/>
          <w:bCs/>
          <w:sz w:val="22"/>
          <w:szCs w:val="22"/>
        </w:rPr>
        <w:t xml:space="preserve"> a matter of </w:t>
      </w:r>
      <w:r w:rsidR="00664EA6">
        <w:rPr>
          <w:b w:val="0"/>
          <w:bCs/>
          <w:sz w:val="22"/>
          <w:szCs w:val="22"/>
        </w:rPr>
        <w:t>hours,</w:t>
      </w:r>
      <w:r w:rsidR="00296998">
        <w:rPr>
          <w:b w:val="0"/>
          <w:bCs/>
          <w:sz w:val="22"/>
          <w:szCs w:val="22"/>
        </w:rPr>
        <w:t xml:space="preserve"> the tester</w:t>
      </w:r>
      <w:r w:rsidR="00664EA6">
        <w:rPr>
          <w:b w:val="0"/>
          <w:bCs/>
          <w:sz w:val="22"/>
          <w:szCs w:val="22"/>
        </w:rPr>
        <w:t xml:space="preserve">, </w:t>
      </w:r>
      <w:r w:rsidR="0054593D">
        <w:rPr>
          <w:b w:val="0"/>
          <w:bCs/>
          <w:sz w:val="22"/>
          <w:szCs w:val="22"/>
        </w:rPr>
        <w:t>using a common attacking methodology</w:t>
      </w:r>
      <w:r w:rsidR="008B172A">
        <w:rPr>
          <w:b w:val="0"/>
          <w:bCs/>
          <w:sz w:val="22"/>
          <w:szCs w:val="22"/>
        </w:rPr>
        <w:t xml:space="preserve"> consisting of scanning, </w:t>
      </w:r>
      <w:r w:rsidR="00F1073D">
        <w:rPr>
          <w:b w:val="0"/>
          <w:bCs/>
          <w:sz w:val="22"/>
          <w:szCs w:val="22"/>
        </w:rPr>
        <w:t>enumeration,</w:t>
      </w:r>
      <w:r w:rsidR="008B172A">
        <w:rPr>
          <w:b w:val="0"/>
          <w:bCs/>
          <w:sz w:val="22"/>
          <w:szCs w:val="22"/>
        </w:rPr>
        <w:t xml:space="preserve"> and system hacking</w:t>
      </w:r>
      <w:r w:rsidR="005E6C37">
        <w:rPr>
          <w:b w:val="0"/>
          <w:bCs/>
          <w:sz w:val="22"/>
          <w:szCs w:val="22"/>
        </w:rPr>
        <w:t>, in conjunction</w:t>
      </w:r>
      <w:r w:rsidR="008B172A">
        <w:rPr>
          <w:b w:val="0"/>
          <w:bCs/>
          <w:sz w:val="22"/>
          <w:szCs w:val="22"/>
        </w:rPr>
        <w:t xml:space="preserve"> with</w:t>
      </w:r>
      <w:r w:rsidR="00DF2702">
        <w:rPr>
          <w:b w:val="0"/>
          <w:bCs/>
          <w:sz w:val="22"/>
          <w:szCs w:val="22"/>
        </w:rPr>
        <w:t xml:space="preserve"> a variety of commonly used attacking</w:t>
      </w:r>
      <w:r w:rsidR="00D71E2D">
        <w:rPr>
          <w:b w:val="0"/>
          <w:bCs/>
          <w:sz w:val="22"/>
          <w:szCs w:val="22"/>
        </w:rPr>
        <w:t xml:space="preserve"> </w:t>
      </w:r>
      <w:r w:rsidR="00674550">
        <w:rPr>
          <w:b w:val="0"/>
          <w:bCs/>
          <w:sz w:val="22"/>
          <w:szCs w:val="22"/>
        </w:rPr>
        <w:t>techniques</w:t>
      </w:r>
      <w:r w:rsidR="005D7768">
        <w:rPr>
          <w:b w:val="0"/>
          <w:bCs/>
          <w:sz w:val="22"/>
          <w:szCs w:val="22"/>
        </w:rPr>
        <w:t xml:space="preserve"> and tools</w:t>
      </w:r>
      <w:r w:rsidR="0054593D">
        <w:rPr>
          <w:b w:val="0"/>
          <w:bCs/>
          <w:sz w:val="22"/>
          <w:szCs w:val="22"/>
        </w:rPr>
        <w:t xml:space="preserve"> was able to infiltrate</w:t>
      </w:r>
      <w:r w:rsidR="002E70B1">
        <w:rPr>
          <w:b w:val="0"/>
          <w:bCs/>
          <w:sz w:val="22"/>
          <w:szCs w:val="22"/>
        </w:rPr>
        <w:t xml:space="preserve"> the</w:t>
      </w:r>
      <w:r w:rsidR="0054593D">
        <w:rPr>
          <w:b w:val="0"/>
          <w:bCs/>
          <w:sz w:val="22"/>
          <w:szCs w:val="22"/>
        </w:rPr>
        <w:t xml:space="preserve"> targeted network</w:t>
      </w:r>
      <w:r w:rsidR="00D31A16">
        <w:rPr>
          <w:b w:val="0"/>
          <w:bCs/>
          <w:sz w:val="22"/>
          <w:szCs w:val="22"/>
        </w:rPr>
        <w:t>,</w:t>
      </w:r>
      <w:r w:rsidR="0054593D">
        <w:rPr>
          <w:b w:val="0"/>
          <w:bCs/>
          <w:sz w:val="22"/>
          <w:szCs w:val="22"/>
        </w:rPr>
        <w:t xml:space="preserve"> </w:t>
      </w:r>
      <w:r w:rsidR="00D31A16">
        <w:rPr>
          <w:b w:val="0"/>
          <w:bCs/>
          <w:sz w:val="22"/>
          <w:szCs w:val="22"/>
        </w:rPr>
        <w:t>gaining root access to both ser</w:t>
      </w:r>
      <w:r w:rsidR="00F1073D">
        <w:rPr>
          <w:b w:val="0"/>
          <w:bCs/>
          <w:sz w:val="22"/>
          <w:szCs w:val="22"/>
        </w:rPr>
        <w:t>vers</w:t>
      </w:r>
      <w:r w:rsidR="007004AD">
        <w:rPr>
          <w:b w:val="0"/>
          <w:bCs/>
          <w:sz w:val="22"/>
          <w:szCs w:val="22"/>
        </w:rPr>
        <w:t>.</w:t>
      </w:r>
      <w:r w:rsidR="006976D2">
        <w:rPr>
          <w:b w:val="0"/>
          <w:bCs/>
          <w:sz w:val="22"/>
          <w:szCs w:val="22"/>
        </w:rPr>
        <w:t xml:space="preserve"> The results</w:t>
      </w:r>
      <w:r w:rsidR="00CF04B0">
        <w:rPr>
          <w:b w:val="0"/>
          <w:bCs/>
          <w:sz w:val="22"/>
          <w:szCs w:val="22"/>
        </w:rPr>
        <w:t xml:space="preserve"> of the penet</w:t>
      </w:r>
      <w:r w:rsidR="009E6DAF">
        <w:rPr>
          <w:b w:val="0"/>
          <w:bCs/>
          <w:sz w:val="22"/>
          <w:szCs w:val="22"/>
        </w:rPr>
        <w:t>ration test</w:t>
      </w:r>
      <w:r w:rsidR="006976D2">
        <w:rPr>
          <w:b w:val="0"/>
          <w:bCs/>
          <w:sz w:val="22"/>
          <w:szCs w:val="22"/>
        </w:rPr>
        <w:t xml:space="preserve"> demonstrate the insecurity of the networ</w:t>
      </w:r>
      <w:r w:rsidR="004128F6">
        <w:rPr>
          <w:b w:val="0"/>
          <w:bCs/>
          <w:sz w:val="22"/>
          <w:szCs w:val="22"/>
        </w:rPr>
        <w:t>k and provide</w:t>
      </w:r>
      <w:r w:rsidR="00FD58C6">
        <w:rPr>
          <w:b w:val="0"/>
          <w:bCs/>
          <w:sz w:val="22"/>
          <w:szCs w:val="22"/>
        </w:rPr>
        <w:t xml:space="preserve"> a number of recommendations to ensure no such attack is possible in the future</w:t>
      </w:r>
      <w:r w:rsidR="009E6DAF">
        <w:rPr>
          <w:b w:val="0"/>
          <w:bCs/>
          <w:sz w:val="22"/>
          <w:szCs w:val="22"/>
        </w:rPr>
        <w:t xml:space="preserve">. </w:t>
      </w:r>
      <w:r w:rsidR="004128F6">
        <w:rPr>
          <w:b w:val="0"/>
          <w:bCs/>
          <w:sz w:val="22"/>
          <w:szCs w:val="22"/>
        </w:rPr>
        <w:t>It is imperative</w:t>
      </w:r>
      <w:r w:rsidR="00737E87">
        <w:rPr>
          <w:b w:val="0"/>
          <w:bCs/>
          <w:sz w:val="22"/>
          <w:szCs w:val="22"/>
        </w:rPr>
        <w:t xml:space="preserve"> that not </w:t>
      </w:r>
      <w:r w:rsidR="00A86F89">
        <w:rPr>
          <w:b w:val="0"/>
          <w:bCs/>
          <w:sz w:val="22"/>
          <w:szCs w:val="22"/>
        </w:rPr>
        <w:t>only</w:t>
      </w:r>
      <w:r w:rsidR="00737E87">
        <w:rPr>
          <w:b w:val="0"/>
          <w:bCs/>
          <w:sz w:val="22"/>
          <w:szCs w:val="22"/>
        </w:rPr>
        <w:t xml:space="preserve"> is this report used to increase the robustness of the </w:t>
      </w:r>
      <w:r w:rsidR="003B20F9">
        <w:rPr>
          <w:b w:val="0"/>
          <w:bCs/>
          <w:sz w:val="22"/>
          <w:szCs w:val="22"/>
        </w:rPr>
        <w:t>organizations</w:t>
      </w:r>
      <w:r w:rsidR="00737E87">
        <w:rPr>
          <w:b w:val="0"/>
          <w:bCs/>
          <w:sz w:val="22"/>
          <w:szCs w:val="22"/>
        </w:rPr>
        <w:t xml:space="preserve"> network </w:t>
      </w:r>
      <w:r w:rsidR="003E6D88">
        <w:rPr>
          <w:b w:val="0"/>
          <w:bCs/>
          <w:sz w:val="22"/>
          <w:szCs w:val="22"/>
        </w:rPr>
        <w:t>security</w:t>
      </w:r>
      <w:r w:rsidR="00A86F89">
        <w:rPr>
          <w:b w:val="0"/>
          <w:bCs/>
          <w:sz w:val="22"/>
          <w:szCs w:val="22"/>
        </w:rPr>
        <w:t>,</w:t>
      </w:r>
      <w:r w:rsidR="003E6D88">
        <w:rPr>
          <w:b w:val="0"/>
          <w:bCs/>
          <w:sz w:val="22"/>
          <w:szCs w:val="22"/>
        </w:rPr>
        <w:t xml:space="preserve"> but also a reminder that </w:t>
      </w:r>
      <w:r w:rsidR="00260884">
        <w:rPr>
          <w:b w:val="0"/>
          <w:bCs/>
          <w:sz w:val="22"/>
          <w:szCs w:val="22"/>
        </w:rPr>
        <w:t>poor security practices can have catastrophic consequences.</w:t>
      </w:r>
    </w:p>
    <w:p w14:paraId="5D5CC6CA" w14:textId="77777777" w:rsidR="00930134" w:rsidRDefault="00930134" w:rsidP="003120B6">
      <w:pPr>
        <w:pStyle w:val="Abtracttitle"/>
        <w:rPr>
          <w:b w:val="0"/>
          <w:bCs/>
          <w:sz w:val="22"/>
          <w:szCs w:val="22"/>
        </w:rPr>
      </w:pPr>
    </w:p>
    <w:p w14:paraId="727231DF" w14:textId="5544252A" w:rsidR="004671F2" w:rsidRDefault="008117E0" w:rsidP="003120B6">
      <w:pPr>
        <w:pStyle w:val="Abtracttitle"/>
        <w:rPr>
          <w:rFonts w:ascii="Arial" w:eastAsia="Times New Roman" w:hAnsi="Arial" w:cs="Arial"/>
          <w:sz w:val="16"/>
          <w:szCs w:val="16"/>
          <w:lang w:val="en-GB" w:eastAsia="en-GB"/>
        </w:rPr>
      </w:pPr>
      <w:r w:rsidRPr="008117E0">
        <w:rPr>
          <w:rFonts w:ascii="Arial" w:eastAsia="Times New Roman" w:hAnsi="Arial" w:cs="Arial"/>
          <w:vanish/>
          <w:sz w:val="16"/>
          <w:szCs w:val="16"/>
          <w:lang w:val="en-GB" w:eastAsia="en-GB"/>
        </w:rPr>
        <w:t>Top of Form</w:t>
      </w:r>
    </w:p>
    <w:p w14:paraId="28C4A72F" w14:textId="77777777" w:rsidR="00930134" w:rsidRDefault="00930134" w:rsidP="003120B6">
      <w:pPr>
        <w:pStyle w:val="Abtracttitle"/>
        <w:rPr>
          <w:rFonts w:ascii="Arial" w:eastAsia="Times New Roman" w:hAnsi="Arial" w:cs="Arial"/>
          <w:sz w:val="16"/>
          <w:szCs w:val="16"/>
          <w:lang w:val="en-GB" w:eastAsia="en-GB"/>
        </w:rPr>
      </w:pPr>
    </w:p>
    <w:p w14:paraId="35A2AFF4" w14:textId="77777777" w:rsidR="00930134" w:rsidRDefault="00930134" w:rsidP="003120B6">
      <w:pPr>
        <w:pStyle w:val="Abtracttitle"/>
        <w:rPr>
          <w:rFonts w:ascii="Arial" w:eastAsia="Times New Roman" w:hAnsi="Arial" w:cs="Arial"/>
          <w:sz w:val="16"/>
          <w:szCs w:val="16"/>
          <w:lang w:val="en-GB" w:eastAsia="en-GB"/>
        </w:rPr>
      </w:pPr>
    </w:p>
    <w:p w14:paraId="175C074A" w14:textId="77777777" w:rsidR="00930134" w:rsidRDefault="00930134" w:rsidP="003120B6">
      <w:pPr>
        <w:pStyle w:val="Abtracttitle"/>
        <w:rPr>
          <w:rFonts w:ascii="Arial" w:eastAsia="Times New Roman" w:hAnsi="Arial" w:cs="Arial"/>
          <w:sz w:val="16"/>
          <w:szCs w:val="16"/>
          <w:lang w:val="en-GB" w:eastAsia="en-GB"/>
        </w:rPr>
      </w:pPr>
    </w:p>
    <w:p w14:paraId="7CA5F666" w14:textId="77777777" w:rsidR="00930134" w:rsidRDefault="00930134" w:rsidP="003120B6">
      <w:pPr>
        <w:pStyle w:val="Abtracttitle"/>
        <w:rPr>
          <w:rFonts w:ascii="Arial" w:eastAsia="Times New Roman" w:hAnsi="Arial" w:cs="Arial"/>
          <w:sz w:val="16"/>
          <w:szCs w:val="16"/>
          <w:lang w:val="en-GB" w:eastAsia="en-GB"/>
        </w:rPr>
      </w:pPr>
    </w:p>
    <w:p w14:paraId="17A08F65" w14:textId="77777777" w:rsidR="00930134" w:rsidRDefault="00930134" w:rsidP="003120B6">
      <w:pPr>
        <w:pStyle w:val="Abtracttitle"/>
        <w:rPr>
          <w:rFonts w:ascii="Arial" w:eastAsia="Times New Roman" w:hAnsi="Arial" w:cs="Arial"/>
          <w:sz w:val="16"/>
          <w:szCs w:val="16"/>
          <w:lang w:val="en-GB" w:eastAsia="en-GB"/>
        </w:rPr>
      </w:pPr>
    </w:p>
    <w:p w14:paraId="620C74F3" w14:textId="77777777" w:rsidR="00930134" w:rsidRDefault="00930134" w:rsidP="003120B6">
      <w:pPr>
        <w:pStyle w:val="Abtracttitle"/>
        <w:rPr>
          <w:rFonts w:ascii="Arial" w:eastAsia="Times New Roman" w:hAnsi="Arial" w:cs="Arial"/>
          <w:sz w:val="16"/>
          <w:szCs w:val="16"/>
          <w:lang w:val="en-GB" w:eastAsia="en-GB"/>
        </w:rPr>
      </w:pPr>
    </w:p>
    <w:p w14:paraId="077121F1" w14:textId="77777777" w:rsidR="00930134" w:rsidRDefault="00930134" w:rsidP="003120B6">
      <w:pPr>
        <w:pStyle w:val="Abtracttitle"/>
        <w:rPr>
          <w:rFonts w:ascii="Arial" w:eastAsia="Times New Roman" w:hAnsi="Arial" w:cs="Arial"/>
          <w:sz w:val="16"/>
          <w:szCs w:val="16"/>
          <w:lang w:val="en-GB" w:eastAsia="en-GB"/>
        </w:rPr>
      </w:pPr>
    </w:p>
    <w:p w14:paraId="381687AC" w14:textId="77777777" w:rsidR="00930134" w:rsidRDefault="00930134" w:rsidP="003120B6">
      <w:pPr>
        <w:pStyle w:val="Abtracttitle"/>
        <w:rPr>
          <w:rFonts w:ascii="Arial" w:eastAsia="Times New Roman" w:hAnsi="Arial" w:cs="Arial"/>
          <w:sz w:val="16"/>
          <w:szCs w:val="16"/>
          <w:lang w:val="en-GB" w:eastAsia="en-GB"/>
        </w:rPr>
      </w:pPr>
    </w:p>
    <w:p w14:paraId="15C11D68" w14:textId="77777777" w:rsidR="00930134" w:rsidRDefault="00930134" w:rsidP="003120B6">
      <w:pPr>
        <w:pStyle w:val="Abtracttitle"/>
        <w:rPr>
          <w:rFonts w:ascii="Arial" w:eastAsia="Times New Roman" w:hAnsi="Arial" w:cs="Arial"/>
          <w:sz w:val="16"/>
          <w:szCs w:val="16"/>
          <w:lang w:val="en-GB" w:eastAsia="en-GB"/>
        </w:rPr>
      </w:pPr>
    </w:p>
    <w:p w14:paraId="756C2F68" w14:textId="77777777" w:rsidR="00930134" w:rsidRDefault="00930134" w:rsidP="003120B6">
      <w:pPr>
        <w:pStyle w:val="Abtracttitle"/>
        <w:rPr>
          <w:rFonts w:ascii="Arial" w:eastAsia="Times New Roman" w:hAnsi="Arial" w:cs="Arial"/>
          <w:sz w:val="16"/>
          <w:szCs w:val="16"/>
          <w:lang w:val="en-GB" w:eastAsia="en-GB"/>
        </w:rPr>
      </w:pPr>
    </w:p>
    <w:p w14:paraId="53E0C2AC" w14:textId="77777777" w:rsidR="00930134" w:rsidRDefault="00930134" w:rsidP="003120B6">
      <w:pPr>
        <w:pStyle w:val="Abtracttitle"/>
        <w:rPr>
          <w:rFonts w:ascii="Arial" w:eastAsia="Times New Roman" w:hAnsi="Arial" w:cs="Arial"/>
          <w:sz w:val="16"/>
          <w:szCs w:val="16"/>
          <w:lang w:val="en-GB" w:eastAsia="en-GB"/>
        </w:rPr>
      </w:pPr>
    </w:p>
    <w:p w14:paraId="3B2C63FE" w14:textId="77777777" w:rsidR="00930134" w:rsidRDefault="00930134" w:rsidP="003120B6">
      <w:pPr>
        <w:pStyle w:val="Abtracttitle"/>
        <w:rPr>
          <w:rFonts w:ascii="Arial" w:eastAsia="Times New Roman" w:hAnsi="Arial" w:cs="Arial"/>
          <w:sz w:val="16"/>
          <w:szCs w:val="16"/>
          <w:lang w:val="en-GB" w:eastAsia="en-GB"/>
        </w:rPr>
      </w:pPr>
    </w:p>
    <w:p w14:paraId="1FE44DC0" w14:textId="77777777" w:rsidR="00930134" w:rsidRDefault="00930134" w:rsidP="003120B6">
      <w:pPr>
        <w:pStyle w:val="Abtracttitle"/>
        <w:rPr>
          <w:rFonts w:ascii="Arial" w:eastAsia="Times New Roman" w:hAnsi="Arial" w:cs="Arial"/>
          <w:sz w:val="16"/>
          <w:szCs w:val="16"/>
          <w:lang w:val="en-GB" w:eastAsia="en-GB"/>
        </w:rPr>
      </w:pPr>
    </w:p>
    <w:p w14:paraId="10CDC3E4" w14:textId="77777777" w:rsidR="00930134" w:rsidRPr="0078063E" w:rsidRDefault="00930134" w:rsidP="003120B6">
      <w:pPr>
        <w:pStyle w:val="Abtracttitle"/>
      </w:pPr>
    </w:p>
    <w:sdt>
      <w:sdtPr>
        <w:rPr>
          <w:b w:val="0"/>
          <w:sz w:val="22"/>
          <w:szCs w:val="22"/>
        </w:rPr>
        <w:id w:val="-265923424"/>
        <w:docPartObj>
          <w:docPartGallery w:val="Table of Contents"/>
          <w:docPartUnique/>
        </w:docPartObj>
      </w:sdtPr>
      <w:sdtEndPr>
        <w:rPr>
          <w:bCs/>
          <w:noProof/>
        </w:rPr>
      </w:sdtEndPr>
      <w:sdtContent>
        <w:p w14:paraId="67F2406F" w14:textId="77777777" w:rsidR="00B927FA" w:rsidRDefault="00B927FA" w:rsidP="003363BE">
          <w:pPr>
            <w:pStyle w:val="Abtracttitle"/>
            <w:rPr>
              <w:b w:val="0"/>
              <w:sz w:val="22"/>
              <w:szCs w:val="22"/>
            </w:rPr>
          </w:pPr>
        </w:p>
        <w:p w14:paraId="63708B9E" w14:textId="553EDEB2" w:rsidR="00712DC9" w:rsidRPr="00712DC9" w:rsidRDefault="00712DC9" w:rsidP="003363BE">
          <w:pPr>
            <w:pStyle w:val="Abtracttitle"/>
          </w:pPr>
          <w:r w:rsidRPr="00974F37">
            <w:lastRenderedPageBreak/>
            <w:t>Contents</w:t>
          </w:r>
        </w:p>
        <w:p w14:paraId="7881AFD3" w14:textId="0EC51F6C" w:rsidR="00C7310A" w:rsidRDefault="00647F3E">
          <w:pPr>
            <w:pStyle w:val="TOC1"/>
            <w:tabs>
              <w:tab w:val="left" w:pos="440"/>
              <w:tab w:val="right" w:leader="dot" w:pos="9350"/>
            </w:tabs>
            <w:rPr>
              <w:rFonts w:asciiTheme="minorHAnsi" w:hAnsiTheme="minorHAnsi"/>
              <w:noProof/>
              <w:kern w:val="2"/>
              <w:lang w:val="en-GB" w:eastAsia="en-GB"/>
              <w14:ligatures w14:val="standardContextual"/>
            </w:rPr>
          </w:pPr>
          <w:r>
            <w:fldChar w:fldCharType="begin"/>
          </w:r>
          <w:r w:rsidR="00712DC9">
            <w:instrText xml:space="preserve"> TOC \o "1-3" \h \z \u </w:instrText>
          </w:r>
          <w:r>
            <w:fldChar w:fldCharType="separate"/>
          </w:r>
          <w:hyperlink w:anchor="_Toc155262844" w:history="1">
            <w:r w:rsidR="00C7310A" w:rsidRPr="009E4561">
              <w:rPr>
                <w:rStyle w:val="Hyperlink"/>
                <w:noProof/>
              </w:rPr>
              <w:t>1</w:t>
            </w:r>
            <w:r w:rsidR="00C7310A">
              <w:rPr>
                <w:rFonts w:asciiTheme="minorHAnsi" w:hAnsiTheme="minorHAnsi"/>
                <w:noProof/>
                <w:kern w:val="2"/>
                <w:lang w:val="en-GB" w:eastAsia="en-GB"/>
                <w14:ligatures w14:val="standardContextual"/>
              </w:rPr>
              <w:tab/>
            </w:r>
            <w:r w:rsidR="00C7310A" w:rsidRPr="009E4561">
              <w:rPr>
                <w:rStyle w:val="Hyperlink"/>
                <w:noProof/>
              </w:rPr>
              <w:t>Introduction</w:t>
            </w:r>
            <w:r w:rsidR="00C7310A">
              <w:rPr>
                <w:noProof/>
                <w:webHidden/>
              </w:rPr>
              <w:tab/>
            </w:r>
            <w:r w:rsidR="00C7310A">
              <w:rPr>
                <w:noProof/>
                <w:webHidden/>
              </w:rPr>
              <w:fldChar w:fldCharType="begin"/>
            </w:r>
            <w:r w:rsidR="00C7310A">
              <w:rPr>
                <w:noProof/>
                <w:webHidden/>
              </w:rPr>
              <w:instrText xml:space="preserve"> PAGEREF _Toc155262844 \h </w:instrText>
            </w:r>
            <w:r w:rsidR="00C7310A">
              <w:rPr>
                <w:noProof/>
                <w:webHidden/>
              </w:rPr>
            </w:r>
            <w:r w:rsidR="00C7310A">
              <w:rPr>
                <w:noProof/>
                <w:webHidden/>
              </w:rPr>
              <w:fldChar w:fldCharType="separate"/>
            </w:r>
            <w:r w:rsidR="00C7310A">
              <w:rPr>
                <w:noProof/>
                <w:webHidden/>
              </w:rPr>
              <w:t>1</w:t>
            </w:r>
            <w:r w:rsidR="00C7310A">
              <w:rPr>
                <w:noProof/>
                <w:webHidden/>
              </w:rPr>
              <w:fldChar w:fldCharType="end"/>
            </w:r>
          </w:hyperlink>
        </w:p>
        <w:p w14:paraId="22432AAA" w14:textId="4E275387"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45" w:history="1">
            <w:r w:rsidRPr="009E4561">
              <w:rPr>
                <w:rStyle w:val="Hyperlink"/>
                <w:noProof/>
              </w:rPr>
              <w:t>1.1</w:t>
            </w:r>
            <w:r>
              <w:rPr>
                <w:rFonts w:asciiTheme="minorHAnsi" w:hAnsiTheme="minorHAnsi"/>
                <w:noProof/>
                <w:kern w:val="2"/>
                <w:lang w:val="en-GB" w:eastAsia="en-GB"/>
                <w14:ligatures w14:val="standardContextual"/>
              </w:rPr>
              <w:tab/>
            </w:r>
            <w:r w:rsidRPr="009E4561">
              <w:rPr>
                <w:rStyle w:val="Hyperlink"/>
                <w:noProof/>
              </w:rPr>
              <w:t>Background</w:t>
            </w:r>
            <w:r>
              <w:rPr>
                <w:noProof/>
                <w:webHidden/>
              </w:rPr>
              <w:tab/>
            </w:r>
            <w:r>
              <w:rPr>
                <w:noProof/>
                <w:webHidden/>
              </w:rPr>
              <w:fldChar w:fldCharType="begin"/>
            </w:r>
            <w:r>
              <w:rPr>
                <w:noProof/>
                <w:webHidden/>
              </w:rPr>
              <w:instrText xml:space="preserve"> PAGEREF _Toc155262845 \h </w:instrText>
            </w:r>
            <w:r>
              <w:rPr>
                <w:noProof/>
                <w:webHidden/>
              </w:rPr>
            </w:r>
            <w:r>
              <w:rPr>
                <w:noProof/>
                <w:webHidden/>
              </w:rPr>
              <w:fldChar w:fldCharType="separate"/>
            </w:r>
            <w:r>
              <w:rPr>
                <w:noProof/>
                <w:webHidden/>
              </w:rPr>
              <w:t>1</w:t>
            </w:r>
            <w:r>
              <w:rPr>
                <w:noProof/>
                <w:webHidden/>
              </w:rPr>
              <w:fldChar w:fldCharType="end"/>
            </w:r>
          </w:hyperlink>
        </w:p>
        <w:p w14:paraId="05C87CB9" w14:textId="7A7BFE53"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46" w:history="1">
            <w:r w:rsidRPr="009E4561">
              <w:rPr>
                <w:rStyle w:val="Hyperlink"/>
                <w:noProof/>
              </w:rPr>
              <w:t>1.2</w:t>
            </w:r>
            <w:r>
              <w:rPr>
                <w:rFonts w:asciiTheme="minorHAnsi" w:hAnsiTheme="minorHAnsi"/>
                <w:noProof/>
                <w:kern w:val="2"/>
                <w:lang w:val="en-GB" w:eastAsia="en-GB"/>
                <w14:ligatures w14:val="standardContextual"/>
              </w:rPr>
              <w:tab/>
            </w:r>
            <w:r w:rsidRPr="009E4561">
              <w:rPr>
                <w:rStyle w:val="Hyperlink"/>
                <w:noProof/>
              </w:rPr>
              <w:t>Aim</w:t>
            </w:r>
            <w:r>
              <w:rPr>
                <w:noProof/>
                <w:webHidden/>
              </w:rPr>
              <w:tab/>
            </w:r>
            <w:r>
              <w:rPr>
                <w:noProof/>
                <w:webHidden/>
              </w:rPr>
              <w:fldChar w:fldCharType="begin"/>
            </w:r>
            <w:r>
              <w:rPr>
                <w:noProof/>
                <w:webHidden/>
              </w:rPr>
              <w:instrText xml:space="preserve"> PAGEREF _Toc155262846 \h </w:instrText>
            </w:r>
            <w:r>
              <w:rPr>
                <w:noProof/>
                <w:webHidden/>
              </w:rPr>
            </w:r>
            <w:r>
              <w:rPr>
                <w:noProof/>
                <w:webHidden/>
              </w:rPr>
              <w:fldChar w:fldCharType="separate"/>
            </w:r>
            <w:r>
              <w:rPr>
                <w:noProof/>
                <w:webHidden/>
              </w:rPr>
              <w:t>2</w:t>
            </w:r>
            <w:r>
              <w:rPr>
                <w:noProof/>
                <w:webHidden/>
              </w:rPr>
              <w:fldChar w:fldCharType="end"/>
            </w:r>
          </w:hyperlink>
        </w:p>
        <w:p w14:paraId="77658B30" w14:textId="3E2D4E96" w:rsidR="00C7310A" w:rsidRDefault="00C7310A">
          <w:pPr>
            <w:pStyle w:val="TOC1"/>
            <w:tabs>
              <w:tab w:val="left" w:pos="440"/>
              <w:tab w:val="right" w:leader="dot" w:pos="9350"/>
            </w:tabs>
            <w:rPr>
              <w:rFonts w:asciiTheme="minorHAnsi" w:hAnsiTheme="minorHAnsi"/>
              <w:noProof/>
              <w:kern w:val="2"/>
              <w:lang w:val="en-GB" w:eastAsia="en-GB"/>
              <w14:ligatures w14:val="standardContextual"/>
            </w:rPr>
          </w:pPr>
          <w:hyperlink w:anchor="_Toc155262847" w:history="1">
            <w:r w:rsidRPr="009E4561">
              <w:rPr>
                <w:rStyle w:val="Hyperlink"/>
                <w:noProof/>
              </w:rPr>
              <w:t>2</w:t>
            </w:r>
            <w:r>
              <w:rPr>
                <w:rFonts w:asciiTheme="minorHAnsi" w:hAnsiTheme="minorHAnsi"/>
                <w:noProof/>
                <w:kern w:val="2"/>
                <w:lang w:val="en-GB" w:eastAsia="en-GB"/>
                <w14:ligatures w14:val="standardContextual"/>
              </w:rPr>
              <w:tab/>
            </w:r>
            <w:r w:rsidRPr="009E4561">
              <w:rPr>
                <w:rStyle w:val="Hyperlink"/>
                <w:noProof/>
              </w:rPr>
              <w:t>Procedure</w:t>
            </w:r>
            <w:r>
              <w:rPr>
                <w:noProof/>
                <w:webHidden/>
              </w:rPr>
              <w:tab/>
            </w:r>
            <w:r>
              <w:rPr>
                <w:noProof/>
                <w:webHidden/>
              </w:rPr>
              <w:fldChar w:fldCharType="begin"/>
            </w:r>
            <w:r>
              <w:rPr>
                <w:noProof/>
                <w:webHidden/>
              </w:rPr>
              <w:instrText xml:space="preserve"> PAGEREF _Toc155262847 \h </w:instrText>
            </w:r>
            <w:r>
              <w:rPr>
                <w:noProof/>
                <w:webHidden/>
              </w:rPr>
            </w:r>
            <w:r>
              <w:rPr>
                <w:noProof/>
                <w:webHidden/>
              </w:rPr>
              <w:fldChar w:fldCharType="separate"/>
            </w:r>
            <w:r>
              <w:rPr>
                <w:noProof/>
                <w:webHidden/>
              </w:rPr>
              <w:t>4</w:t>
            </w:r>
            <w:r>
              <w:rPr>
                <w:noProof/>
                <w:webHidden/>
              </w:rPr>
              <w:fldChar w:fldCharType="end"/>
            </w:r>
          </w:hyperlink>
        </w:p>
        <w:p w14:paraId="0D99A34E" w14:textId="51541636"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48" w:history="1">
            <w:r w:rsidRPr="009E4561">
              <w:rPr>
                <w:rStyle w:val="Hyperlink"/>
                <w:noProof/>
              </w:rPr>
              <w:t>2.1</w:t>
            </w:r>
            <w:r>
              <w:rPr>
                <w:rFonts w:asciiTheme="minorHAnsi" w:hAnsiTheme="minorHAnsi"/>
                <w:noProof/>
                <w:kern w:val="2"/>
                <w:lang w:val="en-GB" w:eastAsia="en-GB"/>
                <w14:ligatures w14:val="standardContextual"/>
              </w:rPr>
              <w:tab/>
            </w:r>
            <w:r w:rsidRPr="009E4561">
              <w:rPr>
                <w:rStyle w:val="Hyperlink"/>
                <w:noProof/>
              </w:rPr>
              <w:t>Overview of Procedure</w:t>
            </w:r>
            <w:r>
              <w:rPr>
                <w:noProof/>
                <w:webHidden/>
              </w:rPr>
              <w:tab/>
            </w:r>
            <w:r>
              <w:rPr>
                <w:noProof/>
                <w:webHidden/>
              </w:rPr>
              <w:fldChar w:fldCharType="begin"/>
            </w:r>
            <w:r>
              <w:rPr>
                <w:noProof/>
                <w:webHidden/>
              </w:rPr>
              <w:instrText xml:space="preserve"> PAGEREF _Toc155262848 \h </w:instrText>
            </w:r>
            <w:r>
              <w:rPr>
                <w:noProof/>
                <w:webHidden/>
              </w:rPr>
            </w:r>
            <w:r>
              <w:rPr>
                <w:noProof/>
                <w:webHidden/>
              </w:rPr>
              <w:fldChar w:fldCharType="separate"/>
            </w:r>
            <w:r>
              <w:rPr>
                <w:noProof/>
                <w:webHidden/>
              </w:rPr>
              <w:t>4</w:t>
            </w:r>
            <w:r>
              <w:rPr>
                <w:noProof/>
                <w:webHidden/>
              </w:rPr>
              <w:fldChar w:fldCharType="end"/>
            </w:r>
          </w:hyperlink>
        </w:p>
        <w:p w14:paraId="5A1AAC58" w14:textId="297D45AA"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49" w:history="1">
            <w:r w:rsidRPr="009E4561">
              <w:rPr>
                <w:rStyle w:val="Hyperlink"/>
                <w:noProof/>
              </w:rPr>
              <w:t xml:space="preserve">2.2 </w:t>
            </w:r>
            <w:r>
              <w:rPr>
                <w:rFonts w:asciiTheme="minorHAnsi" w:hAnsiTheme="minorHAnsi"/>
                <w:noProof/>
                <w:kern w:val="2"/>
                <w:lang w:val="en-GB" w:eastAsia="en-GB"/>
                <w14:ligatures w14:val="standardContextual"/>
              </w:rPr>
              <w:tab/>
            </w:r>
            <w:r w:rsidRPr="009E4561">
              <w:rPr>
                <w:rStyle w:val="Hyperlink"/>
                <w:noProof/>
              </w:rPr>
              <w:t>Foot Printing</w:t>
            </w:r>
            <w:r>
              <w:rPr>
                <w:noProof/>
                <w:webHidden/>
              </w:rPr>
              <w:tab/>
            </w:r>
            <w:r>
              <w:rPr>
                <w:noProof/>
                <w:webHidden/>
              </w:rPr>
              <w:fldChar w:fldCharType="begin"/>
            </w:r>
            <w:r>
              <w:rPr>
                <w:noProof/>
                <w:webHidden/>
              </w:rPr>
              <w:instrText xml:space="preserve"> PAGEREF _Toc155262849 \h </w:instrText>
            </w:r>
            <w:r>
              <w:rPr>
                <w:noProof/>
                <w:webHidden/>
              </w:rPr>
            </w:r>
            <w:r>
              <w:rPr>
                <w:noProof/>
                <w:webHidden/>
              </w:rPr>
              <w:fldChar w:fldCharType="separate"/>
            </w:r>
            <w:r>
              <w:rPr>
                <w:noProof/>
                <w:webHidden/>
              </w:rPr>
              <w:t>5</w:t>
            </w:r>
            <w:r>
              <w:rPr>
                <w:noProof/>
                <w:webHidden/>
              </w:rPr>
              <w:fldChar w:fldCharType="end"/>
            </w:r>
          </w:hyperlink>
        </w:p>
        <w:p w14:paraId="4C5290F9" w14:textId="4DD5418E"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50" w:history="1">
            <w:r w:rsidRPr="009E4561">
              <w:rPr>
                <w:rStyle w:val="Hyperlink"/>
                <w:noProof/>
              </w:rPr>
              <w:t>2.3</w:t>
            </w:r>
            <w:r>
              <w:rPr>
                <w:rFonts w:asciiTheme="minorHAnsi" w:hAnsiTheme="minorHAnsi"/>
                <w:noProof/>
                <w:kern w:val="2"/>
                <w:lang w:val="en-GB" w:eastAsia="en-GB"/>
                <w14:ligatures w14:val="standardContextual"/>
              </w:rPr>
              <w:tab/>
            </w:r>
            <w:r w:rsidRPr="009E4561">
              <w:rPr>
                <w:rStyle w:val="Hyperlink"/>
                <w:noProof/>
              </w:rPr>
              <w:t>scanning</w:t>
            </w:r>
            <w:r>
              <w:rPr>
                <w:noProof/>
                <w:webHidden/>
              </w:rPr>
              <w:tab/>
            </w:r>
            <w:r>
              <w:rPr>
                <w:noProof/>
                <w:webHidden/>
              </w:rPr>
              <w:fldChar w:fldCharType="begin"/>
            </w:r>
            <w:r>
              <w:rPr>
                <w:noProof/>
                <w:webHidden/>
              </w:rPr>
              <w:instrText xml:space="preserve"> PAGEREF _Toc155262850 \h </w:instrText>
            </w:r>
            <w:r>
              <w:rPr>
                <w:noProof/>
                <w:webHidden/>
              </w:rPr>
            </w:r>
            <w:r>
              <w:rPr>
                <w:noProof/>
                <w:webHidden/>
              </w:rPr>
              <w:fldChar w:fldCharType="separate"/>
            </w:r>
            <w:r>
              <w:rPr>
                <w:noProof/>
                <w:webHidden/>
              </w:rPr>
              <w:t>5</w:t>
            </w:r>
            <w:r>
              <w:rPr>
                <w:noProof/>
                <w:webHidden/>
              </w:rPr>
              <w:fldChar w:fldCharType="end"/>
            </w:r>
          </w:hyperlink>
        </w:p>
        <w:p w14:paraId="1690749B" w14:textId="39DB963A"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51" w:history="1">
            <w:r w:rsidRPr="009E4561">
              <w:rPr>
                <w:rStyle w:val="Hyperlink"/>
                <w:noProof/>
              </w:rPr>
              <w:t>2.3.1</w:t>
            </w:r>
            <w:r>
              <w:rPr>
                <w:rFonts w:asciiTheme="minorHAnsi" w:hAnsiTheme="minorHAnsi"/>
                <w:noProof/>
                <w:kern w:val="2"/>
                <w:lang w:val="en-GB" w:eastAsia="en-GB"/>
                <w14:ligatures w14:val="standardContextual"/>
              </w:rPr>
              <w:tab/>
            </w:r>
            <w:r w:rsidRPr="009E4561">
              <w:rPr>
                <w:rStyle w:val="Hyperlink"/>
                <w:noProof/>
              </w:rPr>
              <w:t>network scan</w:t>
            </w:r>
            <w:r>
              <w:rPr>
                <w:noProof/>
                <w:webHidden/>
              </w:rPr>
              <w:tab/>
            </w:r>
            <w:r>
              <w:rPr>
                <w:noProof/>
                <w:webHidden/>
              </w:rPr>
              <w:fldChar w:fldCharType="begin"/>
            </w:r>
            <w:r>
              <w:rPr>
                <w:noProof/>
                <w:webHidden/>
              </w:rPr>
              <w:instrText xml:space="preserve"> PAGEREF _Toc155262851 \h </w:instrText>
            </w:r>
            <w:r>
              <w:rPr>
                <w:noProof/>
                <w:webHidden/>
              </w:rPr>
            </w:r>
            <w:r>
              <w:rPr>
                <w:noProof/>
                <w:webHidden/>
              </w:rPr>
              <w:fldChar w:fldCharType="separate"/>
            </w:r>
            <w:r>
              <w:rPr>
                <w:noProof/>
                <w:webHidden/>
              </w:rPr>
              <w:t>5</w:t>
            </w:r>
            <w:r>
              <w:rPr>
                <w:noProof/>
                <w:webHidden/>
              </w:rPr>
              <w:fldChar w:fldCharType="end"/>
            </w:r>
          </w:hyperlink>
        </w:p>
        <w:p w14:paraId="3ED6111C" w14:textId="4D8FEB98"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52" w:history="1">
            <w:r w:rsidRPr="009E4561">
              <w:rPr>
                <w:rStyle w:val="Hyperlink"/>
                <w:noProof/>
              </w:rPr>
              <w:t>2.3.2</w:t>
            </w:r>
            <w:r>
              <w:rPr>
                <w:rFonts w:asciiTheme="minorHAnsi" w:hAnsiTheme="minorHAnsi"/>
                <w:noProof/>
                <w:kern w:val="2"/>
                <w:lang w:val="en-GB" w:eastAsia="en-GB"/>
                <w14:ligatures w14:val="standardContextual"/>
              </w:rPr>
              <w:tab/>
            </w:r>
            <w:r w:rsidRPr="009E4561">
              <w:rPr>
                <w:rStyle w:val="Hyperlink"/>
                <w:noProof/>
              </w:rPr>
              <w:t>Vulnerability scanning</w:t>
            </w:r>
            <w:r>
              <w:rPr>
                <w:noProof/>
                <w:webHidden/>
              </w:rPr>
              <w:tab/>
            </w:r>
            <w:r>
              <w:rPr>
                <w:noProof/>
                <w:webHidden/>
              </w:rPr>
              <w:fldChar w:fldCharType="begin"/>
            </w:r>
            <w:r>
              <w:rPr>
                <w:noProof/>
                <w:webHidden/>
              </w:rPr>
              <w:instrText xml:space="preserve"> PAGEREF _Toc155262852 \h </w:instrText>
            </w:r>
            <w:r>
              <w:rPr>
                <w:noProof/>
                <w:webHidden/>
              </w:rPr>
            </w:r>
            <w:r>
              <w:rPr>
                <w:noProof/>
                <w:webHidden/>
              </w:rPr>
              <w:fldChar w:fldCharType="separate"/>
            </w:r>
            <w:r>
              <w:rPr>
                <w:noProof/>
                <w:webHidden/>
              </w:rPr>
              <w:t>7</w:t>
            </w:r>
            <w:r>
              <w:rPr>
                <w:noProof/>
                <w:webHidden/>
              </w:rPr>
              <w:fldChar w:fldCharType="end"/>
            </w:r>
          </w:hyperlink>
        </w:p>
        <w:p w14:paraId="355B3EDB" w14:textId="4B3C1C83"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53" w:history="1">
            <w:r w:rsidRPr="009E4561">
              <w:rPr>
                <w:rStyle w:val="Hyperlink"/>
                <w:noProof/>
              </w:rPr>
              <w:t>2.4</w:t>
            </w:r>
            <w:r>
              <w:rPr>
                <w:rFonts w:asciiTheme="minorHAnsi" w:hAnsiTheme="minorHAnsi"/>
                <w:noProof/>
                <w:kern w:val="2"/>
                <w:lang w:val="en-GB" w:eastAsia="en-GB"/>
                <w14:ligatures w14:val="standardContextual"/>
              </w:rPr>
              <w:tab/>
            </w:r>
            <w:r w:rsidRPr="009E4561">
              <w:rPr>
                <w:rStyle w:val="Hyperlink"/>
                <w:noProof/>
              </w:rPr>
              <w:t>Enumeration</w:t>
            </w:r>
            <w:r>
              <w:rPr>
                <w:noProof/>
                <w:webHidden/>
              </w:rPr>
              <w:tab/>
            </w:r>
            <w:r>
              <w:rPr>
                <w:noProof/>
                <w:webHidden/>
              </w:rPr>
              <w:fldChar w:fldCharType="begin"/>
            </w:r>
            <w:r>
              <w:rPr>
                <w:noProof/>
                <w:webHidden/>
              </w:rPr>
              <w:instrText xml:space="preserve"> PAGEREF _Toc155262853 \h </w:instrText>
            </w:r>
            <w:r>
              <w:rPr>
                <w:noProof/>
                <w:webHidden/>
              </w:rPr>
            </w:r>
            <w:r>
              <w:rPr>
                <w:noProof/>
                <w:webHidden/>
              </w:rPr>
              <w:fldChar w:fldCharType="separate"/>
            </w:r>
            <w:r>
              <w:rPr>
                <w:noProof/>
                <w:webHidden/>
              </w:rPr>
              <w:t>9</w:t>
            </w:r>
            <w:r>
              <w:rPr>
                <w:noProof/>
                <w:webHidden/>
              </w:rPr>
              <w:fldChar w:fldCharType="end"/>
            </w:r>
          </w:hyperlink>
        </w:p>
        <w:p w14:paraId="08872FAE" w14:textId="52954F7E"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54" w:history="1">
            <w:r w:rsidRPr="009E4561">
              <w:rPr>
                <w:rStyle w:val="Hyperlink"/>
                <w:noProof/>
              </w:rPr>
              <w:t>2.5</w:t>
            </w:r>
            <w:r>
              <w:rPr>
                <w:rFonts w:asciiTheme="minorHAnsi" w:hAnsiTheme="minorHAnsi"/>
                <w:noProof/>
                <w:kern w:val="2"/>
                <w:lang w:val="en-GB" w:eastAsia="en-GB"/>
                <w14:ligatures w14:val="standardContextual"/>
              </w:rPr>
              <w:tab/>
            </w:r>
            <w:r w:rsidRPr="009E4561">
              <w:rPr>
                <w:rStyle w:val="Hyperlink"/>
                <w:noProof/>
              </w:rPr>
              <w:t>system hacking</w:t>
            </w:r>
            <w:r>
              <w:rPr>
                <w:noProof/>
                <w:webHidden/>
              </w:rPr>
              <w:tab/>
            </w:r>
            <w:r>
              <w:rPr>
                <w:noProof/>
                <w:webHidden/>
              </w:rPr>
              <w:fldChar w:fldCharType="begin"/>
            </w:r>
            <w:r>
              <w:rPr>
                <w:noProof/>
                <w:webHidden/>
              </w:rPr>
              <w:instrText xml:space="preserve"> PAGEREF _Toc155262854 \h </w:instrText>
            </w:r>
            <w:r>
              <w:rPr>
                <w:noProof/>
                <w:webHidden/>
              </w:rPr>
            </w:r>
            <w:r>
              <w:rPr>
                <w:noProof/>
                <w:webHidden/>
              </w:rPr>
              <w:fldChar w:fldCharType="separate"/>
            </w:r>
            <w:r>
              <w:rPr>
                <w:noProof/>
                <w:webHidden/>
              </w:rPr>
              <w:t>15</w:t>
            </w:r>
            <w:r>
              <w:rPr>
                <w:noProof/>
                <w:webHidden/>
              </w:rPr>
              <w:fldChar w:fldCharType="end"/>
            </w:r>
          </w:hyperlink>
        </w:p>
        <w:p w14:paraId="453CCAB3" w14:textId="036AA65C"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55" w:history="1">
            <w:r w:rsidRPr="009E4561">
              <w:rPr>
                <w:rStyle w:val="Hyperlink"/>
                <w:noProof/>
              </w:rPr>
              <w:t>2.5.1</w:t>
            </w:r>
            <w:r>
              <w:rPr>
                <w:rFonts w:asciiTheme="minorHAnsi" w:hAnsiTheme="minorHAnsi"/>
                <w:noProof/>
                <w:kern w:val="2"/>
                <w:lang w:val="en-GB" w:eastAsia="en-GB"/>
                <w14:ligatures w14:val="standardContextual"/>
              </w:rPr>
              <w:tab/>
            </w:r>
            <w:r w:rsidRPr="009E4561">
              <w:rPr>
                <w:rStyle w:val="Hyperlink"/>
                <w:noProof/>
              </w:rPr>
              <w:t>Password Cracking</w:t>
            </w:r>
            <w:r>
              <w:rPr>
                <w:noProof/>
                <w:webHidden/>
              </w:rPr>
              <w:tab/>
            </w:r>
            <w:r>
              <w:rPr>
                <w:noProof/>
                <w:webHidden/>
              </w:rPr>
              <w:fldChar w:fldCharType="begin"/>
            </w:r>
            <w:r>
              <w:rPr>
                <w:noProof/>
                <w:webHidden/>
              </w:rPr>
              <w:instrText xml:space="preserve"> PAGEREF _Toc155262855 \h </w:instrText>
            </w:r>
            <w:r>
              <w:rPr>
                <w:noProof/>
                <w:webHidden/>
              </w:rPr>
            </w:r>
            <w:r>
              <w:rPr>
                <w:noProof/>
                <w:webHidden/>
              </w:rPr>
              <w:fldChar w:fldCharType="separate"/>
            </w:r>
            <w:r>
              <w:rPr>
                <w:noProof/>
                <w:webHidden/>
              </w:rPr>
              <w:t>15</w:t>
            </w:r>
            <w:r>
              <w:rPr>
                <w:noProof/>
                <w:webHidden/>
              </w:rPr>
              <w:fldChar w:fldCharType="end"/>
            </w:r>
          </w:hyperlink>
        </w:p>
        <w:p w14:paraId="48392079" w14:textId="5EDCB06E"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56" w:history="1">
            <w:r w:rsidRPr="009E4561">
              <w:rPr>
                <w:rStyle w:val="Hyperlink"/>
                <w:noProof/>
              </w:rPr>
              <w:t>2.5.2</w:t>
            </w:r>
            <w:r>
              <w:rPr>
                <w:rFonts w:asciiTheme="minorHAnsi" w:hAnsiTheme="minorHAnsi"/>
                <w:noProof/>
                <w:kern w:val="2"/>
                <w:lang w:val="en-GB" w:eastAsia="en-GB"/>
                <w14:ligatures w14:val="standardContextual"/>
              </w:rPr>
              <w:tab/>
            </w:r>
            <w:r w:rsidRPr="009E4561">
              <w:rPr>
                <w:rStyle w:val="Hyperlink"/>
                <w:noProof/>
              </w:rPr>
              <w:t>System Exploitation</w:t>
            </w:r>
            <w:r>
              <w:rPr>
                <w:noProof/>
                <w:webHidden/>
              </w:rPr>
              <w:tab/>
            </w:r>
            <w:r>
              <w:rPr>
                <w:noProof/>
                <w:webHidden/>
              </w:rPr>
              <w:fldChar w:fldCharType="begin"/>
            </w:r>
            <w:r>
              <w:rPr>
                <w:noProof/>
                <w:webHidden/>
              </w:rPr>
              <w:instrText xml:space="preserve"> PAGEREF _Toc155262856 \h </w:instrText>
            </w:r>
            <w:r>
              <w:rPr>
                <w:noProof/>
                <w:webHidden/>
              </w:rPr>
            </w:r>
            <w:r>
              <w:rPr>
                <w:noProof/>
                <w:webHidden/>
              </w:rPr>
              <w:fldChar w:fldCharType="separate"/>
            </w:r>
            <w:r>
              <w:rPr>
                <w:noProof/>
                <w:webHidden/>
              </w:rPr>
              <w:t>20</w:t>
            </w:r>
            <w:r>
              <w:rPr>
                <w:noProof/>
                <w:webHidden/>
              </w:rPr>
              <w:fldChar w:fldCharType="end"/>
            </w:r>
          </w:hyperlink>
        </w:p>
        <w:p w14:paraId="529FADEE" w14:textId="6F98B9A1" w:rsidR="00C7310A" w:rsidRDefault="00C7310A">
          <w:pPr>
            <w:pStyle w:val="TOC1"/>
            <w:tabs>
              <w:tab w:val="left" w:pos="440"/>
              <w:tab w:val="right" w:leader="dot" w:pos="9350"/>
            </w:tabs>
            <w:rPr>
              <w:rFonts w:asciiTheme="minorHAnsi" w:hAnsiTheme="minorHAnsi"/>
              <w:noProof/>
              <w:kern w:val="2"/>
              <w:lang w:val="en-GB" w:eastAsia="en-GB"/>
              <w14:ligatures w14:val="standardContextual"/>
            </w:rPr>
          </w:pPr>
          <w:hyperlink w:anchor="_Toc155262857" w:history="1">
            <w:r w:rsidRPr="009E4561">
              <w:rPr>
                <w:rStyle w:val="Hyperlink"/>
                <w:rFonts w:eastAsia="Times New Roman"/>
                <w:noProof/>
                <w:lang w:eastAsia="en-US"/>
              </w:rPr>
              <w:t>3</w:t>
            </w:r>
            <w:r>
              <w:rPr>
                <w:rFonts w:asciiTheme="minorHAnsi" w:hAnsiTheme="minorHAnsi"/>
                <w:noProof/>
                <w:kern w:val="2"/>
                <w:lang w:val="en-GB" w:eastAsia="en-GB"/>
                <w14:ligatures w14:val="standardContextual"/>
              </w:rPr>
              <w:tab/>
            </w:r>
            <w:r w:rsidRPr="009E4561">
              <w:rPr>
                <w:rStyle w:val="Hyperlink"/>
                <w:rFonts w:eastAsia="Times New Roman"/>
                <w:noProof/>
                <w:lang w:eastAsia="en-US"/>
              </w:rPr>
              <w:t>General Discussion</w:t>
            </w:r>
            <w:r>
              <w:rPr>
                <w:noProof/>
                <w:webHidden/>
              </w:rPr>
              <w:tab/>
            </w:r>
            <w:r>
              <w:rPr>
                <w:noProof/>
                <w:webHidden/>
              </w:rPr>
              <w:fldChar w:fldCharType="begin"/>
            </w:r>
            <w:r>
              <w:rPr>
                <w:noProof/>
                <w:webHidden/>
              </w:rPr>
              <w:instrText xml:space="preserve"> PAGEREF _Toc155262857 \h </w:instrText>
            </w:r>
            <w:r>
              <w:rPr>
                <w:noProof/>
                <w:webHidden/>
              </w:rPr>
            </w:r>
            <w:r>
              <w:rPr>
                <w:noProof/>
                <w:webHidden/>
              </w:rPr>
              <w:fldChar w:fldCharType="separate"/>
            </w:r>
            <w:r>
              <w:rPr>
                <w:noProof/>
                <w:webHidden/>
              </w:rPr>
              <w:t>24</w:t>
            </w:r>
            <w:r>
              <w:rPr>
                <w:noProof/>
                <w:webHidden/>
              </w:rPr>
              <w:fldChar w:fldCharType="end"/>
            </w:r>
          </w:hyperlink>
        </w:p>
        <w:p w14:paraId="52E0537C" w14:textId="196299A5"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58" w:history="1">
            <w:r w:rsidRPr="009E4561">
              <w:rPr>
                <w:rStyle w:val="Hyperlink"/>
                <w:rFonts w:eastAsia="Times New Roman"/>
                <w:noProof/>
                <w:lang w:eastAsia="en-US"/>
              </w:rPr>
              <w:t>3.1</w:t>
            </w:r>
            <w:r>
              <w:rPr>
                <w:rFonts w:asciiTheme="minorHAnsi" w:hAnsiTheme="minorHAnsi"/>
                <w:noProof/>
                <w:kern w:val="2"/>
                <w:lang w:val="en-GB" w:eastAsia="en-GB"/>
                <w14:ligatures w14:val="standardContextual"/>
              </w:rPr>
              <w:tab/>
            </w:r>
            <w:r w:rsidRPr="009E4561">
              <w:rPr>
                <w:rStyle w:val="Hyperlink"/>
                <w:rFonts w:eastAsia="Times New Roman"/>
                <w:noProof/>
                <w:lang w:eastAsia="en-US"/>
              </w:rPr>
              <w:t>Countermeasures</w:t>
            </w:r>
            <w:r>
              <w:rPr>
                <w:noProof/>
                <w:webHidden/>
              </w:rPr>
              <w:tab/>
            </w:r>
            <w:r>
              <w:rPr>
                <w:noProof/>
                <w:webHidden/>
              </w:rPr>
              <w:fldChar w:fldCharType="begin"/>
            </w:r>
            <w:r>
              <w:rPr>
                <w:noProof/>
                <w:webHidden/>
              </w:rPr>
              <w:instrText xml:space="preserve"> PAGEREF _Toc155262858 \h </w:instrText>
            </w:r>
            <w:r>
              <w:rPr>
                <w:noProof/>
                <w:webHidden/>
              </w:rPr>
            </w:r>
            <w:r>
              <w:rPr>
                <w:noProof/>
                <w:webHidden/>
              </w:rPr>
              <w:fldChar w:fldCharType="separate"/>
            </w:r>
            <w:r>
              <w:rPr>
                <w:noProof/>
                <w:webHidden/>
              </w:rPr>
              <w:t>25</w:t>
            </w:r>
            <w:r>
              <w:rPr>
                <w:noProof/>
                <w:webHidden/>
              </w:rPr>
              <w:fldChar w:fldCharType="end"/>
            </w:r>
          </w:hyperlink>
        </w:p>
        <w:p w14:paraId="02EF9597" w14:textId="7741CC8E"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59" w:history="1">
            <w:r w:rsidRPr="009E4561">
              <w:rPr>
                <w:rStyle w:val="Hyperlink"/>
                <w:rFonts w:eastAsia="Times New Roman"/>
                <w:noProof/>
                <w:lang w:eastAsia="en-US"/>
              </w:rPr>
              <w:t>3.2</w:t>
            </w:r>
            <w:r>
              <w:rPr>
                <w:rFonts w:asciiTheme="minorHAnsi" w:hAnsiTheme="minorHAnsi"/>
                <w:noProof/>
                <w:kern w:val="2"/>
                <w:lang w:val="en-GB" w:eastAsia="en-GB"/>
                <w14:ligatures w14:val="standardContextual"/>
              </w:rPr>
              <w:tab/>
            </w:r>
            <w:r w:rsidRPr="009E4561">
              <w:rPr>
                <w:rStyle w:val="Hyperlink"/>
                <w:rFonts w:eastAsia="Times New Roman"/>
                <w:noProof/>
                <w:lang w:eastAsia="en-US"/>
              </w:rPr>
              <w:t>Conclusion</w:t>
            </w:r>
            <w:r>
              <w:rPr>
                <w:noProof/>
                <w:webHidden/>
              </w:rPr>
              <w:tab/>
            </w:r>
            <w:r>
              <w:rPr>
                <w:noProof/>
                <w:webHidden/>
              </w:rPr>
              <w:fldChar w:fldCharType="begin"/>
            </w:r>
            <w:r>
              <w:rPr>
                <w:noProof/>
                <w:webHidden/>
              </w:rPr>
              <w:instrText xml:space="preserve"> PAGEREF _Toc155262859 \h </w:instrText>
            </w:r>
            <w:r>
              <w:rPr>
                <w:noProof/>
                <w:webHidden/>
              </w:rPr>
            </w:r>
            <w:r>
              <w:rPr>
                <w:noProof/>
                <w:webHidden/>
              </w:rPr>
              <w:fldChar w:fldCharType="separate"/>
            </w:r>
            <w:r>
              <w:rPr>
                <w:noProof/>
                <w:webHidden/>
              </w:rPr>
              <w:t>26</w:t>
            </w:r>
            <w:r>
              <w:rPr>
                <w:noProof/>
                <w:webHidden/>
              </w:rPr>
              <w:fldChar w:fldCharType="end"/>
            </w:r>
          </w:hyperlink>
        </w:p>
        <w:p w14:paraId="3C4A77A8" w14:textId="000C5072"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60" w:history="1">
            <w:r w:rsidRPr="009E4561">
              <w:rPr>
                <w:rStyle w:val="Hyperlink"/>
                <w:rFonts w:eastAsia="Times New Roman"/>
                <w:noProof/>
                <w:lang w:eastAsia="en-US"/>
              </w:rPr>
              <w:t>3.3</w:t>
            </w:r>
            <w:r>
              <w:rPr>
                <w:rFonts w:asciiTheme="minorHAnsi" w:hAnsiTheme="minorHAnsi"/>
                <w:noProof/>
                <w:kern w:val="2"/>
                <w:lang w:val="en-GB" w:eastAsia="en-GB"/>
                <w14:ligatures w14:val="standardContextual"/>
              </w:rPr>
              <w:tab/>
            </w:r>
            <w:r w:rsidRPr="009E4561">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_Toc155262860 \h </w:instrText>
            </w:r>
            <w:r>
              <w:rPr>
                <w:noProof/>
                <w:webHidden/>
              </w:rPr>
            </w:r>
            <w:r>
              <w:rPr>
                <w:noProof/>
                <w:webHidden/>
              </w:rPr>
              <w:fldChar w:fldCharType="separate"/>
            </w:r>
            <w:r>
              <w:rPr>
                <w:noProof/>
                <w:webHidden/>
              </w:rPr>
              <w:t>26</w:t>
            </w:r>
            <w:r>
              <w:rPr>
                <w:noProof/>
                <w:webHidden/>
              </w:rPr>
              <w:fldChar w:fldCharType="end"/>
            </w:r>
          </w:hyperlink>
        </w:p>
        <w:p w14:paraId="0FDD2B8C" w14:textId="3A10719A" w:rsidR="00C7310A" w:rsidRDefault="00C7310A">
          <w:pPr>
            <w:pStyle w:val="TOC1"/>
            <w:tabs>
              <w:tab w:val="right" w:leader="dot" w:pos="9350"/>
            </w:tabs>
            <w:rPr>
              <w:rFonts w:asciiTheme="minorHAnsi" w:hAnsiTheme="minorHAnsi"/>
              <w:noProof/>
              <w:kern w:val="2"/>
              <w:lang w:val="en-GB" w:eastAsia="en-GB"/>
              <w14:ligatures w14:val="standardContextual"/>
            </w:rPr>
          </w:pPr>
          <w:hyperlink w:anchor="_Toc155262861" w:history="1">
            <w:r w:rsidRPr="009E4561">
              <w:rPr>
                <w:rStyle w:val="Hyperlink"/>
                <w:noProof/>
              </w:rPr>
              <w:t>References</w:t>
            </w:r>
            <w:r>
              <w:rPr>
                <w:noProof/>
                <w:webHidden/>
              </w:rPr>
              <w:tab/>
            </w:r>
            <w:r>
              <w:rPr>
                <w:noProof/>
                <w:webHidden/>
              </w:rPr>
              <w:fldChar w:fldCharType="begin"/>
            </w:r>
            <w:r>
              <w:rPr>
                <w:noProof/>
                <w:webHidden/>
              </w:rPr>
              <w:instrText xml:space="preserve"> PAGEREF _Toc155262861 \h </w:instrText>
            </w:r>
            <w:r>
              <w:rPr>
                <w:noProof/>
                <w:webHidden/>
              </w:rPr>
            </w:r>
            <w:r>
              <w:rPr>
                <w:noProof/>
                <w:webHidden/>
              </w:rPr>
              <w:fldChar w:fldCharType="separate"/>
            </w:r>
            <w:r>
              <w:rPr>
                <w:noProof/>
                <w:webHidden/>
              </w:rPr>
              <w:t>28</w:t>
            </w:r>
            <w:r>
              <w:rPr>
                <w:noProof/>
                <w:webHidden/>
              </w:rPr>
              <w:fldChar w:fldCharType="end"/>
            </w:r>
          </w:hyperlink>
        </w:p>
        <w:p w14:paraId="32DC573A" w14:textId="22D784B7" w:rsidR="00C7310A" w:rsidRDefault="00C7310A">
          <w:pPr>
            <w:pStyle w:val="TOC1"/>
            <w:tabs>
              <w:tab w:val="right" w:leader="dot" w:pos="9350"/>
            </w:tabs>
            <w:rPr>
              <w:rFonts w:asciiTheme="minorHAnsi" w:hAnsiTheme="minorHAnsi"/>
              <w:noProof/>
              <w:kern w:val="2"/>
              <w:lang w:val="en-GB" w:eastAsia="en-GB"/>
              <w14:ligatures w14:val="standardContextual"/>
            </w:rPr>
          </w:pPr>
          <w:hyperlink w:anchor="_Toc155262862" w:history="1">
            <w:r w:rsidRPr="009E4561">
              <w:rPr>
                <w:rStyle w:val="Hyperlink"/>
                <w:noProof/>
              </w:rPr>
              <w:t>Appendices</w:t>
            </w:r>
            <w:r>
              <w:rPr>
                <w:noProof/>
                <w:webHidden/>
              </w:rPr>
              <w:tab/>
            </w:r>
            <w:r>
              <w:rPr>
                <w:noProof/>
                <w:webHidden/>
              </w:rPr>
              <w:fldChar w:fldCharType="begin"/>
            </w:r>
            <w:r>
              <w:rPr>
                <w:noProof/>
                <w:webHidden/>
              </w:rPr>
              <w:instrText xml:space="preserve"> PAGEREF _Toc155262862 \h </w:instrText>
            </w:r>
            <w:r>
              <w:rPr>
                <w:noProof/>
                <w:webHidden/>
              </w:rPr>
            </w:r>
            <w:r>
              <w:rPr>
                <w:noProof/>
                <w:webHidden/>
              </w:rPr>
              <w:fldChar w:fldCharType="separate"/>
            </w:r>
            <w:r>
              <w:rPr>
                <w:noProof/>
                <w:webHidden/>
              </w:rPr>
              <w:t>30</w:t>
            </w:r>
            <w:r>
              <w:rPr>
                <w:noProof/>
                <w:webHidden/>
              </w:rPr>
              <w:fldChar w:fldCharType="end"/>
            </w:r>
          </w:hyperlink>
        </w:p>
        <w:p w14:paraId="4A0B1CD8" w14:textId="03018B46"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63" w:history="1">
            <w:r w:rsidRPr="009E4561">
              <w:rPr>
                <w:rStyle w:val="Hyperlink"/>
                <w:noProof/>
              </w:rPr>
              <w:t>3.4</w:t>
            </w:r>
            <w:r>
              <w:rPr>
                <w:rFonts w:asciiTheme="minorHAnsi" w:hAnsiTheme="minorHAnsi"/>
                <w:noProof/>
                <w:kern w:val="2"/>
                <w:lang w:val="en-GB" w:eastAsia="en-GB"/>
                <w14:ligatures w14:val="standardContextual"/>
              </w:rPr>
              <w:tab/>
            </w:r>
            <w:r w:rsidRPr="009E4561">
              <w:rPr>
                <w:rStyle w:val="Hyperlink"/>
                <w:noProof/>
              </w:rPr>
              <w:t>Appendix A</w:t>
            </w:r>
            <w:r>
              <w:rPr>
                <w:noProof/>
                <w:webHidden/>
              </w:rPr>
              <w:tab/>
            </w:r>
            <w:r>
              <w:rPr>
                <w:noProof/>
                <w:webHidden/>
              </w:rPr>
              <w:fldChar w:fldCharType="begin"/>
            </w:r>
            <w:r>
              <w:rPr>
                <w:noProof/>
                <w:webHidden/>
              </w:rPr>
              <w:instrText xml:space="preserve"> PAGEREF _Toc155262863 \h </w:instrText>
            </w:r>
            <w:r>
              <w:rPr>
                <w:noProof/>
                <w:webHidden/>
              </w:rPr>
            </w:r>
            <w:r>
              <w:rPr>
                <w:noProof/>
                <w:webHidden/>
              </w:rPr>
              <w:fldChar w:fldCharType="separate"/>
            </w:r>
            <w:r>
              <w:rPr>
                <w:noProof/>
                <w:webHidden/>
              </w:rPr>
              <w:t>30</w:t>
            </w:r>
            <w:r>
              <w:rPr>
                <w:noProof/>
                <w:webHidden/>
              </w:rPr>
              <w:fldChar w:fldCharType="end"/>
            </w:r>
          </w:hyperlink>
        </w:p>
        <w:p w14:paraId="275E5CF7" w14:textId="13FC2625"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64" w:history="1">
            <w:r w:rsidRPr="009E4561">
              <w:rPr>
                <w:rStyle w:val="Hyperlink"/>
                <w:rFonts w:eastAsia="Courier New"/>
                <w:noProof/>
              </w:rPr>
              <w:t>3.4.1</w:t>
            </w:r>
            <w:r>
              <w:rPr>
                <w:rFonts w:asciiTheme="minorHAnsi" w:hAnsiTheme="minorHAnsi"/>
                <w:noProof/>
                <w:kern w:val="2"/>
                <w:lang w:val="en-GB" w:eastAsia="en-GB"/>
                <w14:ligatures w14:val="standardContextual"/>
              </w:rPr>
              <w:tab/>
            </w:r>
            <w:r w:rsidRPr="009E4561">
              <w:rPr>
                <w:rStyle w:val="Hyperlink"/>
                <w:rFonts w:eastAsia="Courier New"/>
                <w:noProof/>
              </w:rPr>
              <w:t>Network Scan</w:t>
            </w:r>
            <w:r>
              <w:rPr>
                <w:noProof/>
                <w:webHidden/>
              </w:rPr>
              <w:tab/>
            </w:r>
            <w:r>
              <w:rPr>
                <w:noProof/>
                <w:webHidden/>
              </w:rPr>
              <w:fldChar w:fldCharType="begin"/>
            </w:r>
            <w:r>
              <w:rPr>
                <w:noProof/>
                <w:webHidden/>
              </w:rPr>
              <w:instrText xml:space="preserve"> PAGEREF _Toc155262864 \h </w:instrText>
            </w:r>
            <w:r>
              <w:rPr>
                <w:noProof/>
                <w:webHidden/>
              </w:rPr>
            </w:r>
            <w:r>
              <w:rPr>
                <w:noProof/>
                <w:webHidden/>
              </w:rPr>
              <w:fldChar w:fldCharType="separate"/>
            </w:r>
            <w:r>
              <w:rPr>
                <w:noProof/>
                <w:webHidden/>
              </w:rPr>
              <w:t>30</w:t>
            </w:r>
            <w:r>
              <w:rPr>
                <w:noProof/>
                <w:webHidden/>
              </w:rPr>
              <w:fldChar w:fldCharType="end"/>
            </w:r>
          </w:hyperlink>
        </w:p>
        <w:p w14:paraId="6A21490B" w14:textId="7512601D"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65" w:history="1">
            <w:r w:rsidRPr="009E4561">
              <w:rPr>
                <w:rStyle w:val="Hyperlink"/>
                <w:rFonts w:eastAsia="Courier New"/>
                <w:noProof/>
              </w:rPr>
              <w:t>3.4.2</w:t>
            </w:r>
            <w:r>
              <w:rPr>
                <w:rFonts w:asciiTheme="minorHAnsi" w:hAnsiTheme="minorHAnsi"/>
                <w:noProof/>
                <w:kern w:val="2"/>
                <w:lang w:val="en-GB" w:eastAsia="en-GB"/>
                <w14:ligatures w14:val="standardContextual"/>
              </w:rPr>
              <w:tab/>
            </w:r>
            <w:r w:rsidRPr="009E4561">
              <w:rPr>
                <w:rStyle w:val="Hyperlink"/>
                <w:rFonts w:eastAsia="Courier New"/>
                <w:noProof/>
              </w:rPr>
              <w:t>Vulnerability Scan Nessus</w:t>
            </w:r>
            <w:r>
              <w:rPr>
                <w:noProof/>
                <w:webHidden/>
              </w:rPr>
              <w:tab/>
            </w:r>
            <w:r>
              <w:rPr>
                <w:noProof/>
                <w:webHidden/>
              </w:rPr>
              <w:fldChar w:fldCharType="begin"/>
            </w:r>
            <w:r>
              <w:rPr>
                <w:noProof/>
                <w:webHidden/>
              </w:rPr>
              <w:instrText xml:space="preserve"> PAGEREF _Toc155262865 \h </w:instrText>
            </w:r>
            <w:r>
              <w:rPr>
                <w:noProof/>
                <w:webHidden/>
              </w:rPr>
            </w:r>
            <w:r>
              <w:rPr>
                <w:noProof/>
                <w:webHidden/>
              </w:rPr>
              <w:fldChar w:fldCharType="separate"/>
            </w:r>
            <w:r>
              <w:rPr>
                <w:noProof/>
                <w:webHidden/>
              </w:rPr>
              <w:t>37</w:t>
            </w:r>
            <w:r>
              <w:rPr>
                <w:noProof/>
                <w:webHidden/>
              </w:rPr>
              <w:fldChar w:fldCharType="end"/>
            </w:r>
          </w:hyperlink>
        </w:p>
        <w:p w14:paraId="19FC189E" w14:textId="27241BC3"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66" w:history="1">
            <w:r w:rsidRPr="009E4561">
              <w:rPr>
                <w:rStyle w:val="Hyperlink"/>
                <w:rFonts w:eastAsia="Courier New"/>
                <w:noProof/>
              </w:rPr>
              <w:t>3.4.3</w:t>
            </w:r>
            <w:r>
              <w:rPr>
                <w:rFonts w:asciiTheme="minorHAnsi" w:hAnsiTheme="minorHAnsi"/>
                <w:noProof/>
                <w:kern w:val="2"/>
                <w:lang w:val="en-GB" w:eastAsia="en-GB"/>
                <w14:ligatures w14:val="standardContextual"/>
              </w:rPr>
              <w:tab/>
            </w:r>
            <w:r w:rsidRPr="009E4561">
              <w:rPr>
                <w:rStyle w:val="Hyperlink"/>
                <w:rFonts w:eastAsia="Courier New"/>
                <w:noProof/>
              </w:rPr>
              <w:t>NMAP vulnerability scan full report.</w:t>
            </w:r>
            <w:r>
              <w:rPr>
                <w:noProof/>
                <w:webHidden/>
              </w:rPr>
              <w:tab/>
            </w:r>
            <w:r>
              <w:rPr>
                <w:noProof/>
                <w:webHidden/>
              </w:rPr>
              <w:fldChar w:fldCharType="begin"/>
            </w:r>
            <w:r>
              <w:rPr>
                <w:noProof/>
                <w:webHidden/>
              </w:rPr>
              <w:instrText xml:space="preserve"> PAGEREF _Toc155262866 \h </w:instrText>
            </w:r>
            <w:r>
              <w:rPr>
                <w:noProof/>
                <w:webHidden/>
              </w:rPr>
            </w:r>
            <w:r>
              <w:rPr>
                <w:noProof/>
                <w:webHidden/>
              </w:rPr>
              <w:fldChar w:fldCharType="separate"/>
            </w:r>
            <w:r>
              <w:rPr>
                <w:noProof/>
                <w:webHidden/>
              </w:rPr>
              <w:t>40</w:t>
            </w:r>
            <w:r>
              <w:rPr>
                <w:noProof/>
                <w:webHidden/>
              </w:rPr>
              <w:fldChar w:fldCharType="end"/>
            </w:r>
          </w:hyperlink>
        </w:p>
        <w:p w14:paraId="77493545" w14:textId="57511F94"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67" w:history="1">
            <w:r w:rsidRPr="009E4561">
              <w:rPr>
                <w:rStyle w:val="Hyperlink"/>
                <w:noProof/>
              </w:rPr>
              <w:t>3.5</w:t>
            </w:r>
            <w:r>
              <w:rPr>
                <w:rFonts w:asciiTheme="minorHAnsi" w:hAnsiTheme="minorHAnsi"/>
                <w:noProof/>
                <w:kern w:val="2"/>
                <w:lang w:val="en-GB" w:eastAsia="en-GB"/>
                <w14:ligatures w14:val="standardContextual"/>
              </w:rPr>
              <w:tab/>
            </w:r>
            <w:r w:rsidRPr="009E4561">
              <w:rPr>
                <w:rStyle w:val="Hyperlink"/>
                <w:noProof/>
              </w:rPr>
              <w:t>Appendix B - Enumeration</w:t>
            </w:r>
            <w:r>
              <w:rPr>
                <w:noProof/>
                <w:webHidden/>
              </w:rPr>
              <w:tab/>
            </w:r>
            <w:r>
              <w:rPr>
                <w:noProof/>
                <w:webHidden/>
              </w:rPr>
              <w:fldChar w:fldCharType="begin"/>
            </w:r>
            <w:r>
              <w:rPr>
                <w:noProof/>
                <w:webHidden/>
              </w:rPr>
              <w:instrText xml:space="preserve"> PAGEREF _Toc155262867 \h </w:instrText>
            </w:r>
            <w:r>
              <w:rPr>
                <w:noProof/>
                <w:webHidden/>
              </w:rPr>
            </w:r>
            <w:r>
              <w:rPr>
                <w:noProof/>
                <w:webHidden/>
              </w:rPr>
              <w:fldChar w:fldCharType="separate"/>
            </w:r>
            <w:r>
              <w:rPr>
                <w:noProof/>
                <w:webHidden/>
              </w:rPr>
              <w:t>49</w:t>
            </w:r>
            <w:r>
              <w:rPr>
                <w:noProof/>
                <w:webHidden/>
              </w:rPr>
              <w:fldChar w:fldCharType="end"/>
            </w:r>
          </w:hyperlink>
        </w:p>
        <w:p w14:paraId="4E8D8A08" w14:textId="71A19A00"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68" w:history="1">
            <w:r w:rsidRPr="009E4561">
              <w:rPr>
                <w:rStyle w:val="Hyperlink"/>
                <w:rFonts w:eastAsia="Courier New"/>
                <w:noProof/>
              </w:rPr>
              <w:t>3.5.1</w:t>
            </w:r>
            <w:r>
              <w:rPr>
                <w:rFonts w:asciiTheme="minorHAnsi" w:hAnsiTheme="minorHAnsi"/>
                <w:noProof/>
                <w:kern w:val="2"/>
                <w:lang w:val="en-GB" w:eastAsia="en-GB"/>
                <w14:ligatures w14:val="standardContextual"/>
              </w:rPr>
              <w:tab/>
            </w:r>
            <w:r w:rsidRPr="009E4561">
              <w:rPr>
                <w:rStyle w:val="Hyperlink"/>
                <w:rFonts w:eastAsia="Courier New"/>
                <w:noProof/>
              </w:rPr>
              <w:t>Enum4Linux Output</w:t>
            </w:r>
            <w:r>
              <w:rPr>
                <w:noProof/>
                <w:webHidden/>
              </w:rPr>
              <w:tab/>
            </w:r>
            <w:r>
              <w:rPr>
                <w:noProof/>
                <w:webHidden/>
              </w:rPr>
              <w:fldChar w:fldCharType="begin"/>
            </w:r>
            <w:r>
              <w:rPr>
                <w:noProof/>
                <w:webHidden/>
              </w:rPr>
              <w:instrText xml:space="preserve"> PAGEREF _Toc155262868 \h </w:instrText>
            </w:r>
            <w:r>
              <w:rPr>
                <w:noProof/>
                <w:webHidden/>
              </w:rPr>
            </w:r>
            <w:r>
              <w:rPr>
                <w:noProof/>
                <w:webHidden/>
              </w:rPr>
              <w:fldChar w:fldCharType="separate"/>
            </w:r>
            <w:r>
              <w:rPr>
                <w:noProof/>
                <w:webHidden/>
              </w:rPr>
              <w:t>49</w:t>
            </w:r>
            <w:r>
              <w:rPr>
                <w:noProof/>
                <w:webHidden/>
              </w:rPr>
              <w:fldChar w:fldCharType="end"/>
            </w:r>
          </w:hyperlink>
        </w:p>
        <w:p w14:paraId="26F53963" w14:textId="6759829F" w:rsidR="00C7310A" w:rsidRDefault="00C7310A">
          <w:pPr>
            <w:pStyle w:val="TOC2"/>
            <w:tabs>
              <w:tab w:val="left" w:pos="880"/>
              <w:tab w:val="right" w:leader="dot" w:pos="9350"/>
            </w:tabs>
            <w:rPr>
              <w:rFonts w:asciiTheme="minorHAnsi" w:hAnsiTheme="minorHAnsi"/>
              <w:noProof/>
              <w:kern w:val="2"/>
              <w:lang w:val="en-GB" w:eastAsia="en-GB"/>
              <w14:ligatures w14:val="standardContextual"/>
            </w:rPr>
          </w:pPr>
          <w:hyperlink w:anchor="_Toc155262869" w:history="1">
            <w:r w:rsidRPr="009E4561">
              <w:rPr>
                <w:rStyle w:val="Hyperlink"/>
                <w:noProof/>
              </w:rPr>
              <w:t>3.6</w:t>
            </w:r>
            <w:r>
              <w:rPr>
                <w:rFonts w:asciiTheme="minorHAnsi" w:hAnsiTheme="minorHAnsi"/>
                <w:noProof/>
                <w:kern w:val="2"/>
                <w:lang w:val="en-GB" w:eastAsia="en-GB"/>
                <w14:ligatures w14:val="standardContextual"/>
              </w:rPr>
              <w:tab/>
            </w:r>
            <w:r w:rsidRPr="009E4561">
              <w:rPr>
                <w:rStyle w:val="Hyperlink"/>
                <w:noProof/>
              </w:rPr>
              <w:t>Appendix C – System hacking</w:t>
            </w:r>
            <w:r>
              <w:rPr>
                <w:noProof/>
                <w:webHidden/>
              </w:rPr>
              <w:tab/>
            </w:r>
            <w:r>
              <w:rPr>
                <w:noProof/>
                <w:webHidden/>
              </w:rPr>
              <w:fldChar w:fldCharType="begin"/>
            </w:r>
            <w:r>
              <w:rPr>
                <w:noProof/>
                <w:webHidden/>
              </w:rPr>
              <w:instrText xml:space="preserve"> PAGEREF _Toc155262869 \h </w:instrText>
            </w:r>
            <w:r>
              <w:rPr>
                <w:noProof/>
                <w:webHidden/>
              </w:rPr>
            </w:r>
            <w:r>
              <w:rPr>
                <w:noProof/>
                <w:webHidden/>
              </w:rPr>
              <w:fldChar w:fldCharType="separate"/>
            </w:r>
            <w:r>
              <w:rPr>
                <w:noProof/>
                <w:webHidden/>
              </w:rPr>
              <w:t>78</w:t>
            </w:r>
            <w:r>
              <w:rPr>
                <w:noProof/>
                <w:webHidden/>
              </w:rPr>
              <w:fldChar w:fldCharType="end"/>
            </w:r>
          </w:hyperlink>
        </w:p>
        <w:p w14:paraId="28A754B2" w14:textId="68F9FD15" w:rsidR="00C7310A" w:rsidRDefault="00C7310A">
          <w:pPr>
            <w:pStyle w:val="TOC3"/>
            <w:tabs>
              <w:tab w:val="left" w:pos="1320"/>
              <w:tab w:val="right" w:leader="dot" w:pos="9350"/>
            </w:tabs>
            <w:rPr>
              <w:rFonts w:asciiTheme="minorHAnsi" w:hAnsiTheme="minorHAnsi"/>
              <w:noProof/>
              <w:kern w:val="2"/>
              <w:lang w:val="en-GB" w:eastAsia="en-GB"/>
              <w14:ligatures w14:val="standardContextual"/>
            </w:rPr>
          </w:pPr>
          <w:hyperlink w:anchor="_Toc155262870" w:history="1">
            <w:r w:rsidRPr="009E4561">
              <w:rPr>
                <w:rStyle w:val="Hyperlink"/>
                <w:noProof/>
              </w:rPr>
              <w:t>3.6.1</w:t>
            </w:r>
            <w:r>
              <w:rPr>
                <w:rFonts w:asciiTheme="minorHAnsi" w:hAnsiTheme="minorHAnsi"/>
                <w:noProof/>
                <w:kern w:val="2"/>
                <w:lang w:val="en-GB" w:eastAsia="en-GB"/>
                <w14:ligatures w14:val="standardContextual"/>
              </w:rPr>
              <w:tab/>
            </w:r>
            <w:r w:rsidRPr="009E4561">
              <w:rPr>
                <w:rStyle w:val="Hyperlink"/>
                <w:noProof/>
              </w:rPr>
              <w:t>Hash-Dump</w:t>
            </w:r>
            <w:r>
              <w:rPr>
                <w:noProof/>
                <w:webHidden/>
              </w:rPr>
              <w:tab/>
            </w:r>
            <w:r>
              <w:rPr>
                <w:noProof/>
                <w:webHidden/>
              </w:rPr>
              <w:fldChar w:fldCharType="begin"/>
            </w:r>
            <w:r>
              <w:rPr>
                <w:noProof/>
                <w:webHidden/>
              </w:rPr>
              <w:instrText xml:space="preserve"> PAGEREF _Toc155262870 \h </w:instrText>
            </w:r>
            <w:r>
              <w:rPr>
                <w:noProof/>
                <w:webHidden/>
              </w:rPr>
            </w:r>
            <w:r>
              <w:rPr>
                <w:noProof/>
                <w:webHidden/>
              </w:rPr>
              <w:fldChar w:fldCharType="separate"/>
            </w:r>
            <w:r>
              <w:rPr>
                <w:noProof/>
                <w:webHidden/>
              </w:rPr>
              <w:t>78</w:t>
            </w:r>
            <w:r>
              <w:rPr>
                <w:noProof/>
                <w:webHidden/>
              </w:rPr>
              <w:fldChar w:fldCharType="end"/>
            </w:r>
          </w:hyperlink>
        </w:p>
        <w:p w14:paraId="2F01C1ED" w14:textId="36690050" w:rsidR="001905B9" w:rsidRDefault="00647F3E" w:rsidP="001905B9">
          <w:pPr>
            <w:rPr>
              <w:b/>
              <w:bCs/>
              <w:noProof/>
            </w:rPr>
          </w:pPr>
          <w:r>
            <w:rPr>
              <w:b/>
              <w:bCs/>
              <w:noProof/>
            </w:rPr>
            <w:fldChar w:fldCharType="end"/>
          </w:r>
        </w:p>
      </w:sdtContent>
    </w:sdt>
    <w:p w14:paraId="7179728B" w14:textId="77777777" w:rsidR="00A60D20" w:rsidRDefault="00A60D20">
      <w:pPr>
        <w:rPr>
          <w:b/>
          <w:bCs/>
          <w:noProof/>
        </w:rPr>
      </w:pPr>
      <w:r>
        <w:rPr>
          <w:b/>
          <w:bCs/>
          <w:noProof/>
        </w:rPr>
        <w:br w:type="page"/>
      </w:r>
    </w:p>
    <w:p w14:paraId="5B2C2958" w14:textId="77777777" w:rsidR="00C5090A" w:rsidRDefault="00C5090A">
      <w:pPr>
        <w:rPr>
          <w:b/>
          <w:bCs/>
          <w:noProof/>
        </w:rPr>
        <w:sectPr w:rsidR="00C5090A" w:rsidSect="00C5090A">
          <w:footerReference w:type="default" r:id="rId12"/>
          <w:footerReference w:type="first" r:id="rId13"/>
          <w:type w:val="continuous"/>
          <w:pgSz w:w="12240" w:h="15840"/>
          <w:pgMar w:top="1440" w:right="1440" w:bottom="1440" w:left="1440" w:header="720" w:footer="720" w:gutter="0"/>
          <w:pgNumType w:start="0"/>
          <w:cols w:space="720"/>
          <w:docGrid w:linePitch="299"/>
        </w:sectPr>
      </w:pPr>
    </w:p>
    <w:p w14:paraId="483AEFB5" w14:textId="77777777" w:rsidR="001905B9" w:rsidRDefault="00341658" w:rsidP="00C5090A">
      <w:pPr>
        <w:pStyle w:val="Heading1"/>
      </w:pPr>
      <w:bookmarkStart w:id="0" w:name="_Toc155262844"/>
      <w:r>
        <w:lastRenderedPageBreak/>
        <w:t>Introduction</w:t>
      </w:r>
      <w:bookmarkEnd w:id="0"/>
    </w:p>
    <w:p w14:paraId="180ACB52" w14:textId="77777777" w:rsidR="00341658" w:rsidRDefault="00341658" w:rsidP="004D7B3D">
      <w:pPr>
        <w:pStyle w:val="Heading2"/>
      </w:pPr>
      <w:bookmarkStart w:id="1" w:name="_Toc155262845"/>
      <w:r>
        <w:t>Background</w:t>
      </w:r>
      <w:bookmarkEnd w:id="1"/>
    </w:p>
    <w:p w14:paraId="7E4E4777" w14:textId="34D80592" w:rsidR="004E7DB5" w:rsidRPr="003C3399" w:rsidRDefault="006D3CA2" w:rsidP="006D3CA2">
      <w:pPr>
        <w:rPr>
          <w:sz w:val="20"/>
          <w:szCs w:val="20"/>
        </w:rPr>
      </w:pPr>
      <w:r w:rsidRPr="003C3399">
        <w:rPr>
          <w:sz w:val="20"/>
          <w:szCs w:val="20"/>
        </w:rPr>
        <w:t xml:space="preserve">In the modern digital landscape, the importance of robust digital security cannot be overstated. Organizations worldwide face a continuing threat from malicious actors with the intent to steal, disrupt and </w:t>
      </w:r>
      <w:r w:rsidR="008A3712" w:rsidRPr="003C3399">
        <w:rPr>
          <w:sz w:val="20"/>
          <w:szCs w:val="20"/>
        </w:rPr>
        <w:t xml:space="preserve">destroy. It is crucial for most </w:t>
      </w:r>
      <w:r w:rsidR="002A04C0" w:rsidRPr="003C3399">
        <w:rPr>
          <w:sz w:val="20"/>
          <w:szCs w:val="20"/>
        </w:rPr>
        <w:t>organizations</w:t>
      </w:r>
      <w:r w:rsidR="008A3712" w:rsidRPr="003C3399">
        <w:rPr>
          <w:sz w:val="20"/>
          <w:szCs w:val="20"/>
        </w:rPr>
        <w:t xml:space="preserve"> to keep their data secure</w:t>
      </w:r>
      <w:r w:rsidR="002A04C0" w:rsidRPr="003C3399">
        <w:rPr>
          <w:sz w:val="20"/>
          <w:szCs w:val="20"/>
        </w:rPr>
        <w:t>. However</w:t>
      </w:r>
      <w:r w:rsidR="008A3712" w:rsidRPr="003C3399">
        <w:rPr>
          <w:sz w:val="20"/>
          <w:szCs w:val="20"/>
        </w:rPr>
        <w:t>, as</w:t>
      </w:r>
      <w:r w:rsidRPr="003C3399">
        <w:rPr>
          <w:sz w:val="20"/>
          <w:szCs w:val="20"/>
        </w:rPr>
        <w:t xml:space="preserve"> the modern world edges forward more to a digital age, this brings with it an increasing level of financial and</w:t>
      </w:r>
      <w:r w:rsidR="008A3712" w:rsidRPr="003C3399">
        <w:rPr>
          <w:sz w:val="20"/>
          <w:szCs w:val="20"/>
        </w:rPr>
        <w:t xml:space="preserve"> data security risk. There are a variety of methods a malicious actor can use to penetrate a network and steal valuable information.</w:t>
      </w:r>
      <w:r w:rsidR="000C7C2E" w:rsidRPr="003C3399">
        <w:rPr>
          <w:sz w:val="20"/>
          <w:szCs w:val="20"/>
        </w:rPr>
        <w:t xml:space="preserve"> One of these methods caused catastrophic financial and reputational damage to a well-known credit </w:t>
      </w:r>
      <w:r w:rsidR="002A04C0" w:rsidRPr="003C3399">
        <w:rPr>
          <w:sz w:val="20"/>
          <w:szCs w:val="20"/>
        </w:rPr>
        <w:t>agency,</w:t>
      </w:r>
      <w:r w:rsidR="000C7C2E" w:rsidRPr="003C3399">
        <w:rPr>
          <w:sz w:val="20"/>
          <w:szCs w:val="20"/>
        </w:rPr>
        <w:t xml:space="preserve"> Equifax.</w:t>
      </w:r>
    </w:p>
    <w:p w14:paraId="032CCCE2" w14:textId="2480912E" w:rsidR="004E7DB5" w:rsidRPr="003C3399" w:rsidRDefault="000C7C2E" w:rsidP="00A606D4">
      <w:pPr>
        <w:rPr>
          <w:sz w:val="20"/>
          <w:szCs w:val="20"/>
        </w:rPr>
      </w:pPr>
      <w:r w:rsidRPr="003C3399">
        <w:rPr>
          <w:sz w:val="20"/>
          <w:szCs w:val="20"/>
        </w:rPr>
        <w:t xml:space="preserve"> Information provided by </w:t>
      </w:r>
      <w:r w:rsidR="00AD51AF" w:rsidRPr="003C3399">
        <w:rPr>
          <w:sz w:val="20"/>
          <w:szCs w:val="20"/>
        </w:rPr>
        <w:t>csoonline (</w:t>
      </w:r>
      <w:r w:rsidRPr="003C3399">
        <w:rPr>
          <w:sz w:val="20"/>
          <w:szCs w:val="20"/>
        </w:rPr>
        <w:t>Fruhlinger.J,2020) shows that in 2017 Equifax fell victim to a cyber-attack, Hackers exploited a vulnerability in Equifax’s website software also known as CVE-2017-5638 an Apache vulnerability</w:t>
      </w:r>
      <w:r w:rsidR="00E758BB" w:rsidRPr="003C3399">
        <w:rPr>
          <w:sz w:val="20"/>
          <w:szCs w:val="20"/>
        </w:rPr>
        <w:t xml:space="preserve">, compromising the personal information of 143 million individuals which is more than 40% of the United States population. </w:t>
      </w:r>
      <w:r w:rsidR="00A606D4" w:rsidRPr="003C3399">
        <w:rPr>
          <w:sz w:val="20"/>
          <w:szCs w:val="20"/>
        </w:rPr>
        <w:t xml:space="preserve">The compromised data encompassed highly sensitive information such as individual’s names, addresses, dates of birth and social security numbers. Notably 200,000 of these accounts also contained full credit card information. </w:t>
      </w:r>
    </w:p>
    <w:p w14:paraId="30656179" w14:textId="4F008242" w:rsidR="00A606D4" w:rsidRPr="003C3399" w:rsidRDefault="00A606D4" w:rsidP="00A606D4">
      <w:pPr>
        <w:rPr>
          <w:sz w:val="20"/>
          <w:szCs w:val="20"/>
        </w:rPr>
      </w:pPr>
      <w:r w:rsidRPr="003C3399">
        <w:rPr>
          <w:sz w:val="20"/>
          <w:szCs w:val="20"/>
        </w:rPr>
        <w:t xml:space="preserve">Although this data breach was </w:t>
      </w:r>
      <w:r w:rsidR="002A04C0" w:rsidRPr="003C3399">
        <w:rPr>
          <w:sz w:val="20"/>
          <w:szCs w:val="20"/>
        </w:rPr>
        <w:t>devastating to</w:t>
      </w:r>
      <w:r w:rsidR="006F506C" w:rsidRPr="003C3399">
        <w:rPr>
          <w:sz w:val="20"/>
          <w:szCs w:val="20"/>
        </w:rPr>
        <w:t xml:space="preserve"> the</w:t>
      </w:r>
      <w:r w:rsidRPr="003C3399">
        <w:rPr>
          <w:sz w:val="20"/>
          <w:szCs w:val="20"/>
        </w:rPr>
        <w:t xml:space="preserve"> </w:t>
      </w:r>
      <w:r w:rsidR="00A7768E" w:rsidRPr="003C3399">
        <w:rPr>
          <w:sz w:val="20"/>
          <w:szCs w:val="20"/>
        </w:rPr>
        <w:t>individual, the</w:t>
      </w:r>
      <w:r w:rsidR="00AA49CA" w:rsidRPr="003C3399">
        <w:rPr>
          <w:sz w:val="20"/>
          <w:szCs w:val="20"/>
        </w:rPr>
        <w:t xml:space="preserve"> breach</w:t>
      </w:r>
      <w:r w:rsidR="00FD72CF" w:rsidRPr="003C3399">
        <w:rPr>
          <w:sz w:val="20"/>
          <w:szCs w:val="20"/>
        </w:rPr>
        <w:t xml:space="preserve"> </w:t>
      </w:r>
      <w:r w:rsidR="00A7768E" w:rsidRPr="003C3399">
        <w:rPr>
          <w:sz w:val="20"/>
          <w:szCs w:val="20"/>
        </w:rPr>
        <w:t>also cost</w:t>
      </w:r>
      <w:r w:rsidR="00FD72CF" w:rsidRPr="003C3399">
        <w:rPr>
          <w:sz w:val="20"/>
          <w:szCs w:val="20"/>
        </w:rPr>
        <w:t xml:space="preserve"> Equifax over $1 billion in </w:t>
      </w:r>
      <w:r w:rsidR="00FD72CF" w:rsidRPr="003C3399">
        <w:rPr>
          <w:i/>
          <w:iCs/>
          <w:sz w:val="20"/>
          <w:szCs w:val="20"/>
        </w:rPr>
        <w:t>“clean-up costs”</w:t>
      </w:r>
      <w:r w:rsidR="003E283E" w:rsidRPr="003C3399">
        <w:rPr>
          <w:i/>
          <w:iCs/>
          <w:sz w:val="20"/>
          <w:szCs w:val="20"/>
        </w:rPr>
        <w:t xml:space="preserve"> </w:t>
      </w:r>
      <w:r w:rsidR="003E283E" w:rsidRPr="003C3399">
        <w:rPr>
          <w:sz w:val="20"/>
          <w:szCs w:val="20"/>
        </w:rPr>
        <w:t>and</w:t>
      </w:r>
      <w:r w:rsidRPr="003C3399">
        <w:rPr>
          <w:i/>
          <w:iCs/>
          <w:sz w:val="20"/>
          <w:szCs w:val="20"/>
        </w:rPr>
        <w:t xml:space="preserve"> </w:t>
      </w:r>
      <w:r w:rsidRPr="003C3399">
        <w:rPr>
          <w:sz w:val="20"/>
          <w:szCs w:val="20"/>
        </w:rPr>
        <w:t>it could have been entirely prevented had Equifax followed more robust security practices. The breach was a result of both system failures and human error. Administrators had failed to apply patches when advised and system scans</w:t>
      </w:r>
      <w:r w:rsidR="006D2D54">
        <w:rPr>
          <w:sz w:val="20"/>
          <w:szCs w:val="20"/>
        </w:rPr>
        <w:t>,</w:t>
      </w:r>
      <w:r w:rsidRPr="003C3399">
        <w:rPr>
          <w:sz w:val="20"/>
          <w:szCs w:val="20"/>
        </w:rPr>
        <w:t xml:space="preserve"> targeted at detecting vulnerabilities proved ineffective identifying the intrusion.</w:t>
      </w:r>
      <w:r w:rsidR="004E7DB5" w:rsidRPr="003C3399">
        <w:rPr>
          <w:sz w:val="20"/>
          <w:szCs w:val="20"/>
        </w:rPr>
        <w:t xml:space="preserve"> The Equifax breach highlighted the devastating consequences of overlooking and remedying system vulnerabilities in a timely manner.</w:t>
      </w:r>
      <w:r w:rsidRPr="003C3399">
        <w:rPr>
          <w:sz w:val="20"/>
          <w:szCs w:val="20"/>
        </w:rPr>
        <w:t xml:space="preserve"> </w:t>
      </w:r>
      <w:r w:rsidR="00B15AE4" w:rsidRPr="00B15AE4">
        <w:rPr>
          <w:i/>
          <w:iCs/>
          <w:sz w:val="20"/>
          <w:szCs w:val="20"/>
        </w:rPr>
        <w:t>(</w:t>
      </w:r>
      <w:r w:rsidR="00487720">
        <w:rPr>
          <w:i/>
          <w:iCs/>
          <w:sz w:val="20"/>
          <w:szCs w:val="20"/>
        </w:rPr>
        <w:t xml:space="preserve">see </w:t>
      </w:r>
      <w:r w:rsidRPr="00B15AE4">
        <w:rPr>
          <w:i/>
          <w:iCs/>
          <w:sz w:val="20"/>
          <w:szCs w:val="20"/>
        </w:rPr>
        <w:t>figure 1</w:t>
      </w:r>
      <w:r w:rsidR="00B15AE4" w:rsidRPr="00B15AE4">
        <w:rPr>
          <w:i/>
          <w:iCs/>
          <w:sz w:val="20"/>
          <w:szCs w:val="20"/>
        </w:rPr>
        <w:t>)</w:t>
      </w:r>
      <w:r w:rsidRPr="00B15AE4">
        <w:rPr>
          <w:i/>
          <w:iCs/>
          <w:sz w:val="20"/>
          <w:szCs w:val="20"/>
        </w:rPr>
        <w:t>.</w:t>
      </w:r>
    </w:p>
    <w:p w14:paraId="10CF3BB9" w14:textId="77777777" w:rsidR="00494E6D" w:rsidRDefault="00494E6D" w:rsidP="006D3CA2"/>
    <w:p w14:paraId="76249EE9" w14:textId="14FB8ED0" w:rsidR="00494E6D" w:rsidRDefault="00A74BA1" w:rsidP="006D3CA2">
      <w:r w:rsidRPr="00A74BA1">
        <w:rPr>
          <w:noProof/>
        </w:rPr>
        <w:drawing>
          <wp:inline distT="0" distB="0" distL="0" distR="0" wp14:anchorId="11A28347" wp14:editId="77B768B2">
            <wp:extent cx="5438775" cy="2622550"/>
            <wp:effectExtent l="0" t="0" r="9525" b="6350"/>
            <wp:docPr id="103049650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6503" name="Picture 1" descr="A diagram of a network&#10;&#10;Description automatically generated"/>
                    <pic:cNvPicPr/>
                  </pic:nvPicPr>
                  <pic:blipFill>
                    <a:blip r:embed="rId14"/>
                    <a:stretch>
                      <a:fillRect/>
                    </a:stretch>
                  </pic:blipFill>
                  <pic:spPr>
                    <a:xfrm>
                      <a:off x="0" y="0"/>
                      <a:ext cx="5491148" cy="2647804"/>
                    </a:xfrm>
                    <a:prstGeom prst="rect">
                      <a:avLst/>
                    </a:prstGeom>
                  </pic:spPr>
                </pic:pic>
              </a:graphicData>
            </a:graphic>
          </wp:inline>
        </w:drawing>
      </w:r>
    </w:p>
    <w:p w14:paraId="29463523" w14:textId="73A82A9C" w:rsidR="00494E6D" w:rsidRDefault="00494E6D" w:rsidP="00494E6D">
      <w:pPr>
        <w:pStyle w:val="Caption"/>
      </w:pPr>
      <w:r>
        <w:t xml:space="preserve">Figure </w:t>
      </w:r>
      <w:fldSimple w:instr=" SEQ Figure \* ARABIC ">
        <w:r w:rsidR="007F58F4">
          <w:rPr>
            <w:noProof/>
          </w:rPr>
          <w:t>1</w:t>
        </w:r>
      </w:fldSimple>
      <w:r>
        <w:t xml:space="preserve"> shows the timeline of events of the Equifax data </w:t>
      </w:r>
      <w:r w:rsidR="003F5DB3">
        <w:t>breach.</w:t>
      </w:r>
    </w:p>
    <w:p w14:paraId="7A40DF4F" w14:textId="77777777" w:rsidR="004E7DB5" w:rsidRDefault="004E7DB5" w:rsidP="004E7DB5"/>
    <w:p w14:paraId="6B476667" w14:textId="338A33EA" w:rsidR="000E3A13" w:rsidRPr="003C3399" w:rsidRDefault="00A8452A" w:rsidP="004E7DB5">
      <w:pPr>
        <w:rPr>
          <w:sz w:val="20"/>
          <w:szCs w:val="20"/>
        </w:rPr>
      </w:pPr>
      <w:r w:rsidRPr="003C3399">
        <w:rPr>
          <w:sz w:val="20"/>
          <w:szCs w:val="20"/>
        </w:rPr>
        <w:lastRenderedPageBreak/>
        <w:t>Hackers don’t always want to steal</w:t>
      </w:r>
      <w:r w:rsidR="00A32029" w:rsidRPr="003C3399">
        <w:rPr>
          <w:sz w:val="20"/>
          <w:szCs w:val="20"/>
        </w:rPr>
        <w:t xml:space="preserve">, sometimes they just wish to cause as much damage as </w:t>
      </w:r>
      <w:r w:rsidR="00356967" w:rsidRPr="003C3399">
        <w:rPr>
          <w:sz w:val="20"/>
          <w:szCs w:val="20"/>
        </w:rPr>
        <w:t>possible. Information</w:t>
      </w:r>
      <w:r w:rsidR="00AA75D0" w:rsidRPr="003C3399">
        <w:rPr>
          <w:sz w:val="20"/>
          <w:szCs w:val="20"/>
        </w:rPr>
        <w:t xml:space="preserve"> provided by the </w:t>
      </w:r>
      <w:r w:rsidR="00520B48" w:rsidRPr="003C3399">
        <w:rPr>
          <w:sz w:val="20"/>
          <w:szCs w:val="20"/>
        </w:rPr>
        <w:t xml:space="preserve">National Cyber Security </w:t>
      </w:r>
      <w:r w:rsidR="00235C67">
        <w:rPr>
          <w:sz w:val="20"/>
          <w:szCs w:val="20"/>
        </w:rPr>
        <w:t>C</w:t>
      </w:r>
      <w:r w:rsidR="00235C67" w:rsidRPr="003C3399">
        <w:rPr>
          <w:sz w:val="20"/>
          <w:szCs w:val="20"/>
        </w:rPr>
        <w:t>enter</w:t>
      </w:r>
      <w:r w:rsidR="00235C67">
        <w:rPr>
          <w:sz w:val="20"/>
          <w:szCs w:val="20"/>
        </w:rPr>
        <w:t xml:space="preserve"> (</w:t>
      </w:r>
      <w:r w:rsidR="00356967" w:rsidRPr="003C3399">
        <w:rPr>
          <w:sz w:val="20"/>
          <w:szCs w:val="20"/>
        </w:rPr>
        <w:t>2018) shows that</w:t>
      </w:r>
      <w:r w:rsidR="00A32029" w:rsidRPr="003C3399">
        <w:rPr>
          <w:sz w:val="20"/>
          <w:szCs w:val="20"/>
        </w:rPr>
        <w:t xml:space="preserve"> </w:t>
      </w:r>
      <w:r w:rsidR="0018486C" w:rsidRPr="003C3399">
        <w:rPr>
          <w:sz w:val="20"/>
          <w:szCs w:val="20"/>
        </w:rPr>
        <w:t>in</w:t>
      </w:r>
      <w:r w:rsidR="00A32029" w:rsidRPr="003C3399">
        <w:rPr>
          <w:sz w:val="20"/>
          <w:szCs w:val="20"/>
        </w:rPr>
        <w:t xml:space="preserve"> 2017 the world faced a catastrophic </w:t>
      </w:r>
      <w:r w:rsidR="002A04C0" w:rsidRPr="003C3399">
        <w:rPr>
          <w:sz w:val="20"/>
          <w:szCs w:val="20"/>
        </w:rPr>
        <w:t>cyber-attack</w:t>
      </w:r>
      <w:r w:rsidR="00A32029" w:rsidRPr="003C3399">
        <w:rPr>
          <w:sz w:val="20"/>
          <w:szCs w:val="20"/>
        </w:rPr>
        <w:t xml:space="preserve"> known as </w:t>
      </w:r>
      <w:r w:rsidR="00681C8A" w:rsidRPr="003C3399">
        <w:rPr>
          <w:sz w:val="20"/>
          <w:szCs w:val="20"/>
        </w:rPr>
        <w:t xml:space="preserve">the </w:t>
      </w:r>
      <w:r w:rsidR="00681C8A" w:rsidRPr="003C3399">
        <w:rPr>
          <w:i/>
          <w:iCs/>
          <w:sz w:val="20"/>
          <w:szCs w:val="20"/>
        </w:rPr>
        <w:t>notpetya</w:t>
      </w:r>
      <w:r w:rsidR="00681C8A" w:rsidRPr="003C3399">
        <w:rPr>
          <w:sz w:val="20"/>
          <w:szCs w:val="20"/>
        </w:rPr>
        <w:t xml:space="preserve"> attack</w:t>
      </w:r>
      <w:r w:rsidR="0003413C" w:rsidRPr="003C3399">
        <w:rPr>
          <w:sz w:val="20"/>
          <w:szCs w:val="20"/>
        </w:rPr>
        <w:t xml:space="preserve">, </w:t>
      </w:r>
      <w:r w:rsidR="002A4AB4" w:rsidRPr="003C3399">
        <w:rPr>
          <w:sz w:val="20"/>
          <w:szCs w:val="20"/>
        </w:rPr>
        <w:t xml:space="preserve">a malicious software that </w:t>
      </w:r>
      <w:r w:rsidR="00E71868" w:rsidRPr="003C3399">
        <w:rPr>
          <w:sz w:val="20"/>
          <w:szCs w:val="20"/>
        </w:rPr>
        <w:t xml:space="preserve">wreaked havoc globally with Ukraine the primary </w:t>
      </w:r>
      <w:r w:rsidR="00C53BBA" w:rsidRPr="003C3399">
        <w:rPr>
          <w:sz w:val="20"/>
          <w:szCs w:val="20"/>
        </w:rPr>
        <w:t>target. The</w:t>
      </w:r>
      <w:r w:rsidR="00283069" w:rsidRPr="003C3399">
        <w:rPr>
          <w:sz w:val="20"/>
          <w:szCs w:val="20"/>
        </w:rPr>
        <w:t xml:space="preserve"> attack </w:t>
      </w:r>
      <w:r w:rsidR="00C53BBA" w:rsidRPr="003C3399">
        <w:rPr>
          <w:sz w:val="20"/>
          <w:szCs w:val="20"/>
        </w:rPr>
        <w:t xml:space="preserve">crippled </w:t>
      </w:r>
      <w:r w:rsidR="002A04C0" w:rsidRPr="003C3399">
        <w:rPr>
          <w:sz w:val="20"/>
          <w:szCs w:val="20"/>
        </w:rPr>
        <w:t>the government</w:t>
      </w:r>
      <w:r w:rsidR="00C53BBA" w:rsidRPr="003C3399">
        <w:rPr>
          <w:sz w:val="20"/>
          <w:szCs w:val="20"/>
        </w:rPr>
        <w:t xml:space="preserve"> and other key infrastructure </w:t>
      </w:r>
      <w:r w:rsidR="002D34A6" w:rsidRPr="003C3399">
        <w:rPr>
          <w:sz w:val="20"/>
          <w:szCs w:val="20"/>
        </w:rPr>
        <w:t>institutions</w:t>
      </w:r>
      <w:r w:rsidR="00D62C6E" w:rsidRPr="003C3399">
        <w:rPr>
          <w:sz w:val="20"/>
          <w:szCs w:val="20"/>
        </w:rPr>
        <w:t>.</w:t>
      </w:r>
      <w:r w:rsidR="005E433C" w:rsidRPr="003C3399">
        <w:rPr>
          <w:sz w:val="20"/>
          <w:szCs w:val="20"/>
        </w:rPr>
        <w:t xml:space="preserve"> </w:t>
      </w:r>
      <w:r w:rsidR="00D62C6E" w:rsidRPr="003C3399">
        <w:rPr>
          <w:sz w:val="20"/>
          <w:szCs w:val="20"/>
        </w:rPr>
        <w:t>D</w:t>
      </w:r>
      <w:r w:rsidR="005E433C" w:rsidRPr="003C3399">
        <w:rPr>
          <w:sz w:val="20"/>
          <w:szCs w:val="20"/>
        </w:rPr>
        <w:t xml:space="preserve">isguised as ransomware the attack spread through trusted systems </w:t>
      </w:r>
      <w:r w:rsidR="009969AD" w:rsidRPr="003C3399">
        <w:rPr>
          <w:sz w:val="20"/>
          <w:szCs w:val="20"/>
        </w:rPr>
        <w:t>rather than over the internet, allowing it to bypass security systems in place to prevent such attacks</w:t>
      </w:r>
      <w:r w:rsidR="00BE5755" w:rsidRPr="003C3399">
        <w:rPr>
          <w:sz w:val="20"/>
          <w:szCs w:val="20"/>
        </w:rPr>
        <w:t>.</w:t>
      </w:r>
    </w:p>
    <w:p w14:paraId="7504D735" w14:textId="114DCA6F" w:rsidR="00BF4692" w:rsidRPr="003C3399" w:rsidRDefault="00196699" w:rsidP="004E7DB5">
      <w:pPr>
        <w:rPr>
          <w:sz w:val="20"/>
          <w:szCs w:val="20"/>
        </w:rPr>
      </w:pPr>
      <w:r w:rsidRPr="003C3399">
        <w:rPr>
          <w:sz w:val="20"/>
          <w:szCs w:val="20"/>
        </w:rPr>
        <w:t>Disguised under the façade of ransomware</w:t>
      </w:r>
      <w:r w:rsidR="007B7C64" w:rsidRPr="003C3399">
        <w:rPr>
          <w:sz w:val="20"/>
          <w:szCs w:val="20"/>
        </w:rPr>
        <w:t>, a cyber-attack typically employed for financial gain</w:t>
      </w:r>
      <w:r w:rsidR="00D9477B" w:rsidRPr="003C3399">
        <w:rPr>
          <w:sz w:val="20"/>
          <w:szCs w:val="20"/>
        </w:rPr>
        <w:t xml:space="preserve"> through decryption methods, this malicious software was </w:t>
      </w:r>
      <w:r w:rsidR="00EA2151" w:rsidRPr="003C3399">
        <w:rPr>
          <w:sz w:val="20"/>
          <w:szCs w:val="20"/>
        </w:rPr>
        <w:t>meticulously engineered to obliterate data</w:t>
      </w:r>
      <w:r w:rsidR="007409A6" w:rsidRPr="003C3399">
        <w:rPr>
          <w:sz w:val="20"/>
          <w:szCs w:val="20"/>
        </w:rPr>
        <w:t>, highlighting the attackers</w:t>
      </w:r>
      <w:r w:rsidR="00A54BBD" w:rsidRPr="003C3399">
        <w:rPr>
          <w:sz w:val="20"/>
          <w:szCs w:val="20"/>
        </w:rPr>
        <w:t xml:space="preserve"> deliberate</w:t>
      </w:r>
      <w:r w:rsidR="007409A6" w:rsidRPr="003C3399">
        <w:rPr>
          <w:sz w:val="20"/>
          <w:szCs w:val="20"/>
        </w:rPr>
        <w:t xml:space="preserve"> intent to cause </w:t>
      </w:r>
      <w:r w:rsidR="00A54BBD" w:rsidRPr="003C3399">
        <w:rPr>
          <w:sz w:val="20"/>
          <w:szCs w:val="20"/>
        </w:rPr>
        <w:t xml:space="preserve">maximum damage. Despite the primary target being </w:t>
      </w:r>
      <w:r w:rsidR="00440D87" w:rsidRPr="003C3399">
        <w:rPr>
          <w:sz w:val="20"/>
          <w:szCs w:val="20"/>
        </w:rPr>
        <w:t xml:space="preserve">Ukraine, the ramifications of this attack rippled around </w:t>
      </w:r>
      <w:r w:rsidR="00D566BC" w:rsidRPr="003C3399">
        <w:rPr>
          <w:sz w:val="20"/>
          <w:szCs w:val="20"/>
        </w:rPr>
        <w:t>Europe and beyond</w:t>
      </w:r>
      <w:r w:rsidR="00F55229" w:rsidRPr="003C3399">
        <w:rPr>
          <w:sz w:val="20"/>
          <w:szCs w:val="20"/>
        </w:rPr>
        <w:t>, resulting in damages amounting to hundreds of millions of pounds.</w:t>
      </w:r>
      <w:r w:rsidR="003D47B0" w:rsidRPr="003C3399">
        <w:rPr>
          <w:sz w:val="20"/>
          <w:szCs w:val="20"/>
        </w:rPr>
        <w:t xml:space="preserve"> The UK government believe this attack was carried out by </w:t>
      </w:r>
      <w:r w:rsidR="00984A8F" w:rsidRPr="003C3399">
        <w:rPr>
          <w:sz w:val="20"/>
          <w:szCs w:val="20"/>
        </w:rPr>
        <w:t xml:space="preserve">Russian </w:t>
      </w:r>
      <w:r w:rsidR="00682020" w:rsidRPr="003C3399">
        <w:rPr>
          <w:sz w:val="20"/>
          <w:szCs w:val="20"/>
        </w:rPr>
        <w:t>forces, implicating</w:t>
      </w:r>
      <w:r w:rsidR="00984A8F" w:rsidRPr="003C3399">
        <w:rPr>
          <w:sz w:val="20"/>
          <w:szCs w:val="20"/>
        </w:rPr>
        <w:t xml:space="preserve"> the use of </w:t>
      </w:r>
      <w:r w:rsidR="00CB6CD1" w:rsidRPr="003C3399">
        <w:rPr>
          <w:sz w:val="20"/>
          <w:szCs w:val="20"/>
        </w:rPr>
        <w:t>sophisticated techniques, specifically, the eternal blue and eternal romance exploit</w:t>
      </w:r>
      <w:r w:rsidR="00682020" w:rsidRPr="003C3399">
        <w:rPr>
          <w:sz w:val="20"/>
          <w:szCs w:val="20"/>
        </w:rPr>
        <w:t>s, exploiting vulnerabilities within SMB protocols</w:t>
      </w:r>
      <w:r w:rsidR="008B05A2" w:rsidRPr="003C3399">
        <w:rPr>
          <w:sz w:val="20"/>
          <w:szCs w:val="20"/>
        </w:rPr>
        <w:t>.</w:t>
      </w:r>
      <w:r w:rsidR="00051DC0" w:rsidRPr="003C3399">
        <w:rPr>
          <w:sz w:val="20"/>
          <w:szCs w:val="20"/>
        </w:rPr>
        <w:t xml:space="preserve"> This incident serves as a stark reminder of the increasing </w:t>
      </w:r>
      <w:r w:rsidR="00D15ED8" w:rsidRPr="003C3399">
        <w:rPr>
          <w:sz w:val="20"/>
          <w:szCs w:val="20"/>
        </w:rPr>
        <w:t xml:space="preserve">cyber threats faced globally and </w:t>
      </w:r>
      <w:r w:rsidR="002A04C0" w:rsidRPr="003C3399">
        <w:rPr>
          <w:sz w:val="20"/>
          <w:szCs w:val="20"/>
        </w:rPr>
        <w:t>emphasizes</w:t>
      </w:r>
      <w:r w:rsidR="0017473D" w:rsidRPr="003C3399">
        <w:rPr>
          <w:sz w:val="20"/>
          <w:szCs w:val="20"/>
        </w:rPr>
        <w:t xml:space="preserve"> the need for enhanced cyber security practices and international cooperation.</w:t>
      </w:r>
    </w:p>
    <w:p w14:paraId="0BD1CC30" w14:textId="62CADFF6" w:rsidR="002A04C0" w:rsidRPr="003C3399" w:rsidRDefault="002A04C0" w:rsidP="004E7DB5">
      <w:pPr>
        <w:rPr>
          <w:sz w:val="20"/>
          <w:szCs w:val="20"/>
        </w:rPr>
      </w:pPr>
      <w:r w:rsidRPr="003C3399">
        <w:rPr>
          <w:sz w:val="20"/>
          <w:szCs w:val="20"/>
        </w:rPr>
        <w:t xml:space="preserve">With such devastating cyber-attacks taking place around the globe, pro-active measures are needed to safeguard individuals and corporations alike. Penetration testing </w:t>
      </w:r>
      <w:r w:rsidR="00A438A1" w:rsidRPr="003C3399">
        <w:rPr>
          <w:sz w:val="20"/>
          <w:szCs w:val="20"/>
        </w:rPr>
        <w:t xml:space="preserve">emerges as a crucial strategy. The National Cyber Security Council (2017) defines penetration testing as </w:t>
      </w:r>
      <w:r w:rsidRPr="003C3399">
        <w:rPr>
          <w:rFonts w:asciiTheme="minorHAnsi" w:hAnsiTheme="minorHAnsi" w:cstheme="minorHAnsi"/>
          <w:color w:val="000000"/>
          <w:sz w:val="20"/>
          <w:szCs w:val="20"/>
          <w:shd w:val="clear" w:color="auto" w:fill="FFFFFF"/>
        </w:rPr>
        <w:t xml:space="preserve">"A method for gaining assurance in the security of an IT system by attempting to breach some or all of that system's </w:t>
      </w:r>
      <w:r w:rsidR="00A438A1" w:rsidRPr="003C3399">
        <w:rPr>
          <w:rFonts w:asciiTheme="minorHAnsi" w:hAnsiTheme="minorHAnsi" w:cstheme="minorHAnsi"/>
          <w:color w:val="000000"/>
          <w:sz w:val="20"/>
          <w:szCs w:val="20"/>
          <w:shd w:val="clear" w:color="auto" w:fill="FFFFFF"/>
        </w:rPr>
        <w:t>security, using the same tools and techniques as an adversary might”. Penetration testing serves as a defensive weapon, employed to fortify the security of individual and corporate systems. By simulating real world cyber-attacks, organizations can identify vulnerabilities and strengthen their overall digital defense’s, ultimately mitigating the risk posed by malicious adversaries.</w:t>
      </w:r>
    </w:p>
    <w:p w14:paraId="719ED4A0" w14:textId="77777777" w:rsidR="00A606D4" w:rsidRPr="00A606D4" w:rsidRDefault="00A606D4" w:rsidP="00A606D4"/>
    <w:p w14:paraId="3332021E" w14:textId="77777777" w:rsidR="004D7B3D" w:rsidRDefault="004D7B3D" w:rsidP="004D7B3D">
      <w:pPr>
        <w:pStyle w:val="Heading2"/>
      </w:pPr>
      <w:bookmarkStart w:id="2" w:name="_Toc155262846"/>
      <w:r>
        <w:t>Aim</w:t>
      </w:r>
      <w:bookmarkEnd w:id="2"/>
    </w:p>
    <w:p w14:paraId="6D3DA27B" w14:textId="53DCC753" w:rsidR="00B0680A" w:rsidRPr="003C3399" w:rsidRDefault="00BC3785" w:rsidP="0009417C">
      <w:pPr>
        <w:spacing w:after="236" w:line="263" w:lineRule="auto"/>
        <w:ind w:right="919"/>
        <w:jc w:val="both"/>
        <w:rPr>
          <w:sz w:val="20"/>
          <w:szCs w:val="20"/>
        </w:rPr>
      </w:pPr>
      <w:r w:rsidRPr="003C3399">
        <w:rPr>
          <w:sz w:val="20"/>
          <w:szCs w:val="20"/>
        </w:rPr>
        <w:t xml:space="preserve">The aim of this project </w:t>
      </w:r>
      <w:r w:rsidR="0075382B" w:rsidRPr="003C3399">
        <w:rPr>
          <w:sz w:val="20"/>
          <w:szCs w:val="20"/>
        </w:rPr>
        <w:t>is to conduct a comprehensive penetration test on a targeted small network</w:t>
      </w:r>
      <w:r w:rsidR="00231D27" w:rsidRPr="003C3399">
        <w:rPr>
          <w:sz w:val="20"/>
          <w:szCs w:val="20"/>
        </w:rPr>
        <w:t xml:space="preserve"> </w:t>
      </w:r>
      <w:r w:rsidR="00C246B2" w:rsidRPr="003C3399">
        <w:rPr>
          <w:sz w:val="20"/>
          <w:szCs w:val="20"/>
        </w:rPr>
        <w:t xml:space="preserve">by simulating real world </w:t>
      </w:r>
      <w:r w:rsidR="005166B0" w:rsidRPr="003C3399">
        <w:rPr>
          <w:sz w:val="20"/>
          <w:szCs w:val="20"/>
        </w:rPr>
        <w:t xml:space="preserve">cyber-attacks. The network consists of </w:t>
      </w:r>
      <w:r w:rsidR="00073B0E" w:rsidRPr="003C3399">
        <w:rPr>
          <w:sz w:val="20"/>
          <w:szCs w:val="20"/>
        </w:rPr>
        <w:t xml:space="preserve">two </w:t>
      </w:r>
      <w:r w:rsidR="00382CB4" w:rsidRPr="003C3399">
        <w:rPr>
          <w:sz w:val="20"/>
          <w:szCs w:val="20"/>
        </w:rPr>
        <w:t>servers</w:t>
      </w:r>
      <w:r w:rsidR="00073B0E" w:rsidRPr="003C3399">
        <w:rPr>
          <w:sz w:val="20"/>
          <w:szCs w:val="20"/>
        </w:rPr>
        <w:t xml:space="preserve"> a</w:t>
      </w:r>
      <w:r w:rsidR="0009417C" w:rsidRPr="003C3399">
        <w:rPr>
          <w:sz w:val="20"/>
          <w:szCs w:val="20"/>
        </w:rPr>
        <w:t>n</w:t>
      </w:r>
      <w:r w:rsidR="00073B0E" w:rsidRPr="003C3399">
        <w:rPr>
          <w:sz w:val="20"/>
          <w:szCs w:val="20"/>
        </w:rPr>
        <w:t>d one client</w:t>
      </w:r>
      <w:r w:rsidR="00C81062">
        <w:rPr>
          <w:sz w:val="20"/>
          <w:szCs w:val="20"/>
        </w:rPr>
        <w:t xml:space="preserve"> to which the login </w:t>
      </w:r>
      <w:r w:rsidR="00341331">
        <w:rPr>
          <w:sz w:val="20"/>
          <w:szCs w:val="20"/>
        </w:rPr>
        <w:t>credentials</w:t>
      </w:r>
      <w:r w:rsidR="00C81062">
        <w:rPr>
          <w:sz w:val="20"/>
          <w:szCs w:val="20"/>
        </w:rPr>
        <w:t xml:space="preserve"> have been </w:t>
      </w:r>
      <w:r w:rsidR="006151BE">
        <w:rPr>
          <w:sz w:val="20"/>
          <w:szCs w:val="20"/>
        </w:rPr>
        <w:t>provided,</w:t>
      </w:r>
      <w:r w:rsidR="006151BE" w:rsidRPr="006151BE">
        <w:rPr>
          <w:i/>
          <w:iCs/>
          <w:sz w:val="20"/>
          <w:szCs w:val="20"/>
        </w:rPr>
        <w:t xml:space="preserve"> </w:t>
      </w:r>
      <w:r w:rsidR="00131391">
        <w:rPr>
          <w:i/>
          <w:iCs/>
          <w:sz w:val="20"/>
          <w:szCs w:val="20"/>
        </w:rPr>
        <w:t>(</w:t>
      </w:r>
      <w:r w:rsidR="00131391" w:rsidRPr="006151BE">
        <w:rPr>
          <w:i/>
          <w:iCs/>
          <w:sz w:val="20"/>
          <w:szCs w:val="20"/>
        </w:rPr>
        <w:t>see</w:t>
      </w:r>
      <w:r w:rsidR="00E67B81" w:rsidRPr="006151BE">
        <w:rPr>
          <w:i/>
          <w:iCs/>
          <w:sz w:val="20"/>
          <w:szCs w:val="20"/>
        </w:rPr>
        <w:t xml:space="preserve"> </w:t>
      </w:r>
      <w:r w:rsidR="00235C67">
        <w:rPr>
          <w:i/>
          <w:iCs/>
          <w:sz w:val="20"/>
          <w:szCs w:val="20"/>
        </w:rPr>
        <w:t>t</w:t>
      </w:r>
      <w:r w:rsidR="00F2486E" w:rsidRPr="006151BE">
        <w:rPr>
          <w:i/>
          <w:iCs/>
          <w:sz w:val="20"/>
          <w:szCs w:val="20"/>
        </w:rPr>
        <w:t xml:space="preserve">able </w:t>
      </w:r>
      <w:r w:rsidR="00C81062" w:rsidRPr="006151BE">
        <w:rPr>
          <w:i/>
          <w:iCs/>
          <w:sz w:val="20"/>
          <w:szCs w:val="20"/>
        </w:rPr>
        <w:t>1 and</w:t>
      </w:r>
      <w:r w:rsidR="000A0771" w:rsidRPr="006151BE">
        <w:rPr>
          <w:i/>
          <w:iCs/>
          <w:sz w:val="20"/>
          <w:szCs w:val="20"/>
        </w:rPr>
        <w:t xml:space="preserve"> 2 respectively</w:t>
      </w:r>
      <w:r w:rsidR="006151BE" w:rsidRPr="006151BE">
        <w:rPr>
          <w:i/>
          <w:iCs/>
          <w:sz w:val="20"/>
          <w:szCs w:val="20"/>
        </w:rPr>
        <w:t>)</w:t>
      </w:r>
      <w:r w:rsidR="00341331">
        <w:rPr>
          <w:i/>
          <w:iCs/>
          <w:sz w:val="20"/>
          <w:szCs w:val="20"/>
        </w:rPr>
        <w:t>.</w:t>
      </w:r>
    </w:p>
    <w:p w14:paraId="6E1F61A7" w14:textId="0F168DF5" w:rsidR="00B0680A" w:rsidRPr="003C3399" w:rsidRDefault="00B0680A" w:rsidP="00B0680A">
      <w:pPr>
        <w:pStyle w:val="Caption"/>
        <w:keepNext/>
        <w:jc w:val="center"/>
        <w:rPr>
          <w:sz w:val="20"/>
          <w:szCs w:val="20"/>
        </w:rPr>
      </w:pPr>
    </w:p>
    <w:tbl>
      <w:tblPr>
        <w:tblStyle w:val="TableGrid"/>
        <w:tblW w:w="0" w:type="auto"/>
        <w:tblInd w:w="662" w:type="dxa"/>
        <w:tblLook w:val="04A0" w:firstRow="1" w:lastRow="0" w:firstColumn="1" w:lastColumn="0" w:noHBand="0" w:noVBand="1"/>
      </w:tblPr>
      <w:tblGrid>
        <w:gridCol w:w="3962"/>
        <w:gridCol w:w="4065"/>
      </w:tblGrid>
      <w:tr w:rsidR="00212B53" w:rsidRPr="003C3399" w14:paraId="3B948540" w14:textId="77777777" w:rsidTr="007223B9">
        <w:trPr>
          <w:trHeight w:val="173"/>
        </w:trPr>
        <w:tc>
          <w:tcPr>
            <w:tcW w:w="3962" w:type="dxa"/>
            <w:shd w:val="clear" w:color="auto" w:fill="4DA4D8" w:themeFill="accent3" w:themeFillTint="99"/>
          </w:tcPr>
          <w:p w14:paraId="3AAD6AA5" w14:textId="04AA8B31" w:rsidR="009058F8" w:rsidRPr="003C3399" w:rsidRDefault="004F12B0" w:rsidP="00C05579">
            <w:pPr>
              <w:pStyle w:val="ListParagraph"/>
              <w:spacing w:line="263" w:lineRule="auto"/>
              <w:ind w:left="0" w:right="919"/>
              <w:jc w:val="center"/>
              <w:rPr>
                <w:sz w:val="20"/>
                <w:szCs w:val="20"/>
              </w:rPr>
            </w:pPr>
            <w:r w:rsidRPr="003C3399">
              <w:rPr>
                <w:sz w:val="20"/>
                <w:szCs w:val="20"/>
              </w:rPr>
              <w:t>Machine Name</w:t>
            </w:r>
          </w:p>
        </w:tc>
        <w:tc>
          <w:tcPr>
            <w:tcW w:w="4065" w:type="dxa"/>
            <w:shd w:val="clear" w:color="auto" w:fill="4DA4D8" w:themeFill="accent3" w:themeFillTint="99"/>
          </w:tcPr>
          <w:p w14:paraId="29E1194E" w14:textId="30391267" w:rsidR="009058F8" w:rsidRPr="003C3399" w:rsidRDefault="004F12B0" w:rsidP="00C05579">
            <w:pPr>
              <w:pStyle w:val="ListParagraph"/>
              <w:spacing w:line="263" w:lineRule="auto"/>
              <w:ind w:left="0" w:right="919"/>
              <w:jc w:val="center"/>
              <w:rPr>
                <w:sz w:val="20"/>
                <w:szCs w:val="20"/>
              </w:rPr>
            </w:pPr>
            <w:r w:rsidRPr="003C3399">
              <w:rPr>
                <w:sz w:val="20"/>
                <w:szCs w:val="20"/>
              </w:rPr>
              <w:t>IP Address</w:t>
            </w:r>
          </w:p>
        </w:tc>
      </w:tr>
      <w:tr w:rsidR="004F12B0" w:rsidRPr="003C3399" w14:paraId="6873CEE7" w14:textId="77777777" w:rsidTr="007223B9">
        <w:trPr>
          <w:trHeight w:val="173"/>
        </w:trPr>
        <w:tc>
          <w:tcPr>
            <w:tcW w:w="3962" w:type="dxa"/>
          </w:tcPr>
          <w:p w14:paraId="40A0B280" w14:textId="4A48BF7F" w:rsidR="004F12B0" w:rsidRPr="003C3399" w:rsidRDefault="004F12B0" w:rsidP="00C05579">
            <w:pPr>
              <w:pStyle w:val="ListParagraph"/>
              <w:spacing w:line="263" w:lineRule="auto"/>
              <w:ind w:left="0" w:right="919"/>
              <w:jc w:val="center"/>
              <w:rPr>
                <w:sz w:val="20"/>
                <w:szCs w:val="20"/>
              </w:rPr>
            </w:pPr>
            <w:r w:rsidRPr="003C3399">
              <w:rPr>
                <w:sz w:val="20"/>
                <w:szCs w:val="20"/>
              </w:rPr>
              <w:t>Server1</w:t>
            </w:r>
          </w:p>
        </w:tc>
        <w:tc>
          <w:tcPr>
            <w:tcW w:w="4065" w:type="dxa"/>
          </w:tcPr>
          <w:p w14:paraId="6FECBF4D" w14:textId="1E3A4727" w:rsidR="004F12B0" w:rsidRPr="003C3399" w:rsidRDefault="002A548D" w:rsidP="00C05579">
            <w:pPr>
              <w:pStyle w:val="ListParagraph"/>
              <w:spacing w:line="263" w:lineRule="auto"/>
              <w:ind w:left="0" w:right="919"/>
              <w:jc w:val="center"/>
              <w:rPr>
                <w:sz w:val="20"/>
                <w:szCs w:val="20"/>
              </w:rPr>
            </w:pPr>
            <w:r w:rsidRPr="003C3399">
              <w:rPr>
                <w:sz w:val="20"/>
                <w:szCs w:val="20"/>
              </w:rPr>
              <w:t>192.168.10.1</w:t>
            </w:r>
          </w:p>
        </w:tc>
      </w:tr>
      <w:tr w:rsidR="009058F8" w:rsidRPr="003C3399" w14:paraId="75621952" w14:textId="77777777" w:rsidTr="007223B9">
        <w:trPr>
          <w:trHeight w:val="173"/>
        </w:trPr>
        <w:tc>
          <w:tcPr>
            <w:tcW w:w="3962" w:type="dxa"/>
          </w:tcPr>
          <w:p w14:paraId="4BC8BFC4" w14:textId="2BF5CCD9" w:rsidR="009058F8" w:rsidRPr="003C3399" w:rsidRDefault="006C55EB" w:rsidP="00C05579">
            <w:pPr>
              <w:pStyle w:val="ListParagraph"/>
              <w:spacing w:line="263" w:lineRule="auto"/>
              <w:ind w:left="0" w:right="919"/>
              <w:jc w:val="center"/>
              <w:rPr>
                <w:sz w:val="20"/>
                <w:szCs w:val="20"/>
              </w:rPr>
            </w:pPr>
            <w:r w:rsidRPr="003C3399">
              <w:rPr>
                <w:sz w:val="20"/>
                <w:szCs w:val="20"/>
              </w:rPr>
              <w:t>Server2</w:t>
            </w:r>
          </w:p>
        </w:tc>
        <w:tc>
          <w:tcPr>
            <w:tcW w:w="4065" w:type="dxa"/>
          </w:tcPr>
          <w:p w14:paraId="6F71A209" w14:textId="3F853115" w:rsidR="009058F8" w:rsidRPr="003C3399" w:rsidRDefault="002A548D" w:rsidP="00C05579">
            <w:pPr>
              <w:pStyle w:val="ListParagraph"/>
              <w:spacing w:line="263" w:lineRule="auto"/>
              <w:ind w:left="0" w:right="919"/>
              <w:jc w:val="center"/>
              <w:rPr>
                <w:sz w:val="20"/>
                <w:szCs w:val="20"/>
              </w:rPr>
            </w:pPr>
            <w:r w:rsidRPr="003C3399">
              <w:rPr>
                <w:sz w:val="20"/>
                <w:szCs w:val="20"/>
              </w:rPr>
              <w:t>192.168.10.2</w:t>
            </w:r>
          </w:p>
        </w:tc>
      </w:tr>
      <w:tr w:rsidR="009058F8" w:rsidRPr="003C3399" w14:paraId="4F9021D9" w14:textId="77777777" w:rsidTr="007223B9">
        <w:trPr>
          <w:trHeight w:val="173"/>
        </w:trPr>
        <w:tc>
          <w:tcPr>
            <w:tcW w:w="3962" w:type="dxa"/>
          </w:tcPr>
          <w:p w14:paraId="4F7247EA" w14:textId="77777777" w:rsidR="009058F8" w:rsidRPr="003C3399" w:rsidRDefault="006C55EB" w:rsidP="00C05579">
            <w:pPr>
              <w:pStyle w:val="ListParagraph"/>
              <w:spacing w:line="263" w:lineRule="auto"/>
              <w:ind w:left="0" w:right="919"/>
              <w:jc w:val="center"/>
              <w:rPr>
                <w:sz w:val="20"/>
                <w:szCs w:val="20"/>
              </w:rPr>
            </w:pPr>
            <w:r w:rsidRPr="003C3399">
              <w:rPr>
                <w:sz w:val="20"/>
                <w:szCs w:val="20"/>
              </w:rPr>
              <w:t>Client Machine</w:t>
            </w:r>
          </w:p>
        </w:tc>
        <w:tc>
          <w:tcPr>
            <w:tcW w:w="4065" w:type="dxa"/>
            <w:vAlign w:val="bottom"/>
          </w:tcPr>
          <w:p w14:paraId="6E3DAFDA" w14:textId="43F2394D" w:rsidR="009058F8" w:rsidRPr="003C3399" w:rsidRDefault="002A548D" w:rsidP="001D4190">
            <w:pPr>
              <w:pStyle w:val="ListParagraph"/>
              <w:keepNext/>
              <w:spacing w:line="263" w:lineRule="auto"/>
              <w:ind w:left="0" w:right="919"/>
              <w:jc w:val="center"/>
              <w:rPr>
                <w:sz w:val="20"/>
                <w:szCs w:val="20"/>
              </w:rPr>
            </w:pPr>
            <w:r w:rsidRPr="003C3399">
              <w:rPr>
                <w:sz w:val="20"/>
                <w:szCs w:val="20"/>
              </w:rPr>
              <w:t>192.168.10.10</w:t>
            </w:r>
          </w:p>
        </w:tc>
      </w:tr>
    </w:tbl>
    <w:p w14:paraId="3B38E941" w14:textId="00AA483D" w:rsidR="003C3399" w:rsidRPr="003C3399" w:rsidRDefault="001D4190" w:rsidP="000A0771">
      <w:pPr>
        <w:pStyle w:val="Caption"/>
        <w:ind w:left="708"/>
        <w:rPr>
          <w:sz w:val="20"/>
          <w:szCs w:val="20"/>
        </w:rPr>
      </w:pPr>
      <w:r w:rsidRPr="003C3399">
        <w:rPr>
          <w:sz w:val="20"/>
          <w:szCs w:val="20"/>
        </w:rPr>
        <w:t xml:space="preserve">Table </w:t>
      </w:r>
      <w:r w:rsidRPr="003C3399">
        <w:rPr>
          <w:sz w:val="20"/>
          <w:szCs w:val="20"/>
        </w:rPr>
        <w:fldChar w:fldCharType="begin"/>
      </w:r>
      <w:r w:rsidRPr="003C3399">
        <w:rPr>
          <w:sz w:val="20"/>
          <w:szCs w:val="20"/>
        </w:rPr>
        <w:instrText xml:space="preserve"> SEQ Table \* ARABIC </w:instrText>
      </w:r>
      <w:r w:rsidRPr="003C3399">
        <w:rPr>
          <w:sz w:val="20"/>
          <w:szCs w:val="20"/>
        </w:rPr>
        <w:fldChar w:fldCharType="separate"/>
      </w:r>
      <w:r w:rsidR="004A4F15" w:rsidRPr="003C3399">
        <w:rPr>
          <w:noProof/>
          <w:sz w:val="20"/>
          <w:szCs w:val="20"/>
        </w:rPr>
        <w:t>1</w:t>
      </w:r>
      <w:r w:rsidRPr="003C3399">
        <w:rPr>
          <w:noProof/>
          <w:sz w:val="20"/>
          <w:szCs w:val="20"/>
        </w:rPr>
        <w:fldChar w:fldCharType="end"/>
      </w:r>
      <w:r w:rsidRPr="003C3399">
        <w:rPr>
          <w:sz w:val="20"/>
          <w:szCs w:val="20"/>
        </w:rPr>
        <w:t xml:space="preserve"> shows the machines being targeted.</w:t>
      </w:r>
    </w:p>
    <w:tbl>
      <w:tblPr>
        <w:tblStyle w:val="TableGrid"/>
        <w:tblW w:w="0" w:type="auto"/>
        <w:tblInd w:w="760" w:type="dxa"/>
        <w:tblLook w:val="04A0" w:firstRow="1" w:lastRow="0" w:firstColumn="1" w:lastColumn="0" w:noHBand="0" w:noVBand="1"/>
      </w:tblPr>
      <w:tblGrid>
        <w:gridCol w:w="3196"/>
        <w:gridCol w:w="3196"/>
      </w:tblGrid>
      <w:tr w:rsidR="00E12230" w:rsidRPr="003C3399" w14:paraId="5731F461" w14:textId="77777777" w:rsidTr="003C3399">
        <w:trPr>
          <w:trHeight w:val="343"/>
        </w:trPr>
        <w:tc>
          <w:tcPr>
            <w:tcW w:w="3196" w:type="dxa"/>
            <w:shd w:val="clear" w:color="auto" w:fill="4DA4D8" w:themeFill="accent3" w:themeFillTint="99"/>
            <w:vAlign w:val="center"/>
          </w:tcPr>
          <w:p w14:paraId="191BC725" w14:textId="26DC71B8" w:rsidR="00E12230" w:rsidRPr="003C3399" w:rsidRDefault="00E12230" w:rsidP="004005AA">
            <w:pPr>
              <w:spacing w:before="100" w:beforeAutospacing="1" w:after="100" w:afterAutospacing="1"/>
              <w:jc w:val="center"/>
              <w:rPr>
                <w:sz w:val="20"/>
                <w:szCs w:val="20"/>
              </w:rPr>
            </w:pPr>
            <w:r w:rsidRPr="003C3399">
              <w:rPr>
                <w:sz w:val="20"/>
                <w:szCs w:val="20"/>
              </w:rPr>
              <w:t>Username</w:t>
            </w:r>
          </w:p>
        </w:tc>
        <w:tc>
          <w:tcPr>
            <w:tcW w:w="3196" w:type="dxa"/>
            <w:shd w:val="clear" w:color="auto" w:fill="4DA4D8" w:themeFill="accent3" w:themeFillTint="99"/>
            <w:vAlign w:val="center"/>
          </w:tcPr>
          <w:p w14:paraId="59B3863F" w14:textId="1755972C" w:rsidR="00E12230" w:rsidRPr="003C3399" w:rsidRDefault="00E12230" w:rsidP="004005AA">
            <w:pPr>
              <w:spacing w:before="100" w:beforeAutospacing="1" w:after="100" w:afterAutospacing="1"/>
              <w:jc w:val="center"/>
              <w:rPr>
                <w:sz w:val="20"/>
                <w:szCs w:val="20"/>
              </w:rPr>
            </w:pPr>
            <w:r w:rsidRPr="003C3399">
              <w:rPr>
                <w:sz w:val="20"/>
                <w:szCs w:val="20"/>
              </w:rPr>
              <w:t>Password</w:t>
            </w:r>
          </w:p>
        </w:tc>
      </w:tr>
      <w:tr w:rsidR="00E12230" w:rsidRPr="003C3399" w14:paraId="0E7C3B7A" w14:textId="77777777" w:rsidTr="003C3399">
        <w:trPr>
          <w:trHeight w:val="323"/>
        </w:trPr>
        <w:tc>
          <w:tcPr>
            <w:tcW w:w="3196" w:type="dxa"/>
            <w:vAlign w:val="center"/>
          </w:tcPr>
          <w:p w14:paraId="327910BF" w14:textId="2B4F0630" w:rsidR="00E12230" w:rsidRPr="003C3399" w:rsidRDefault="000F410E" w:rsidP="004005AA">
            <w:pPr>
              <w:spacing w:before="100" w:beforeAutospacing="1" w:after="100" w:afterAutospacing="1"/>
              <w:jc w:val="center"/>
              <w:rPr>
                <w:sz w:val="20"/>
                <w:szCs w:val="20"/>
              </w:rPr>
            </w:pPr>
            <w:r w:rsidRPr="003C3399">
              <w:rPr>
                <w:sz w:val="20"/>
                <w:szCs w:val="20"/>
              </w:rPr>
              <w:t>test</w:t>
            </w:r>
          </w:p>
        </w:tc>
        <w:tc>
          <w:tcPr>
            <w:tcW w:w="3196" w:type="dxa"/>
            <w:vAlign w:val="center"/>
          </w:tcPr>
          <w:p w14:paraId="69842B41" w14:textId="21C4A022" w:rsidR="00E12230" w:rsidRPr="003C3399" w:rsidRDefault="000F410E" w:rsidP="004A4F15">
            <w:pPr>
              <w:keepNext/>
              <w:spacing w:before="100" w:beforeAutospacing="1" w:after="100" w:afterAutospacing="1"/>
              <w:jc w:val="center"/>
              <w:rPr>
                <w:sz w:val="20"/>
                <w:szCs w:val="20"/>
              </w:rPr>
            </w:pPr>
            <w:r w:rsidRPr="003C3399">
              <w:rPr>
                <w:sz w:val="20"/>
                <w:szCs w:val="20"/>
              </w:rPr>
              <w:t>test123</w:t>
            </w:r>
          </w:p>
        </w:tc>
      </w:tr>
    </w:tbl>
    <w:p w14:paraId="1CE673A1" w14:textId="67A17A6D" w:rsidR="00F01B49" w:rsidRDefault="004A4F15" w:rsidP="003C3399">
      <w:pPr>
        <w:pStyle w:val="Caption"/>
        <w:ind w:firstLine="708"/>
        <w:rPr>
          <w:sz w:val="20"/>
          <w:szCs w:val="20"/>
        </w:rPr>
      </w:pPr>
      <w:r w:rsidRPr="003C3399">
        <w:rPr>
          <w:sz w:val="20"/>
          <w:szCs w:val="20"/>
        </w:rPr>
        <w:t xml:space="preserve">Table </w:t>
      </w:r>
      <w:r w:rsidRPr="003C3399">
        <w:rPr>
          <w:sz w:val="20"/>
          <w:szCs w:val="20"/>
        </w:rPr>
        <w:fldChar w:fldCharType="begin"/>
      </w:r>
      <w:r w:rsidRPr="003C3399">
        <w:rPr>
          <w:sz w:val="20"/>
          <w:szCs w:val="20"/>
        </w:rPr>
        <w:instrText xml:space="preserve"> SEQ Table \* ARABIC </w:instrText>
      </w:r>
      <w:r w:rsidRPr="003C3399">
        <w:rPr>
          <w:sz w:val="20"/>
          <w:szCs w:val="20"/>
        </w:rPr>
        <w:fldChar w:fldCharType="separate"/>
      </w:r>
      <w:r w:rsidRPr="003C3399">
        <w:rPr>
          <w:noProof/>
          <w:sz w:val="20"/>
          <w:szCs w:val="20"/>
        </w:rPr>
        <w:t>2</w:t>
      </w:r>
      <w:r w:rsidRPr="003C3399">
        <w:rPr>
          <w:noProof/>
          <w:sz w:val="20"/>
          <w:szCs w:val="20"/>
        </w:rPr>
        <w:fldChar w:fldCharType="end"/>
      </w:r>
      <w:r w:rsidRPr="003C3399">
        <w:rPr>
          <w:sz w:val="20"/>
          <w:szCs w:val="20"/>
        </w:rPr>
        <w:t xml:space="preserve"> shows the user credentials for the client </w:t>
      </w:r>
      <w:r w:rsidR="00072391" w:rsidRPr="003C3399">
        <w:rPr>
          <w:sz w:val="20"/>
          <w:szCs w:val="20"/>
        </w:rPr>
        <w:t>machine.</w:t>
      </w:r>
    </w:p>
    <w:p w14:paraId="6327BFA9" w14:textId="76BEC2B1" w:rsidR="0063719B" w:rsidRPr="003C3399" w:rsidRDefault="0063719B" w:rsidP="0063719B">
      <w:pPr>
        <w:rPr>
          <w:b/>
          <w:bCs/>
          <w:sz w:val="20"/>
          <w:szCs w:val="20"/>
        </w:rPr>
      </w:pPr>
      <w:r w:rsidRPr="003C3399">
        <w:rPr>
          <w:b/>
          <w:bCs/>
          <w:sz w:val="20"/>
          <w:szCs w:val="20"/>
        </w:rPr>
        <w:t xml:space="preserve">Additional </w:t>
      </w:r>
      <w:r w:rsidR="00B17C8B" w:rsidRPr="003C3399">
        <w:rPr>
          <w:b/>
          <w:bCs/>
          <w:sz w:val="20"/>
          <w:szCs w:val="20"/>
        </w:rPr>
        <w:t>focus areas for the penetration test:</w:t>
      </w:r>
    </w:p>
    <w:p w14:paraId="2477512A" w14:textId="2D9DEE26" w:rsidR="00B17C8B" w:rsidRPr="003C3399" w:rsidRDefault="00CF693D" w:rsidP="00F84CC7">
      <w:pPr>
        <w:pStyle w:val="ListParagraph"/>
        <w:numPr>
          <w:ilvl w:val="0"/>
          <w:numId w:val="7"/>
        </w:numPr>
        <w:rPr>
          <w:sz w:val="20"/>
          <w:szCs w:val="20"/>
        </w:rPr>
      </w:pPr>
      <w:r w:rsidRPr="003C3399">
        <w:rPr>
          <w:b/>
          <w:bCs/>
          <w:sz w:val="20"/>
          <w:szCs w:val="20"/>
        </w:rPr>
        <w:t xml:space="preserve">Identify </w:t>
      </w:r>
      <w:r w:rsidR="00DA423C" w:rsidRPr="003C3399">
        <w:rPr>
          <w:b/>
          <w:bCs/>
          <w:sz w:val="20"/>
          <w:szCs w:val="20"/>
        </w:rPr>
        <w:t>v</w:t>
      </w:r>
      <w:r w:rsidRPr="003C3399">
        <w:rPr>
          <w:b/>
          <w:bCs/>
          <w:sz w:val="20"/>
          <w:szCs w:val="20"/>
        </w:rPr>
        <w:t xml:space="preserve">ulnerabilities: </w:t>
      </w:r>
      <w:r w:rsidRPr="003C3399">
        <w:rPr>
          <w:sz w:val="20"/>
          <w:szCs w:val="20"/>
        </w:rPr>
        <w:t>Uncover</w:t>
      </w:r>
      <w:r w:rsidR="00936707" w:rsidRPr="003C3399">
        <w:rPr>
          <w:sz w:val="20"/>
          <w:szCs w:val="20"/>
        </w:rPr>
        <w:t xml:space="preserve"> </w:t>
      </w:r>
      <w:r w:rsidR="00983F8C" w:rsidRPr="003C3399">
        <w:rPr>
          <w:sz w:val="20"/>
          <w:szCs w:val="20"/>
        </w:rPr>
        <w:t xml:space="preserve">vulnerabilities and weaknesses within the </w:t>
      </w:r>
      <w:r w:rsidR="00012F48" w:rsidRPr="003C3399">
        <w:rPr>
          <w:sz w:val="20"/>
          <w:szCs w:val="20"/>
        </w:rPr>
        <w:t xml:space="preserve">network through simulating real world cyber </w:t>
      </w:r>
      <w:r w:rsidR="00A615A0" w:rsidRPr="003C3399">
        <w:rPr>
          <w:sz w:val="20"/>
          <w:szCs w:val="20"/>
        </w:rPr>
        <w:t>threats</w:t>
      </w:r>
      <w:r w:rsidR="00694119" w:rsidRPr="003C3399">
        <w:rPr>
          <w:sz w:val="20"/>
          <w:szCs w:val="20"/>
        </w:rPr>
        <w:t>,</w:t>
      </w:r>
      <w:r w:rsidR="00A615A0" w:rsidRPr="003C3399">
        <w:rPr>
          <w:sz w:val="20"/>
          <w:szCs w:val="20"/>
        </w:rPr>
        <w:t xml:space="preserve"> </w:t>
      </w:r>
      <w:r w:rsidR="009169B7" w:rsidRPr="003C3399">
        <w:rPr>
          <w:sz w:val="20"/>
          <w:szCs w:val="20"/>
        </w:rPr>
        <w:t>utiliz</w:t>
      </w:r>
      <w:r w:rsidR="00694119" w:rsidRPr="003C3399">
        <w:rPr>
          <w:sz w:val="20"/>
          <w:szCs w:val="20"/>
        </w:rPr>
        <w:t>ing</w:t>
      </w:r>
      <w:r w:rsidR="00A615A0" w:rsidRPr="003C3399">
        <w:rPr>
          <w:sz w:val="20"/>
          <w:szCs w:val="20"/>
        </w:rPr>
        <w:t xml:space="preserve"> scan</w:t>
      </w:r>
      <w:r w:rsidR="00694119" w:rsidRPr="003C3399">
        <w:rPr>
          <w:sz w:val="20"/>
          <w:szCs w:val="20"/>
        </w:rPr>
        <w:t>ning</w:t>
      </w:r>
      <w:r w:rsidR="00A615A0" w:rsidRPr="003C3399">
        <w:rPr>
          <w:sz w:val="20"/>
          <w:szCs w:val="20"/>
        </w:rPr>
        <w:t xml:space="preserve"> and enumeration</w:t>
      </w:r>
      <w:r w:rsidR="00FD09B6" w:rsidRPr="003C3399">
        <w:rPr>
          <w:sz w:val="20"/>
          <w:szCs w:val="20"/>
        </w:rPr>
        <w:t xml:space="preserve"> tools</w:t>
      </w:r>
      <w:r w:rsidR="00A615A0" w:rsidRPr="003C3399">
        <w:rPr>
          <w:sz w:val="20"/>
          <w:szCs w:val="20"/>
        </w:rPr>
        <w:t xml:space="preserve"> </w:t>
      </w:r>
      <w:r w:rsidR="00C30AF2" w:rsidRPr="003C3399">
        <w:rPr>
          <w:sz w:val="20"/>
          <w:szCs w:val="20"/>
        </w:rPr>
        <w:t>such as Nmap</w:t>
      </w:r>
      <w:r w:rsidR="003F5DB3" w:rsidRPr="003C3399">
        <w:rPr>
          <w:sz w:val="20"/>
          <w:szCs w:val="20"/>
        </w:rPr>
        <w:t xml:space="preserve"> and Nessus</w:t>
      </w:r>
      <w:r w:rsidR="009169B7" w:rsidRPr="003C3399">
        <w:rPr>
          <w:sz w:val="20"/>
          <w:szCs w:val="20"/>
        </w:rPr>
        <w:t xml:space="preserve"> to identify potential security </w:t>
      </w:r>
      <w:r w:rsidR="00860E74" w:rsidRPr="003C3399">
        <w:rPr>
          <w:sz w:val="20"/>
          <w:szCs w:val="20"/>
        </w:rPr>
        <w:t>gaps.</w:t>
      </w:r>
    </w:p>
    <w:p w14:paraId="563FA767" w14:textId="23AB5C4D" w:rsidR="00463EF6" w:rsidRPr="003C3399" w:rsidRDefault="003A1FC9" w:rsidP="00F84CC7">
      <w:pPr>
        <w:pStyle w:val="ListParagraph"/>
        <w:numPr>
          <w:ilvl w:val="0"/>
          <w:numId w:val="7"/>
        </w:numPr>
        <w:rPr>
          <w:sz w:val="20"/>
          <w:szCs w:val="20"/>
        </w:rPr>
      </w:pPr>
      <w:r w:rsidRPr="003C3399">
        <w:rPr>
          <w:b/>
          <w:bCs/>
          <w:sz w:val="20"/>
          <w:szCs w:val="20"/>
        </w:rPr>
        <w:lastRenderedPageBreak/>
        <w:t>Exploit</w:t>
      </w:r>
      <w:r w:rsidR="00507E51" w:rsidRPr="003C3399">
        <w:rPr>
          <w:b/>
          <w:bCs/>
          <w:sz w:val="20"/>
          <w:szCs w:val="20"/>
        </w:rPr>
        <w:t xml:space="preserve">ation </w:t>
      </w:r>
      <w:r w:rsidR="00DA423C" w:rsidRPr="003C3399">
        <w:rPr>
          <w:b/>
          <w:bCs/>
          <w:sz w:val="20"/>
          <w:szCs w:val="20"/>
        </w:rPr>
        <w:t>t</w:t>
      </w:r>
      <w:r w:rsidR="00507E51" w:rsidRPr="003C3399">
        <w:rPr>
          <w:b/>
          <w:bCs/>
          <w:sz w:val="20"/>
          <w:szCs w:val="20"/>
        </w:rPr>
        <w:t>echniques:</w:t>
      </w:r>
      <w:r w:rsidR="00507E51" w:rsidRPr="003C3399">
        <w:rPr>
          <w:sz w:val="20"/>
          <w:szCs w:val="20"/>
        </w:rPr>
        <w:t xml:space="preserve"> </w:t>
      </w:r>
      <w:r w:rsidR="003F5DB3" w:rsidRPr="003C3399">
        <w:rPr>
          <w:sz w:val="20"/>
          <w:szCs w:val="20"/>
        </w:rPr>
        <w:t>U</w:t>
      </w:r>
      <w:r w:rsidR="007B4868" w:rsidRPr="003C3399">
        <w:rPr>
          <w:sz w:val="20"/>
          <w:szCs w:val="20"/>
        </w:rPr>
        <w:t xml:space="preserve">se a wide range of common </w:t>
      </w:r>
      <w:r w:rsidR="00C025B4" w:rsidRPr="003C3399">
        <w:rPr>
          <w:sz w:val="20"/>
          <w:szCs w:val="20"/>
        </w:rPr>
        <w:t>hacking techniques</w:t>
      </w:r>
      <w:r w:rsidR="003B40B0" w:rsidRPr="003C3399">
        <w:rPr>
          <w:sz w:val="20"/>
          <w:szCs w:val="20"/>
        </w:rPr>
        <w:t>,</w:t>
      </w:r>
      <w:r w:rsidR="00CD2A41" w:rsidRPr="003C3399">
        <w:rPr>
          <w:sz w:val="20"/>
          <w:szCs w:val="20"/>
        </w:rPr>
        <w:t xml:space="preserve"> </w:t>
      </w:r>
      <w:r w:rsidR="003B40B0" w:rsidRPr="003C3399">
        <w:rPr>
          <w:sz w:val="20"/>
          <w:szCs w:val="20"/>
        </w:rPr>
        <w:t>using tools such as Metasploit</w:t>
      </w:r>
      <w:r w:rsidR="00C025B4" w:rsidRPr="003C3399">
        <w:rPr>
          <w:sz w:val="20"/>
          <w:szCs w:val="20"/>
        </w:rPr>
        <w:t xml:space="preserve"> t</w:t>
      </w:r>
      <w:r w:rsidR="000336A2" w:rsidRPr="003C3399">
        <w:rPr>
          <w:sz w:val="20"/>
          <w:szCs w:val="20"/>
        </w:rPr>
        <w:t>o attack any vulnerabilities found</w:t>
      </w:r>
      <w:r w:rsidR="00D22D11">
        <w:rPr>
          <w:sz w:val="20"/>
          <w:szCs w:val="20"/>
        </w:rPr>
        <w:t>,</w:t>
      </w:r>
      <w:r w:rsidR="000336A2" w:rsidRPr="003C3399">
        <w:rPr>
          <w:sz w:val="20"/>
          <w:szCs w:val="20"/>
        </w:rPr>
        <w:t xml:space="preserve"> breach</w:t>
      </w:r>
      <w:r w:rsidR="00D22D11">
        <w:rPr>
          <w:sz w:val="20"/>
          <w:szCs w:val="20"/>
        </w:rPr>
        <w:t>ing</w:t>
      </w:r>
      <w:r w:rsidR="000336A2" w:rsidRPr="003C3399">
        <w:rPr>
          <w:sz w:val="20"/>
          <w:szCs w:val="20"/>
        </w:rPr>
        <w:t xml:space="preserve"> </w:t>
      </w:r>
      <w:r w:rsidR="00B63328" w:rsidRPr="003C3399">
        <w:rPr>
          <w:sz w:val="20"/>
          <w:szCs w:val="20"/>
        </w:rPr>
        <w:t xml:space="preserve">the system with the </w:t>
      </w:r>
      <w:r w:rsidR="00725C90" w:rsidRPr="003C3399">
        <w:rPr>
          <w:sz w:val="20"/>
          <w:szCs w:val="20"/>
        </w:rPr>
        <w:t xml:space="preserve">primary objective </w:t>
      </w:r>
      <w:r w:rsidR="00DC4AC2" w:rsidRPr="003C3399">
        <w:rPr>
          <w:sz w:val="20"/>
          <w:szCs w:val="20"/>
        </w:rPr>
        <w:t>of achieving</w:t>
      </w:r>
      <w:r w:rsidR="00D71226" w:rsidRPr="003C3399">
        <w:rPr>
          <w:sz w:val="20"/>
          <w:szCs w:val="20"/>
        </w:rPr>
        <w:t xml:space="preserve"> root access.</w:t>
      </w:r>
      <w:r w:rsidR="000336A2" w:rsidRPr="003C3399">
        <w:rPr>
          <w:sz w:val="20"/>
          <w:szCs w:val="20"/>
        </w:rPr>
        <w:t xml:space="preserve"> </w:t>
      </w:r>
    </w:p>
    <w:p w14:paraId="08D5E9EA" w14:textId="2F77A8B2" w:rsidR="001240A4" w:rsidRPr="003C3399" w:rsidRDefault="00F440C2" w:rsidP="00F84CC7">
      <w:pPr>
        <w:pStyle w:val="ListParagraph"/>
        <w:numPr>
          <w:ilvl w:val="0"/>
          <w:numId w:val="7"/>
        </w:numPr>
        <w:rPr>
          <w:b/>
          <w:bCs/>
          <w:sz w:val="20"/>
          <w:szCs w:val="20"/>
        </w:rPr>
      </w:pPr>
      <w:r w:rsidRPr="003C3399">
        <w:rPr>
          <w:b/>
          <w:bCs/>
          <w:sz w:val="20"/>
          <w:szCs w:val="20"/>
        </w:rPr>
        <w:t xml:space="preserve">Evaluate </w:t>
      </w:r>
      <w:r w:rsidR="00DA423C" w:rsidRPr="003C3399">
        <w:rPr>
          <w:b/>
          <w:bCs/>
          <w:sz w:val="20"/>
          <w:szCs w:val="20"/>
        </w:rPr>
        <w:t>e</w:t>
      </w:r>
      <w:r w:rsidR="00FE7F98" w:rsidRPr="003C3399">
        <w:rPr>
          <w:b/>
          <w:bCs/>
          <w:sz w:val="20"/>
          <w:szCs w:val="20"/>
        </w:rPr>
        <w:t>xisting</w:t>
      </w:r>
      <w:r w:rsidRPr="003C3399">
        <w:rPr>
          <w:b/>
          <w:bCs/>
          <w:sz w:val="20"/>
          <w:szCs w:val="20"/>
        </w:rPr>
        <w:t xml:space="preserve"> </w:t>
      </w:r>
      <w:r w:rsidR="00DA423C" w:rsidRPr="003C3399">
        <w:rPr>
          <w:b/>
          <w:bCs/>
          <w:sz w:val="20"/>
          <w:szCs w:val="20"/>
        </w:rPr>
        <w:t>s</w:t>
      </w:r>
      <w:r w:rsidRPr="003C3399">
        <w:rPr>
          <w:b/>
          <w:bCs/>
          <w:sz w:val="20"/>
          <w:szCs w:val="20"/>
        </w:rPr>
        <w:t xml:space="preserve">ecurity </w:t>
      </w:r>
      <w:r w:rsidR="00DA423C" w:rsidRPr="003C3399">
        <w:rPr>
          <w:b/>
          <w:bCs/>
          <w:sz w:val="20"/>
          <w:szCs w:val="20"/>
        </w:rPr>
        <w:t>m</w:t>
      </w:r>
      <w:r w:rsidRPr="003C3399">
        <w:rPr>
          <w:b/>
          <w:bCs/>
          <w:sz w:val="20"/>
          <w:szCs w:val="20"/>
        </w:rPr>
        <w:t>easures</w:t>
      </w:r>
      <w:r w:rsidR="00FE7F98" w:rsidRPr="003C3399">
        <w:rPr>
          <w:b/>
          <w:bCs/>
          <w:sz w:val="20"/>
          <w:szCs w:val="20"/>
        </w:rPr>
        <w:t>:</w:t>
      </w:r>
      <w:r w:rsidR="0042054E" w:rsidRPr="003C3399">
        <w:rPr>
          <w:b/>
          <w:bCs/>
          <w:sz w:val="20"/>
          <w:szCs w:val="20"/>
        </w:rPr>
        <w:t xml:space="preserve"> </w:t>
      </w:r>
      <w:r w:rsidR="0042054E" w:rsidRPr="003C3399">
        <w:rPr>
          <w:sz w:val="20"/>
          <w:szCs w:val="20"/>
        </w:rPr>
        <w:t xml:space="preserve">Assess the </w:t>
      </w:r>
      <w:r w:rsidR="000C6BF7" w:rsidRPr="003C3399">
        <w:rPr>
          <w:sz w:val="20"/>
          <w:szCs w:val="20"/>
        </w:rPr>
        <w:t xml:space="preserve">effectiveness of current security </w:t>
      </w:r>
      <w:r w:rsidR="004E6342" w:rsidRPr="003C3399">
        <w:rPr>
          <w:sz w:val="20"/>
          <w:szCs w:val="20"/>
        </w:rPr>
        <w:t>measures such as</w:t>
      </w:r>
      <w:r w:rsidR="002F7CD9" w:rsidRPr="003C3399">
        <w:rPr>
          <w:sz w:val="20"/>
          <w:szCs w:val="20"/>
        </w:rPr>
        <w:t xml:space="preserve"> but not limited to</w:t>
      </w:r>
      <w:r w:rsidR="004E6342" w:rsidRPr="003C3399">
        <w:rPr>
          <w:sz w:val="20"/>
          <w:szCs w:val="20"/>
        </w:rPr>
        <w:t xml:space="preserve"> software versions, </w:t>
      </w:r>
      <w:r w:rsidR="00E04A4B" w:rsidRPr="003C3399">
        <w:rPr>
          <w:sz w:val="20"/>
          <w:szCs w:val="20"/>
        </w:rPr>
        <w:t xml:space="preserve">hardware configurations and </w:t>
      </w:r>
      <w:r w:rsidR="002F7CD9" w:rsidRPr="003C3399">
        <w:rPr>
          <w:sz w:val="20"/>
          <w:szCs w:val="20"/>
        </w:rPr>
        <w:t xml:space="preserve">password policies. </w:t>
      </w:r>
    </w:p>
    <w:p w14:paraId="57F3DFA8" w14:textId="264F0CF1" w:rsidR="00F440C2" w:rsidRPr="003C3399" w:rsidRDefault="00FE7F98" w:rsidP="00F84CC7">
      <w:pPr>
        <w:pStyle w:val="ListParagraph"/>
        <w:numPr>
          <w:ilvl w:val="0"/>
          <w:numId w:val="7"/>
        </w:numPr>
        <w:rPr>
          <w:b/>
          <w:bCs/>
          <w:sz w:val="20"/>
          <w:szCs w:val="20"/>
        </w:rPr>
      </w:pPr>
      <w:r w:rsidRPr="003C3399">
        <w:rPr>
          <w:b/>
          <w:bCs/>
          <w:sz w:val="20"/>
          <w:szCs w:val="20"/>
        </w:rPr>
        <w:t>Emphasize</w:t>
      </w:r>
      <w:r w:rsidR="00696183" w:rsidRPr="003C3399">
        <w:rPr>
          <w:b/>
          <w:bCs/>
          <w:sz w:val="20"/>
          <w:szCs w:val="20"/>
        </w:rPr>
        <w:t xml:space="preserve"> robust security practices</w:t>
      </w:r>
      <w:r w:rsidRPr="003C3399">
        <w:rPr>
          <w:b/>
          <w:bCs/>
          <w:sz w:val="20"/>
          <w:szCs w:val="20"/>
        </w:rPr>
        <w:t>:</w:t>
      </w:r>
      <w:r w:rsidR="00696183" w:rsidRPr="003C3399">
        <w:rPr>
          <w:b/>
          <w:bCs/>
          <w:sz w:val="20"/>
          <w:szCs w:val="20"/>
        </w:rPr>
        <w:t xml:space="preserve"> </w:t>
      </w:r>
      <w:r w:rsidR="003F5DB3" w:rsidRPr="003C3399">
        <w:rPr>
          <w:sz w:val="20"/>
          <w:szCs w:val="20"/>
        </w:rPr>
        <w:t>H</w:t>
      </w:r>
      <w:r w:rsidR="003D0CC6" w:rsidRPr="003C3399">
        <w:rPr>
          <w:sz w:val="20"/>
          <w:szCs w:val="20"/>
        </w:rPr>
        <w:t xml:space="preserve">ighlight the importance of robust security </w:t>
      </w:r>
      <w:r w:rsidR="00EB4270" w:rsidRPr="003C3399">
        <w:rPr>
          <w:sz w:val="20"/>
          <w:szCs w:val="20"/>
        </w:rPr>
        <w:t>practices, including</w:t>
      </w:r>
      <w:r w:rsidR="003D0CC6" w:rsidRPr="003C3399">
        <w:rPr>
          <w:sz w:val="20"/>
          <w:szCs w:val="20"/>
        </w:rPr>
        <w:t xml:space="preserve"> </w:t>
      </w:r>
      <w:r w:rsidR="00EB4270" w:rsidRPr="003C3399">
        <w:rPr>
          <w:sz w:val="20"/>
          <w:szCs w:val="20"/>
        </w:rPr>
        <w:t>proactive</w:t>
      </w:r>
      <w:r w:rsidR="003D0CC6" w:rsidRPr="003C3399">
        <w:rPr>
          <w:sz w:val="20"/>
          <w:szCs w:val="20"/>
        </w:rPr>
        <w:t xml:space="preserve"> measures </w:t>
      </w:r>
      <w:r w:rsidR="00EB4270" w:rsidRPr="003C3399">
        <w:rPr>
          <w:sz w:val="20"/>
          <w:szCs w:val="20"/>
        </w:rPr>
        <w:t>such as</w:t>
      </w:r>
      <w:r w:rsidR="00A3783F" w:rsidRPr="003C3399">
        <w:rPr>
          <w:sz w:val="20"/>
          <w:szCs w:val="20"/>
        </w:rPr>
        <w:t xml:space="preserve"> but not limited to, regular</w:t>
      </w:r>
      <w:r w:rsidR="00EB4270" w:rsidRPr="003C3399">
        <w:rPr>
          <w:sz w:val="20"/>
          <w:szCs w:val="20"/>
        </w:rPr>
        <w:t xml:space="preserve"> security updates</w:t>
      </w:r>
      <w:r w:rsidR="006B0C4B" w:rsidRPr="003C3399">
        <w:rPr>
          <w:sz w:val="20"/>
          <w:szCs w:val="20"/>
        </w:rPr>
        <w:t>, system scans</w:t>
      </w:r>
      <w:r w:rsidR="00694119" w:rsidRPr="003C3399">
        <w:rPr>
          <w:sz w:val="20"/>
          <w:szCs w:val="20"/>
        </w:rPr>
        <w:t>,</w:t>
      </w:r>
      <w:r w:rsidR="008B6B50" w:rsidRPr="003C3399">
        <w:rPr>
          <w:sz w:val="20"/>
          <w:szCs w:val="20"/>
        </w:rPr>
        <w:t xml:space="preserve"> s</w:t>
      </w:r>
      <w:r w:rsidR="00105F18" w:rsidRPr="003C3399">
        <w:rPr>
          <w:sz w:val="20"/>
          <w:szCs w:val="20"/>
        </w:rPr>
        <w:t>trong</w:t>
      </w:r>
      <w:r w:rsidR="008B6B50" w:rsidRPr="003C3399">
        <w:rPr>
          <w:sz w:val="20"/>
          <w:szCs w:val="20"/>
        </w:rPr>
        <w:t xml:space="preserve"> password policy</w:t>
      </w:r>
      <w:r w:rsidR="00694119" w:rsidRPr="003C3399">
        <w:rPr>
          <w:sz w:val="20"/>
          <w:szCs w:val="20"/>
        </w:rPr>
        <w:t>, and user training.</w:t>
      </w:r>
    </w:p>
    <w:p w14:paraId="24D70FE4" w14:textId="3DAAA61A" w:rsidR="004E6620" w:rsidRPr="003C3399" w:rsidRDefault="004E6620" w:rsidP="00F84CC7">
      <w:pPr>
        <w:pStyle w:val="ListParagraph"/>
        <w:numPr>
          <w:ilvl w:val="0"/>
          <w:numId w:val="7"/>
        </w:numPr>
        <w:rPr>
          <w:b/>
          <w:bCs/>
          <w:sz w:val="20"/>
          <w:szCs w:val="20"/>
        </w:rPr>
      </w:pPr>
      <w:r w:rsidRPr="003C3399">
        <w:rPr>
          <w:b/>
          <w:bCs/>
          <w:sz w:val="20"/>
          <w:szCs w:val="20"/>
        </w:rPr>
        <w:t>Provide feedback and recommendations:</w:t>
      </w:r>
      <w:r w:rsidR="00D37B68" w:rsidRPr="003C3399">
        <w:rPr>
          <w:b/>
          <w:bCs/>
          <w:sz w:val="20"/>
          <w:szCs w:val="20"/>
        </w:rPr>
        <w:t xml:space="preserve"> </w:t>
      </w:r>
      <w:r w:rsidR="00D37B68" w:rsidRPr="003C3399">
        <w:rPr>
          <w:sz w:val="20"/>
          <w:szCs w:val="20"/>
        </w:rPr>
        <w:t>based on the results of th</w:t>
      </w:r>
      <w:r w:rsidR="00825D44" w:rsidRPr="003C3399">
        <w:rPr>
          <w:sz w:val="20"/>
          <w:szCs w:val="20"/>
        </w:rPr>
        <w:t>e</w:t>
      </w:r>
      <w:r w:rsidR="00D37B68" w:rsidRPr="003C3399">
        <w:rPr>
          <w:sz w:val="20"/>
          <w:szCs w:val="20"/>
        </w:rPr>
        <w:t xml:space="preserve"> </w:t>
      </w:r>
      <w:r w:rsidR="007475F7" w:rsidRPr="003C3399">
        <w:rPr>
          <w:sz w:val="20"/>
          <w:szCs w:val="20"/>
        </w:rPr>
        <w:t xml:space="preserve">penetration </w:t>
      </w:r>
      <w:r w:rsidR="008F3BFD" w:rsidRPr="003C3399">
        <w:rPr>
          <w:sz w:val="20"/>
          <w:szCs w:val="20"/>
        </w:rPr>
        <w:t>test, offer</w:t>
      </w:r>
      <w:r w:rsidR="007475F7" w:rsidRPr="003C3399">
        <w:rPr>
          <w:sz w:val="20"/>
          <w:szCs w:val="20"/>
        </w:rPr>
        <w:t xml:space="preserve"> comprehensive feedback and recommendations t</w:t>
      </w:r>
      <w:r w:rsidR="008F3BFD" w:rsidRPr="003C3399">
        <w:rPr>
          <w:sz w:val="20"/>
          <w:szCs w:val="20"/>
        </w:rPr>
        <w:t xml:space="preserve">o fortify the </w:t>
      </w:r>
      <w:r w:rsidR="007F3669" w:rsidRPr="003C3399">
        <w:rPr>
          <w:sz w:val="20"/>
          <w:szCs w:val="20"/>
        </w:rPr>
        <w:t>network’s</w:t>
      </w:r>
      <w:r w:rsidR="008F3BFD" w:rsidRPr="003C3399">
        <w:rPr>
          <w:sz w:val="20"/>
          <w:szCs w:val="20"/>
        </w:rPr>
        <w:t xml:space="preserve"> </w:t>
      </w:r>
      <w:r w:rsidR="007F3669" w:rsidRPr="003C3399">
        <w:rPr>
          <w:sz w:val="20"/>
          <w:szCs w:val="20"/>
        </w:rPr>
        <w:t>security.</w:t>
      </w:r>
      <w:r w:rsidR="00501CFE" w:rsidRPr="003C3399">
        <w:rPr>
          <w:sz w:val="20"/>
          <w:szCs w:val="20"/>
        </w:rPr>
        <w:t xml:space="preserve"> These recommendations should cover areas that need improvement so that no such attack should </w:t>
      </w:r>
      <w:r w:rsidR="007B0DAB" w:rsidRPr="003C3399">
        <w:rPr>
          <w:sz w:val="20"/>
          <w:szCs w:val="20"/>
        </w:rPr>
        <w:t>be possible in the future.</w:t>
      </w:r>
    </w:p>
    <w:p w14:paraId="354D64E8" w14:textId="0A6DC62B" w:rsidR="009A3FE2" w:rsidRDefault="009A3FE2" w:rsidP="009A3FE2"/>
    <w:p w14:paraId="66CD0654" w14:textId="77777777" w:rsidR="006175B7" w:rsidRPr="009A3FE2" w:rsidRDefault="006175B7" w:rsidP="009A3FE2"/>
    <w:p w14:paraId="1AA9474B" w14:textId="118A89D1" w:rsidR="009525A9" w:rsidRDefault="00B0680A" w:rsidP="009525A9">
      <w:pPr>
        <w:pStyle w:val="Heading1"/>
      </w:pPr>
      <w:r>
        <w:lastRenderedPageBreak/>
        <w:t xml:space="preserve"> </w:t>
      </w:r>
      <w:bookmarkStart w:id="3" w:name="_Toc155262847"/>
      <w:r w:rsidR="009525A9">
        <w:t>Procedure</w:t>
      </w:r>
      <w:bookmarkEnd w:id="3"/>
    </w:p>
    <w:p w14:paraId="6B20BAD2" w14:textId="77777777" w:rsidR="009525A9" w:rsidRDefault="009525A9" w:rsidP="009525A9">
      <w:pPr>
        <w:pStyle w:val="Heading2"/>
      </w:pPr>
      <w:bookmarkStart w:id="4" w:name="_Toc155262848"/>
      <w:r>
        <w:t>Overview of Procedure</w:t>
      </w:r>
      <w:bookmarkEnd w:id="4"/>
    </w:p>
    <w:p w14:paraId="182EA9B3" w14:textId="0ECF9686" w:rsidR="00534D4B" w:rsidRPr="009D0ED3" w:rsidRDefault="00534D4B" w:rsidP="00534D4B">
      <w:pPr>
        <w:rPr>
          <w:sz w:val="20"/>
          <w:szCs w:val="20"/>
        </w:rPr>
      </w:pPr>
      <w:r w:rsidRPr="009D0ED3">
        <w:rPr>
          <w:sz w:val="20"/>
          <w:szCs w:val="20"/>
        </w:rPr>
        <w:t>The penetration test was conducted following the industry standard 5 steps process,</w:t>
      </w:r>
    </w:p>
    <w:p w14:paraId="23F57535" w14:textId="0344BB35" w:rsidR="00534D4B" w:rsidRPr="009D0ED3" w:rsidRDefault="00316892" w:rsidP="00F84CC7">
      <w:pPr>
        <w:pStyle w:val="ListParagraph"/>
        <w:numPr>
          <w:ilvl w:val="0"/>
          <w:numId w:val="8"/>
        </w:numPr>
        <w:rPr>
          <w:sz w:val="20"/>
          <w:szCs w:val="20"/>
        </w:rPr>
      </w:pPr>
      <w:r w:rsidRPr="009D0ED3">
        <w:rPr>
          <w:sz w:val="20"/>
          <w:szCs w:val="20"/>
        </w:rPr>
        <w:t>Foot Printing</w:t>
      </w:r>
      <w:r w:rsidR="00534D4B" w:rsidRPr="009D0ED3">
        <w:rPr>
          <w:sz w:val="20"/>
          <w:szCs w:val="20"/>
        </w:rPr>
        <w:t xml:space="preserve"> (open-source Intelligence)</w:t>
      </w:r>
    </w:p>
    <w:p w14:paraId="768D4FCD" w14:textId="2B5E0A95" w:rsidR="00534D4B" w:rsidRPr="009D0ED3" w:rsidRDefault="00534D4B" w:rsidP="00F84CC7">
      <w:pPr>
        <w:pStyle w:val="ListParagraph"/>
        <w:numPr>
          <w:ilvl w:val="0"/>
          <w:numId w:val="8"/>
        </w:numPr>
        <w:rPr>
          <w:sz w:val="20"/>
          <w:szCs w:val="20"/>
        </w:rPr>
      </w:pPr>
      <w:r w:rsidRPr="009D0ED3">
        <w:rPr>
          <w:sz w:val="20"/>
          <w:szCs w:val="20"/>
        </w:rPr>
        <w:t>Network Scanning</w:t>
      </w:r>
    </w:p>
    <w:p w14:paraId="086096B7" w14:textId="1E88548C" w:rsidR="00AA1D01" w:rsidRPr="009D0ED3" w:rsidRDefault="00AA1D01" w:rsidP="00F84CC7">
      <w:pPr>
        <w:pStyle w:val="ListParagraph"/>
        <w:numPr>
          <w:ilvl w:val="0"/>
          <w:numId w:val="8"/>
        </w:numPr>
        <w:rPr>
          <w:sz w:val="20"/>
          <w:szCs w:val="20"/>
        </w:rPr>
      </w:pPr>
      <w:r w:rsidRPr="009D0ED3">
        <w:rPr>
          <w:sz w:val="20"/>
          <w:szCs w:val="20"/>
        </w:rPr>
        <w:t>Enumeration</w:t>
      </w:r>
    </w:p>
    <w:p w14:paraId="1CAED37F" w14:textId="338C47B2" w:rsidR="00534D4B" w:rsidRPr="009D0ED3" w:rsidRDefault="002A37EA" w:rsidP="00F84CC7">
      <w:pPr>
        <w:pStyle w:val="ListParagraph"/>
        <w:numPr>
          <w:ilvl w:val="0"/>
          <w:numId w:val="8"/>
        </w:numPr>
        <w:rPr>
          <w:sz w:val="20"/>
          <w:szCs w:val="20"/>
        </w:rPr>
      </w:pPr>
      <w:r w:rsidRPr="009D0ED3">
        <w:rPr>
          <w:sz w:val="20"/>
          <w:szCs w:val="20"/>
        </w:rPr>
        <w:t>Vulnerability Scanning</w:t>
      </w:r>
    </w:p>
    <w:p w14:paraId="08D4E3CC" w14:textId="6FFE2083" w:rsidR="002A37EA" w:rsidRPr="009D0ED3" w:rsidRDefault="0049751E" w:rsidP="00F84CC7">
      <w:pPr>
        <w:pStyle w:val="ListParagraph"/>
        <w:numPr>
          <w:ilvl w:val="0"/>
          <w:numId w:val="8"/>
        </w:numPr>
        <w:rPr>
          <w:sz w:val="20"/>
          <w:szCs w:val="20"/>
        </w:rPr>
      </w:pPr>
      <w:r w:rsidRPr="009D0ED3">
        <w:rPr>
          <w:sz w:val="20"/>
          <w:szCs w:val="20"/>
        </w:rPr>
        <w:t>System Hacking</w:t>
      </w:r>
    </w:p>
    <w:p w14:paraId="44B7FE9E" w14:textId="35E68C20" w:rsidR="00AA1D01" w:rsidRPr="009D0ED3" w:rsidRDefault="0049751E" w:rsidP="00AA1D01">
      <w:pPr>
        <w:rPr>
          <w:sz w:val="20"/>
          <w:szCs w:val="20"/>
        </w:rPr>
      </w:pPr>
      <w:r w:rsidRPr="009D0ED3">
        <w:rPr>
          <w:sz w:val="20"/>
          <w:szCs w:val="20"/>
        </w:rPr>
        <w:t>Throughout this document these</w:t>
      </w:r>
      <w:r w:rsidR="000112F4">
        <w:rPr>
          <w:sz w:val="20"/>
          <w:szCs w:val="20"/>
        </w:rPr>
        <w:t xml:space="preserve"> 5</w:t>
      </w:r>
      <w:r w:rsidRPr="009D0ED3">
        <w:rPr>
          <w:sz w:val="20"/>
          <w:szCs w:val="20"/>
        </w:rPr>
        <w:t xml:space="preserve"> phases are set out under several subheadings in a particular order to make more systematic sense to the reader. Network scanning and vulnerability scanning </w:t>
      </w:r>
      <w:r w:rsidR="00A17E22" w:rsidRPr="009D0ED3">
        <w:rPr>
          <w:sz w:val="20"/>
          <w:szCs w:val="20"/>
        </w:rPr>
        <w:t>is</w:t>
      </w:r>
      <w:r w:rsidRPr="009D0ED3">
        <w:rPr>
          <w:sz w:val="20"/>
          <w:szCs w:val="20"/>
        </w:rPr>
        <w:t xml:space="preserve"> under the “scanning” section, with sections such as </w:t>
      </w:r>
      <w:r w:rsidR="00A17E22" w:rsidRPr="009D0ED3">
        <w:rPr>
          <w:sz w:val="20"/>
          <w:szCs w:val="20"/>
        </w:rPr>
        <w:t>“</w:t>
      </w:r>
      <w:r w:rsidR="00F65D0A">
        <w:rPr>
          <w:sz w:val="20"/>
          <w:szCs w:val="20"/>
        </w:rPr>
        <w:t>Password Hacking”</w:t>
      </w:r>
      <w:r w:rsidR="0012208B">
        <w:rPr>
          <w:sz w:val="20"/>
          <w:szCs w:val="20"/>
        </w:rPr>
        <w:t xml:space="preserve"> and “system exploitation”</w:t>
      </w:r>
      <w:r w:rsidRPr="009D0ED3">
        <w:rPr>
          <w:sz w:val="20"/>
          <w:szCs w:val="20"/>
        </w:rPr>
        <w:t xml:space="preserve"> under system hacking.</w:t>
      </w:r>
    </w:p>
    <w:p w14:paraId="6C34B264" w14:textId="29C31FBC" w:rsidR="00585BAA" w:rsidRPr="009D0ED3" w:rsidRDefault="00585BAA" w:rsidP="00AA1D01">
      <w:pPr>
        <w:rPr>
          <w:sz w:val="20"/>
          <w:szCs w:val="20"/>
        </w:rPr>
      </w:pPr>
      <w:r w:rsidRPr="009D0ED3">
        <w:rPr>
          <w:b/>
          <w:bCs/>
          <w:sz w:val="20"/>
          <w:szCs w:val="20"/>
        </w:rPr>
        <w:t>Foot Printing</w:t>
      </w:r>
      <w:r w:rsidR="00524181" w:rsidRPr="009D0ED3">
        <w:rPr>
          <w:b/>
          <w:bCs/>
          <w:sz w:val="20"/>
          <w:szCs w:val="20"/>
        </w:rPr>
        <w:t>:</w:t>
      </w:r>
      <w:r w:rsidRPr="009D0ED3">
        <w:rPr>
          <w:sz w:val="20"/>
          <w:szCs w:val="20"/>
        </w:rPr>
        <w:t xml:space="preserve"> </w:t>
      </w:r>
      <w:r w:rsidR="00524181" w:rsidRPr="009D0ED3">
        <w:rPr>
          <w:sz w:val="20"/>
          <w:szCs w:val="20"/>
        </w:rPr>
        <w:t>A</w:t>
      </w:r>
      <w:r w:rsidRPr="009D0ED3">
        <w:rPr>
          <w:sz w:val="20"/>
          <w:szCs w:val="20"/>
        </w:rPr>
        <w:t xml:space="preserve"> passive and effective method of collecting crucial information on an individual or </w:t>
      </w:r>
      <w:r w:rsidR="00C173F5" w:rsidRPr="009D0ED3">
        <w:rPr>
          <w:sz w:val="20"/>
          <w:szCs w:val="20"/>
        </w:rPr>
        <w:t>organization.</w:t>
      </w:r>
      <w:r w:rsidR="00C173F5">
        <w:rPr>
          <w:sz w:val="20"/>
          <w:szCs w:val="20"/>
        </w:rPr>
        <w:t xml:space="preserve"> However,</w:t>
      </w:r>
      <w:r w:rsidRPr="009D0ED3">
        <w:rPr>
          <w:sz w:val="20"/>
          <w:szCs w:val="20"/>
        </w:rPr>
        <w:t xml:space="preserve"> </w:t>
      </w:r>
      <w:r w:rsidR="00C173F5">
        <w:rPr>
          <w:sz w:val="20"/>
          <w:szCs w:val="20"/>
        </w:rPr>
        <w:t>f</w:t>
      </w:r>
      <w:r w:rsidRPr="009D0ED3">
        <w:rPr>
          <w:sz w:val="20"/>
          <w:szCs w:val="20"/>
        </w:rPr>
        <w:t xml:space="preserve">or the purposes of the following </w:t>
      </w:r>
      <w:r w:rsidR="00524181" w:rsidRPr="009D0ED3">
        <w:rPr>
          <w:sz w:val="20"/>
          <w:szCs w:val="20"/>
        </w:rPr>
        <w:t>report,</w:t>
      </w:r>
      <w:r w:rsidR="00E0291E">
        <w:rPr>
          <w:sz w:val="20"/>
          <w:szCs w:val="20"/>
        </w:rPr>
        <w:t xml:space="preserve"> </w:t>
      </w:r>
      <w:r w:rsidR="00235C67">
        <w:rPr>
          <w:sz w:val="20"/>
          <w:szCs w:val="20"/>
        </w:rPr>
        <w:t xml:space="preserve">foot printing </w:t>
      </w:r>
      <w:r w:rsidRPr="009D0ED3">
        <w:rPr>
          <w:sz w:val="20"/>
          <w:szCs w:val="20"/>
        </w:rPr>
        <w:t xml:space="preserve">was not necessary as this penetration test was conducted within a controlled lab environment and key information was provided to allow a suitable foundation for a successful penetration </w:t>
      </w:r>
      <w:r w:rsidR="00FD2DF3" w:rsidRPr="009D0ED3">
        <w:rPr>
          <w:sz w:val="20"/>
          <w:szCs w:val="20"/>
        </w:rPr>
        <w:t>process</w:t>
      </w:r>
      <w:r w:rsidR="00FD2DF3">
        <w:rPr>
          <w:sz w:val="20"/>
          <w:szCs w:val="20"/>
        </w:rPr>
        <w:t>. Nonetheless,</w:t>
      </w:r>
      <w:r w:rsidR="00524181" w:rsidRPr="009D0ED3">
        <w:rPr>
          <w:sz w:val="20"/>
          <w:szCs w:val="20"/>
        </w:rPr>
        <w:t xml:space="preserve"> </w:t>
      </w:r>
      <w:r w:rsidR="00FD2DF3">
        <w:rPr>
          <w:sz w:val="20"/>
          <w:szCs w:val="20"/>
        </w:rPr>
        <w:t>a</w:t>
      </w:r>
      <w:r w:rsidR="00524181" w:rsidRPr="009D0ED3">
        <w:rPr>
          <w:sz w:val="20"/>
          <w:szCs w:val="20"/>
        </w:rPr>
        <w:t>s it is such a crucial and effective method of gaining information on a potential target</w:t>
      </w:r>
      <w:r w:rsidR="00E13CE1">
        <w:rPr>
          <w:sz w:val="20"/>
          <w:szCs w:val="20"/>
        </w:rPr>
        <w:t>,</w:t>
      </w:r>
      <w:r w:rsidR="00524181" w:rsidRPr="009D0ED3">
        <w:rPr>
          <w:sz w:val="20"/>
          <w:szCs w:val="20"/>
        </w:rPr>
        <w:t xml:space="preserve"> a subheading has been included explaining OSINT in more detail.</w:t>
      </w:r>
    </w:p>
    <w:p w14:paraId="28D40022" w14:textId="7ACCFBBB" w:rsidR="00524181" w:rsidRPr="009D0ED3" w:rsidRDefault="00524181" w:rsidP="00AA1D01">
      <w:pPr>
        <w:rPr>
          <w:sz w:val="20"/>
          <w:szCs w:val="20"/>
        </w:rPr>
      </w:pPr>
      <w:r w:rsidRPr="009D0ED3">
        <w:rPr>
          <w:b/>
          <w:bCs/>
          <w:sz w:val="20"/>
          <w:szCs w:val="20"/>
        </w:rPr>
        <w:t xml:space="preserve"> Scanning</w:t>
      </w:r>
      <w:r w:rsidRPr="009D0ED3">
        <w:rPr>
          <w:sz w:val="20"/>
          <w:szCs w:val="20"/>
        </w:rPr>
        <w:t>: The next part of the test was the scanning phase, a critical part of any penetration test</w:t>
      </w:r>
      <w:r w:rsidR="00E13CE1">
        <w:rPr>
          <w:sz w:val="20"/>
          <w:szCs w:val="20"/>
        </w:rPr>
        <w:t>.</w:t>
      </w:r>
      <w:r w:rsidRPr="009D0ED3">
        <w:rPr>
          <w:sz w:val="20"/>
          <w:szCs w:val="20"/>
        </w:rPr>
        <w:t xml:space="preserve"> </w:t>
      </w:r>
      <w:r w:rsidR="00E13CE1">
        <w:rPr>
          <w:sz w:val="20"/>
          <w:szCs w:val="20"/>
        </w:rPr>
        <w:t>N</w:t>
      </w:r>
      <w:r w:rsidRPr="009D0ED3">
        <w:rPr>
          <w:sz w:val="20"/>
          <w:szCs w:val="20"/>
        </w:rPr>
        <w:t>etwork scanning allows the identification of live hosts and identifies open ports and</w:t>
      </w:r>
      <w:r w:rsidR="004C5883" w:rsidRPr="009D0ED3">
        <w:rPr>
          <w:sz w:val="20"/>
          <w:szCs w:val="20"/>
        </w:rPr>
        <w:t xml:space="preserve"> active</w:t>
      </w:r>
      <w:r w:rsidRPr="009D0ED3">
        <w:rPr>
          <w:sz w:val="20"/>
          <w:szCs w:val="20"/>
        </w:rPr>
        <w:t xml:space="preserve"> service</w:t>
      </w:r>
      <w:r w:rsidR="004C5883" w:rsidRPr="009D0ED3">
        <w:rPr>
          <w:sz w:val="20"/>
          <w:szCs w:val="20"/>
        </w:rPr>
        <w:t>s and</w:t>
      </w:r>
      <w:r w:rsidRPr="009D0ED3">
        <w:rPr>
          <w:sz w:val="20"/>
          <w:szCs w:val="20"/>
        </w:rPr>
        <w:t xml:space="preserve"> versions on the hosts </w:t>
      </w:r>
      <w:r w:rsidR="004C5883" w:rsidRPr="009D0ED3">
        <w:rPr>
          <w:sz w:val="20"/>
          <w:szCs w:val="20"/>
        </w:rPr>
        <w:t xml:space="preserve">network. Using tools </w:t>
      </w:r>
      <w:r w:rsidR="0043732B" w:rsidRPr="009D0ED3">
        <w:rPr>
          <w:sz w:val="20"/>
          <w:szCs w:val="20"/>
        </w:rPr>
        <w:t>such as</w:t>
      </w:r>
      <w:r w:rsidR="004C5883" w:rsidRPr="009D0ED3">
        <w:rPr>
          <w:sz w:val="20"/>
          <w:szCs w:val="20"/>
        </w:rPr>
        <w:t xml:space="preserve"> N</w:t>
      </w:r>
      <w:r w:rsidR="001E6A84">
        <w:rPr>
          <w:sz w:val="20"/>
          <w:szCs w:val="20"/>
        </w:rPr>
        <w:t>map</w:t>
      </w:r>
      <w:r w:rsidR="004C5883" w:rsidRPr="009D0ED3">
        <w:rPr>
          <w:sz w:val="20"/>
          <w:szCs w:val="20"/>
        </w:rPr>
        <w:t xml:space="preserve"> the networks topology was able to be mapped out, laying the foundation for further penetration activiti</w:t>
      </w:r>
      <w:r w:rsidR="0043732B" w:rsidRPr="009D0ED3">
        <w:rPr>
          <w:sz w:val="20"/>
          <w:szCs w:val="20"/>
        </w:rPr>
        <w:t xml:space="preserve">es </w:t>
      </w:r>
      <w:r w:rsidR="00316892" w:rsidRPr="009D0ED3">
        <w:rPr>
          <w:sz w:val="20"/>
          <w:szCs w:val="20"/>
        </w:rPr>
        <w:t>like</w:t>
      </w:r>
      <w:r w:rsidR="0043732B" w:rsidRPr="009D0ED3">
        <w:rPr>
          <w:sz w:val="20"/>
          <w:szCs w:val="20"/>
        </w:rPr>
        <w:t xml:space="preserve"> </w:t>
      </w:r>
      <w:r w:rsidR="001E6A84">
        <w:rPr>
          <w:sz w:val="20"/>
          <w:szCs w:val="20"/>
        </w:rPr>
        <w:t>v</w:t>
      </w:r>
      <w:r w:rsidR="0043732B" w:rsidRPr="009D0ED3">
        <w:rPr>
          <w:sz w:val="20"/>
          <w:szCs w:val="20"/>
        </w:rPr>
        <w:t>ulnerability scanning</w:t>
      </w:r>
      <w:r w:rsidR="00316892" w:rsidRPr="009D0ED3">
        <w:rPr>
          <w:sz w:val="20"/>
          <w:szCs w:val="20"/>
        </w:rPr>
        <w:t xml:space="preserve">. </w:t>
      </w:r>
      <w:r w:rsidR="008002DF">
        <w:rPr>
          <w:sz w:val="20"/>
          <w:szCs w:val="20"/>
        </w:rPr>
        <w:t>Vulnerability scanning t</w:t>
      </w:r>
      <w:r w:rsidR="0043732B" w:rsidRPr="009D0ED3">
        <w:rPr>
          <w:sz w:val="20"/>
          <w:szCs w:val="20"/>
        </w:rPr>
        <w:t xml:space="preserve">ools </w:t>
      </w:r>
      <w:r w:rsidR="009049C6">
        <w:rPr>
          <w:sz w:val="20"/>
          <w:szCs w:val="20"/>
        </w:rPr>
        <w:t>like</w:t>
      </w:r>
      <w:r w:rsidR="0043732B" w:rsidRPr="009D0ED3">
        <w:rPr>
          <w:sz w:val="20"/>
          <w:szCs w:val="20"/>
        </w:rPr>
        <w:t xml:space="preserve"> NESSUS </w:t>
      </w:r>
      <w:r w:rsidR="00316892" w:rsidRPr="009D0ED3">
        <w:rPr>
          <w:sz w:val="20"/>
          <w:szCs w:val="20"/>
        </w:rPr>
        <w:t>check</w:t>
      </w:r>
      <w:r w:rsidR="0043732B" w:rsidRPr="009D0ED3">
        <w:rPr>
          <w:sz w:val="20"/>
          <w:szCs w:val="20"/>
        </w:rPr>
        <w:t xml:space="preserve"> </w:t>
      </w:r>
      <w:r w:rsidR="00BF2618" w:rsidRPr="009D0ED3">
        <w:rPr>
          <w:sz w:val="20"/>
          <w:szCs w:val="20"/>
        </w:rPr>
        <w:t>the versions</w:t>
      </w:r>
      <w:r w:rsidR="0043732B" w:rsidRPr="009D0ED3">
        <w:rPr>
          <w:sz w:val="20"/>
          <w:szCs w:val="20"/>
        </w:rPr>
        <w:t xml:space="preserve"> of these discovered services and </w:t>
      </w:r>
      <w:r w:rsidR="00316892" w:rsidRPr="009D0ED3">
        <w:rPr>
          <w:sz w:val="20"/>
          <w:szCs w:val="20"/>
        </w:rPr>
        <w:t>reference</w:t>
      </w:r>
      <w:r w:rsidR="0043732B" w:rsidRPr="009D0ED3">
        <w:rPr>
          <w:sz w:val="20"/>
          <w:szCs w:val="20"/>
        </w:rPr>
        <w:t xml:space="preserve"> them against databases of known vulnerabilities. The combination of both these scanning methods provided a complete insight into the targets network and allow</w:t>
      </w:r>
      <w:r w:rsidR="00AB70BC">
        <w:rPr>
          <w:sz w:val="20"/>
          <w:szCs w:val="20"/>
        </w:rPr>
        <w:t>ed</w:t>
      </w:r>
      <w:r w:rsidR="0043732B" w:rsidRPr="009D0ED3">
        <w:rPr>
          <w:sz w:val="20"/>
          <w:szCs w:val="20"/>
        </w:rPr>
        <w:t xml:space="preserve"> for further</w:t>
      </w:r>
      <w:r w:rsidR="00316892" w:rsidRPr="009D0ED3">
        <w:rPr>
          <w:sz w:val="20"/>
          <w:szCs w:val="20"/>
        </w:rPr>
        <w:t xml:space="preserve"> advanced</w:t>
      </w:r>
      <w:r w:rsidR="0043732B" w:rsidRPr="009D0ED3">
        <w:rPr>
          <w:sz w:val="20"/>
          <w:szCs w:val="20"/>
        </w:rPr>
        <w:t xml:space="preserve"> attacking capabilities.</w:t>
      </w:r>
    </w:p>
    <w:p w14:paraId="18B8C65C" w14:textId="6B89F071" w:rsidR="00622EB5" w:rsidRPr="009D0ED3" w:rsidRDefault="0043732B" w:rsidP="00AA1D01">
      <w:pPr>
        <w:rPr>
          <w:sz w:val="20"/>
          <w:szCs w:val="20"/>
        </w:rPr>
      </w:pPr>
      <w:r w:rsidRPr="009D0ED3">
        <w:rPr>
          <w:b/>
          <w:bCs/>
          <w:sz w:val="20"/>
          <w:szCs w:val="20"/>
        </w:rPr>
        <w:t>Enumeration:</w:t>
      </w:r>
      <w:r w:rsidR="00316892" w:rsidRPr="009D0ED3">
        <w:rPr>
          <w:b/>
          <w:bCs/>
          <w:sz w:val="20"/>
          <w:szCs w:val="20"/>
        </w:rPr>
        <w:t xml:space="preserve"> </w:t>
      </w:r>
      <w:r w:rsidR="00316892" w:rsidRPr="009D0ED3">
        <w:rPr>
          <w:sz w:val="20"/>
          <w:szCs w:val="20"/>
        </w:rPr>
        <w:t xml:space="preserve">Following the scanning phase enumeration on both servers was performed </w:t>
      </w:r>
      <w:r w:rsidR="00622EB5" w:rsidRPr="009D0ED3">
        <w:rPr>
          <w:sz w:val="20"/>
          <w:szCs w:val="20"/>
        </w:rPr>
        <w:t xml:space="preserve">allowing for more detailed information to be collected. This crucial step </w:t>
      </w:r>
      <w:r w:rsidR="001C2915">
        <w:rPr>
          <w:sz w:val="20"/>
          <w:szCs w:val="20"/>
        </w:rPr>
        <w:t>can unveil</w:t>
      </w:r>
      <w:r w:rsidR="00622EB5" w:rsidRPr="009D0ED3">
        <w:rPr>
          <w:sz w:val="20"/>
          <w:szCs w:val="20"/>
        </w:rPr>
        <w:t xml:space="preserve"> details such as usernames and password policies, laying the groundwork for potential brute force attacks. Additionally, the enumeration process</w:t>
      </w:r>
      <w:r w:rsidR="00D54A99">
        <w:rPr>
          <w:sz w:val="20"/>
          <w:szCs w:val="20"/>
        </w:rPr>
        <w:t xml:space="preserve"> </w:t>
      </w:r>
      <w:r w:rsidR="00232CAD">
        <w:rPr>
          <w:sz w:val="20"/>
          <w:szCs w:val="20"/>
        </w:rPr>
        <w:t>provided</w:t>
      </w:r>
      <w:r w:rsidR="00D54A99">
        <w:rPr>
          <w:sz w:val="20"/>
          <w:szCs w:val="20"/>
        </w:rPr>
        <w:t xml:space="preserve"> </w:t>
      </w:r>
      <w:r w:rsidR="00622EB5" w:rsidRPr="009D0ED3">
        <w:rPr>
          <w:sz w:val="20"/>
          <w:szCs w:val="20"/>
        </w:rPr>
        <w:t xml:space="preserve">valuable insights into domain information and </w:t>
      </w:r>
      <w:r w:rsidR="00232CAD" w:rsidRPr="009D0ED3">
        <w:rPr>
          <w:sz w:val="20"/>
          <w:szCs w:val="20"/>
        </w:rPr>
        <w:t>structure.</w:t>
      </w:r>
      <w:r w:rsidR="00232CAD">
        <w:rPr>
          <w:sz w:val="20"/>
          <w:szCs w:val="20"/>
        </w:rPr>
        <w:t xml:space="preserve"> </w:t>
      </w:r>
      <w:r w:rsidR="00232CAD" w:rsidRPr="009D0ED3">
        <w:rPr>
          <w:sz w:val="20"/>
          <w:szCs w:val="20"/>
        </w:rPr>
        <w:t>Revealing</w:t>
      </w:r>
      <w:r w:rsidR="00622EB5" w:rsidRPr="009D0ED3">
        <w:rPr>
          <w:sz w:val="20"/>
          <w:szCs w:val="20"/>
        </w:rPr>
        <w:t xml:space="preserve"> administrator user account names, allowing for more a more precise and targeted approach for future testing phases.</w:t>
      </w:r>
    </w:p>
    <w:p w14:paraId="4AE41ED6" w14:textId="63FEEF81" w:rsidR="00A70B04" w:rsidRDefault="000D62FC" w:rsidP="00AA1D01">
      <w:pPr>
        <w:rPr>
          <w:sz w:val="20"/>
          <w:szCs w:val="20"/>
        </w:rPr>
      </w:pPr>
      <w:r w:rsidRPr="009D0ED3">
        <w:rPr>
          <w:b/>
          <w:bCs/>
          <w:sz w:val="20"/>
          <w:szCs w:val="20"/>
        </w:rPr>
        <w:t xml:space="preserve">System Hacking: </w:t>
      </w:r>
      <w:r w:rsidRPr="009D0ED3">
        <w:rPr>
          <w:sz w:val="20"/>
          <w:szCs w:val="20"/>
        </w:rPr>
        <w:t xml:space="preserve">The next phase was the attacking phase also known as </w:t>
      </w:r>
      <w:r w:rsidR="000832B2">
        <w:rPr>
          <w:sz w:val="20"/>
          <w:szCs w:val="20"/>
        </w:rPr>
        <w:t>“system Hacking”</w:t>
      </w:r>
      <w:r w:rsidR="00BB0795">
        <w:rPr>
          <w:sz w:val="20"/>
          <w:szCs w:val="20"/>
        </w:rPr>
        <w:t>.</w:t>
      </w:r>
      <w:r w:rsidR="000832B2">
        <w:rPr>
          <w:sz w:val="20"/>
          <w:szCs w:val="20"/>
        </w:rPr>
        <w:t xml:space="preserve"> </w:t>
      </w:r>
      <w:r w:rsidR="003A191E">
        <w:rPr>
          <w:sz w:val="20"/>
          <w:szCs w:val="20"/>
        </w:rPr>
        <w:t xml:space="preserve">The objective of this phase </w:t>
      </w:r>
      <w:r w:rsidR="007A761F">
        <w:rPr>
          <w:sz w:val="20"/>
          <w:szCs w:val="20"/>
        </w:rPr>
        <w:t>was</w:t>
      </w:r>
      <w:r w:rsidR="003A191E">
        <w:rPr>
          <w:sz w:val="20"/>
          <w:szCs w:val="20"/>
        </w:rPr>
        <w:t xml:space="preserve"> to obtain root access of the targeted system</w:t>
      </w:r>
      <w:r w:rsidRPr="009D0ED3">
        <w:rPr>
          <w:sz w:val="20"/>
          <w:szCs w:val="20"/>
        </w:rPr>
        <w:t xml:space="preserve"> </w:t>
      </w:r>
      <w:r w:rsidR="00AA6FE1">
        <w:rPr>
          <w:sz w:val="20"/>
          <w:szCs w:val="20"/>
        </w:rPr>
        <w:t>u</w:t>
      </w:r>
      <w:r w:rsidRPr="009D0ED3">
        <w:rPr>
          <w:sz w:val="20"/>
          <w:szCs w:val="20"/>
        </w:rPr>
        <w:t xml:space="preserve">sing all the information gathered from all previous </w:t>
      </w:r>
      <w:r w:rsidR="001039B7" w:rsidRPr="009D0ED3">
        <w:rPr>
          <w:sz w:val="20"/>
          <w:szCs w:val="20"/>
        </w:rPr>
        <w:t>stages</w:t>
      </w:r>
      <w:r w:rsidR="001039B7">
        <w:rPr>
          <w:sz w:val="20"/>
          <w:szCs w:val="20"/>
        </w:rPr>
        <w:t>. Beginning</w:t>
      </w:r>
      <w:r w:rsidR="00A70B04">
        <w:rPr>
          <w:sz w:val="20"/>
          <w:szCs w:val="20"/>
        </w:rPr>
        <w:t xml:space="preserve"> with password cracking</w:t>
      </w:r>
      <w:r w:rsidR="003A7FB1">
        <w:rPr>
          <w:sz w:val="20"/>
          <w:szCs w:val="20"/>
        </w:rPr>
        <w:t>,</w:t>
      </w:r>
      <w:r w:rsidR="00A70B04">
        <w:rPr>
          <w:sz w:val="20"/>
          <w:szCs w:val="20"/>
        </w:rPr>
        <w:t xml:space="preserve"> the tester </w:t>
      </w:r>
      <w:r w:rsidR="00EE7DA4">
        <w:rPr>
          <w:sz w:val="20"/>
          <w:szCs w:val="20"/>
        </w:rPr>
        <w:t>utilizes</w:t>
      </w:r>
      <w:r w:rsidR="00A70B04">
        <w:rPr>
          <w:sz w:val="20"/>
          <w:szCs w:val="20"/>
        </w:rPr>
        <w:t xml:space="preserve"> tools </w:t>
      </w:r>
      <w:r w:rsidR="005500BD">
        <w:rPr>
          <w:sz w:val="20"/>
          <w:szCs w:val="20"/>
        </w:rPr>
        <w:t>such as hydra to brute force SMB protocols and John the ripper to crack passwords gained from hash dumping</w:t>
      </w:r>
      <w:r w:rsidR="003A7FB1">
        <w:rPr>
          <w:sz w:val="20"/>
          <w:szCs w:val="20"/>
        </w:rPr>
        <w:t>. T</w:t>
      </w:r>
      <w:r w:rsidR="001039B7">
        <w:rPr>
          <w:sz w:val="20"/>
          <w:szCs w:val="20"/>
        </w:rPr>
        <w:t>hese credentials provide</w:t>
      </w:r>
      <w:r w:rsidR="00714D3A">
        <w:rPr>
          <w:sz w:val="20"/>
          <w:szCs w:val="20"/>
        </w:rPr>
        <w:t xml:space="preserve"> a wider attack surface and </w:t>
      </w:r>
      <w:r w:rsidR="00944021">
        <w:rPr>
          <w:sz w:val="20"/>
          <w:szCs w:val="20"/>
        </w:rPr>
        <w:t>more access points into the targeted system.</w:t>
      </w:r>
      <w:r w:rsidR="00E932AF">
        <w:rPr>
          <w:sz w:val="20"/>
          <w:szCs w:val="20"/>
        </w:rPr>
        <w:t xml:space="preserve"> The next phase of </w:t>
      </w:r>
      <w:r w:rsidR="0047723F">
        <w:rPr>
          <w:sz w:val="20"/>
          <w:szCs w:val="20"/>
        </w:rPr>
        <w:t>system hacking</w:t>
      </w:r>
      <w:r w:rsidR="00E932AF">
        <w:rPr>
          <w:sz w:val="20"/>
          <w:szCs w:val="20"/>
        </w:rPr>
        <w:t xml:space="preserve">, </w:t>
      </w:r>
      <w:r w:rsidR="0047723F">
        <w:rPr>
          <w:sz w:val="20"/>
          <w:szCs w:val="20"/>
        </w:rPr>
        <w:t>“</w:t>
      </w:r>
      <w:r w:rsidR="00E932AF">
        <w:rPr>
          <w:sz w:val="20"/>
          <w:szCs w:val="20"/>
        </w:rPr>
        <w:t>system exploitation</w:t>
      </w:r>
      <w:r w:rsidR="0047723F">
        <w:rPr>
          <w:sz w:val="20"/>
          <w:szCs w:val="20"/>
        </w:rPr>
        <w:t>”</w:t>
      </w:r>
      <w:r w:rsidR="00E932AF">
        <w:rPr>
          <w:sz w:val="20"/>
          <w:szCs w:val="20"/>
        </w:rPr>
        <w:t xml:space="preserve"> utilizes all previously discovered vulnerabilities to attack the system head on</w:t>
      </w:r>
      <w:r w:rsidR="00057D16">
        <w:rPr>
          <w:sz w:val="20"/>
          <w:szCs w:val="20"/>
        </w:rPr>
        <w:t xml:space="preserve"> with the</w:t>
      </w:r>
      <w:r w:rsidR="00CE226D">
        <w:rPr>
          <w:sz w:val="20"/>
          <w:szCs w:val="20"/>
        </w:rPr>
        <w:t xml:space="preserve"> primary</w:t>
      </w:r>
      <w:r w:rsidR="00057D16">
        <w:rPr>
          <w:sz w:val="20"/>
          <w:szCs w:val="20"/>
        </w:rPr>
        <w:t xml:space="preserve"> objective of gaining </w:t>
      </w:r>
      <w:r w:rsidR="001C1769">
        <w:rPr>
          <w:sz w:val="20"/>
          <w:szCs w:val="20"/>
        </w:rPr>
        <w:t>full system control</w:t>
      </w:r>
      <w:r w:rsidR="00BB0795">
        <w:rPr>
          <w:sz w:val="20"/>
          <w:szCs w:val="20"/>
        </w:rPr>
        <w:t>.</w:t>
      </w:r>
    </w:p>
    <w:p w14:paraId="4A6D8AAD" w14:textId="4DCEB911" w:rsidR="006F1319" w:rsidRPr="009D0ED3" w:rsidRDefault="006F1319" w:rsidP="00AA1D01">
      <w:pPr>
        <w:rPr>
          <w:b/>
          <w:bCs/>
          <w:sz w:val="20"/>
          <w:szCs w:val="20"/>
        </w:rPr>
      </w:pPr>
      <w:r>
        <w:rPr>
          <w:sz w:val="20"/>
          <w:szCs w:val="20"/>
        </w:rPr>
        <w:t xml:space="preserve">Following the </w:t>
      </w:r>
      <w:r w:rsidR="00BA3E48">
        <w:rPr>
          <w:sz w:val="20"/>
          <w:szCs w:val="20"/>
        </w:rPr>
        <w:t>penetration test the tester then provide</w:t>
      </w:r>
      <w:r w:rsidR="00BD4556">
        <w:rPr>
          <w:sz w:val="20"/>
          <w:szCs w:val="20"/>
        </w:rPr>
        <w:t>d</w:t>
      </w:r>
      <w:r w:rsidR="00BA3E48">
        <w:rPr>
          <w:sz w:val="20"/>
          <w:szCs w:val="20"/>
        </w:rPr>
        <w:t xml:space="preserve"> one of the most crucial parts of </w:t>
      </w:r>
      <w:r w:rsidR="00F21336">
        <w:rPr>
          <w:sz w:val="20"/>
          <w:szCs w:val="20"/>
        </w:rPr>
        <w:t>any</w:t>
      </w:r>
      <w:r w:rsidR="00BA3E48">
        <w:rPr>
          <w:sz w:val="20"/>
          <w:szCs w:val="20"/>
        </w:rPr>
        <w:t xml:space="preserve"> </w:t>
      </w:r>
      <w:r w:rsidR="00494D9A">
        <w:rPr>
          <w:sz w:val="20"/>
          <w:szCs w:val="20"/>
        </w:rPr>
        <w:t>penetration test</w:t>
      </w:r>
      <w:r w:rsidR="00B25E5E">
        <w:rPr>
          <w:sz w:val="20"/>
          <w:szCs w:val="20"/>
        </w:rPr>
        <w:t xml:space="preserve">, reporting. The report sectioned as “Discussion” </w:t>
      </w:r>
      <w:r w:rsidR="000870E7">
        <w:rPr>
          <w:sz w:val="20"/>
          <w:szCs w:val="20"/>
        </w:rPr>
        <w:t>discusses</w:t>
      </w:r>
      <w:r w:rsidR="00B25E5E">
        <w:rPr>
          <w:sz w:val="20"/>
          <w:szCs w:val="20"/>
        </w:rPr>
        <w:t xml:space="preserve"> what the tester found </w:t>
      </w:r>
      <w:r w:rsidR="00494D9A">
        <w:rPr>
          <w:sz w:val="20"/>
          <w:szCs w:val="20"/>
        </w:rPr>
        <w:t xml:space="preserve">during the </w:t>
      </w:r>
      <w:r w:rsidR="002F70A3">
        <w:rPr>
          <w:sz w:val="20"/>
          <w:szCs w:val="20"/>
        </w:rPr>
        <w:t>process</w:t>
      </w:r>
      <w:r w:rsidR="008004A9">
        <w:rPr>
          <w:sz w:val="20"/>
          <w:szCs w:val="20"/>
        </w:rPr>
        <w:t xml:space="preserve"> and the potential consequences</w:t>
      </w:r>
      <w:r w:rsidR="000D7D06">
        <w:rPr>
          <w:sz w:val="20"/>
          <w:szCs w:val="20"/>
        </w:rPr>
        <w:t xml:space="preserve"> of any </w:t>
      </w:r>
      <w:r w:rsidR="006A2DC7">
        <w:rPr>
          <w:sz w:val="20"/>
          <w:szCs w:val="20"/>
        </w:rPr>
        <w:t>vulnerabilities</w:t>
      </w:r>
      <w:r w:rsidR="000D7D06">
        <w:rPr>
          <w:sz w:val="20"/>
          <w:szCs w:val="20"/>
        </w:rPr>
        <w:t xml:space="preserve"> and system access </w:t>
      </w:r>
      <w:r w:rsidR="000870E7">
        <w:rPr>
          <w:sz w:val="20"/>
          <w:szCs w:val="20"/>
        </w:rPr>
        <w:t>points. Followed</w:t>
      </w:r>
      <w:r w:rsidR="008004A9">
        <w:rPr>
          <w:sz w:val="20"/>
          <w:szCs w:val="20"/>
        </w:rPr>
        <w:t xml:space="preserve"> by </w:t>
      </w:r>
      <w:r w:rsidR="00C37742">
        <w:rPr>
          <w:sz w:val="20"/>
          <w:szCs w:val="20"/>
        </w:rPr>
        <w:t xml:space="preserve">“Countermeasures”, </w:t>
      </w:r>
      <w:r w:rsidR="003B79E6">
        <w:rPr>
          <w:sz w:val="20"/>
          <w:szCs w:val="20"/>
        </w:rPr>
        <w:t>r</w:t>
      </w:r>
      <w:r w:rsidR="00C37742">
        <w:rPr>
          <w:sz w:val="20"/>
          <w:szCs w:val="20"/>
        </w:rPr>
        <w:t xml:space="preserve">ecommendations </w:t>
      </w:r>
      <w:r w:rsidR="007F49FD">
        <w:rPr>
          <w:sz w:val="20"/>
          <w:szCs w:val="20"/>
        </w:rPr>
        <w:t xml:space="preserve">so that future attacks can become </w:t>
      </w:r>
      <w:r w:rsidR="00EF296E">
        <w:rPr>
          <w:sz w:val="20"/>
          <w:szCs w:val="20"/>
        </w:rPr>
        <w:t>less likely</w:t>
      </w:r>
      <w:r w:rsidR="00DC080B">
        <w:rPr>
          <w:sz w:val="20"/>
          <w:szCs w:val="20"/>
        </w:rPr>
        <w:t>,</w:t>
      </w:r>
      <w:r w:rsidR="00EF296E">
        <w:rPr>
          <w:sz w:val="20"/>
          <w:szCs w:val="20"/>
        </w:rPr>
        <w:t xml:space="preserve"> followed by </w:t>
      </w:r>
      <w:r w:rsidR="00A270F5">
        <w:rPr>
          <w:sz w:val="20"/>
          <w:szCs w:val="20"/>
        </w:rPr>
        <w:t>any “</w:t>
      </w:r>
      <w:r w:rsidR="005A518C">
        <w:rPr>
          <w:sz w:val="20"/>
          <w:szCs w:val="20"/>
        </w:rPr>
        <w:t>F</w:t>
      </w:r>
      <w:r w:rsidR="00A270F5">
        <w:rPr>
          <w:sz w:val="20"/>
          <w:szCs w:val="20"/>
        </w:rPr>
        <w:t xml:space="preserve">uture work” that may be carried out </w:t>
      </w:r>
      <w:r w:rsidR="005A518C">
        <w:rPr>
          <w:sz w:val="20"/>
          <w:szCs w:val="20"/>
        </w:rPr>
        <w:t>using the information gathered from this penetration test.</w:t>
      </w:r>
      <w:r w:rsidR="00A270F5">
        <w:rPr>
          <w:sz w:val="20"/>
          <w:szCs w:val="20"/>
        </w:rPr>
        <w:t xml:space="preserve"> </w:t>
      </w:r>
    </w:p>
    <w:p w14:paraId="54C5868B" w14:textId="77777777" w:rsidR="00524181" w:rsidRDefault="00524181" w:rsidP="00AA1D01"/>
    <w:p w14:paraId="33544EB3" w14:textId="77777777" w:rsidR="00A17E22" w:rsidRPr="00534D4B" w:rsidRDefault="00A17E22" w:rsidP="002A37EA"/>
    <w:p w14:paraId="4635B5AF" w14:textId="3D5E0AFB" w:rsidR="00534D4B" w:rsidRPr="00534D4B" w:rsidRDefault="00CF3C2D" w:rsidP="001003AD">
      <w:pPr>
        <w:pStyle w:val="Heading2"/>
        <w:numPr>
          <w:ilvl w:val="0"/>
          <w:numId w:val="0"/>
        </w:numPr>
        <w:ind w:left="578" w:hanging="578"/>
      </w:pPr>
      <w:bookmarkStart w:id="5" w:name="_Toc155262849"/>
      <w:r>
        <w:t>2.</w:t>
      </w:r>
      <w:r w:rsidR="00D55AA4">
        <w:t>2</w:t>
      </w:r>
      <w:r w:rsidR="007C0B75">
        <w:t xml:space="preserve"> </w:t>
      </w:r>
      <w:r w:rsidR="007B3DC0">
        <w:tab/>
      </w:r>
      <w:r w:rsidR="00585BAA">
        <w:t>Foot Printing</w:t>
      </w:r>
      <w:bookmarkEnd w:id="5"/>
      <w:r>
        <w:t xml:space="preserve"> </w:t>
      </w:r>
    </w:p>
    <w:p w14:paraId="5F8B9DF2" w14:textId="1064F9BE" w:rsidR="00585BAA" w:rsidRDefault="00C153C5" w:rsidP="00585BAA">
      <w:r>
        <w:t>According to</w:t>
      </w:r>
      <w:r w:rsidR="00354F44">
        <w:t xml:space="preserve"> </w:t>
      </w:r>
      <w:r w:rsidR="00E61159" w:rsidRPr="00354F44">
        <w:t>e</w:t>
      </w:r>
      <w:r w:rsidR="00174CA0" w:rsidRPr="00354F44">
        <w:t>c</w:t>
      </w:r>
      <w:r w:rsidR="00E61159" w:rsidRPr="00354F44">
        <w:t>council.org</w:t>
      </w:r>
      <w:r w:rsidR="00E61159" w:rsidRPr="00174CA0">
        <w:rPr>
          <w:i/>
          <w:iCs/>
        </w:rPr>
        <w:t xml:space="preserve"> </w:t>
      </w:r>
      <w:r w:rsidR="00354F44" w:rsidRPr="00354F44">
        <w:t>(</w:t>
      </w:r>
      <w:r w:rsidR="00174CA0" w:rsidRPr="00354F44">
        <w:t>2022)</w:t>
      </w:r>
      <w:r w:rsidR="00174CA0">
        <w:t xml:space="preserve"> open</w:t>
      </w:r>
      <w:r w:rsidR="00585BAA">
        <w:t>-Source Intelligence also known as “Foot printing” is primarily the first step of any penetration test</w:t>
      </w:r>
      <w:r w:rsidR="002376D2">
        <w:t xml:space="preserve">, </w:t>
      </w:r>
      <w:r w:rsidR="00585BAA">
        <w:t xml:space="preserve">involving the collection and analysis of publicly available information to gain valuable insight into a target organization’s network. Foot printing can provide valuable data such as IP addresses, </w:t>
      </w:r>
      <w:r w:rsidR="00827A09">
        <w:t>d</w:t>
      </w:r>
      <w:r w:rsidR="00585BAA">
        <w:t xml:space="preserve">omain names, </w:t>
      </w:r>
      <w:r w:rsidR="00827A09">
        <w:t>e</w:t>
      </w:r>
      <w:r w:rsidR="00585BAA">
        <w:t xml:space="preserve">mployee information and their role within the organization. It can also be used to </w:t>
      </w:r>
      <w:r w:rsidR="00827A09">
        <w:t>obtain</w:t>
      </w:r>
      <w:r w:rsidR="00585BAA">
        <w:t xml:space="preserve"> information from social media platforms, public databases, and official government websites to provide vital information to help an attacker choose a potential avenue of attack on the given organization.</w:t>
      </w:r>
      <w:r w:rsidR="00CC7C8A">
        <w:t xml:space="preserve"> For the purposes of this </w:t>
      </w:r>
      <w:r w:rsidR="00657F4A">
        <w:t xml:space="preserve">report foot printing </w:t>
      </w:r>
      <w:r w:rsidR="00275E1E">
        <w:t>was</w:t>
      </w:r>
      <w:r w:rsidR="00657F4A">
        <w:t xml:space="preserve"> not required.</w:t>
      </w:r>
      <w:r w:rsidR="00585BAA">
        <w:t xml:space="preserve"> </w:t>
      </w:r>
    </w:p>
    <w:p w14:paraId="5FEA3B7D" w14:textId="7BA5E73B" w:rsidR="003E677D" w:rsidRPr="003E677D" w:rsidRDefault="007E27EF" w:rsidP="003E677D">
      <w:pPr>
        <w:pStyle w:val="Heading2"/>
        <w:numPr>
          <w:ilvl w:val="1"/>
          <w:numId w:val="38"/>
        </w:numPr>
      </w:pPr>
      <w:bookmarkStart w:id="6" w:name="_Toc155262850"/>
      <w:r w:rsidRPr="005616B3">
        <w:t>scanning</w:t>
      </w:r>
      <w:bookmarkEnd w:id="6"/>
    </w:p>
    <w:p w14:paraId="46A0ED95" w14:textId="2282374E" w:rsidR="00606AB9" w:rsidRDefault="00606AB9" w:rsidP="00B517EE">
      <w:pPr>
        <w:pStyle w:val="Heading3"/>
      </w:pPr>
      <w:bookmarkStart w:id="7" w:name="_Toc155262851"/>
      <w:r w:rsidRPr="00B517EE">
        <w:t>network scan</w:t>
      </w:r>
      <w:bookmarkEnd w:id="7"/>
    </w:p>
    <w:p w14:paraId="2FAFA282" w14:textId="302F7637" w:rsidR="00317F25" w:rsidRDefault="00317F25" w:rsidP="00606AB9">
      <w:r>
        <w:t xml:space="preserve">The first step of the penetration test is to establish if the targeted servers are up. To ascertain this the tester performed a ping scan using </w:t>
      </w:r>
      <w:r w:rsidR="008B636B">
        <w:t>Nmap</w:t>
      </w:r>
      <w:r w:rsidR="008B636B" w:rsidRPr="008B636B">
        <w:rPr>
          <w:i/>
          <w:iCs/>
        </w:rPr>
        <w:t xml:space="preserve"> (see figure 1).</w:t>
      </w:r>
      <w:r w:rsidR="0006690D">
        <w:t xml:space="preserve"> Nmap</w:t>
      </w:r>
      <w:r w:rsidR="00744A9D">
        <w:t xml:space="preserve"> is a networking mapping tool </w:t>
      </w:r>
      <w:r w:rsidR="0083075D">
        <w:t>used to ascertain</w:t>
      </w:r>
      <w:r w:rsidR="00FD4904">
        <w:t xml:space="preserve"> open ports, </w:t>
      </w:r>
      <w:r w:rsidR="0083075D">
        <w:t>services and versions running on targeted ports</w:t>
      </w:r>
      <w:r w:rsidR="0066209B">
        <w:t xml:space="preserve"> and </w:t>
      </w:r>
      <w:r w:rsidR="00E751B1">
        <w:t>vulnerability detection</w:t>
      </w:r>
      <w:r w:rsidR="0083075D">
        <w:t>.</w:t>
      </w:r>
      <w:r>
        <w:t xml:space="preserve"> </w:t>
      </w:r>
    </w:p>
    <w:p w14:paraId="6094FBDF" w14:textId="77777777" w:rsidR="00F924ED" w:rsidRDefault="00F924ED" w:rsidP="00F924ED">
      <w:pPr>
        <w:keepNext/>
      </w:pPr>
      <w:r>
        <w:rPr>
          <w:noProof/>
        </w:rPr>
        <w:drawing>
          <wp:inline distT="0" distB="0" distL="0" distR="0" wp14:anchorId="6588AA29" wp14:editId="40D6506B">
            <wp:extent cx="5137411" cy="1753773"/>
            <wp:effectExtent l="0" t="0" r="6350" b="0"/>
            <wp:docPr id="949920063" name="Picture 9499200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063" name="Picture 2"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37411" cy="1753773"/>
                    </a:xfrm>
                    <a:prstGeom prst="rect">
                      <a:avLst/>
                    </a:prstGeom>
                  </pic:spPr>
                </pic:pic>
              </a:graphicData>
            </a:graphic>
          </wp:inline>
        </w:drawing>
      </w:r>
    </w:p>
    <w:p w14:paraId="1E39BA22" w14:textId="7EE70E46" w:rsidR="00317F25" w:rsidRDefault="00F924ED" w:rsidP="00F924ED">
      <w:pPr>
        <w:pStyle w:val="Caption"/>
      </w:pPr>
      <w:r>
        <w:t xml:space="preserve">Figure </w:t>
      </w:r>
      <w:r w:rsidR="007A1CF4">
        <w:t>1</w:t>
      </w:r>
      <w:r>
        <w:t xml:space="preserve"> shows that both servers 192.168.10.1 and 192.168.10.2 are </w:t>
      </w:r>
      <w:r w:rsidR="00F92225">
        <w:t>live.</w:t>
      </w:r>
    </w:p>
    <w:p w14:paraId="6E523103" w14:textId="7B821FAA" w:rsidR="00F92225" w:rsidRDefault="009B154F" w:rsidP="00F92225">
      <w:r>
        <w:t xml:space="preserve">In Nmap the </w:t>
      </w:r>
      <w:r w:rsidRPr="009B154F">
        <w:rPr>
          <w:b/>
          <w:bCs/>
        </w:rPr>
        <w:t>-sn</w:t>
      </w:r>
      <w:r>
        <w:t xml:space="preserve"> flag is used to </w:t>
      </w:r>
      <w:r w:rsidR="00A81610">
        <w:t xml:space="preserve">perform a ping only scan </w:t>
      </w:r>
      <w:r w:rsidR="00250642">
        <w:t xml:space="preserve">it tells Nmap to skip the port scanning phase and only send an </w:t>
      </w:r>
      <w:r w:rsidR="007C2A4C">
        <w:t xml:space="preserve">ICMP </w:t>
      </w:r>
      <w:r w:rsidR="007C2A4C" w:rsidRPr="00670B7C">
        <w:rPr>
          <w:i/>
          <w:iCs/>
        </w:rPr>
        <w:t>(</w:t>
      </w:r>
      <w:r w:rsidR="00BC4C6F" w:rsidRPr="00670B7C">
        <w:rPr>
          <w:i/>
          <w:iCs/>
        </w:rPr>
        <w:t>Internet</w:t>
      </w:r>
      <w:r w:rsidR="00633FBD" w:rsidRPr="00670B7C">
        <w:rPr>
          <w:i/>
          <w:iCs/>
        </w:rPr>
        <w:t xml:space="preserve"> Control Message Protocol)</w:t>
      </w:r>
      <w:r w:rsidR="00633FBD">
        <w:t xml:space="preserve"> to the target host</w:t>
      </w:r>
      <w:r w:rsidR="00BC4C6F">
        <w:t xml:space="preserve">, these types of scans </w:t>
      </w:r>
      <w:r w:rsidR="00BE289B">
        <w:t>are more commonly used when more intrusive scans are not required.</w:t>
      </w:r>
    </w:p>
    <w:p w14:paraId="1CAFF6E0" w14:textId="4461C7A1" w:rsidR="00B81C7C" w:rsidRDefault="008E2127" w:rsidP="00F92225">
      <w:r>
        <w:t xml:space="preserve">Once the tester established that the servers </w:t>
      </w:r>
      <w:r w:rsidR="006C02CD">
        <w:t xml:space="preserve">are live </w:t>
      </w:r>
      <w:r w:rsidR="00F51454">
        <w:t>a more informative network scan was performed using the following command</w:t>
      </w:r>
      <w:r w:rsidR="00C11CFB">
        <w:t xml:space="preserve"> in </w:t>
      </w:r>
      <w:r w:rsidR="00B95A14">
        <w:t xml:space="preserve">Nmap. </w:t>
      </w:r>
      <w:r w:rsidR="00B95A14" w:rsidRPr="00C271D0">
        <w:rPr>
          <w:i/>
          <w:iCs/>
        </w:rPr>
        <w:t>(</w:t>
      </w:r>
      <w:r w:rsidR="0080484C" w:rsidRPr="00C271D0">
        <w:rPr>
          <w:i/>
          <w:iCs/>
        </w:rPr>
        <w:t>see figure</w:t>
      </w:r>
      <w:r w:rsidR="00B95A14" w:rsidRPr="00C271D0">
        <w:rPr>
          <w:i/>
          <w:iCs/>
        </w:rPr>
        <w:t xml:space="preserve"> 2</w:t>
      </w:r>
      <w:r w:rsidR="006A74F7">
        <w:rPr>
          <w:i/>
          <w:iCs/>
        </w:rPr>
        <w:t>).</w:t>
      </w:r>
    </w:p>
    <w:p w14:paraId="324923FD" w14:textId="77777777" w:rsidR="001369FE" w:rsidRDefault="001369FE" w:rsidP="001369FE">
      <w:pPr>
        <w:keepNext/>
      </w:pPr>
      <w:r>
        <w:rPr>
          <w:noProof/>
        </w:rPr>
        <w:drawing>
          <wp:inline distT="0" distB="0" distL="0" distR="0" wp14:anchorId="26FA1712" wp14:editId="47D32481">
            <wp:extent cx="5943600" cy="529590"/>
            <wp:effectExtent l="0" t="0" r="0" b="3810"/>
            <wp:docPr id="382862133" name="Picture 38286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2133" name="Picture 382862133"/>
                    <pic:cNvPicPr/>
                  </pic:nvPicPr>
                  <pic:blipFill>
                    <a:blip r:embed="rId16">
                      <a:extLst>
                        <a:ext uri="{28A0092B-C50C-407E-A947-70E740481C1C}">
                          <a14:useLocalDpi xmlns:a14="http://schemas.microsoft.com/office/drawing/2010/main" val="0"/>
                        </a:ext>
                      </a:extLst>
                    </a:blip>
                    <a:stretch>
                      <a:fillRect/>
                    </a:stretch>
                  </pic:blipFill>
                  <pic:spPr>
                    <a:xfrm>
                      <a:off x="0" y="0"/>
                      <a:ext cx="5943600" cy="529590"/>
                    </a:xfrm>
                    <a:prstGeom prst="rect">
                      <a:avLst/>
                    </a:prstGeom>
                  </pic:spPr>
                </pic:pic>
              </a:graphicData>
            </a:graphic>
          </wp:inline>
        </w:drawing>
      </w:r>
    </w:p>
    <w:p w14:paraId="36F27BC2" w14:textId="3C17757E" w:rsidR="00D364B4" w:rsidRDefault="001369FE" w:rsidP="001369FE">
      <w:pPr>
        <w:pStyle w:val="Caption"/>
      </w:pPr>
      <w:r>
        <w:t xml:space="preserve">Figure </w:t>
      </w:r>
      <w:r w:rsidR="006854B8">
        <w:t>2 shows</w:t>
      </w:r>
      <w:r>
        <w:t xml:space="preserve"> the command used to execute a more informative version detection </w:t>
      </w:r>
      <w:r w:rsidR="00EB388F">
        <w:t>scan.</w:t>
      </w:r>
    </w:p>
    <w:p w14:paraId="3E9AEB9E" w14:textId="77777777" w:rsidR="00EB388F" w:rsidRDefault="00EB388F" w:rsidP="00EB388F"/>
    <w:p w14:paraId="32EFDEAF" w14:textId="77777777" w:rsidR="00787CB0" w:rsidRDefault="00787CB0" w:rsidP="00EB388F"/>
    <w:p w14:paraId="4914C5C7" w14:textId="5161E08A" w:rsidR="00EB388F" w:rsidRDefault="00EB388F" w:rsidP="00EB388F">
      <w:r>
        <w:t xml:space="preserve">The Flags used in this command </w:t>
      </w:r>
      <w:r w:rsidR="005C6224">
        <w:t>by the tester where:</w:t>
      </w:r>
    </w:p>
    <w:p w14:paraId="23ED0FFB" w14:textId="77C005C9" w:rsidR="005C6224" w:rsidRDefault="005C6224" w:rsidP="00F84CC7">
      <w:pPr>
        <w:pStyle w:val="ListParagraph"/>
        <w:numPr>
          <w:ilvl w:val="0"/>
          <w:numId w:val="9"/>
        </w:numPr>
      </w:pPr>
      <w:r w:rsidRPr="00FC4ABA">
        <w:rPr>
          <w:b/>
          <w:bCs/>
        </w:rPr>
        <w:t>-p-</w:t>
      </w:r>
      <w:r w:rsidR="00FC4ABA" w:rsidRPr="00FC4ABA">
        <w:rPr>
          <w:b/>
          <w:bCs/>
        </w:rPr>
        <w:t>:</w:t>
      </w:r>
      <w:r>
        <w:t xml:space="preserve"> </w:t>
      </w:r>
      <w:r w:rsidR="00BD4281">
        <w:t>This scans all 65535 ports</w:t>
      </w:r>
      <w:r w:rsidR="009213A3">
        <w:t>, although it takes longer it ensures no open ports are missed</w:t>
      </w:r>
      <w:r w:rsidR="0064121A">
        <w:t>.</w:t>
      </w:r>
    </w:p>
    <w:p w14:paraId="6A56C6E8" w14:textId="1CAAE43C" w:rsidR="009213A3" w:rsidRDefault="008C11CC" w:rsidP="00F84CC7">
      <w:pPr>
        <w:pStyle w:val="ListParagraph"/>
        <w:numPr>
          <w:ilvl w:val="0"/>
          <w:numId w:val="9"/>
        </w:numPr>
      </w:pPr>
      <w:r w:rsidRPr="0064121A">
        <w:rPr>
          <w:b/>
          <w:bCs/>
        </w:rPr>
        <w:t>-sV</w:t>
      </w:r>
      <w:r>
        <w:t xml:space="preserve">: This </w:t>
      </w:r>
      <w:r w:rsidR="0064121A">
        <w:t>flag allows for version detection on any services running on open ports.</w:t>
      </w:r>
    </w:p>
    <w:p w14:paraId="4ABD8F77" w14:textId="6A35AF4A" w:rsidR="00941AF0" w:rsidRDefault="00CE1041" w:rsidP="00F84CC7">
      <w:pPr>
        <w:pStyle w:val="ListParagraph"/>
        <w:numPr>
          <w:ilvl w:val="0"/>
          <w:numId w:val="9"/>
        </w:numPr>
      </w:pPr>
      <w:r w:rsidRPr="00F85707">
        <w:rPr>
          <w:b/>
          <w:bCs/>
        </w:rPr>
        <w:t>-A</w:t>
      </w:r>
      <w:r>
        <w:t xml:space="preserve">: </w:t>
      </w:r>
      <w:r w:rsidR="00F04787">
        <w:t xml:space="preserve">This flag allows for aggressive detection of OS and </w:t>
      </w:r>
      <w:r w:rsidR="00941AF0">
        <w:t xml:space="preserve">service versions as well as traceroute </w:t>
      </w:r>
      <w:r w:rsidR="00F85707">
        <w:t>and script scanning.</w:t>
      </w:r>
    </w:p>
    <w:p w14:paraId="18809A1F" w14:textId="1B49F864" w:rsidR="00F85707" w:rsidRPr="002C5CFE" w:rsidRDefault="00AD6413" w:rsidP="00F84CC7">
      <w:pPr>
        <w:pStyle w:val="ListParagraph"/>
        <w:numPr>
          <w:ilvl w:val="0"/>
          <w:numId w:val="9"/>
        </w:numPr>
        <w:rPr>
          <w:b/>
          <w:bCs/>
        </w:rPr>
      </w:pPr>
      <w:r w:rsidRPr="00AD6413">
        <w:rPr>
          <w:b/>
          <w:bCs/>
        </w:rPr>
        <w:t xml:space="preserve">T5: </w:t>
      </w:r>
      <w:r w:rsidR="001A5466">
        <w:t xml:space="preserve">This flag is to set the timing to the fastest </w:t>
      </w:r>
      <w:r w:rsidR="009916B9">
        <w:t>so there is minimal delay between</w:t>
      </w:r>
      <w:r w:rsidR="001B16F0">
        <w:t xml:space="preserve"> requests</w:t>
      </w:r>
      <w:r w:rsidR="008731D8">
        <w:t>. Use</w:t>
      </w:r>
      <w:r w:rsidR="001B16F0">
        <w:t xml:space="preserve"> this flag with caution as it will be easier to detect from security systems</w:t>
      </w:r>
      <w:r w:rsidR="006109A5">
        <w:t>.</w:t>
      </w:r>
    </w:p>
    <w:p w14:paraId="4BD61301" w14:textId="263B3810" w:rsidR="002C5CFE" w:rsidRPr="008A31F3" w:rsidRDefault="002C5CFE" w:rsidP="002C5CFE">
      <w:r w:rsidRPr="00215371">
        <w:t>Using thes</w:t>
      </w:r>
      <w:r w:rsidR="005448FE">
        <w:t>e</w:t>
      </w:r>
      <w:r w:rsidRPr="00215371">
        <w:t xml:space="preserve"> </w:t>
      </w:r>
      <w:r w:rsidR="00215371" w:rsidRPr="00215371">
        <w:t>flags,</w:t>
      </w:r>
      <w:r w:rsidRPr="00215371">
        <w:t xml:space="preserve"> a more comprehensive </w:t>
      </w:r>
      <w:r w:rsidR="009D6CBF" w:rsidRPr="00215371">
        <w:t>landscape of the targeted network became apparent showing which ports</w:t>
      </w:r>
      <w:r w:rsidR="00215371" w:rsidRPr="00215371">
        <w:t xml:space="preserve"> were open</w:t>
      </w:r>
      <w:r w:rsidR="00B55881">
        <w:t xml:space="preserve"> and what </w:t>
      </w:r>
      <w:r w:rsidR="00215371" w:rsidRPr="00215371">
        <w:t>services</w:t>
      </w:r>
      <w:r w:rsidR="00B55881">
        <w:t xml:space="preserve"> </w:t>
      </w:r>
      <w:r w:rsidR="001F6C13">
        <w:t>were</w:t>
      </w:r>
      <w:r w:rsidR="00215371" w:rsidRPr="00215371">
        <w:t xml:space="preserve"> running on </w:t>
      </w:r>
      <w:r w:rsidR="00A45ADA">
        <w:t>said</w:t>
      </w:r>
      <w:r w:rsidR="00215371" w:rsidRPr="00215371">
        <w:t xml:space="preserve"> </w:t>
      </w:r>
      <w:r w:rsidR="005448FE" w:rsidRPr="00215371">
        <w:t>ports</w:t>
      </w:r>
      <w:r w:rsidR="005448FE">
        <w:t xml:space="preserve"> </w:t>
      </w:r>
      <w:r w:rsidR="005448FE" w:rsidRPr="005448FE">
        <w:rPr>
          <w:i/>
          <w:iCs/>
        </w:rPr>
        <w:t>(see figure 3</w:t>
      </w:r>
      <w:r w:rsidR="008A31F3" w:rsidRPr="005448FE">
        <w:rPr>
          <w:i/>
          <w:iCs/>
        </w:rPr>
        <w:t>)</w:t>
      </w:r>
      <w:r w:rsidR="008A31F3">
        <w:rPr>
          <w:i/>
          <w:iCs/>
        </w:rPr>
        <w:t>.</w:t>
      </w:r>
      <w:r w:rsidR="008A31F3" w:rsidRPr="008A31F3">
        <w:t xml:space="preserve"> </w:t>
      </w:r>
      <w:r w:rsidR="008A31F3">
        <w:t>F</w:t>
      </w:r>
      <w:r w:rsidR="008A31F3" w:rsidRPr="008A31F3">
        <w:t>or</w:t>
      </w:r>
      <w:r w:rsidR="00B55881" w:rsidRPr="008A31F3">
        <w:t xml:space="preserve"> </w:t>
      </w:r>
      <w:r w:rsidR="001F6C13" w:rsidRPr="008A31F3">
        <w:t>full scan results</w:t>
      </w:r>
      <w:r w:rsidR="0077710F" w:rsidRPr="008A31F3">
        <w:t xml:space="preserve"> for both servers</w:t>
      </w:r>
      <w:r w:rsidR="001F6C13" w:rsidRPr="008A31F3">
        <w:t xml:space="preserve"> </w:t>
      </w:r>
      <w:r w:rsidR="008A0003">
        <w:t>see</w:t>
      </w:r>
      <w:r w:rsidR="001F6C13" w:rsidRPr="008A31F3">
        <w:t xml:space="preserve"> </w:t>
      </w:r>
      <w:r w:rsidR="008A31F3" w:rsidRPr="0046433A">
        <w:rPr>
          <w:b/>
          <w:bCs/>
          <w:i/>
          <w:iCs/>
        </w:rPr>
        <w:t>A</w:t>
      </w:r>
      <w:r w:rsidR="001F6C13" w:rsidRPr="0046433A">
        <w:rPr>
          <w:b/>
          <w:bCs/>
          <w:i/>
          <w:iCs/>
        </w:rPr>
        <w:t xml:space="preserve">ppendix </w:t>
      </w:r>
      <w:r w:rsidR="008A31F3" w:rsidRPr="0046433A">
        <w:rPr>
          <w:b/>
          <w:bCs/>
          <w:i/>
          <w:iCs/>
        </w:rPr>
        <w:t>A</w:t>
      </w:r>
      <w:r w:rsidR="005448FE" w:rsidRPr="00467F99">
        <w:rPr>
          <w:b/>
          <w:bCs/>
        </w:rPr>
        <w:t>.</w:t>
      </w:r>
    </w:p>
    <w:p w14:paraId="04EC49DC" w14:textId="77777777" w:rsidR="00BB0CA0" w:rsidRDefault="00BB0CA0" w:rsidP="00BB0CA0">
      <w:pPr>
        <w:keepNext/>
      </w:pPr>
      <w:r>
        <w:rPr>
          <w:b/>
          <w:bCs/>
          <w:noProof/>
        </w:rPr>
        <w:drawing>
          <wp:inline distT="0" distB="0" distL="0" distR="0" wp14:anchorId="7F7EDBD0" wp14:editId="2AE8460A">
            <wp:extent cx="4895850" cy="5201840"/>
            <wp:effectExtent l="0" t="0" r="0" b="0"/>
            <wp:docPr id="2113273650" name="Picture 21132736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3650" name="Picture 4"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60573" cy="5270608"/>
                    </a:xfrm>
                    <a:prstGeom prst="rect">
                      <a:avLst/>
                    </a:prstGeom>
                  </pic:spPr>
                </pic:pic>
              </a:graphicData>
            </a:graphic>
          </wp:inline>
        </w:drawing>
      </w:r>
    </w:p>
    <w:p w14:paraId="145ED5BA" w14:textId="71B3E203" w:rsidR="00BB0CA0" w:rsidRPr="00BB0CA0" w:rsidRDefault="00BB0CA0" w:rsidP="00BB0CA0">
      <w:pPr>
        <w:pStyle w:val="Caption"/>
        <w:rPr>
          <w:b/>
          <w:bCs/>
        </w:rPr>
      </w:pPr>
      <w:r>
        <w:t xml:space="preserve">Figure </w:t>
      </w:r>
      <w:r w:rsidR="006854B8">
        <w:t>3</w:t>
      </w:r>
      <w:r>
        <w:t xml:space="preserve"> displays open ports, </w:t>
      </w:r>
      <w:r w:rsidR="00AA64A0">
        <w:t>services,</w:t>
      </w:r>
      <w:r>
        <w:t xml:space="preserve"> and </w:t>
      </w:r>
      <w:r w:rsidR="00C326AD">
        <w:t>their</w:t>
      </w:r>
      <w:r>
        <w:t xml:space="preserve"> </w:t>
      </w:r>
      <w:r w:rsidR="00C326AD">
        <w:t>versions.</w:t>
      </w:r>
    </w:p>
    <w:p w14:paraId="08890E9A" w14:textId="77777777" w:rsidR="00C95C05" w:rsidRPr="00C95C05" w:rsidRDefault="00C95C05" w:rsidP="00F92225"/>
    <w:p w14:paraId="37B82D67" w14:textId="17D63BAF" w:rsidR="007C0B75" w:rsidRPr="000C36F7" w:rsidRDefault="007C0B75" w:rsidP="00EA4590">
      <w:pPr>
        <w:pStyle w:val="Heading3"/>
      </w:pPr>
      <w:bookmarkStart w:id="8" w:name="_Toc155262852"/>
      <w:r w:rsidRPr="000C36F7">
        <w:lastRenderedPageBreak/>
        <w:t>Vulnerability scanning</w:t>
      </w:r>
      <w:bookmarkEnd w:id="8"/>
      <w:r w:rsidRPr="000C36F7">
        <w:t xml:space="preserve"> </w:t>
      </w:r>
    </w:p>
    <w:p w14:paraId="59A38E70" w14:textId="31ABBD30" w:rsidR="009462DB" w:rsidRDefault="009462DB" w:rsidP="002F71A9">
      <w:pPr>
        <w:pStyle w:val="Heading3"/>
        <w:numPr>
          <w:ilvl w:val="0"/>
          <w:numId w:val="0"/>
        </w:numPr>
      </w:pPr>
      <w:r>
        <w:tab/>
      </w:r>
    </w:p>
    <w:p w14:paraId="582E6AAA" w14:textId="091922C7" w:rsidR="00E00C96" w:rsidRDefault="00CC4D1B" w:rsidP="00E00C96">
      <w:r>
        <w:t>The next phase of the process was to gain insight into any potential vulnerabilities the target servers may have. The tester run</w:t>
      </w:r>
      <w:r w:rsidR="001B01A8">
        <w:t>s</w:t>
      </w:r>
      <w:r>
        <w:t xml:space="preserve"> a series of vulnerability scans to determine this using Nessus and NMAP. Nessus, a software application owned by Tenable network security, is an advanced application used to detect misconfigurations and vulnerabilities</w:t>
      </w:r>
      <w:r w:rsidR="00BA7F55">
        <w:t xml:space="preserve"> in a target system</w:t>
      </w:r>
      <w:r>
        <w:t xml:space="preserve">, it comes with a variety of capabilities from basic scans to more advanced features depending on the need of the user. For the purposes of this </w:t>
      </w:r>
      <w:r w:rsidR="00BA7F55">
        <w:t xml:space="preserve">process the tester used the basic features to scan both </w:t>
      </w:r>
      <w:r w:rsidR="007F58F4">
        <w:t>networks.</w:t>
      </w:r>
      <w:r w:rsidR="00703AA0">
        <w:t xml:space="preserve"> </w:t>
      </w:r>
      <w:r w:rsidR="00F31EB9">
        <w:t>It’s</w:t>
      </w:r>
      <w:r w:rsidR="00703AA0">
        <w:t xml:space="preserve"> worth noting the following information to make better understanding of the Nessus output</w:t>
      </w:r>
      <w:r w:rsidR="000604FC">
        <w:t>.</w:t>
      </w:r>
      <w:r w:rsidR="008D68AC">
        <w:t xml:space="preserve"> </w:t>
      </w:r>
      <w:r w:rsidR="000604FC">
        <w:t>V</w:t>
      </w:r>
      <w:r w:rsidR="008D68AC">
        <w:t xml:space="preserve">ulnerabilities are categorized based on </w:t>
      </w:r>
      <w:r w:rsidR="006D1BCC">
        <w:t xml:space="preserve">a </w:t>
      </w:r>
      <w:r w:rsidR="001620B6">
        <w:t>common vulnerability scoring system score</w:t>
      </w:r>
      <w:r w:rsidR="00665ABF">
        <w:t xml:space="preserve">. The CVSS is a numerical value given to a vulnerability </w:t>
      </w:r>
      <w:r w:rsidR="009C1DE3">
        <w:t>based o</w:t>
      </w:r>
      <w:r w:rsidR="00BA11FC">
        <w:t xml:space="preserve">n </w:t>
      </w:r>
      <w:r w:rsidR="00534B51">
        <w:t>several</w:t>
      </w:r>
      <w:r w:rsidR="00BA11FC">
        <w:t xml:space="preserve"> factors</w:t>
      </w:r>
      <w:r w:rsidR="00534B51">
        <w:t>. These</w:t>
      </w:r>
      <w:r w:rsidR="004B25B1">
        <w:t xml:space="preserve"> scores are used by </w:t>
      </w:r>
      <w:r w:rsidR="002069B8">
        <w:t>security professionals</w:t>
      </w:r>
      <w:r w:rsidR="00672484">
        <w:t xml:space="preserve">, providing a points </w:t>
      </w:r>
      <w:r w:rsidR="00F90515">
        <w:t>comparison</w:t>
      </w:r>
      <w:r w:rsidR="00672484">
        <w:t xml:space="preserve"> </w:t>
      </w:r>
      <w:r w:rsidR="0064507C">
        <w:t>allowing</w:t>
      </w:r>
      <w:r w:rsidR="00672484">
        <w:t xml:space="preserve"> prioritization </w:t>
      </w:r>
      <w:r w:rsidR="00360FDB">
        <w:t xml:space="preserve">of </w:t>
      </w:r>
      <w:r w:rsidR="00F90515">
        <w:t>vulnerability remediation</w:t>
      </w:r>
      <w:r w:rsidR="004E6266">
        <w:t xml:space="preserve">. Nessus </w:t>
      </w:r>
      <w:r w:rsidR="00534B51">
        <w:t>categorizes</w:t>
      </w:r>
      <w:r w:rsidR="004E6266">
        <w:t xml:space="preserve"> </w:t>
      </w:r>
      <w:r w:rsidR="00534B51">
        <w:t>these as followed:</w:t>
      </w:r>
    </w:p>
    <w:p w14:paraId="5519CCEA" w14:textId="77777777" w:rsidR="00534B51" w:rsidRDefault="00534B51" w:rsidP="00E00C96"/>
    <w:p w14:paraId="6BFD63B5" w14:textId="37AB2626" w:rsidR="00ED49C1" w:rsidRPr="00360A12" w:rsidRDefault="00ED49C1" w:rsidP="00F84CC7">
      <w:pPr>
        <w:pStyle w:val="ListParagraph"/>
        <w:numPr>
          <w:ilvl w:val="0"/>
          <w:numId w:val="10"/>
        </w:numPr>
        <w:rPr>
          <w:b/>
          <w:bCs/>
        </w:rPr>
      </w:pPr>
      <w:r>
        <w:rPr>
          <w:b/>
          <w:bCs/>
        </w:rPr>
        <w:t>Critical</w:t>
      </w:r>
      <w:r w:rsidR="005156B4">
        <w:rPr>
          <w:b/>
          <w:bCs/>
        </w:rPr>
        <w:t>:</w:t>
      </w:r>
      <w:r>
        <w:rPr>
          <w:b/>
          <w:bCs/>
        </w:rPr>
        <w:t xml:space="preserve"> </w:t>
      </w:r>
      <w:r>
        <w:t>C</w:t>
      </w:r>
      <w:r w:rsidR="00360A12">
        <w:t>VSS score 9.0 – 10.0</w:t>
      </w:r>
      <w:r w:rsidR="009408D6">
        <w:t xml:space="preserve"> </w:t>
      </w:r>
    </w:p>
    <w:p w14:paraId="14F6BFFE" w14:textId="3BE35B11" w:rsidR="00360A12" w:rsidRPr="00DF5732" w:rsidRDefault="00360A12" w:rsidP="00F84CC7">
      <w:pPr>
        <w:pStyle w:val="ListParagraph"/>
        <w:numPr>
          <w:ilvl w:val="0"/>
          <w:numId w:val="10"/>
        </w:numPr>
        <w:rPr>
          <w:b/>
          <w:bCs/>
        </w:rPr>
      </w:pPr>
      <w:r>
        <w:rPr>
          <w:b/>
          <w:bCs/>
        </w:rPr>
        <w:t>High</w:t>
      </w:r>
      <w:r w:rsidR="005156B4">
        <w:rPr>
          <w:b/>
          <w:bCs/>
        </w:rPr>
        <w:t>:</w:t>
      </w:r>
      <w:r w:rsidR="0052589F">
        <w:rPr>
          <w:b/>
          <w:bCs/>
        </w:rPr>
        <w:t xml:space="preserve"> </w:t>
      </w:r>
      <w:r w:rsidR="0052589F">
        <w:t>CVSS score 7</w:t>
      </w:r>
      <w:r w:rsidR="00DF5732">
        <w:t>.0 – 8.9</w:t>
      </w:r>
    </w:p>
    <w:p w14:paraId="42202B48" w14:textId="1C297E29" w:rsidR="00DF5732" w:rsidRPr="004253D9" w:rsidRDefault="00DF5732" w:rsidP="00F84CC7">
      <w:pPr>
        <w:pStyle w:val="ListParagraph"/>
        <w:numPr>
          <w:ilvl w:val="0"/>
          <w:numId w:val="10"/>
        </w:numPr>
        <w:rPr>
          <w:b/>
          <w:bCs/>
        </w:rPr>
      </w:pPr>
      <w:r>
        <w:rPr>
          <w:b/>
          <w:bCs/>
        </w:rPr>
        <w:t>Medium</w:t>
      </w:r>
      <w:r w:rsidR="005156B4">
        <w:rPr>
          <w:b/>
          <w:bCs/>
        </w:rPr>
        <w:t>:</w:t>
      </w:r>
      <w:r>
        <w:rPr>
          <w:b/>
          <w:bCs/>
        </w:rPr>
        <w:t xml:space="preserve"> </w:t>
      </w:r>
      <w:r>
        <w:t xml:space="preserve">CVSS score </w:t>
      </w:r>
      <w:r w:rsidR="004253D9">
        <w:t>4.0 – 6.9</w:t>
      </w:r>
    </w:p>
    <w:p w14:paraId="640B0678" w14:textId="7ED99C58" w:rsidR="004253D9" w:rsidRPr="00237645" w:rsidRDefault="004253D9" w:rsidP="00F84CC7">
      <w:pPr>
        <w:pStyle w:val="ListParagraph"/>
        <w:numPr>
          <w:ilvl w:val="0"/>
          <w:numId w:val="10"/>
        </w:numPr>
        <w:rPr>
          <w:b/>
          <w:bCs/>
        </w:rPr>
      </w:pPr>
      <w:r>
        <w:rPr>
          <w:b/>
          <w:bCs/>
        </w:rPr>
        <w:t>Low</w:t>
      </w:r>
      <w:r w:rsidR="005156B4">
        <w:rPr>
          <w:b/>
          <w:bCs/>
        </w:rPr>
        <w:t>:</w:t>
      </w:r>
      <w:r w:rsidR="00A9168B">
        <w:rPr>
          <w:b/>
          <w:bCs/>
        </w:rPr>
        <w:t xml:space="preserve"> </w:t>
      </w:r>
      <w:r w:rsidR="0024578F">
        <w:t xml:space="preserve">CVSS score </w:t>
      </w:r>
      <w:r w:rsidR="00A9168B">
        <w:t>0</w:t>
      </w:r>
      <w:r w:rsidR="00237645">
        <w:t>.0</w:t>
      </w:r>
      <w:r w:rsidR="0024578F">
        <w:t xml:space="preserve"> - </w:t>
      </w:r>
      <w:r w:rsidR="00237645">
        <w:t>3.9</w:t>
      </w:r>
    </w:p>
    <w:p w14:paraId="47156B5E" w14:textId="4BD03621" w:rsidR="00237645" w:rsidRPr="00C5300B" w:rsidRDefault="00C4319F" w:rsidP="00F84CC7">
      <w:pPr>
        <w:pStyle w:val="ListParagraph"/>
        <w:numPr>
          <w:ilvl w:val="0"/>
          <w:numId w:val="10"/>
        </w:numPr>
        <w:rPr>
          <w:b/>
          <w:bCs/>
        </w:rPr>
      </w:pPr>
      <w:r>
        <w:rPr>
          <w:b/>
          <w:bCs/>
        </w:rPr>
        <w:t>Info</w:t>
      </w:r>
      <w:r w:rsidR="005156B4">
        <w:rPr>
          <w:b/>
          <w:bCs/>
        </w:rPr>
        <w:t>:</w:t>
      </w:r>
      <w:r>
        <w:rPr>
          <w:b/>
          <w:bCs/>
        </w:rPr>
        <w:t xml:space="preserve"> </w:t>
      </w:r>
      <w:r w:rsidR="00C5300B">
        <w:t>Information</w:t>
      </w:r>
      <w:r>
        <w:t xml:space="preserve"> that may not </w:t>
      </w:r>
      <w:r w:rsidR="0014494B">
        <w:t>necessarily be</w:t>
      </w:r>
      <w:r w:rsidR="00A40412">
        <w:t xml:space="preserve"> </w:t>
      </w:r>
      <w:r w:rsidR="00894962">
        <w:t xml:space="preserve">vulnerability </w:t>
      </w:r>
      <w:r w:rsidR="00650D04">
        <w:t>based but</w:t>
      </w:r>
      <w:r w:rsidR="00894962">
        <w:t xml:space="preserve"> could contain other system weaknesses or </w:t>
      </w:r>
      <w:r w:rsidR="00711C7A">
        <w:t>misconfigurations</w:t>
      </w:r>
      <w:r w:rsidR="005156B4">
        <w:t>.</w:t>
      </w:r>
    </w:p>
    <w:p w14:paraId="738F2EEA" w14:textId="77777777" w:rsidR="00C5300B" w:rsidRPr="00C5300B" w:rsidRDefault="00C5300B" w:rsidP="00C5300B">
      <w:pPr>
        <w:rPr>
          <w:b/>
          <w:bCs/>
        </w:rPr>
      </w:pPr>
    </w:p>
    <w:p w14:paraId="50A216F0" w14:textId="77777777" w:rsidR="00534B51" w:rsidRPr="004E6266" w:rsidRDefault="00534B51" w:rsidP="00E00C96"/>
    <w:p w14:paraId="31FC6B88" w14:textId="77777777" w:rsidR="00F12E0E" w:rsidRDefault="008236C3" w:rsidP="00F12E0E">
      <w:pPr>
        <w:keepNext/>
      </w:pPr>
      <w:r>
        <w:rPr>
          <w:noProof/>
        </w:rPr>
        <w:drawing>
          <wp:inline distT="0" distB="0" distL="0" distR="0" wp14:anchorId="2BB1A380" wp14:editId="14DC7CC2">
            <wp:extent cx="6786880" cy="1318946"/>
            <wp:effectExtent l="0" t="0" r="0" b="0"/>
            <wp:docPr id="147120598" name="Picture 147120598" descr="A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598" name="Picture 2" descr="A blue and white strip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904005" cy="1341708"/>
                    </a:xfrm>
                    <a:prstGeom prst="rect">
                      <a:avLst/>
                    </a:prstGeom>
                  </pic:spPr>
                </pic:pic>
              </a:graphicData>
            </a:graphic>
          </wp:inline>
        </w:drawing>
      </w:r>
    </w:p>
    <w:p w14:paraId="2631F053" w14:textId="0EEB7725" w:rsidR="007F58F4" w:rsidRDefault="00F12E0E" w:rsidP="00F12E0E">
      <w:pPr>
        <w:pStyle w:val="Caption"/>
      </w:pPr>
      <w:r>
        <w:t xml:space="preserve">Figure </w:t>
      </w:r>
      <w:fldSimple w:instr=" SEQ Figure_2 \* ARABIC ">
        <w:r w:rsidR="00224706">
          <w:rPr>
            <w:noProof/>
          </w:rPr>
          <w:t>4</w:t>
        </w:r>
      </w:fldSimple>
      <w:r>
        <w:t xml:space="preserve"> shows the init</w:t>
      </w:r>
      <w:r w:rsidR="00BC4430">
        <w:t>ial Nessus scan results for both servers.</w:t>
      </w:r>
    </w:p>
    <w:p w14:paraId="02EEC18F" w14:textId="1DC9B704" w:rsidR="00E00C96" w:rsidRDefault="00E00C96" w:rsidP="007F58F4">
      <w:pPr>
        <w:pStyle w:val="Caption"/>
      </w:pPr>
    </w:p>
    <w:p w14:paraId="43A5C628" w14:textId="77777777" w:rsidR="00356479" w:rsidRPr="00356479" w:rsidRDefault="00356479" w:rsidP="00356479"/>
    <w:p w14:paraId="59D520D5" w14:textId="5AF6E872" w:rsidR="008B2FEA" w:rsidRDefault="007377E4" w:rsidP="00E00C96">
      <w:r>
        <w:t xml:space="preserve"> </w:t>
      </w:r>
      <w:r w:rsidR="00E516CB">
        <w:t>I</w:t>
      </w:r>
      <w:r>
        <w:t xml:space="preserve">nformation from the Nessus scan shows that server 1 </w:t>
      </w:r>
      <w:r w:rsidR="00B55846">
        <w:t xml:space="preserve">has </w:t>
      </w:r>
      <w:r w:rsidR="006A58B1">
        <w:t xml:space="preserve">6 critical, 5 high, 14 </w:t>
      </w:r>
      <w:r w:rsidR="00D978B5">
        <w:t>medium,</w:t>
      </w:r>
      <w:r w:rsidR="003A3895">
        <w:t xml:space="preserve"> and 2 low vulnerabilities while having 111</w:t>
      </w:r>
      <w:r w:rsidR="00EE4B58">
        <w:t xml:space="preserve"> </w:t>
      </w:r>
      <w:r w:rsidR="00C5300B">
        <w:t>information</w:t>
      </w:r>
      <w:r w:rsidR="00711C7A">
        <w:t xml:space="preserve"> </w:t>
      </w:r>
      <w:r w:rsidR="00C050D0">
        <w:t>alerts</w:t>
      </w:r>
      <w:r w:rsidR="00C050D0" w:rsidRPr="00C050D0">
        <w:rPr>
          <w:i/>
          <w:iCs/>
        </w:rPr>
        <w:t xml:space="preserve"> (see figure 5)</w:t>
      </w:r>
      <w:r w:rsidR="00667AA1">
        <w:t>. Server</w:t>
      </w:r>
      <w:r w:rsidR="00EB6F0D">
        <w:t xml:space="preserve"> 2 has 6 critical, 5 high, 11 medium</w:t>
      </w:r>
      <w:r w:rsidR="00711C7A">
        <w:t>,</w:t>
      </w:r>
      <w:r w:rsidR="008D7FCE">
        <w:t xml:space="preserve"> and 1 low while having 95 information </w:t>
      </w:r>
      <w:r w:rsidR="00D65C82">
        <w:t>alerts.</w:t>
      </w:r>
      <w:r w:rsidR="007764D2">
        <w:t xml:space="preserve"> On further investigation the tester</w:t>
      </w:r>
      <w:r w:rsidR="00F65939">
        <w:t xml:space="preserve"> </w:t>
      </w:r>
      <w:r w:rsidR="00563657">
        <w:t>realized that both servers have almost identical PHP vulnerabilities</w:t>
      </w:r>
      <w:r w:rsidR="00E83845">
        <w:t>,</w:t>
      </w:r>
      <w:r w:rsidR="000224E8">
        <w:t xml:space="preserve"> suggest</w:t>
      </w:r>
      <w:r w:rsidR="00E83845">
        <w:t>ing</w:t>
      </w:r>
      <w:r w:rsidR="000224E8">
        <w:t xml:space="preserve"> that these servers are most likely running </w:t>
      </w:r>
      <w:r w:rsidR="00A45ADA">
        <w:t>webservers</w:t>
      </w:r>
      <w:r w:rsidR="00D82375">
        <w:t xml:space="preserve">. </w:t>
      </w:r>
      <w:r w:rsidR="0025509D">
        <w:t>R</w:t>
      </w:r>
      <w:r w:rsidR="003F565C" w:rsidRPr="00E60DDE">
        <w:t xml:space="preserve">efer to </w:t>
      </w:r>
      <w:r w:rsidR="003F565C" w:rsidRPr="00402DF1">
        <w:rPr>
          <w:b/>
          <w:bCs/>
          <w:i/>
          <w:iCs/>
        </w:rPr>
        <w:t>appendix</w:t>
      </w:r>
      <w:r w:rsidR="000224E8" w:rsidRPr="00402DF1">
        <w:rPr>
          <w:b/>
          <w:bCs/>
          <w:i/>
          <w:iCs/>
        </w:rPr>
        <w:t xml:space="preserve"> </w:t>
      </w:r>
      <w:r w:rsidR="007E64A1" w:rsidRPr="00402DF1">
        <w:rPr>
          <w:b/>
          <w:bCs/>
          <w:i/>
          <w:iCs/>
        </w:rPr>
        <w:t>A</w:t>
      </w:r>
      <w:r w:rsidR="00CC0450" w:rsidRPr="00E60DDE">
        <w:t xml:space="preserve"> for </w:t>
      </w:r>
      <w:r w:rsidR="0025509D">
        <w:t>full scan results for both servers</w:t>
      </w:r>
      <w:r w:rsidR="0046433A">
        <w:t xml:space="preserve">. </w:t>
      </w:r>
    </w:p>
    <w:p w14:paraId="55014850" w14:textId="77777777" w:rsidR="00BC4430" w:rsidRDefault="00F12E0E" w:rsidP="00BC4430">
      <w:pPr>
        <w:keepNext/>
      </w:pPr>
      <w:r>
        <w:rPr>
          <w:noProof/>
        </w:rPr>
        <w:lastRenderedPageBreak/>
        <w:drawing>
          <wp:inline distT="0" distB="0" distL="0" distR="0" wp14:anchorId="104E8D1A" wp14:editId="639D9C45">
            <wp:extent cx="5010150" cy="5605908"/>
            <wp:effectExtent l="0" t="0" r="0" b="0"/>
            <wp:docPr id="1769596989" name="Picture 1769596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6989" name="Picture 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36799" cy="5635726"/>
                    </a:xfrm>
                    <a:prstGeom prst="rect">
                      <a:avLst/>
                    </a:prstGeom>
                  </pic:spPr>
                </pic:pic>
              </a:graphicData>
            </a:graphic>
          </wp:inline>
        </w:drawing>
      </w:r>
    </w:p>
    <w:p w14:paraId="16191194" w14:textId="7FB6DBE6" w:rsidR="00F12E0E" w:rsidRDefault="00BC4430" w:rsidP="00BC4430">
      <w:pPr>
        <w:pStyle w:val="Caption"/>
      </w:pPr>
      <w:r>
        <w:t xml:space="preserve">Figure </w:t>
      </w:r>
      <w:fldSimple w:instr=" SEQ Figure_2 \* ARABIC ">
        <w:r w:rsidR="00224706">
          <w:rPr>
            <w:noProof/>
          </w:rPr>
          <w:t>5</w:t>
        </w:r>
      </w:fldSimple>
      <w:r>
        <w:t xml:space="preserve"> shows the most severe vulnerabilities for server </w:t>
      </w:r>
      <w:r w:rsidR="00E9454E">
        <w:t>1.</w:t>
      </w:r>
    </w:p>
    <w:p w14:paraId="5D5962EA" w14:textId="77777777" w:rsidR="00721928" w:rsidRPr="00721928" w:rsidRDefault="00721928" w:rsidP="00721928"/>
    <w:p w14:paraId="0372CC0A" w14:textId="5321F40E" w:rsidR="00277B09" w:rsidRDefault="00277B09" w:rsidP="00411D9F">
      <w:r>
        <w:t>The tester then decided to run a further vulnerability scan using N</w:t>
      </w:r>
      <w:r w:rsidR="003A3DAE">
        <w:t>map</w:t>
      </w:r>
      <w:r>
        <w:t xml:space="preserve"> to determine </w:t>
      </w:r>
      <w:r w:rsidR="0078778F">
        <w:t xml:space="preserve">if any further vulnerability information could be </w:t>
      </w:r>
      <w:r w:rsidR="00CA412B">
        <w:t>ascertained. (</w:t>
      </w:r>
      <w:r w:rsidR="00CA412B" w:rsidRPr="00CA412B">
        <w:rPr>
          <w:i/>
          <w:iCs/>
        </w:rPr>
        <w:t>see figure</w:t>
      </w:r>
      <w:r w:rsidR="003E590F">
        <w:rPr>
          <w:i/>
          <w:iCs/>
        </w:rPr>
        <w:t xml:space="preserve"> </w:t>
      </w:r>
      <w:r w:rsidR="00AC047B" w:rsidRPr="00CA412B">
        <w:rPr>
          <w:i/>
          <w:iCs/>
        </w:rPr>
        <w:t>6)</w:t>
      </w:r>
    </w:p>
    <w:p w14:paraId="34647A5C" w14:textId="77777777" w:rsidR="00D4715A" w:rsidRDefault="00A24D6F" w:rsidP="00D4715A">
      <w:pPr>
        <w:keepNext/>
      </w:pPr>
      <w:r>
        <w:rPr>
          <w:noProof/>
        </w:rPr>
        <w:drawing>
          <wp:inline distT="0" distB="0" distL="0" distR="0" wp14:anchorId="4A4FB8F7" wp14:editId="18F52324">
            <wp:extent cx="5943600" cy="791845"/>
            <wp:effectExtent l="0" t="0" r="0" b="8255"/>
            <wp:docPr id="1901319967" name="Picture 1901319967"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19967" name="Picture 9" descr="A computer screen 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91845"/>
                    </a:xfrm>
                    <a:prstGeom prst="rect">
                      <a:avLst/>
                    </a:prstGeom>
                  </pic:spPr>
                </pic:pic>
              </a:graphicData>
            </a:graphic>
          </wp:inline>
        </w:drawing>
      </w:r>
    </w:p>
    <w:p w14:paraId="244D3100" w14:textId="18B14160" w:rsidR="00CA412B" w:rsidRDefault="00D4715A" w:rsidP="00D4715A">
      <w:pPr>
        <w:pStyle w:val="Caption"/>
      </w:pPr>
      <w:r>
        <w:t xml:space="preserve">Figure </w:t>
      </w:r>
      <w:fldSimple w:instr=" SEQ Figure_2 \* ARABIC ">
        <w:r w:rsidR="00224706">
          <w:rPr>
            <w:noProof/>
          </w:rPr>
          <w:t>6</w:t>
        </w:r>
      </w:fldSimple>
      <w:r>
        <w:t xml:space="preserve"> shows the flags used to perform a vulnerability scan using NMAP.</w:t>
      </w:r>
    </w:p>
    <w:p w14:paraId="1C804FF4" w14:textId="77777777" w:rsidR="00D4715A" w:rsidRDefault="00D4715A" w:rsidP="00D4715A"/>
    <w:p w14:paraId="5B2B0886" w14:textId="1BBC7781" w:rsidR="00D4715A" w:rsidRDefault="008B30D5" w:rsidP="00D4715A">
      <w:pPr>
        <w:rPr>
          <w:i/>
          <w:iCs/>
        </w:rPr>
      </w:pPr>
      <w:r>
        <w:lastRenderedPageBreak/>
        <w:t>The information provided by the N</w:t>
      </w:r>
      <w:r w:rsidR="000B2E7A">
        <w:t>map</w:t>
      </w:r>
      <w:r>
        <w:t xml:space="preserve"> vulnerability scan confirms </w:t>
      </w:r>
      <w:r w:rsidR="00254C18">
        <w:t xml:space="preserve">that web servers are indeed running on server 1 and server 2, it also provided the tester </w:t>
      </w:r>
      <w:r w:rsidR="00E42405">
        <w:t xml:space="preserve">with additional </w:t>
      </w:r>
      <w:r w:rsidR="00A407E6">
        <w:t>details</w:t>
      </w:r>
      <w:r w:rsidR="00E42405">
        <w:t xml:space="preserve"> </w:t>
      </w:r>
      <w:r w:rsidR="00645CA3">
        <w:t xml:space="preserve">on the contents of the </w:t>
      </w:r>
      <w:r w:rsidR="00D33DFF">
        <w:t>server 1 webserve</w:t>
      </w:r>
      <w:r w:rsidR="00A407E6">
        <w:t>r</w:t>
      </w:r>
      <w:r w:rsidR="00A407E6">
        <w:rPr>
          <w:i/>
          <w:iCs/>
        </w:rPr>
        <w:t>.</w:t>
      </w:r>
      <w:r w:rsidR="000B2E7A" w:rsidRPr="000B2E7A">
        <w:rPr>
          <w:i/>
          <w:iCs/>
        </w:rPr>
        <w:t xml:space="preserve"> </w:t>
      </w:r>
      <w:r w:rsidR="00701AE0" w:rsidRPr="000B2E7A">
        <w:rPr>
          <w:i/>
          <w:iCs/>
        </w:rPr>
        <w:t>(see</w:t>
      </w:r>
      <w:r w:rsidR="003C7D52" w:rsidRPr="000B2E7A">
        <w:rPr>
          <w:i/>
          <w:iCs/>
        </w:rPr>
        <w:t xml:space="preserve"> figure </w:t>
      </w:r>
      <w:r w:rsidR="007D1DD8" w:rsidRPr="000B2E7A">
        <w:rPr>
          <w:i/>
          <w:iCs/>
        </w:rPr>
        <w:t>7</w:t>
      </w:r>
      <w:r w:rsidR="000B2E7A" w:rsidRPr="000B2E7A">
        <w:rPr>
          <w:i/>
          <w:iCs/>
        </w:rPr>
        <w:t>)</w:t>
      </w:r>
      <w:r w:rsidR="007D1DD8" w:rsidRPr="000B2E7A">
        <w:rPr>
          <w:i/>
          <w:iCs/>
        </w:rPr>
        <w:t>.</w:t>
      </w:r>
    </w:p>
    <w:p w14:paraId="5590EFCE" w14:textId="77777777" w:rsidR="0001211C" w:rsidRDefault="00E06CE3" w:rsidP="0001211C">
      <w:pPr>
        <w:keepNext/>
      </w:pPr>
      <w:r>
        <w:rPr>
          <w:noProof/>
        </w:rPr>
        <w:drawing>
          <wp:inline distT="0" distB="0" distL="0" distR="0" wp14:anchorId="58F1692B" wp14:editId="1AD79EBD">
            <wp:extent cx="5239481" cy="1600423"/>
            <wp:effectExtent l="0" t="0" r="0" b="0"/>
            <wp:docPr id="938316135" name="Picture 9383161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6135" name="Picture 10" descr="A screen 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9481" cy="1600423"/>
                    </a:xfrm>
                    <a:prstGeom prst="rect">
                      <a:avLst/>
                    </a:prstGeom>
                  </pic:spPr>
                </pic:pic>
              </a:graphicData>
            </a:graphic>
          </wp:inline>
        </w:drawing>
      </w:r>
    </w:p>
    <w:p w14:paraId="109CAC3E" w14:textId="724572BC" w:rsidR="007D1DD8" w:rsidRDefault="0001211C" w:rsidP="0001211C">
      <w:pPr>
        <w:pStyle w:val="Caption"/>
      </w:pPr>
      <w:r>
        <w:t xml:space="preserve">Figure </w:t>
      </w:r>
      <w:fldSimple w:instr=" SEQ Figure_2 \* ARABIC ">
        <w:r w:rsidR="00224706">
          <w:rPr>
            <w:noProof/>
          </w:rPr>
          <w:t>7</w:t>
        </w:r>
      </w:fldSimple>
      <w:r>
        <w:t xml:space="preserve"> shows potentially interesting folders on server 1 port 90.</w:t>
      </w:r>
    </w:p>
    <w:p w14:paraId="28089060" w14:textId="1DF393CB" w:rsidR="00093393" w:rsidRDefault="00DD41BD" w:rsidP="0001211C">
      <w:r>
        <w:t>The server 1 webserver</w:t>
      </w:r>
      <w:r w:rsidR="009457EC">
        <w:t xml:space="preserve"> has </w:t>
      </w:r>
      <w:r w:rsidR="006913C4">
        <w:t>several</w:t>
      </w:r>
      <w:r w:rsidR="009457EC">
        <w:t xml:space="preserve"> </w:t>
      </w:r>
      <w:r w:rsidR="00701AE0">
        <w:t>“interesting</w:t>
      </w:r>
      <w:r w:rsidR="009457EC">
        <w:t xml:space="preserve"> folders</w:t>
      </w:r>
      <w:r w:rsidR="00701AE0">
        <w:t>”</w:t>
      </w:r>
      <w:r w:rsidR="00813053">
        <w:t xml:space="preserve"> that can be traversed for further information, notably </w:t>
      </w:r>
      <w:r w:rsidR="003C62B7">
        <w:t>though</w:t>
      </w:r>
      <w:r w:rsidR="002F391C">
        <w:t>,</w:t>
      </w:r>
      <w:r w:rsidR="00C84DB8">
        <w:t xml:space="preserve"> </w:t>
      </w:r>
      <w:r w:rsidR="00400E91">
        <w:t xml:space="preserve">the server </w:t>
      </w:r>
      <w:r w:rsidR="008F4E2B">
        <w:t>is</w:t>
      </w:r>
      <w:r w:rsidR="00C84DB8">
        <w:t xml:space="preserve"> using</w:t>
      </w:r>
      <w:r w:rsidR="00674B7A">
        <w:t xml:space="preserve"> an</w:t>
      </w:r>
      <w:r w:rsidR="00C84DB8">
        <w:t xml:space="preserve"> </w:t>
      </w:r>
      <w:r w:rsidR="00B44F8F">
        <w:t xml:space="preserve">ajax file manager. Using the search function </w:t>
      </w:r>
      <w:r w:rsidR="00D6361C">
        <w:t xml:space="preserve">at </w:t>
      </w:r>
      <w:r w:rsidR="00C84CE1">
        <w:t>vulners.com</w:t>
      </w:r>
      <w:r w:rsidR="00296AA1">
        <w:t xml:space="preserve"> </w:t>
      </w:r>
      <w:r w:rsidR="00C84CE1" w:rsidRPr="00F3158D">
        <w:rPr>
          <w:i/>
          <w:iCs/>
        </w:rPr>
        <w:t>(x</w:t>
      </w:r>
      <w:r w:rsidR="00B73436" w:rsidRPr="00F3158D">
        <w:rPr>
          <w:i/>
          <w:iCs/>
        </w:rPr>
        <w:t>-sisadane,2015)</w:t>
      </w:r>
      <w:r w:rsidR="003729E6">
        <w:rPr>
          <w:i/>
          <w:iCs/>
        </w:rPr>
        <w:t>,</w:t>
      </w:r>
      <w:r w:rsidR="001F2F0E">
        <w:t xml:space="preserve"> the tester was able to </w:t>
      </w:r>
      <w:r w:rsidR="00D157D9">
        <w:t>ascertain</w:t>
      </w:r>
      <w:r w:rsidR="005079A6">
        <w:t xml:space="preserve"> that there was a potential </w:t>
      </w:r>
      <w:r w:rsidR="00D157D9">
        <w:t xml:space="preserve">exploit that can be used on this web </w:t>
      </w:r>
      <w:r w:rsidR="00B50B7F">
        <w:t>server</w:t>
      </w:r>
      <w:r w:rsidR="00093393">
        <w:t>,</w:t>
      </w:r>
      <w:r w:rsidR="00B50B7F">
        <w:t xml:space="preserve"> </w:t>
      </w:r>
      <w:r w:rsidR="00B50B7F" w:rsidRPr="00B50B7F">
        <w:rPr>
          <w:i/>
          <w:iCs/>
        </w:rPr>
        <w:t>(</w:t>
      </w:r>
      <w:r w:rsidR="009B54F3" w:rsidRPr="00B50B7F">
        <w:rPr>
          <w:i/>
          <w:iCs/>
        </w:rPr>
        <w:t>CVE:2011</w:t>
      </w:r>
      <w:r w:rsidR="00B50B7F" w:rsidRPr="00B50B7F">
        <w:rPr>
          <w:i/>
          <w:iCs/>
        </w:rPr>
        <w:t>-4825)</w:t>
      </w:r>
      <w:r w:rsidR="00D157D9" w:rsidRPr="00B50B7F">
        <w:rPr>
          <w:i/>
          <w:iCs/>
        </w:rPr>
        <w:t>.</w:t>
      </w:r>
      <w:r w:rsidR="000056D1">
        <w:t xml:space="preserve"> </w:t>
      </w:r>
    </w:p>
    <w:p w14:paraId="7F8F31D9" w14:textId="03D2CC12" w:rsidR="003729E6" w:rsidRDefault="00423EAE" w:rsidP="0001211C">
      <w:r>
        <w:t>Furthermore</w:t>
      </w:r>
      <w:r w:rsidR="00B85E47">
        <w:t>, the</w:t>
      </w:r>
      <w:r w:rsidR="000056D1">
        <w:t xml:space="preserve"> </w:t>
      </w:r>
      <w:r w:rsidR="004B5033">
        <w:t>tester was also able to ascertain that web server</w:t>
      </w:r>
      <w:r w:rsidR="00827040">
        <w:t>s</w:t>
      </w:r>
      <w:r w:rsidR="004B5033">
        <w:t xml:space="preserve"> running on port 2025 on server 1 and </w:t>
      </w:r>
      <w:r w:rsidR="00A44108">
        <w:t xml:space="preserve">port 2033 on server </w:t>
      </w:r>
      <w:r w:rsidR="003E2724">
        <w:t>2</w:t>
      </w:r>
      <w:r w:rsidR="002032D0">
        <w:t xml:space="preserve"> </w:t>
      </w:r>
      <w:r w:rsidR="009A5A22">
        <w:t>were</w:t>
      </w:r>
      <w:r w:rsidR="002032D0">
        <w:t xml:space="preserve"> running an outdated and vulnerable </w:t>
      </w:r>
      <w:r w:rsidR="003E2724">
        <w:t>version of</w:t>
      </w:r>
      <w:r w:rsidR="002032D0">
        <w:t xml:space="preserve"> </w:t>
      </w:r>
      <w:r w:rsidR="00B359D1">
        <w:t>an HTTP file</w:t>
      </w:r>
      <w:r w:rsidR="00C32D61">
        <w:t xml:space="preserve"> </w:t>
      </w:r>
      <w:r w:rsidR="00F3158D">
        <w:t>management server</w:t>
      </w:r>
      <w:r w:rsidR="00390A48">
        <w:t>,</w:t>
      </w:r>
      <w:r w:rsidR="00C41A20">
        <w:t xml:space="preserve"> </w:t>
      </w:r>
      <w:r w:rsidR="00C41A20" w:rsidRPr="00C41A20">
        <w:rPr>
          <w:i/>
          <w:iCs/>
        </w:rPr>
        <w:t>(see figure 8</w:t>
      </w:r>
      <w:r w:rsidR="00CE3C71" w:rsidRPr="00C41A20">
        <w:rPr>
          <w:i/>
          <w:iCs/>
        </w:rPr>
        <w:t>)</w:t>
      </w:r>
      <w:r w:rsidR="00CE3C71">
        <w:t xml:space="preserve">. </w:t>
      </w:r>
    </w:p>
    <w:p w14:paraId="6867AAE7" w14:textId="20A32FB9" w:rsidR="0001211C" w:rsidRPr="009122BF" w:rsidRDefault="00CE3C71" w:rsidP="0001211C">
      <w:r>
        <w:t>A</w:t>
      </w:r>
      <w:r w:rsidR="00CF38E5">
        <w:t xml:space="preserve"> subsequent </w:t>
      </w:r>
      <w:r w:rsidR="00F909F3">
        <w:t>search o</w:t>
      </w:r>
      <w:r w:rsidR="00CE0814">
        <w:t>n</w:t>
      </w:r>
      <w:r w:rsidR="00F909F3">
        <w:t xml:space="preserve"> </w:t>
      </w:r>
      <w:r w:rsidR="003E2724">
        <w:t>vulners.com (</w:t>
      </w:r>
      <w:r w:rsidR="00F65720" w:rsidRPr="00390A48">
        <w:rPr>
          <w:i/>
          <w:iCs/>
        </w:rPr>
        <w:t>Metasploit,2014)</w:t>
      </w:r>
      <w:r w:rsidR="004C6129" w:rsidRPr="00390A48">
        <w:rPr>
          <w:i/>
          <w:iCs/>
        </w:rPr>
        <w:t xml:space="preserve"> </w:t>
      </w:r>
      <w:r w:rsidR="00CE0814">
        <w:t>uncovered</w:t>
      </w:r>
      <w:r w:rsidR="002F2952">
        <w:t xml:space="preserve"> the rejetto </w:t>
      </w:r>
      <w:r w:rsidR="00BC6502">
        <w:t xml:space="preserve">remote command </w:t>
      </w:r>
      <w:r w:rsidR="006D542D">
        <w:t xml:space="preserve">exploit </w:t>
      </w:r>
      <w:r w:rsidR="006D542D" w:rsidRPr="006D542D">
        <w:rPr>
          <w:i/>
          <w:iCs/>
        </w:rPr>
        <w:t>(CVE:2014-6287)</w:t>
      </w:r>
      <w:r w:rsidR="006D542D">
        <w:t>,</w:t>
      </w:r>
      <w:r w:rsidR="00881A47">
        <w:t xml:space="preserve"> introducing another potential avenue for exploitation</w:t>
      </w:r>
      <w:r>
        <w:t xml:space="preserve">. </w:t>
      </w:r>
      <w:r w:rsidR="00E6509B" w:rsidRPr="009122BF">
        <w:t xml:space="preserve">For the full scan report for both servers please </w:t>
      </w:r>
      <w:r w:rsidR="00E30F48">
        <w:t>refer to</w:t>
      </w:r>
      <w:r w:rsidR="00E6509B" w:rsidRPr="009122BF">
        <w:t xml:space="preserve"> </w:t>
      </w:r>
      <w:r w:rsidR="009122BF" w:rsidRPr="00423EAE">
        <w:rPr>
          <w:b/>
          <w:bCs/>
          <w:i/>
          <w:iCs/>
        </w:rPr>
        <w:t>appendix A.</w:t>
      </w:r>
    </w:p>
    <w:p w14:paraId="003C476C" w14:textId="77777777" w:rsidR="00BD1776" w:rsidRDefault="00BD1776" w:rsidP="00BD1776">
      <w:pPr>
        <w:keepNext/>
      </w:pPr>
      <w:r>
        <w:rPr>
          <w:noProof/>
        </w:rPr>
        <w:drawing>
          <wp:inline distT="0" distB="0" distL="0" distR="0" wp14:anchorId="32505804" wp14:editId="21721A2B">
            <wp:extent cx="5925377" cy="857370"/>
            <wp:effectExtent l="0" t="0" r="0" b="0"/>
            <wp:docPr id="121968348" name="Picture 1219683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8348" name="Picture 1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25377" cy="857370"/>
                    </a:xfrm>
                    <a:prstGeom prst="rect">
                      <a:avLst/>
                    </a:prstGeom>
                  </pic:spPr>
                </pic:pic>
              </a:graphicData>
            </a:graphic>
          </wp:inline>
        </w:drawing>
      </w:r>
    </w:p>
    <w:p w14:paraId="639234CC" w14:textId="5A09D4B6" w:rsidR="00BD1776" w:rsidRDefault="00BD1776" w:rsidP="00BD1776">
      <w:pPr>
        <w:pStyle w:val="Caption"/>
      </w:pPr>
      <w:r>
        <w:t xml:space="preserve">Figure </w:t>
      </w:r>
      <w:fldSimple w:instr=" SEQ Figure_2 \* ARABIC ">
        <w:r w:rsidR="00224706">
          <w:rPr>
            <w:noProof/>
          </w:rPr>
          <w:t>8</w:t>
        </w:r>
      </w:fldSimple>
      <w:r>
        <w:t xml:space="preserve"> shows that there is a vulnerable webserver on server 2.</w:t>
      </w:r>
    </w:p>
    <w:p w14:paraId="1F793029" w14:textId="39CBCC39" w:rsidR="00F27649" w:rsidRPr="00F27649" w:rsidRDefault="00115C42" w:rsidP="00F27649">
      <w:r>
        <w:t>The information gathered from the scanning phase has</w:t>
      </w:r>
      <w:r w:rsidR="008A0459">
        <w:t xml:space="preserve"> proven invaluable and </w:t>
      </w:r>
      <w:r w:rsidR="00237439">
        <w:t>provided</w:t>
      </w:r>
      <w:r w:rsidR="0092152C">
        <w:t xml:space="preserve"> the </w:t>
      </w:r>
      <w:r w:rsidR="00891D1F">
        <w:t>tester with</w:t>
      </w:r>
      <w:r w:rsidR="00C27A60">
        <w:t xml:space="preserve"> </w:t>
      </w:r>
      <w:r w:rsidR="00F01F17">
        <w:t>multiple avenues</w:t>
      </w:r>
      <w:r w:rsidR="00EF0791">
        <w:t xml:space="preserve"> of</w:t>
      </w:r>
      <w:r w:rsidR="00C27A60">
        <w:t xml:space="preserve"> potential</w:t>
      </w:r>
      <w:r w:rsidR="00EF0791">
        <w:t xml:space="preserve"> system exploitation for both servers</w:t>
      </w:r>
      <w:r w:rsidR="007A7BF3">
        <w:t xml:space="preserve">. The next step </w:t>
      </w:r>
      <w:r w:rsidR="00CD1267">
        <w:t>entailed</w:t>
      </w:r>
      <w:r w:rsidR="007A7BF3">
        <w:t xml:space="preserve"> a detailed investigation to gather as much system information as </w:t>
      </w:r>
      <w:r w:rsidR="008A0459">
        <w:t>possible.</w:t>
      </w:r>
    </w:p>
    <w:p w14:paraId="6FBDCE42" w14:textId="2B6BAB9B" w:rsidR="00E9454E" w:rsidRPr="00E9454E" w:rsidRDefault="00E9454E" w:rsidP="00E9454E"/>
    <w:p w14:paraId="49B71B5D" w14:textId="4D8ED298" w:rsidR="00E00C96" w:rsidRDefault="0045295D" w:rsidP="00EA4590">
      <w:pPr>
        <w:pStyle w:val="Heading2"/>
      </w:pPr>
      <w:r>
        <w:t xml:space="preserve"> </w:t>
      </w:r>
      <w:bookmarkStart w:id="9" w:name="_Toc155262853"/>
      <w:r w:rsidR="00E00C96">
        <w:t>Enumeration</w:t>
      </w:r>
      <w:bookmarkEnd w:id="9"/>
    </w:p>
    <w:p w14:paraId="54511BB0" w14:textId="3B5A64D8" w:rsidR="00D828F5" w:rsidRDefault="00FD2278" w:rsidP="004F5041">
      <w:pPr>
        <w:rPr>
          <w:i/>
          <w:iCs/>
          <w:lang w:eastAsia="en-US"/>
        </w:rPr>
      </w:pPr>
      <w:r>
        <w:rPr>
          <w:lang w:eastAsia="en-US"/>
        </w:rPr>
        <w:t>The next stage of the penetration testing process is enumeration</w:t>
      </w:r>
      <w:r w:rsidR="003918FF">
        <w:rPr>
          <w:lang w:eastAsia="en-US"/>
        </w:rPr>
        <w:t xml:space="preserve">, the enumeration stage is </w:t>
      </w:r>
      <w:r w:rsidR="00891D1F">
        <w:rPr>
          <w:lang w:eastAsia="en-US"/>
        </w:rPr>
        <w:t xml:space="preserve">a deeper investigative stage that involves </w:t>
      </w:r>
      <w:r w:rsidR="00264A4C">
        <w:rPr>
          <w:lang w:eastAsia="en-US"/>
        </w:rPr>
        <w:t>extracting</w:t>
      </w:r>
      <w:r w:rsidR="00465B42">
        <w:rPr>
          <w:lang w:eastAsia="en-US"/>
        </w:rPr>
        <w:t xml:space="preserve"> specific details about the targeted system including but not limited to </w:t>
      </w:r>
      <w:r w:rsidR="00662B63">
        <w:rPr>
          <w:lang w:eastAsia="en-US"/>
        </w:rPr>
        <w:t xml:space="preserve">users </w:t>
      </w:r>
      <w:r w:rsidR="00B859D4">
        <w:rPr>
          <w:lang w:eastAsia="en-US"/>
        </w:rPr>
        <w:t>group information, web server information</w:t>
      </w:r>
      <w:r w:rsidR="00DE7862">
        <w:rPr>
          <w:lang w:eastAsia="en-US"/>
        </w:rPr>
        <w:t>, file and directory structures and system security policies and configurations.</w:t>
      </w:r>
      <w:r w:rsidR="005563AB">
        <w:rPr>
          <w:lang w:eastAsia="en-US"/>
        </w:rPr>
        <w:t xml:space="preserve"> </w:t>
      </w:r>
      <w:r w:rsidR="00462FA7">
        <w:rPr>
          <w:lang w:eastAsia="en-US"/>
        </w:rPr>
        <w:t xml:space="preserve">The information provided in the scanning phase provides the tester </w:t>
      </w:r>
      <w:r w:rsidR="00462FA7">
        <w:rPr>
          <w:lang w:eastAsia="en-US"/>
        </w:rPr>
        <w:lastRenderedPageBreak/>
        <w:t xml:space="preserve">with a starting point for further </w:t>
      </w:r>
      <w:r w:rsidR="00885C0D">
        <w:rPr>
          <w:lang w:eastAsia="en-US"/>
        </w:rPr>
        <w:t>investigations, the web servers.</w:t>
      </w:r>
      <w:r w:rsidR="002F5DCF">
        <w:rPr>
          <w:lang w:eastAsia="en-US"/>
        </w:rPr>
        <w:t xml:space="preserve"> </w:t>
      </w:r>
      <w:r w:rsidR="009729E7">
        <w:rPr>
          <w:lang w:eastAsia="en-US"/>
        </w:rPr>
        <w:t>Firstly,</w:t>
      </w:r>
      <w:r w:rsidR="002F5DCF">
        <w:rPr>
          <w:lang w:eastAsia="en-US"/>
        </w:rPr>
        <w:t xml:space="preserve"> </w:t>
      </w:r>
      <w:r w:rsidR="000E1280">
        <w:rPr>
          <w:lang w:eastAsia="en-US"/>
        </w:rPr>
        <w:t>the tester browse</w:t>
      </w:r>
      <w:r w:rsidR="00AC349E">
        <w:rPr>
          <w:lang w:eastAsia="en-US"/>
        </w:rPr>
        <w:t>d</w:t>
      </w:r>
      <w:r w:rsidR="000E1280">
        <w:rPr>
          <w:lang w:eastAsia="en-US"/>
        </w:rPr>
        <w:t xml:space="preserve"> one of “potentially interesting </w:t>
      </w:r>
      <w:r w:rsidR="009729E7">
        <w:rPr>
          <w:lang w:eastAsia="en-US"/>
        </w:rPr>
        <w:t xml:space="preserve">folders the README.txt. </w:t>
      </w:r>
      <w:r w:rsidR="009B7094">
        <w:rPr>
          <w:lang w:eastAsia="en-US"/>
        </w:rPr>
        <w:t>This</w:t>
      </w:r>
      <w:r w:rsidR="009729E7">
        <w:rPr>
          <w:lang w:eastAsia="en-US"/>
        </w:rPr>
        <w:t xml:space="preserve"> provides the tester with login information to gain admin access to the web</w:t>
      </w:r>
      <w:r w:rsidR="009B7094">
        <w:rPr>
          <w:lang w:eastAsia="en-US"/>
        </w:rPr>
        <w:t xml:space="preserve"> page. </w:t>
      </w:r>
      <w:r w:rsidR="009B7094" w:rsidRPr="009B7094">
        <w:rPr>
          <w:i/>
          <w:iCs/>
          <w:lang w:eastAsia="en-US"/>
        </w:rPr>
        <w:t>(See figure 9)</w:t>
      </w:r>
      <w:r w:rsidR="009B7094">
        <w:rPr>
          <w:i/>
          <w:iCs/>
          <w:lang w:eastAsia="en-US"/>
        </w:rPr>
        <w:t>.</w:t>
      </w:r>
    </w:p>
    <w:p w14:paraId="175E8217" w14:textId="77777777" w:rsidR="00224706" w:rsidRDefault="00F4267E" w:rsidP="00224706">
      <w:pPr>
        <w:keepNext/>
      </w:pPr>
      <w:r>
        <w:rPr>
          <w:noProof/>
          <w:lang w:eastAsia="en-US"/>
        </w:rPr>
        <w:drawing>
          <wp:inline distT="0" distB="0" distL="0" distR="0" wp14:anchorId="63FE5CF3" wp14:editId="68901D38">
            <wp:extent cx="5325218" cy="5039428"/>
            <wp:effectExtent l="0" t="0" r="8890" b="8890"/>
            <wp:docPr id="1917268700" name="Picture 19172687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8700" name="Picture 12"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5218" cy="5039428"/>
                    </a:xfrm>
                    <a:prstGeom prst="rect">
                      <a:avLst/>
                    </a:prstGeom>
                  </pic:spPr>
                </pic:pic>
              </a:graphicData>
            </a:graphic>
          </wp:inline>
        </w:drawing>
      </w:r>
    </w:p>
    <w:p w14:paraId="746B24F3" w14:textId="290289A3" w:rsidR="009C1E59" w:rsidRDefault="00224706" w:rsidP="00224706">
      <w:pPr>
        <w:pStyle w:val="Caption"/>
      </w:pPr>
      <w:r>
        <w:t xml:space="preserve">Figure </w:t>
      </w:r>
      <w:fldSimple w:instr=" SEQ Figure_2 \* ARABIC ">
        <w:r>
          <w:rPr>
            <w:noProof/>
          </w:rPr>
          <w:t>9</w:t>
        </w:r>
      </w:fldSimple>
      <w:r>
        <w:t xml:space="preserve"> shows the login information for the web page as well as confirming the ajax file manager software.</w:t>
      </w:r>
    </w:p>
    <w:p w14:paraId="71CBF169" w14:textId="77777777" w:rsidR="00D8219A" w:rsidRPr="00D8219A" w:rsidRDefault="00D8219A" w:rsidP="00D8219A"/>
    <w:p w14:paraId="37D28FCD" w14:textId="6EAF22A9" w:rsidR="00D8219A" w:rsidRDefault="00C85287" w:rsidP="00224706">
      <w:r>
        <w:t xml:space="preserve">From accessing the web server with the provided </w:t>
      </w:r>
      <w:r w:rsidR="00C32792">
        <w:t>credentials,</w:t>
      </w:r>
      <w:r>
        <w:t xml:space="preserve"> the tester was able to manipulate all aspects of the webpage</w:t>
      </w:r>
      <w:r w:rsidR="00163EEA">
        <w:t xml:space="preserve">, including </w:t>
      </w:r>
      <w:r w:rsidR="001113D3">
        <w:t>file management and page addition</w:t>
      </w:r>
      <w:r w:rsidR="00160679">
        <w:t xml:space="preserve"> as well as all aspects of security control</w:t>
      </w:r>
      <w:r w:rsidR="00AC349E">
        <w:t xml:space="preserve">, </w:t>
      </w:r>
      <w:r w:rsidR="00C220DF">
        <w:t xml:space="preserve">for before and after pictures of gained access </w:t>
      </w:r>
      <w:r w:rsidR="00AC349E" w:rsidRPr="00AC349E">
        <w:rPr>
          <w:i/>
          <w:iCs/>
        </w:rPr>
        <w:t>(</w:t>
      </w:r>
      <w:r w:rsidR="00815266">
        <w:rPr>
          <w:i/>
          <w:iCs/>
        </w:rPr>
        <w:t>see</w:t>
      </w:r>
      <w:r w:rsidR="00160679" w:rsidRPr="00AC349E">
        <w:rPr>
          <w:i/>
          <w:iCs/>
        </w:rPr>
        <w:t xml:space="preserve"> figure </w:t>
      </w:r>
      <w:r w:rsidR="003E590F" w:rsidRPr="00AC349E">
        <w:rPr>
          <w:i/>
          <w:iCs/>
        </w:rPr>
        <w:t>10</w:t>
      </w:r>
      <w:r w:rsidR="00A1363D" w:rsidRPr="00AC349E">
        <w:rPr>
          <w:i/>
          <w:iCs/>
        </w:rPr>
        <w:t xml:space="preserve"> and figure </w:t>
      </w:r>
      <w:r w:rsidR="003E590F" w:rsidRPr="00AC349E">
        <w:rPr>
          <w:i/>
          <w:iCs/>
        </w:rPr>
        <w:t>11</w:t>
      </w:r>
      <w:r w:rsidR="00A1363D" w:rsidRPr="00AC349E">
        <w:rPr>
          <w:i/>
          <w:iCs/>
        </w:rPr>
        <w:t xml:space="preserve"> </w:t>
      </w:r>
      <w:r w:rsidR="00AC349E">
        <w:rPr>
          <w:i/>
          <w:iCs/>
        </w:rPr>
        <w:t>respectively</w:t>
      </w:r>
      <w:r w:rsidR="00AC349E" w:rsidRPr="00AC349E">
        <w:rPr>
          <w:i/>
          <w:iCs/>
        </w:rPr>
        <w:t>)</w:t>
      </w:r>
      <w:r w:rsidR="00956978">
        <w:t>.</w:t>
      </w:r>
    </w:p>
    <w:p w14:paraId="20F610DD" w14:textId="77777777" w:rsidR="00D8219A" w:rsidRDefault="00160679" w:rsidP="00D8219A">
      <w:pPr>
        <w:keepNext/>
      </w:pPr>
      <w:r>
        <w:lastRenderedPageBreak/>
        <w:t xml:space="preserve"> </w:t>
      </w:r>
      <w:r w:rsidR="00D8219A">
        <w:rPr>
          <w:noProof/>
        </w:rPr>
        <w:drawing>
          <wp:inline distT="0" distB="0" distL="0" distR="0" wp14:anchorId="1D65E37B" wp14:editId="5643EEA9">
            <wp:extent cx="4033186" cy="2990850"/>
            <wp:effectExtent l="0" t="0" r="5715" b="0"/>
            <wp:docPr id="48673899" name="Picture 4867389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899" name="Picture 13" descr="A screenshot of a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65090" cy="3014509"/>
                    </a:xfrm>
                    <a:prstGeom prst="rect">
                      <a:avLst/>
                    </a:prstGeom>
                  </pic:spPr>
                </pic:pic>
              </a:graphicData>
            </a:graphic>
          </wp:inline>
        </w:drawing>
      </w:r>
    </w:p>
    <w:p w14:paraId="7238DAFA" w14:textId="1CDD4EE2" w:rsidR="00224706" w:rsidRDefault="008E21C0" w:rsidP="00D8219A">
      <w:pPr>
        <w:pStyle w:val="Caption"/>
      </w:pPr>
      <w:r>
        <w:t>F</w:t>
      </w:r>
      <w:r w:rsidR="00D8219A">
        <w:t>igure</w:t>
      </w:r>
      <w:r>
        <w:t xml:space="preserve"> </w:t>
      </w:r>
      <w:fldSimple w:instr=" SEQ figure_3 \* ARABIC ">
        <w:r w:rsidR="005C39AB">
          <w:rPr>
            <w:noProof/>
          </w:rPr>
          <w:t>1</w:t>
        </w:r>
      </w:fldSimple>
      <w:r>
        <w:rPr>
          <w:noProof/>
        </w:rPr>
        <w:t>0</w:t>
      </w:r>
      <w:r w:rsidR="00D8219A">
        <w:t xml:space="preserve"> shows the before web page on server 1 port 90.</w:t>
      </w:r>
    </w:p>
    <w:p w14:paraId="08C36441" w14:textId="77777777" w:rsidR="001604CC" w:rsidRDefault="00BA1AA2" w:rsidP="001604CC">
      <w:pPr>
        <w:keepNext/>
      </w:pPr>
      <w:r>
        <w:rPr>
          <w:noProof/>
        </w:rPr>
        <w:drawing>
          <wp:inline distT="0" distB="0" distL="0" distR="0" wp14:anchorId="4C75B865" wp14:editId="42E5A446">
            <wp:extent cx="3971925" cy="3066784"/>
            <wp:effectExtent l="0" t="0" r="0" b="635"/>
            <wp:docPr id="1623757812" name="Picture 1623757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7812"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17893" cy="3102276"/>
                    </a:xfrm>
                    <a:prstGeom prst="rect">
                      <a:avLst/>
                    </a:prstGeom>
                  </pic:spPr>
                </pic:pic>
              </a:graphicData>
            </a:graphic>
          </wp:inline>
        </w:drawing>
      </w:r>
    </w:p>
    <w:p w14:paraId="418F23D5" w14:textId="43BAB49E" w:rsidR="00117D59" w:rsidRDefault="00DE3559" w:rsidP="001604CC">
      <w:pPr>
        <w:pStyle w:val="Caption"/>
      </w:pPr>
      <w:r>
        <w:t>Figure</w:t>
      </w:r>
      <w:r w:rsidR="001604CC">
        <w:t xml:space="preserve"> </w:t>
      </w:r>
      <w:r w:rsidR="008E21C0">
        <w:t>11</w:t>
      </w:r>
      <w:r w:rsidR="001604CC">
        <w:t xml:space="preserve"> shows the webpage after tester accessed</w:t>
      </w:r>
      <w:r w:rsidR="009E3B95">
        <w:t xml:space="preserve"> and </w:t>
      </w:r>
      <w:r w:rsidR="005A0456">
        <w:t>customized using</w:t>
      </w:r>
      <w:r w:rsidR="001604CC">
        <w:t xml:space="preserve"> credentials.</w:t>
      </w:r>
    </w:p>
    <w:p w14:paraId="128A2C5D" w14:textId="6E14B385" w:rsidR="001604CC" w:rsidRPr="00C0207C" w:rsidRDefault="00A67413" w:rsidP="001604CC">
      <w:r>
        <w:t>The</w:t>
      </w:r>
      <w:r w:rsidR="00927447">
        <w:t xml:space="preserve"> </w:t>
      </w:r>
      <w:r w:rsidR="00C0207C">
        <w:t>confirmation</w:t>
      </w:r>
      <w:r w:rsidR="00927447">
        <w:t xml:space="preserve"> of the webserver on</w:t>
      </w:r>
      <w:r w:rsidR="007C4940">
        <w:t xml:space="preserve"> server 1</w:t>
      </w:r>
      <w:r w:rsidR="00C0207C">
        <w:t xml:space="preserve"> was subsequently followed </w:t>
      </w:r>
      <w:r w:rsidR="00240A12">
        <w:t>by the testers verification that there was also a</w:t>
      </w:r>
      <w:r w:rsidR="007125DE">
        <w:t xml:space="preserve"> file management</w:t>
      </w:r>
      <w:r w:rsidR="00240A12">
        <w:t xml:space="preserve"> web server port open on server </w:t>
      </w:r>
      <w:r w:rsidR="004109BB">
        <w:t>2</w:t>
      </w:r>
      <w:r w:rsidR="00CD2E5F">
        <w:t xml:space="preserve"> running an outdated version of HTTP file manager as </w:t>
      </w:r>
      <w:r w:rsidR="006726ED">
        <w:t>discovered</w:t>
      </w:r>
      <w:r w:rsidR="00CD2E5F">
        <w:t xml:space="preserve"> in the scanning phase</w:t>
      </w:r>
      <w:r w:rsidR="004109BB">
        <w:t>.</w:t>
      </w:r>
      <w:r w:rsidR="00927447">
        <w:t xml:space="preserve">  </w:t>
      </w:r>
      <w:r w:rsidR="00EE0E1C" w:rsidRPr="00477191">
        <w:rPr>
          <w:i/>
          <w:iCs/>
        </w:rPr>
        <w:t>(</w:t>
      </w:r>
      <w:r w:rsidR="00477191" w:rsidRPr="00477191">
        <w:rPr>
          <w:i/>
          <w:iCs/>
        </w:rPr>
        <w:t xml:space="preserve">see figure </w:t>
      </w:r>
      <w:r w:rsidR="008E21C0">
        <w:rPr>
          <w:i/>
          <w:iCs/>
        </w:rPr>
        <w:t>12</w:t>
      </w:r>
      <w:r w:rsidR="00477191" w:rsidRPr="00477191">
        <w:rPr>
          <w:i/>
          <w:iCs/>
        </w:rPr>
        <w:t>)</w:t>
      </w:r>
      <w:r w:rsidR="00477191">
        <w:rPr>
          <w:i/>
          <w:iCs/>
        </w:rPr>
        <w:t>.</w:t>
      </w:r>
    </w:p>
    <w:p w14:paraId="6BED641B" w14:textId="77777777" w:rsidR="00477191" w:rsidRDefault="00477191" w:rsidP="00477191">
      <w:pPr>
        <w:keepNext/>
      </w:pPr>
      <w:r>
        <w:rPr>
          <w:noProof/>
        </w:rPr>
        <w:lastRenderedPageBreak/>
        <w:drawing>
          <wp:inline distT="0" distB="0" distL="0" distR="0" wp14:anchorId="2FC0651C" wp14:editId="4898842D">
            <wp:extent cx="4896533" cy="5087060"/>
            <wp:effectExtent l="0" t="0" r="0" b="0"/>
            <wp:docPr id="1022398223" name="Picture 1022398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8223" name="Picture 1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96533" cy="5087060"/>
                    </a:xfrm>
                    <a:prstGeom prst="rect">
                      <a:avLst/>
                    </a:prstGeom>
                  </pic:spPr>
                </pic:pic>
              </a:graphicData>
            </a:graphic>
          </wp:inline>
        </w:drawing>
      </w:r>
    </w:p>
    <w:p w14:paraId="656679EA" w14:textId="366224DB" w:rsidR="00A842C2" w:rsidRDefault="00DE3559" w:rsidP="00496E99">
      <w:pPr>
        <w:pStyle w:val="Caption"/>
      </w:pPr>
      <w:r>
        <w:t>Figure</w:t>
      </w:r>
      <w:r w:rsidR="00477191">
        <w:t xml:space="preserve"> </w:t>
      </w:r>
      <w:r w:rsidR="008E21C0">
        <w:t>12</w:t>
      </w:r>
      <w:r w:rsidR="00477191">
        <w:t xml:space="preserve"> shows the presence of an HTTP file server on server 2 Port 20</w:t>
      </w:r>
      <w:r w:rsidR="00592F7A">
        <w:t>33.</w:t>
      </w:r>
    </w:p>
    <w:p w14:paraId="6BC7E70B" w14:textId="77777777" w:rsidR="005A0456" w:rsidRPr="005A0456" w:rsidRDefault="005A0456" w:rsidP="005A0456"/>
    <w:p w14:paraId="7BA6ECF2" w14:textId="7950ACEA" w:rsidR="00496E99" w:rsidRDefault="00496E99" w:rsidP="00496E99">
      <w:pPr>
        <w:rPr>
          <w:i/>
          <w:iCs/>
        </w:rPr>
      </w:pPr>
      <w:r>
        <w:t xml:space="preserve">The </w:t>
      </w:r>
      <w:r w:rsidR="00EB55C3">
        <w:t>subsequent</w:t>
      </w:r>
      <w:r>
        <w:t xml:space="preserve"> step in the enumeration process was to </w:t>
      </w:r>
      <w:r w:rsidR="0014181D">
        <w:t>ascertain</w:t>
      </w:r>
      <w:r>
        <w:t xml:space="preserve"> if the DNS zone transfer </w:t>
      </w:r>
      <w:r w:rsidR="00B62209">
        <w:t>was misconfigured</w:t>
      </w:r>
      <w:r w:rsidR="00CC4F6C">
        <w:t>,</w:t>
      </w:r>
      <w:r w:rsidR="00B62209">
        <w:t xml:space="preserve"> if</w:t>
      </w:r>
      <w:r w:rsidR="0014181D">
        <w:t xml:space="preserve"> not configured correctly this can provide a wide range of valuable information such as</w:t>
      </w:r>
      <w:r w:rsidR="00933CA7">
        <w:t xml:space="preserve"> but not limited to domain names and corresponding </w:t>
      </w:r>
      <w:r w:rsidR="00EE1538">
        <w:t>Ip</w:t>
      </w:r>
      <w:r w:rsidR="00933CA7">
        <w:t xml:space="preserve"> addresses, internal naming conventions</w:t>
      </w:r>
      <w:r w:rsidR="007F584D">
        <w:t>, server types and system configurations</w:t>
      </w:r>
      <w:r w:rsidR="001238C6">
        <w:t xml:space="preserve">. This </w:t>
      </w:r>
      <w:r w:rsidR="007F584D">
        <w:t>allow</w:t>
      </w:r>
      <w:r w:rsidR="001238C6">
        <w:t>s</w:t>
      </w:r>
      <w:r w:rsidR="007F584D">
        <w:t xml:space="preserve"> a malicious actor </w:t>
      </w:r>
      <w:r w:rsidR="00EE1538">
        <w:t>to refine their strategy, increasing the risk of a successful attack</w:t>
      </w:r>
      <w:r w:rsidR="00EF7FB8">
        <w:t>.</w:t>
      </w:r>
      <w:r w:rsidR="00424D14">
        <w:t xml:space="preserve"> </w:t>
      </w:r>
      <w:r w:rsidR="003B62B4">
        <w:t>Fortunately</w:t>
      </w:r>
      <w:r w:rsidR="00424D14">
        <w:t xml:space="preserve"> </w:t>
      </w:r>
      <w:r w:rsidR="003B62B4">
        <w:t xml:space="preserve">for the targeted </w:t>
      </w:r>
      <w:r w:rsidR="001238C6">
        <w:t>network</w:t>
      </w:r>
      <w:r w:rsidR="008733F4">
        <w:t>,</w:t>
      </w:r>
      <w:r w:rsidR="003B62B4">
        <w:t xml:space="preserve"> the configuration did not allow for </w:t>
      </w:r>
      <w:r w:rsidR="00D05BC4">
        <w:t xml:space="preserve">DNS zone transfers </w:t>
      </w:r>
      <w:r w:rsidR="00D05BC4" w:rsidRPr="00D05BC4">
        <w:rPr>
          <w:i/>
          <w:iCs/>
        </w:rPr>
        <w:t>(see figure</w:t>
      </w:r>
      <w:r w:rsidR="00DE3559">
        <w:rPr>
          <w:i/>
          <w:iCs/>
        </w:rPr>
        <w:t xml:space="preserve"> 13</w:t>
      </w:r>
      <w:r w:rsidR="00D05BC4" w:rsidRPr="00D05BC4">
        <w:rPr>
          <w:i/>
          <w:iCs/>
        </w:rPr>
        <w:t>)</w:t>
      </w:r>
      <w:r w:rsidR="001238C6">
        <w:rPr>
          <w:i/>
          <w:iCs/>
        </w:rPr>
        <w:t>.</w:t>
      </w:r>
    </w:p>
    <w:p w14:paraId="76C1A3F6" w14:textId="77777777" w:rsidR="005F6321" w:rsidRDefault="005F6321" w:rsidP="005F6321">
      <w:pPr>
        <w:keepNext/>
      </w:pPr>
      <w:r>
        <w:rPr>
          <w:noProof/>
        </w:rPr>
        <w:lastRenderedPageBreak/>
        <w:drawing>
          <wp:inline distT="0" distB="0" distL="0" distR="0" wp14:anchorId="1B759767" wp14:editId="1F2DB949">
            <wp:extent cx="5943600" cy="3656330"/>
            <wp:effectExtent l="0" t="0" r="0" b="1270"/>
            <wp:docPr id="1644614096" name="Picture 1644614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14096"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14:paraId="616750E5" w14:textId="00FD1184" w:rsidR="005F6321" w:rsidRDefault="00DE3559" w:rsidP="005F6321">
      <w:pPr>
        <w:pStyle w:val="Caption"/>
      </w:pPr>
      <w:r>
        <w:t>Figure</w:t>
      </w:r>
      <w:r w:rsidR="005F6321">
        <w:t xml:space="preserve"> </w:t>
      </w:r>
      <w:r>
        <w:t>13</w:t>
      </w:r>
      <w:r w:rsidR="005F6321">
        <w:t xml:space="preserve"> shows that DNS zone transfer was unsuccessful on both server 1 and server </w:t>
      </w:r>
      <w:r w:rsidR="00512B34">
        <w:t>2.</w:t>
      </w:r>
    </w:p>
    <w:p w14:paraId="5F093C08" w14:textId="49F20E54" w:rsidR="00291943" w:rsidRDefault="00AA5F7E" w:rsidP="00291943">
      <w:r>
        <w:t>In the</w:t>
      </w:r>
      <w:r w:rsidR="00444F9B">
        <w:t xml:space="preserve"> final stages of the enumeration phase</w:t>
      </w:r>
      <w:r w:rsidR="00ED7204">
        <w:t xml:space="preserve">, the main objective was to obtain a </w:t>
      </w:r>
      <w:r w:rsidR="00BE7788">
        <w:t xml:space="preserve">comprehensive understanding of the user landscape in the targeted system. Various </w:t>
      </w:r>
      <w:r w:rsidR="003D2A88">
        <w:t>enumeration techniques are available for this purpose</w:t>
      </w:r>
      <w:r w:rsidR="002D46B8">
        <w:t xml:space="preserve"> </w:t>
      </w:r>
      <w:r w:rsidR="00837027">
        <w:t>noteworthy</w:t>
      </w:r>
      <w:r w:rsidR="002D46B8">
        <w:t xml:space="preserve"> among them</w:t>
      </w:r>
      <w:r w:rsidR="00880B83">
        <w:t xml:space="preserve"> are </w:t>
      </w:r>
      <w:r w:rsidR="00880B83" w:rsidRPr="00880B83">
        <w:rPr>
          <w:i/>
          <w:iCs/>
        </w:rPr>
        <w:t>Polenum</w:t>
      </w:r>
      <w:r w:rsidR="00880B83">
        <w:t xml:space="preserve"> and </w:t>
      </w:r>
      <w:r w:rsidR="00880B83" w:rsidRPr="00880B83">
        <w:rPr>
          <w:i/>
          <w:iCs/>
        </w:rPr>
        <w:t>NBTEnum</w:t>
      </w:r>
      <w:r w:rsidR="00880B83">
        <w:rPr>
          <w:i/>
          <w:iCs/>
        </w:rPr>
        <w:t xml:space="preserve">, </w:t>
      </w:r>
      <w:r w:rsidR="00535E00">
        <w:t xml:space="preserve">each serving a unique purpose in </w:t>
      </w:r>
      <w:r w:rsidR="00A706C0">
        <w:t>unraveling specific aspects of user information.</w:t>
      </w:r>
    </w:p>
    <w:p w14:paraId="2B9D808E" w14:textId="6F3959E0" w:rsidR="00A706C0" w:rsidRDefault="00A706C0" w:rsidP="00291943">
      <w:r w:rsidRPr="00A706C0">
        <w:rPr>
          <w:b/>
          <w:bCs/>
        </w:rPr>
        <w:t>Polenum:</w:t>
      </w:r>
      <w:r w:rsidR="007F5DDE">
        <w:rPr>
          <w:b/>
          <w:bCs/>
        </w:rPr>
        <w:t xml:space="preserve"> </w:t>
      </w:r>
      <w:r w:rsidR="007F5DDE">
        <w:t xml:space="preserve">A specialized enumeration </w:t>
      </w:r>
      <w:r w:rsidR="00344D97">
        <w:t xml:space="preserve">tool used </w:t>
      </w:r>
      <w:r w:rsidR="000C3073">
        <w:t>for extracting detailed password policy information from a windows machine.</w:t>
      </w:r>
      <w:r w:rsidR="00E70E9F">
        <w:t xml:space="preserve"> By conducting </w:t>
      </w:r>
      <w:r w:rsidR="00456404">
        <w:t>analysis</w:t>
      </w:r>
      <w:r w:rsidR="00E70E9F">
        <w:t xml:space="preserve"> </w:t>
      </w:r>
      <w:r w:rsidR="00853797">
        <w:t>of the password guidelines on the targeted machine</w:t>
      </w:r>
      <w:r w:rsidR="001B7DF4">
        <w:t xml:space="preserve">, polenum can uncover </w:t>
      </w:r>
      <w:r w:rsidR="00EF6487">
        <w:t xml:space="preserve">detailed configurations such </w:t>
      </w:r>
      <w:r w:rsidR="00E67470">
        <w:t>as,</w:t>
      </w:r>
      <w:r w:rsidR="00EF6487">
        <w:t xml:space="preserve"> password length requirements, complexity rules</w:t>
      </w:r>
      <w:r w:rsidR="00E67470">
        <w:t xml:space="preserve"> or expiration and lockout </w:t>
      </w:r>
      <w:r w:rsidR="00CC574F">
        <w:t xml:space="preserve">policies. This allows for further </w:t>
      </w:r>
      <w:r w:rsidR="001E5721">
        <w:t>system target</w:t>
      </w:r>
      <w:r w:rsidR="005923D5">
        <w:t xml:space="preserve"> analysis </w:t>
      </w:r>
      <w:r w:rsidR="00C72AE2">
        <w:t>and can increase the possibility of successful exploitation</w:t>
      </w:r>
      <w:r w:rsidR="001E5721">
        <w:t>.</w:t>
      </w:r>
    </w:p>
    <w:p w14:paraId="31201FF3" w14:textId="3FA6B698" w:rsidR="00A20C16" w:rsidRDefault="00A20C16" w:rsidP="00291943">
      <w:r w:rsidRPr="005D61A9">
        <w:rPr>
          <w:b/>
          <w:bCs/>
        </w:rPr>
        <w:t>NBT</w:t>
      </w:r>
      <w:r w:rsidR="00274CC2" w:rsidRPr="005D61A9">
        <w:rPr>
          <w:b/>
          <w:bCs/>
        </w:rPr>
        <w:t>Enum</w:t>
      </w:r>
      <w:r w:rsidR="00274CC2">
        <w:t xml:space="preserve">: </w:t>
      </w:r>
      <w:r w:rsidR="00213EF6">
        <w:t xml:space="preserve">NBTEnum on the other hand serves as a powerful tool </w:t>
      </w:r>
      <w:r w:rsidR="00E41D1D">
        <w:t xml:space="preserve">focused on identifying users and unraveling </w:t>
      </w:r>
      <w:r w:rsidR="00E632AA">
        <w:t>their</w:t>
      </w:r>
      <w:r w:rsidR="00E41D1D">
        <w:t xml:space="preserve"> group affiliations within the targeted </w:t>
      </w:r>
      <w:r w:rsidR="009A778B">
        <w:t xml:space="preserve">system. </w:t>
      </w:r>
      <w:r w:rsidR="0043140D">
        <w:t xml:space="preserve">It reveals not only the </w:t>
      </w:r>
      <w:r w:rsidR="001D4C1A">
        <w:t>user’s</w:t>
      </w:r>
      <w:r w:rsidR="009E3E43">
        <w:t xml:space="preserve"> identities but also </w:t>
      </w:r>
      <w:r w:rsidR="00126AB1">
        <w:t xml:space="preserve">to which group they belong. </w:t>
      </w:r>
      <w:r w:rsidR="00A57325">
        <w:t>This information is vital for understanding user permissions</w:t>
      </w:r>
      <w:r w:rsidR="001D4C1A">
        <w:t xml:space="preserve"> and access levels.</w:t>
      </w:r>
    </w:p>
    <w:p w14:paraId="699586B0" w14:textId="27068CB0" w:rsidR="00B72E1A" w:rsidRDefault="00274CC2" w:rsidP="00291943">
      <w:r>
        <w:t>However, a strategic decision led the tester to use a separate technique</w:t>
      </w:r>
      <w:r w:rsidR="004D1A09">
        <w:t>, Enum4Linux. Enum4linux is a one size fits all enumeration</w:t>
      </w:r>
      <w:r w:rsidR="007B4276">
        <w:t xml:space="preserve"> tool</w:t>
      </w:r>
      <w:r w:rsidR="00DE7CD1">
        <w:t xml:space="preserve"> for gaining insight into the user landscape of a targeted system</w:t>
      </w:r>
      <w:r w:rsidR="00BF6A69">
        <w:t xml:space="preserve">, </w:t>
      </w:r>
      <w:r w:rsidR="00D7362A">
        <w:t>combining the</w:t>
      </w:r>
      <w:r w:rsidR="008E5DAA">
        <w:t xml:space="preserve"> enumeration </w:t>
      </w:r>
      <w:r w:rsidR="00D7362A">
        <w:t xml:space="preserve">power of both </w:t>
      </w:r>
      <w:r w:rsidR="003E3B1F">
        <w:t xml:space="preserve">Polenum and NBTEnum enum4linux provides a trove of </w:t>
      </w:r>
      <w:r w:rsidR="00054ED2">
        <w:t>user information</w:t>
      </w:r>
      <w:r w:rsidR="008E5DAA">
        <w:t xml:space="preserve"> on </w:t>
      </w:r>
      <w:r w:rsidR="0099495F">
        <w:t xml:space="preserve">a targeted </w:t>
      </w:r>
      <w:r w:rsidR="00B72E1A">
        <w:t>system. Using</w:t>
      </w:r>
      <w:r w:rsidR="0099495F">
        <w:t xml:space="preserve"> the following </w:t>
      </w:r>
      <w:r w:rsidR="00F92E85">
        <w:t>flags,</w:t>
      </w:r>
      <w:r w:rsidR="0099495F">
        <w:t xml:space="preserve"> an </w:t>
      </w:r>
      <w:r w:rsidR="00612F93">
        <w:t>in-depth</w:t>
      </w:r>
      <w:r w:rsidR="0099495F">
        <w:t xml:space="preserve"> look at the user ecosystem was </w:t>
      </w:r>
      <w:r w:rsidR="00B72E1A">
        <w:t>uncovered. (</w:t>
      </w:r>
      <w:r w:rsidR="00B72E1A" w:rsidRPr="00650D04">
        <w:rPr>
          <w:i/>
          <w:iCs/>
        </w:rPr>
        <w:t xml:space="preserve">see figure </w:t>
      </w:r>
      <w:r w:rsidR="00DE3559">
        <w:rPr>
          <w:i/>
          <w:iCs/>
        </w:rPr>
        <w:t>14</w:t>
      </w:r>
      <w:r w:rsidR="00B72E1A" w:rsidRPr="00650D04">
        <w:rPr>
          <w:i/>
          <w:iCs/>
        </w:rPr>
        <w:t>)</w:t>
      </w:r>
      <w:r w:rsidR="001238C6">
        <w:rPr>
          <w:i/>
          <w:iCs/>
        </w:rPr>
        <w:t>.</w:t>
      </w:r>
    </w:p>
    <w:p w14:paraId="22581073" w14:textId="77777777" w:rsidR="00650D04" w:rsidRDefault="00650D04" w:rsidP="00650D04">
      <w:pPr>
        <w:keepNext/>
      </w:pPr>
      <w:r>
        <w:rPr>
          <w:noProof/>
        </w:rPr>
        <w:lastRenderedPageBreak/>
        <w:drawing>
          <wp:inline distT="0" distB="0" distL="0" distR="0" wp14:anchorId="09793187" wp14:editId="2865D17A">
            <wp:extent cx="3762375" cy="438808"/>
            <wp:effectExtent l="0" t="0" r="0" b="0"/>
            <wp:docPr id="155593899" name="Picture 155593899"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899" name="Picture 4" descr="A close up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62375" cy="438808"/>
                    </a:xfrm>
                    <a:prstGeom prst="rect">
                      <a:avLst/>
                    </a:prstGeom>
                  </pic:spPr>
                </pic:pic>
              </a:graphicData>
            </a:graphic>
          </wp:inline>
        </w:drawing>
      </w:r>
    </w:p>
    <w:p w14:paraId="34BC20C2" w14:textId="12E4A9BD" w:rsidR="00B72E1A" w:rsidRDefault="00543F30" w:rsidP="00650D04">
      <w:pPr>
        <w:pStyle w:val="Caption"/>
      </w:pPr>
      <w:r>
        <w:t>Figure</w:t>
      </w:r>
      <w:r w:rsidR="00650D04">
        <w:t xml:space="preserve"> </w:t>
      </w:r>
      <w:r w:rsidR="00DE3559">
        <w:t xml:space="preserve">14 </w:t>
      </w:r>
      <w:r w:rsidR="00650D04">
        <w:t>shows the flags used for enum4linux.</w:t>
      </w:r>
    </w:p>
    <w:p w14:paraId="4F5361F5" w14:textId="77A0BCE4" w:rsidR="00F92E85" w:rsidRDefault="00F015FB" w:rsidP="00291943">
      <w:pPr>
        <w:rPr>
          <w:i/>
          <w:iCs/>
        </w:rPr>
      </w:pPr>
      <w:r>
        <w:t xml:space="preserve">Using enum4linux the </w:t>
      </w:r>
      <w:r w:rsidR="00780EEE">
        <w:t>tester now</w:t>
      </w:r>
      <w:r w:rsidR="00426985">
        <w:t xml:space="preserve"> has a full comprehensive </w:t>
      </w:r>
      <w:r w:rsidR="00471F66">
        <w:t>insight</w:t>
      </w:r>
      <w:r w:rsidR="00426985">
        <w:t xml:space="preserve"> of every user on the targeted system and </w:t>
      </w:r>
      <w:r w:rsidR="00780EEE">
        <w:t>their</w:t>
      </w:r>
      <w:r w:rsidR="00426985">
        <w:t xml:space="preserve"> access levels</w:t>
      </w:r>
      <w:r w:rsidR="00553AC9">
        <w:t xml:space="preserve">. This would prove invaluable in </w:t>
      </w:r>
      <w:r w:rsidR="00780EEE">
        <w:t>subsequent stages of this process.</w:t>
      </w:r>
      <w:r w:rsidR="00553AC9">
        <w:t xml:space="preserve"> </w:t>
      </w:r>
      <w:r w:rsidR="00780EEE">
        <w:t xml:space="preserve">The </w:t>
      </w:r>
      <w:r w:rsidR="00BD746F">
        <w:t>scan not only provided valuable insight into the password policy on the targeted system</w:t>
      </w:r>
      <w:r w:rsidR="00475AA4">
        <w:t xml:space="preserve">, knowledge </w:t>
      </w:r>
      <w:r w:rsidR="001E1E64">
        <w:t>that would</w:t>
      </w:r>
      <w:r w:rsidR="00CD3601">
        <w:t xml:space="preserve"> become crucial in the password cracking</w:t>
      </w:r>
      <w:r w:rsidR="00475AA4">
        <w:t xml:space="preserve"> aspect of this </w:t>
      </w:r>
      <w:r w:rsidR="00837027">
        <w:t>process</w:t>
      </w:r>
      <w:r w:rsidR="001238C6">
        <w:t>,</w:t>
      </w:r>
      <w:r w:rsidR="00837027">
        <w:t xml:space="preserve"> </w:t>
      </w:r>
      <w:r w:rsidR="00837027" w:rsidRPr="001238C6">
        <w:rPr>
          <w:i/>
          <w:iCs/>
        </w:rPr>
        <w:t>(</w:t>
      </w:r>
      <w:r w:rsidR="005B67BF">
        <w:rPr>
          <w:i/>
          <w:iCs/>
        </w:rPr>
        <w:t>see</w:t>
      </w:r>
      <w:r w:rsidR="00BD746F" w:rsidRPr="001238C6">
        <w:rPr>
          <w:i/>
          <w:iCs/>
        </w:rPr>
        <w:t xml:space="preserve"> figure</w:t>
      </w:r>
      <w:r w:rsidR="00956A39" w:rsidRPr="001238C6">
        <w:rPr>
          <w:i/>
          <w:iCs/>
        </w:rPr>
        <w:t xml:space="preserve"> </w:t>
      </w:r>
      <w:r w:rsidR="00DE29C9" w:rsidRPr="001238C6">
        <w:rPr>
          <w:i/>
          <w:iCs/>
        </w:rPr>
        <w:t>15</w:t>
      </w:r>
      <w:r w:rsidR="00956A39" w:rsidRPr="001238C6">
        <w:rPr>
          <w:i/>
          <w:iCs/>
        </w:rPr>
        <w:t>)</w:t>
      </w:r>
      <w:r w:rsidR="00956A39">
        <w:t xml:space="preserve"> but also </w:t>
      </w:r>
      <w:r w:rsidR="00BE246C">
        <w:t xml:space="preserve">revealed which users had </w:t>
      </w:r>
      <w:r w:rsidR="001E1E64">
        <w:t xml:space="preserve">domain administrative </w:t>
      </w:r>
      <w:r w:rsidR="00837027">
        <w:t>access.</w:t>
      </w:r>
      <w:r w:rsidR="005557F8" w:rsidRPr="00B26381">
        <w:rPr>
          <w:i/>
          <w:iCs/>
        </w:rPr>
        <w:t xml:space="preserve"> (</w:t>
      </w:r>
      <w:r w:rsidR="00956978">
        <w:rPr>
          <w:i/>
          <w:iCs/>
        </w:rPr>
        <w:t>see</w:t>
      </w:r>
      <w:r w:rsidR="00D4502B" w:rsidRPr="00B26381">
        <w:rPr>
          <w:i/>
          <w:iCs/>
        </w:rPr>
        <w:t xml:space="preserve"> figure </w:t>
      </w:r>
      <w:r w:rsidR="00DE29C9">
        <w:rPr>
          <w:i/>
          <w:iCs/>
        </w:rPr>
        <w:t>16</w:t>
      </w:r>
      <w:r w:rsidR="003E126E" w:rsidRPr="00296FC2">
        <w:t>). For the full comprehensive enum4linux scans for both servers</w:t>
      </w:r>
      <w:r w:rsidR="00E46BA5">
        <w:t xml:space="preserve"> </w:t>
      </w:r>
      <w:r w:rsidR="00296FC2" w:rsidRPr="00956978">
        <w:t xml:space="preserve">refer to </w:t>
      </w:r>
      <w:r w:rsidR="00296FC2" w:rsidRPr="00956978">
        <w:rPr>
          <w:b/>
          <w:bCs/>
          <w:i/>
          <w:iCs/>
        </w:rPr>
        <w:t>appendix B</w:t>
      </w:r>
      <w:r w:rsidR="00296FC2">
        <w:rPr>
          <w:i/>
          <w:iCs/>
        </w:rPr>
        <w:t>.</w:t>
      </w:r>
    </w:p>
    <w:p w14:paraId="47346B43" w14:textId="77777777" w:rsidR="00B46499" w:rsidRDefault="00B46499" w:rsidP="00291943">
      <w:pPr>
        <w:rPr>
          <w:i/>
          <w:iCs/>
        </w:rPr>
      </w:pPr>
    </w:p>
    <w:p w14:paraId="715E8BF7" w14:textId="77777777" w:rsidR="00012148" w:rsidRDefault="00012148" w:rsidP="00012148">
      <w:pPr>
        <w:keepNext/>
      </w:pPr>
      <w:r>
        <w:rPr>
          <w:noProof/>
        </w:rPr>
        <w:drawing>
          <wp:inline distT="0" distB="0" distL="0" distR="0" wp14:anchorId="3D6E468E" wp14:editId="0B6B5225">
            <wp:extent cx="4705350" cy="4031721"/>
            <wp:effectExtent l="0" t="0" r="0" b="6985"/>
            <wp:docPr id="1125455148" name="Picture 1125455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5148" name="Picture 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13978" cy="4039114"/>
                    </a:xfrm>
                    <a:prstGeom prst="rect">
                      <a:avLst/>
                    </a:prstGeom>
                  </pic:spPr>
                </pic:pic>
              </a:graphicData>
            </a:graphic>
          </wp:inline>
        </w:drawing>
      </w:r>
    </w:p>
    <w:p w14:paraId="4F38A1D5" w14:textId="0CC5D539" w:rsidR="005C39AB" w:rsidRDefault="00D2660E" w:rsidP="00012148">
      <w:pPr>
        <w:pStyle w:val="Caption"/>
      </w:pPr>
      <w:r>
        <w:t>Figure</w:t>
      </w:r>
      <w:r w:rsidR="00012148">
        <w:t xml:space="preserve"> </w:t>
      </w:r>
      <w:r w:rsidR="00DE29C9">
        <w:t>15</w:t>
      </w:r>
      <w:r w:rsidR="00012148">
        <w:t xml:space="preserve"> shows the password policy on server 1</w:t>
      </w:r>
      <w:r w:rsidR="00CC30A5">
        <w:t>.</w:t>
      </w:r>
    </w:p>
    <w:p w14:paraId="6787C50E" w14:textId="770BA130" w:rsidR="005C39AB" w:rsidRDefault="00CC30A5" w:rsidP="006F6A3D">
      <w:pPr>
        <w:pStyle w:val="Caption"/>
      </w:pPr>
      <w:r>
        <w:t xml:space="preserve"> </w:t>
      </w:r>
      <w:r w:rsidR="005C39AB">
        <w:rPr>
          <w:noProof/>
        </w:rPr>
        <w:drawing>
          <wp:inline distT="0" distB="0" distL="0" distR="0" wp14:anchorId="776A53CC" wp14:editId="38C71B7D">
            <wp:extent cx="4895850" cy="1122488"/>
            <wp:effectExtent l="0" t="0" r="0" b="1905"/>
            <wp:docPr id="1039019617" name="Picture 10390196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9617" name="Picture 6" descr="A screen 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67941" cy="1139017"/>
                    </a:xfrm>
                    <a:prstGeom prst="rect">
                      <a:avLst/>
                    </a:prstGeom>
                  </pic:spPr>
                </pic:pic>
              </a:graphicData>
            </a:graphic>
          </wp:inline>
        </w:drawing>
      </w:r>
    </w:p>
    <w:p w14:paraId="26F18936" w14:textId="54AA3081" w:rsidR="00002BE4" w:rsidRDefault="005F4630" w:rsidP="005C39AB">
      <w:pPr>
        <w:pStyle w:val="Caption"/>
      </w:pPr>
      <w:r>
        <w:t>Figure</w:t>
      </w:r>
      <w:r w:rsidR="005C39AB">
        <w:t xml:space="preserve"> </w:t>
      </w:r>
      <w:r>
        <w:t>16</w:t>
      </w:r>
      <w:r w:rsidR="005C39AB">
        <w:t xml:space="preserve"> shows all users on server 1 who have domain admin rights.</w:t>
      </w:r>
    </w:p>
    <w:p w14:paraId="143395C4" w14:textId="4E85010B" w:rsidR="006F6A3D" w:rsidRDefault="006F6A3D" w:rsidP="006F6A3D">
      <w:pPr>
        <w:rPr>
          <w:i/>
          <w:iCs/>
        </w:rPr>
      </w:pPr>
      <w:r>
        <w:lastRenderedPageBreak/>
        <w:t xml:space="preserve">The tester performed one more enumeration scan on ports 139 and 445 to determine if the network would be potentially vulnerable to an exploit that was discussed at the beginning of this paper, eternal blue. Information </w:t>
      </w:r>
      <w:r w:rsidR="00E401E9">
        <w:t>from</w:t>
      </w:r>
      <w:r w:rsidR="005B67BF">
        <w:t xml:space="preserve"> Avast</w:t>
      </w:r>
      <w:r w:rsidR="00E401E9" w:rsidRPr="00E401E9">
        <w:rPr>
          <w:i/>
          <w:iCs/>
        </w:rPr>
        <w:t xml:space="preserve"> </w:t>
      </w:r>
      <w:r w:rsidR="00E401E9" w:rsidRPr="005B67BF">
        <w:t>(2023)</w:t>
      </w:r>
      <w:r>
        <w:t xml:space="preserve"> shows that the eternal blue exploit takes advantage of the SMBv1 vulnerabilities and that any network running this version of SMB is at risk of potential exploitation. </w:t>
      </w:r>
      <w:r w:rsidRPr="002D2F12">
        <w:rPr>
          <w:i/>
          <w:iCs/>
        </w:rPr>
        <w:t xml:space="preserve">(See figure </w:t>
      </w:r>
      <w:r w:rsidR="005F4630">
        <w:rPr>
          <w:i/>
          <w:iCs/>
        </w:rPr>
        <w:t>17</w:t>
      </w:r>
      <w:r w:rsidR="00231C51" w:rsidRPr="002D2F12">
        <w:rPr>
          <w:i/>
          <w:iCs/>
        </w:rPr>
        <w:t>)</w:t>
      </w:r>
      <w:r w:rsidR="00231C51">
        <w:rPr>
          <w:i/>
          <w:iCs/>
        </w:rPr>
        <w:t>.</w:t>
      </w:r>
      <w:r w:rsidR="00231C51" w:rsidRPr="00231C51">
        <w:t xml:space="preserve"> For</w:t>
      </w:r>
      <w:r w:rsidR="001D450F" w:rsidRPr="00231C51">
        <w:t xml:space="preserve"> </w:t>
      </w:r>
      <w:r w:rsidR="00231C51" w:rsidRPr="00231C51">
        <w:t>the scan results for server 2 please refer to</w:t>
      </w:r>
      <w:r w:rsidR="00231C51">
        <w:rPr>
          <w:i/>
          <w:iCs/>
        </w:rPr>
        <w:t xml:space="preserve"> </w:t>
      </w:r>
      <w:r w:rsidR="00231C51" w:rsidRPr="00231C51">
        <w:rPr>
          <w:b/>
          <w:bCs/>
          <w:i/>
          <w:iCs/>
        </w:rPr>
        <w:t>Appendix B</w:t>
      </w:r>
    </w:p>
    <w:p w14:paraId="1A054644" w14:textId="77777777" w:rsidR="006F6A3D" w:rsidRDefault="006F6A3D" w:rsidP="006F6A3D">
      <w:pPr>
        <w:keepNext/>
      </w:pPr>
      <w:r>
        <w:rPr>
          <w:noProof/>
        </w:rPr>
        <w:drawing>
          <wp:inline distT="0" distB="0" distL="0" distR="0" wp14:anchorId="5AFEE049" wp14:editId="7EEF2543">
            <wp:extent cx="5261319" cy="3431295"/>
            <wp:effectExtent l="0" t="0" r="0" b="0"/>
            <wp:docPr id="670975716" name="Picture 67097571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5716" name="Picture 5" descr="A computer screen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61319" cy="3431295"/>
                    </a:xfrm>
                    <a:prstGeom prst="rect">
                      <a:avLst/>
                    </a:prstGeom>
                  </pic:spPr>
                </pic:pic>
              </a:graphicData>
            </a:graphic>
          </wp:inline>
        </w:drawing>
      </w:r>
    </w:p>
    <w:p w14:paraId="57654BCF" w14:textId="4A9E2D72" w:rsidR="006F6A3D" w:rsidRDefault="006F6A3D" w:rsidP="006F6A3D">
      <w:pPr>
        <w:pStyle w:val="Caption"/>
      </w:pPr>
      <w:r>
        <w:t xml:space="preserve">Figure </w:t>
      </w:r>
      <w:r w:rsidR="005F4630">
        <w:t>17</w:t>
      </w:r>
      <w:r>
        <w:t xml:space="preserve"> shows the SMB version that server 1 is running.</w:t>
      </w:r>
    </w:p>
    <w:p w14:paraId="574961F8" w14:textId="756D995E" w:rsidR="00957389" w:rsidRDefault="006F6A3D" w:rsidP="007E0249">
      <w:r>
        <w:t>The scan shows that server 1 is running on SMBv1. This critical finding not only identifies the SMB version but also presents the tester with a potential immediate avenue of attack</w:t>
      </w:r>
      <w:r w:rsidR="007E71EA">
        <w:t>. Now armed with a wealth of information about the target servers the tester decided that they</w:t>
      </w:r>
      <w:r w:rsidR="009E3B95">
        <w:t xml:space="preserve"> could proceed to the next stage of the penetration test. </w:t>
      </w:r>
    </w:p>
    <w:p w14:paraId="5683A537" w14:textId="4D6EF409" w:rsidR="00C2793B" w:rsidRDefault="007E0249" w:rsidP="00947AC5">
      <w:pPr>
        <w:pStyle w:val="Heading2"/>
      </w:pPr>
      <w:bookmarkStart w:id="10" w:name="_Toc155262854"/>
      <w:r>
        <w:t>system hacking</w:t>
      </w:r>
      <w:bookmarkEnd w:id="10"/>
      <w:r>
        <w:t xml:space="preserve"> </w:t>
      </w:r>
    </w:p>
    <w:p w14:paraId="1916D791" w14:textId="43C260FF" w:rsidR="00491577" w:rsidRPr="00491577" w:rsidRDefault="00491577" w:rsidP="00445AA9">
      <w:pPr>
        <w:pStyle w:val="Heading3"/>
      </w:pPr>
      <w:bookmarkStart w:id="11" w:name="_Toc155262855"/>
      <w:r>
        <w:t>Password Cracking</w:t>
      </w:r>
      <w:bookmarkEnd w:id="11"/>
    </w:p>
    <w:p w14:paraId="6E8FF332" w14:textId="314432F6" w:rsidR="00D64D6F" w:rsidRDefault="008873D8" w:rsidP="006F6A3D">
      <w:r>
        <w:t xml:space="preserve">Initially </w:t>
      </w:r>
      <w:r w:rsidR="00CB501D">
        <w:t>in the password cracking phase</w:t>
      </w:r>
      <w:r w:rsidR="00B02E27">
        <w:t xml:space="preserve">, the tester will attempt to crack as many passwords as viably </w:t>
      </w:r>
      <w:r w:rsidR="000F2A09">
        <w:t>possible</w:t>
      </w:r>
      <w:r w:rsidR="00B1078C">
        <w:t xml:space="preserve"> </w:t>
      </w:r>
      <w:r w:rsidR="00B02E27">
        <w:t xml:space="preserve">in the attempt to gain system </w:t>
      </w:r>
      <w:r w:rsidR="001E4678">
        <w:t>access</w:t>
      </w:r>
      <w:r w:rsidR="006A1645">
        <w:t xml:space="preserve"> and </w:t>
      </w:r>
      <w:r w:rsidR="00033B78">
        <w:t xml:space="preserve">gain more information </w:t>
      </w:r>
      <w:r w:rsidR="00071447">
        <w:t>to</w:t>
      </w:r>
      <w:r w:rsidR="00033B78">
        <w:t xml:space="preserve"> aid</w:t>
      </w:r>
      <w:r w:rsidR="00403FA7">
        <w:t xml:space="preserve"> further system exploitation.</w:t>
      </w:r>
      <w:r w:rsidR="00995FC5">
        <w:t xml:space="preserve"> </w:t>
      </w:r>
      <w:r w:rsidR="00CF1E6C">
        <w:t xml:space="preserve">The tester will employ </w:t>
      </w:r>
      <w:r w:rsidR="00556703">
        <w:t>information gathered in the enumeration stage</w:t>
      </w:r>
      <w:r w:rsidR="009F73E0">
        <w:t xml:space="preserve">, specifically the password policy, which upon examination </w:t>
      </w:r>
      <w:r w:rsidR="00CD7934">
        <w:t>reveals the absence of lockout restrictions.</w:t>
      </w:r>
      <w:r w:rsidR="00291F38">
        <w:t xml:space="preserve"> Recognizing this </w:t>
      </w:r>
      <w:r w:rsidR="00A53ABB">
        <w:t>vulnerability,</w:t>
      </w:r>
      <w:r w:rsidR="00291F38">
        <w:t xml:space="preserve"> the tester determines that a dictionary attack on the SMB services </w:t>
      </w:r>
      <w:r w:rsidR="00053DAE">
        <w:t xml:space="preserve">would be the most effective approach, allowing the tester to systematically attempt login an infinite </w:t>
      </w:r>
      <w:r w:rsidR="00BD7CE1">
        <w:t>number</w:t>
      </w:r>
      <w:r w:rsidR="00053DAE">
        <w:t xml:space="preserve"> of times without</w:t>
      </w:r>
      <w:r w:rsidR="00A53ABB">
        <w:t xml:space="preserve"> lockout</w:t>
      </w:r>
      <w:r w:rsidR="00053DAE">
        <w:t xml:space="preserve"> repercussions</w:t>
      </w:r>
      <w:r w:rsidR="00A53ABB">
        <w:t xml:space="preserve">, maximizing the success of gaining </w:t>
      </w:r>
      <w:r w:rsidR="002D00C7">
        <w:t>access.</w:t>
      </w:r>
      <w:r w:rsidR="005B2AC8">
        <w:t xml:space="preserve"> </w:t>
      </w:r>
    </w:p>
    <w:p w14:paraId="6E4B06B0" w14:textId="7BE0C2C9" w:rsidR="00363CDE" w:rsidRPr="00077845" w:rsidRDefault="005B2AC8" w:rsidP="006F6A3D">
      <w:r>
        <w:t>Using text files containing domain admin usernames</w:t>
      </w:r>
      <w:r w:rsidR="00CF1B31">
        <w:t xml:space="preserve"> acquired from the enum4linux scan</w:t>
      </w:r>
      <w:r>
        <w:t xml:space="preserve"> </w:t>
      </w:r>
      <w:r w:rsidR="008C4F79">
        <w:t>a</w:t>
      </w:r>
      <w:r w:rsidR="00CF1B31">
        <w:t>n</w:t>
      </w:r>
      <w:r w:rsidR="008C4F79">
        <w:t xml:space="preserve">d a compilation of the top 100 thousand </w:t>
      </w:r>
      <w:r w:rsidR="002C1162">
        <w:t>most used</w:t>
      </w:r>
      <w:r w:rsidR="008C4F79">
        <w:t xml:space="preserve"> </w:t>
      </w:r>
      <w:r w:rsidR="002746BC">
        <w:t>passwords (</w:t>
      </w:r>
      <w:r w:rsidR="008622AD">
        <w:t>Newsome,2023</w:t>
      </w:r>
      <w:r w:rsidR="000E0BCB">
        <w:t xml:space="preserve">), the tester utilizes Hydra, a </w:t>
      </w:r>
      <w:r w:rsidR="000E0BCB">
        <w:lastRenderedPageBreak/>
        <w:t xml:space="preserve">powerful and versatile tool </w:t>
      </w:r>
      <w:r w:rsidR="00815AC4">
        <w:t xml:space="preserve">integrated into kali Linux specifically designed </w:t>
      </w:r>
      <w:r w:rsidR="00707C93">
        <w:t>f</w:t>
      </w:r>
      <w:r w:rsidR="008B23C6">
        <w:t>or</w:t>
      </w:r>
      <w:r w:rsidR="00707C93">
        <w:t xml:space="preserve"> brute force attacks and password cracking.</w:t>
      </w:r>
      <w:r w:rsidR="008679DE">
        <w:t xml:space="preserve"> </w:t>
      </w:r>
      <w:r w:rsidR="00190C53">
        <w:t xml:space="preserve">The tester configures hydra with the appropriate </w:t>
      </w:r>
      <w:r w:rsidR="006E5E80">
        <w:t>configuration</w:t>
      </w:r>
      <w:r w:rsidR="00190C53">
        <w:t xml:space="preserve"> </w:t>
      </w:r>
      <w:r w:rsidR="00041102">
        <w:t>to target the SMB services on the targeted system</w:t>
      </w:r>
      <w:r w:rsidR="002C1162">
        <w:t xml:space="preserve">. Specifically, </w:t>
      </w:r>
      <w:r w:rsidR="001E5FD0">
        <w:t>leveraging</w:t>
      </w:r>
      <w:r w:rsidR="002C1162">
        <w:t xml:space="preserve"> the tool to iteratively </w:t>
      </w:r>
      <w:r w:rsidR="006B2773">
        <w:t>t</w:t>
      </w:r>
      <w:r w:rsidR="00B46C28">
        <w:t>r</w:t>
      </w:r>
      <w:r w:rsidR="006B2773">
        <w:t>y combinations of domain admin usernames and passwords from the provides lists</w:t>
      </w:r>
      <w:r w:rsidR="00680908">
        <w:t xml:space="preserve">, </w:t>
      </w:r>
      <w:r w:rsidR="001E5FD0">
        <w:t>systematically</w:t>
      </w:r>
      <w:r w:rsidR="00680908">
        <w:t xml:space="preserve"> checking if any of the passwords </w:t>
      </w:r>
      <w:r w:rsidR="001F32A3">
        <w:t>match</w:t>
      </w:r>
      <w:r w:rsidR="009641BD">
        <w:t xml:space="preserve"> </w:t>
      </w:r>
      <w:r w:rsidR="004A108E" w:rsidRPr="004A108E">
        <w:rPr>
          <w:i/>
          <w:iCs/>
        </w:rPr>
        <w:t>(see figure 18).</w:t>
      </w:r>
      <w:r w:rsidR="00466D9D" w:rsidRPr="004A108E">
        <w:rPr>
          <w:i/>
          <w:iCs/>
        </w:rPr>
        <w:t xml:space="preserve"> </w:t>
      </w:r>
      <w:r w:rsidR="00466D9D">
        <w:t>Noteworthy, although this method is highly effective</w:t>
      </w:r>
      <w:r w:rsidR="00405051">
        <w:t xml:space="preserve">, it may not be the most optimal choice in all situations. Not only does it </w:t>
      </w:r>
      <w:r w:rsidR="002A470D">
        <w:t>impose a significant strain on the system resources, but the heightened volume of login attempts may</w:t>
      </w:r>
      <w:r w:rsidR="000B22BA">
        <w:t xml:space="preserve"> raise </w:t>
      </w:r>
      <w:r w:rsidR="00456404">
        <w:t>suspicions</w:t>
      </w:r>
      <w:r w:rsidR="00DC63A4">
        <w:t xml:space="preserve"> to system administrators</w:t>
      </w:r>
      <w:r w:rsidR="00456404">
        <w:t xml:space="preserve">. </w:t>
      </w:r>
    </w:p>
    <w:p w14:paraId="71D1C13D" w14:textId="77777777" w:rsidR="00456404" w:rsidRDefault="00456404" w:rsidP="006F6A3D">
      <w:pPr>
        <w:rPr>
          <w:i/>
          <w:iCs/>
        </w:rPr>
      </w:pPr>
    </w:p>
    <w:p w14:paraId="56596630" w14:textId="77777777" w:rsidR="00456404" w:rsidRDefault="00456404" w:rsidP="00456404">
      <w:pPr>
        <w:keepNext/>
      </w:pPr>
      <w:r>
        <w:rPr>
          <w:i/>
          <w:iCs/>
          <w:noProof/>
        </w:rPr>
        <w:drawing>
          <wp:inline distT="0" distB="0" distL="0" distR="0" wp14:anchorId="0C4F31F9" wp14:editId="125878E6">
            <wp:extent cx="5943600" cy="2387600"/>
            <wp:effectExtent l="0" t="0" r="0" b="0"/>
            <wp:docPr id="1281469266" name="Picture 12814692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9266"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7477756C" w14:textId="1290F64A" w:rsidR="00456404" w:rsidRDefault="00456404" w:rsidP="00456404">
      <w:pPr>
        <w:pStyle w:val="Caption"/>
        <w:rPr>
          <w:i w:val="0"/>
          <w:iCs w:val="0"/>
        </w:rPr>
      </w:pPr>
      <w:r>
        <w:t xml:space="preserve">figure </w:t>
      </w:r>
      <w:r w:rsidR="002372D0">
        <w:t>18</w:t>
      </w:r>
      <w:r>
        <w:t xml:space="preserve"> shows there was a successful login attempt of an admin user on server </w:t>
      </w:r>
      <w:r w:rsidR="005A0456">
        <w:t>1.</w:t>
      </w:r>
    </w:p>
    <w:p w14:paraId="33F475F4" w14:textId="44212ADE" w:rsidR="00456404" w:rsidRDefault="005A5805" w:rsidP="006F6A3D">
      <w:pPr>
        <w:rPr>
          <w:i/>
          <w:iCs/>
        </w:rPr>
      </w:pPr>
      <w:r>
        <w:t>Using the newly acquired login credentials the tester then proceeded to log into the targeted system</w:t>
      </w:r>
      <w:r w:rsidR="00EF273F">
        <w:t xml:space="preserve"> to confirm a successful </w:t>
      </w:r>
      <w:r w:rsidR="0055417E">
        <w:t xml:space="preserve">breach. </w:t>
      </w:r>
      <w:r w:rsidR="0055417E" w:rsidRPr="0055417E">
        <w:rPr>
          <w:i/>
          <w:iCs/>
        </w:rPr>
        <w:t xml:space="preserve">(see figure </w:t>
      </w:r>
      <w:r w:rsidR="002372D0">
        <w:rPr>
          <w:i/>
          <w:iCs/>
        </w:rPr>
        <w:t>19</w:t>
      </w:r>
      <w:r w:rsidR="0055417E" w:rsidRPr="0055417E">
        <w:rPr>
          <w:i/>
          <w:iCs/>
        </w:rPr>
        <w:t>)</w:t>
      </w:r>
      <w:r w:rsidR="00D26772">
        <w:rPr>
          <w:i/>
          <w:iCs/>
        </w:rPr>
        <w:t>.</w:t>
      </w:r>
    </w:p>
    <w:p w14:paraId="777B41BF" w14:textId="77777777" w:rsidR="00A33D30" w:rsidRDefault="00077845" w:rsidP="00A33D30">
      <w:pPr>
        <w:keepNext/>
      </w:pPr>
      <w:r>
        <w:rPr>
          <w:noProof/>
        </w:rPr>
        <w:drawing>
          <wp:inline distT="0" distB="0" distL="0" distR="0" wp14:anchorId="36BA3BB2" wp14:editId="0744B955">
            <wp:extent cx="6553358" cy="2705100"/>
            <wp:effectExtent l="0" t="0" r="0" b="0"/>
            <wp:docPr id="2011701387" name="Picture 2011701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1387"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95402" cy="2722455"/>
                    </a:xfrm>
                    <a:prstGeom prst="rect">
                      <a:avLst/>
                    </a:prstGeom>
                  </pic:spPr>
                </pic:pic>
              </a:graphicData>
            </a:graphic>
          </wp:inline>
        </w:drawing>
      </w:r>
    </w:p>
    <w:p w14:paraId="34CAAA9E" w14:textId="70FD1A7B" w:rsidR="0055417E" w:rsidRPr="00041102" w:rsidRDefault="002D28B8" w:rsidP="00A33D30">
      <w:pPr>
        <w:pStyle w:val="Caption"/>
      </w:pPr>
      <w:r>
        <w:t>Figure</w:t>
      </w:r>
      <w:r w:rsidR="00A33D30">
        <w:t xml:space="preserve"> </w:t>
      </w:r>
      <w:r w:rsidR="002372D0">
        <w:t>19</w:t>
      </w:r>
      <w:r w:rsidR="00A33D30">
        <w:t xml:space="preserve"> shows that the login credentials where correct and the tester now had full admin control of server </w:t>
      </w:r>
      <w:r w:rsidR="00E07B74">
        <w:t>1.</w:t>
      </w:r>
    </w:p>
    <w:p w14:paraId="56321727" w14:textId="77777777" w:rsidR="00CB501D" w:rsidRDefault="00CB501D" w:rsidP="006F6A3D"/>
    <w:p w14:paraId="43F92F3A" w14:textId="74C47D40" w:rsidR="00363CDE" w:rsidRDefault="00E07B74" w:rsidP="006F6A3D">
      <w:pPr>
        <w:rPr>
          <w:i/>
          <w:iCs/>
        </w:rPr>
      </w:pPr>
      <w:r>
        <w:lastRenderedPageBreak/>
        <w:t xml:space="preserve">Now that the tester had full </w:t>
      </w:r>
      <w:r w:rsidR="00A65DA7">
        <w:t xml:space="preserve">domain admin access to the server, the objective was to maintain access. To assure this the tester provided the </w:t>
      </w:r>
      <w:r w:rsidR="00C863EB">
        <w:t>test account with maximum admin rights</w:t>
      </w:r>
      <w:r w:rsidR="00AB1332">
        <w:t>, allowing f</w:t>
      </w:r>
      <w:r w:rsidR="004143D5">
        <w:t xml:space="preserve">or full domain control. </w:t>
      </w:r>
      <w:r w:rsidR="004143D5" w:rsidRPr="004143D5">
        <w:rPr>
          <w:i/>
          <w:iCs/>
        </w:rPr>
        <w:t>(</w:t>
      </w:r>
      <w:r w:rsidR="004A108E">
        <w:rPr>
          <w:i/>
          <w:iCs/>
        </w:rPr>
        <w:t xml:space="preserve">see </w:t>
      </w:r>
      <w:r w:rsidR="004143D5" w:rsidRPr="004143D5">
        <w:rPr>
          <w:i/>
          <w:iCs/>
        </w:rPr>
        <w:t xml:space="preserve">figure </w:t>
      </w:r>
      <w:r w:rsidR="002372D0">
        <w:rPr>
          <w:i/>
          <w:iCs/>
        </w:rPr>
        <w:t>20</w:t>
      </w:r>
      <w:r w:rsidR="004143D5" w:rsidRPr="004143D5">
        <w:rPr>
          <w:i/>
          <w:iCs/>
        </w:rPr>
        <w:t>)</w:t>
      </w:r>
      <w:r w:rsidR="004143D5">
        <w:rPr>
          <w:i/>
          <w:iCs/>
        </w:rPr>
        <w:t>.</w:t>
      </w:r>
    </w:p>
    <w:p w14:paraId="76C3C48A" w14:textId="77777777" w:rsidR="0095385C" w:rsidRDefault="00A45936" w:rsidP="0095385C">
      <w:pPr>
        <w:keepNext/>
      </w:pPr>
      <w:r>
        <w:rPr>
          <w:noProof/>
        </w:rPr>
        <w:drawing>
          <wp:inline distT="0" distB="0" distL="0" distR="0" wp14:anchorId="657B6AAE" wp14:editId="2D3CBDA8">
            <wp:extent cx="5943600" cy="3393440"/>
            <wp:effectExtent l="0" t="0" r="0" b="0"/>
            <wp:docPr id="516395511" name="Picture 516395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5511"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5B5332D8" w14:textId="74192839" w:rsidR="00A45936" w:rsidRDefault="002372D0" w:rsidP="0095385C">
      <w:pPr>
        <w:pStyle w:val="Caption"/>
      </w:pPr>
      <w:r>
        <w:t>Figure</w:t>
      </w:r>
      <w:r w:rsidR="0095385C">
        <w:t xml:space="preserve"> </w:t>
      </w:r>
      <w:r>
        <w:t>20</w:t>
      </w:r>
      <w:r w:rsidR="0095385C">
        <w:t xml:space="preserve"> shows the test account being accredited enterprise admin access allowing for maximum access across both servers.</w:t>
      </w:r>
    </w:p>
    <w:p w14:paraId="394DF416" w14:textId="77777777" w:rsidR="00543DB4" w:rsidRDefault="00543DB4" w:rsidP="006F6A3D"/>
    <w:p w14:paraId="50420D9B" w14:textId="77777777" w:rsidR="001A4C88" w:rsidRDefault="0044462C" w:rsidP="006F6A3D">
      <w:r>
        <w:t>With maximum admin rights now obtained</w:t>
      </w:r>
      <w:r w:rsidR="00D26772">
        <w:t>,</w:t>
      </w:r>
      <w:r>
        <w:t xml:space="preserve"> it was time to acquire as </w:t>
      </w:r>
      <w:r w:rsidR="00E80CD4">
        <w:t>many passwords for user accounts as feasibly possible</w:t>
      </w:r>
      <w:r w:rsidR="00FE4E4B">
        <w:t xml:space="preserve">. </w:t>
      </w:r>
      <w:r w:rsidR="00DC63A4">
        <w:t>T</w:t>
      </w:r>
      <w:r w:rsidR="00673050">
        <w:t xml:space="preserve">he tester will use a tool known as </w:t>
      </w:r>
      <w:r w:rsidR="00946ADD">
        <w:t>Metasploit</w:t>
      </w:r>
      <w:r w:rsidR="00AA41BD">
        <w:t>.</w:t>
      </w:r>
      <w:r w:rsidR="00CC02BF">
        <w:t xml:space="preserve"> Metasploit is an </w:t>
      </w:r>
      <w:r w:rsidR="00C2782E">
        <w:t>open-source</w:t>
      </w:r>
      <w:r w:rsidR="00CC02BF">
        <w:t xml:space="preserve"> penetration testing platform used for developing</w:t>
      </w:r>
      <w:r w:rsidR="00C2782E">
        <w:t>,</w:t>
      </w:r>
      <w:r w:rsidR="00CC02BF">
        <w:t xml:space="preserve"> </w:t>
      </w:r>
      <w:r w:rsidR="00363CDE">
        <w:t>testing,</w:t>
      </w:r>
      <w:r w:rsidR="00CC02BF">
        <w:t xml:space="preserve"> and executing exploits on a target system</w:t>
      </w:r>
      <w:r w:rsidR="00803B75">
        <w:t xml:space="preserve">. It simplifies the process of </w:t>
      </w:r>
      <w:r w:rsidR="00C2782E">
        <w:t>penetration</w:t>
      </w:r>
      <w:r w:rsidR="00803B75">
        <w:t xml:space="preserve"> testing </w:t>
      </w:r>
      <w:r w:rsidR="000F256D">
        <w:t xml:space="preserve">by automating many tasks associated with the exploitation of </w:t>
      </w:r>
      <w:r w:rsidR="00C2782E">
        <w:t>vulnerabilities</w:t>
      </w:r>
      <w:r w:rsidR="000F256D">
        <w:t xml:space="preserve">. It does this </w:t>
      </w:r>
      <w:r w:rsidR="00C2782E">
        <w:t>by using</w:t>
      </w:r>
      <w:r w:rsidR="00B20978">
        <w:t xml:space="preserve"> a variety of built in payloads to gain </w:t>
      </w:r>
      <w:r w:rsidR="00C2782E">
        <w:t>unauthorized</w:t>
      </w:r>
      <w:r w:rsidR="00B20978">
        <w:t xml:space="preserve"> </w:t>
      </w:r>
      <w:r w:rsidR="00C2782E">
        <w:t>access, perform post exploitation activities, and assess the overall security posture of the target system.</w:t>
      </w:r>
      <w:r w:rsidR="00D24828">
        <w:t xml:space="preserve"> </w:t>
      </w:r>
    </w:p>
    <w:p w14:paraId="59C0DF75" w14:textId="759824FA" w:rsidR="00957389" w:rsidRDefault="00D24828" w:rsidP="006F6A3D">
      <w:pPr>
        <w:rPr>
          <w:i/>
          <w:iCs/>
        </w:rPr>
      </w:pPr>
      <w:r>
        <w:t xml:space="preserve">For the purposes of this objective the tester will use the </w:t>
      </w:r>
      <w:r w:rsidR="00BB5456">
        <w:t>SMB/PSexec exploit</w:t>
      </w:r>
      <w:r w:rsidR="00954529">
        <w:t>, an exploit that takes advantage of SMB vulnerabilities. Used in conjunction with the</w:t>
      </w:r>
      <w:r w:rsidR="00316A95">
        <w:t xml:space="preserve"> </w:t>
      </w:r>
      <w:r w:rsidR="000144C3">
        <w:t>beefed-up</w:t>
      </w:r>
      <w:r w:rsidR="00316A95">
        <w:t xml:space="preserve"> admin test account this exploit will allow </w:t>
      </w:r>
      <w:r w:rsidR="00FE2FDF">
        <w:t xml:space="preserve">traversal </w:t>
      </w:r>
      <w:r w:rsidR="00316A95">
        <w:t xml:space="preserve">through the system remotely without raising too much </w:t>
      </w:r>
      <w:r w:rsidR="00800054">
        <w:t>suspicion</w:t>
      </w:r>
      <w:r w:rsidR="00800054" w:rsidRPr="00800054">
        <w:rPr>
          <w:i/>
          <w:iCs/>
        </w:rPr>
        <w:t>. (</w:t>
      </w:r>
      <w:r w:rsidR="00B97329">
        <w:rPr>
          <w:i/>
          <w:iCs/>
        </w:rPr>
        <w:t>see</w:t>
      </w:r>
      <w:r w:rsidR="000D496C" w:rsidRPr="00800054">
        <w:rPr>
          <w:i/>
          <w:iCs/>
        </w:rPr>
        <w:t xml:space="preserve"> figure </w:t>
      </w:r>
      <w:r w:rsidR="002372D0">
        <w:rPr>
          <w:i/>
          <w:iCs/>
        </w:rPr>
        <w:t>21</w:t>
      </w:r>
      <w:r w:rsidR="00800054" w:rsidRPr="00800054">
        <w:rPr>
          <w:i/>
          <w:iCs/>
        </w:rPr>
        <w:t>)</w:t>
      </w:r>
      <w:r w:rsidR="00800054">
        <w:rPr>
          <w:i/>
          <w:iCs/>
        </w:rPr>
        <w:t>.</w:t>
      </w:r>
    </w:p>
    <w:p w14:paraId="442809CD" w14:textId="77777777" w:rsidR="00F40D66" w:rsidRDefault="00543DB4" w:rsidP="00F40D66">
      <w:pPr>
        <w:keepNext/>
      </w:pPr>
      <w:r>
        <w:rPr>
          <w:i/>
          <w:iCs/>
          <w:noProof/>
        </w:rPr>
        <w:lastRenderedPageBreak/>
        <w:drawing>
          <wp:inline distT="0" distB="0" distL="0" distR="0" wp14:anchorId="7DAB8E47" wp14:editId="3A9FE7B0">
            <wp:extent cx="6344005" cy="3933825"/>
            <wp:effectExtent l="0" t="0" r="0" b="0"/>
            <wp:docPr id="762729803" name="Picture 762729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9803" name="Picture 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61617" cy="3944746"/>
                    </a:xfrm>
                    <a:prstGeom prst="rect">
                      <a:avLst/>
                    </a:prstGeom>
                  </pic:spPr>
                </pic:pic>
              </a:graphicData>
            </a:graphic>
          </wp:inline>
        </w:drawing>
      </w:r>
    </w:p>
    <w:p w14:paraId="08C6B199" w14:textId="74881608" w:rsidR="00543DB4" w:rsidRDefault="002372D0" w:rsidP="00F40D66">
      <w:pPr>
        <w:pStyle w:val="Caption"/>
      </w:pPr>
      <w:r>
        <w:t>Figure</w:t>
      </w:r>
      <w:r w:rsidR="00F40D66">
        <w:t xml:space="preserve"> 2</w:t>
      </w:r>
      <w:r>
        <w:t>1</w:t>
      </w:r>
      <w:r w:rsidR="00F40D66">
        <w:t xml:space="preserve"> shows the configuration used to</w:t>
      </w:r>
      <w:r w:rsidR="003B1D69">
        <w:t xml:space="preserve"> gain</w:t>
      </w:r>
      <w:r w:rsidR="00F40D66">
        <w:t xml:space="preserve"> a system shell on server 1</w:t>
      </w:r>
      <w:r w:rsidR="00EE7597">
        <w:t xml:space="preserve"> using the test account.</w:t>
      </w:r>
    </w:p>
    <w:p w14:paraId="5DB713FD" w14:textId="68EB46EA" w:rsidR="00B55AF4" w:rsidRDefault="00CF3F98" w:rsidP="00CF3F98">
      <w:r>
        <w:t>Now that the tester had full</w:t>
      </w:r>
      <w:r w:rsidR="00FE2FDF">
        <w:t xml:space="preserve"> remote</w:t>
      </w:r>
      <w:r>
        <w:t xml:space="preserve"> system access, </w:t>
      </w:r>
      <w:r w:rsidR="00582916">
        <w:t xml:space="preserve">traversal through the system can be done without detection as valid admin credentials </w:t>
      </w:r>
      <w:r w:rsidR="00ED731D">
        <w:t>were</w:t>
      </w:r>
      <w:r w:rsidR="00582916">
        <w:t xml:space="preserve"> used</w:t>
      </w:r>
      <w:r w:rsidR="00E3116B">
        <w:t xml:space="preserve">. The next step was to perform </w:t>
      </w:r>
      <w:r w:rsidR="006637AD">
        <w:t>a hash dump to collect all stored password hashes on the targeted system</w:t>
      </w:r>
      <w:r w:rsidR="0010586E">
        <w:t>, allowing for further account compromission.</w:t>
      </w:r>
      <w:r w:rsidR="003935E5">
        <w:t xml:space="preserve"> To achieve this the tester attempted the </w:t>
      </w:r>
      <w:r w:rsidR="003935E5" w:rsidRPr="00E94976">
        <w:rPr>
          <w:b/>
          <w:bCs/>
          <w:i/>
          <w:iCs/>
        </w:rPr>
        <w:t>hashdump</w:t>
      </w:r>
      <w:r w:rsidR="003935E5">
        <w:t xml:space="preserve"> c</w:t>
      </w:r>
      <w:r w:rsidR="00F019B2">
        <w:t>ommand but soon realized it could not be done via the current privileges of the user</w:t>
      </w:r>
      <w:r w:rsidR="0085111D">
        <w:t xml:space="preserve"> (</w:t>
      </w:r>
      <w:r w:rsidR="009D313F">
        <w:rPr>
          <w:i/>
          <w:iCs/>
        </w:rPr>
        <w:t>see</w:t>
      </w:r>
      <w:r w:rsidR="0085111D" w:rsidRPr="0085111D">
        <w:rPr>
          <w:i/>
          <w:iCs/>
        </w:rPr>
        <w:t xml:space="preserve"> figure 2</w:t>
      </w:r>
      <w:r w:rsidR="002372D0">
        <w:rPr>
          <w:i/>
          <w:iCs/>
        </w:rPr>
        <w:t>2</w:t>
      </w:r>
      <w:r w:rsidR="0085111D">
        <w:rPr>
          <w:i/>
          <w:iCs/>
        </w:rPr>
        <w:t>)</w:t>
      </w:r>
      <w:r w:rsidR="00F019B2">
        <w:t>.</w:t>
      </w:r>
      <w:r w:rsidR="00545807">
        <w:t xml:space="preserve"> </w:t>
      </w:r>
    </w:p>
    <w:p w14:paraId="296B7D84" w14:textId="77777777" w:rsidR="00585254" w:rsidRDefault="002B3937" w:rsidP="00585254">
      <w:pPr>
        <w:keepNext/>
      </w:pPr>
      <w:r w:rsidRPr="002B3937">
        <w:rPr>
          <w:noProof/>
        </w:rPr>
        <w:drawing>
          <wp:inline distT="0" distB="0" distL="0" distR="0" wp14:anchorId="4394880D" wp14:editId="2DD94261">
            <wp:extent cx="5943600" cy="367030"/>
            <wp:effectExtent l="0" t="0" r="0" b="0"/>
            <wp:docPr id="1664596237" name="Picture 16645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6237" name=""/>
                    <pic:cNvPicPr/>
                  </pic:nvPicPr>
                  <pic:blipFill>
                    <a:blip r:embed="rId36"/>
                    <a:stretch>
                      <a:fillRect/>
                    </a:stretch>
                  </pic:blipFill>
                  <pic:spPr>
                    <a:xfrm>
                      <a:off x="0" y="0"/>
                      <a:ext cx="5943600" cy="367030"/>
                    </a:xfrm>
                    <a:prstGeom prst="rect">
                      <a:avLst/>
                    </a:prstGeom>
                  </pic:spPr>
                </pic:pic>
              </a:graphicData>
            </a:graphic>
          </wp:inline>
        </w:drawing>
      </w:r>
    </w:p>
    <w:p w14:paraId="5A039F49" w14:textId="08155216" w:rsidR="002B3937" w:rsidRDefault="002372D0" w:rsidP="00585254">
      <w:pPr>
        <w:pStyle w:val="Caption"/>
      </w:pPr>
      <w:r>
        <w:t>Figure</w:t>
      </w:r>
      <w:r w:rsidR="00585254">
        <w:t xml:space="preserve"> 2</w:t>
      </w:r>
      <w:r>
        <w:t>2</w:t>
      </w:r>
      <w:r w:rsidR="00585254">
        <w:t xml:space="preserve"> shows the </w:t>
      </w:r>
      <w:r>
        <w:t>hash dump</w:t>
      </w:r>
      <w:r w:rsidR="00585254">
        <w:t xml:space="preserve"> command failed.</w:t>
      </w:r>
    </w:p>
    <w:p w14:paraId="3A123038" w14:textId="0BEC218A" w:rsidR="00CF3F98" w:rsidRDefault="00545807" w:rsidP="00CF3F98">
      <w:pPr>
        <w:rPr>
          <w:i/>
          <w:iCs/>
        </w:rPr>
      </w:pPr>
      <w:r>
        <w:t>The tester then decided to migra</w:t>
      </w:r>
      <w:r w:rsidR="001D5303">
        <w:t xml:space="preserve">te </w:t>
      </w:r>
      <w:r w:rsidR="00420C23">
        <w:t>to</w:t>
      </w:r>
      <w:r w:rsidR="001D5303">
        <w:t xml:space="preserve"> another system process that </w:t>
      </w:r>
      <w:r w:rsidR="00420C23">
        <w:t>has the appropriate privileges.</w:t>
      </w:r>
      <w:r w:rsidR="00585254">
        <w:t xml:space="preserve"> Using the </w:t>
      </w:r>
      <w:r w:rsidR="00585254" w:rsidRPr="00585254">
        <w:rPr>
          <w:b/>
          <w:bCs/>
          <w:i/>
          <w:iCs/>
        </w:rPr>
        <w:t>Ps</w:t>
      </w:r>
      <w:r w:rsidR="00585254">
        <w:rPr>
          <w:b/>
          <w:bCs/>
          <w:i/>
          <w:iCs/>
        </w:rPr>
        <w:t xml:space="preserve"> </w:t>
      </w:r>
      <w:r w:rsidR="00585254">
        <w:t xml:space="preserve">command the tester was able to show a </w:t>
      </w:r>
      <w:r w:rsidR="007276FB">
        <w:t xml:space="preserve">list of running system services and choose the appropriate one using the </w:t>
      </w:r>
      <w:r w:rsidR="007276FB" w:rsidRPr="007276FB">
        <w:rPr>
          <w:b/>
          <w:bCs/>
          <w:i/>
          <w:iCs/>
        </w:rPr>
        <w:t xml:space="preserve">Migrate </w:t>
      </w:r>
      <w:r w:rsidR="007276FB">
        <w:t>command</w:t>
      </w:r>
      <w:r w:rsidR="002670C2">
        <w:t xml:space="preserve">, in this instance the service was </w:t>
      </w:r>
      <w:r w:rsidR="003F501A" w:rsidRPr="003F501A">
        <w:rPr>
          <w:b/>
          <w:bCs/>
          <w:i/>
          <w:iCs/>
        </w:rPr>
        <w:t>dllhost.exe</w:t>
      </w:r>
      <w:r w:rsidR="003F501A">
        <w:rPr>
          <w:i/>
          <w:iCs/>
        </w:rPr>
        <w:t>.</w:t>
      </w:r>
      <w:r w:rsidR="003F501A" w:rsidRPr="00F726BE">
        <w:t xml:space="preserve"> The</w:t>
      </w:r>
      <w:r w:rsidR="00DA6200" w:rsidRPr="00F726BE">
        <w:t xml:space="preserve"> tester then needed to escalate the privileges of this </w:t>
      </w:r>
      <w:r w:rsidR="00F726BE" w:rsidRPr="00F726BE">
        <w:t>process to</w:t>
      </w:r>
      <w:r w:rsidR="00512C44" w:rsidRPr="00F726BE">
        <w:t xml:space="preserve"> system</w:t>
      </w:r>
      <w:r w:rsidR="00492C9D" w:rsidRPr="00F726BE">
        <w:t xml:space="preserve"> </w:t>
      </w:r>
      <w:r w:rsidR="00512C44">
        <w:t>using the</w:t>
      </w:r>
      <w:r w:rsidR="00512C44" w:rsidRPr="00512C44">
        <w:rPr>
          <w:b/>
          <w:bCs/>
          <w:i/>
          <w:iCs/>
        </w:rPr>
        <w:t xml:space="preserve"> Getsystem</w:t>
      </w:r>
      <w:r w:rsidR="00512C44">
        <w:t xml:space="preserve"> command</w:t>
      </w:r>
      <w:r w:rsidR="00847158">
        <w:t>.</w:t>
      </w:r>
      <w:r w:rsidR="00512C44">
        <w:t xml:space="preserve"> </w:t>
      </w:r>
      <w:r w:rsidR="00847158">
        <w:t>W</w:t>
      </w:r>
      <w:r w:rsidR="003F501A">
        <w:t>ith</w:t>
      </w:r>
      <w:r w:rsidR="00046F8F">
        <w:t xml:space="preserve"> the appropriate permissions the tester was able to extract all </w:t>
      </w:r>
      <w:r w:rsidR="00EA307F">
        <w:t xml:space="preserve">stored password hashes. </w:t>
      </w:r>
      <w:r w:rsidR="00EA307F" w:rsidRPr="00465DA5">
        <w:rPr>
          <w:i/>
          <w:iCs/>
        </w:rPr>
        <w:t>(see figure 2</w:t>
      </w:r>
      <w:r w:rsidR="002372D0" w:rsidRPr="00465DA5">
        <w:rPr>
          <w:i/>
          <w:iCs/>
        </w:rPr>
        <w:t>3</w:t>
      </w:r>
      <w:r w:rsidR="00BA01B6" w:rsidRPr="00465DA5">
        <w:rPr>
          <w:i/>
          <w:iCs/>
        </w:rPr>
        <w:t>).</w:t>
      </w:r>
      <w:r w:rsidR="00BA01B6">
        <w:rPr>
          <w:i/>
          <w:iCs/>
        </w:rPr>
        <w:t xml:space="preserve"> </w:t>
      </w:r>
      <w:r w:rsidR="00EB69BC" w:rsidRPr="00EB69BC">
        <w:t xml:space="preserve">For the full list of hashed passwords obtained please refer to </w:t>
      </w:r>
      <w:r w:rsidR="00AC047B">
        <w:rPr>
          <w:b/>
          <w:bCs/>
          <w:i/>
          <w:iCs/>
        </w:rPr>
        <w:t>A</w:t>
      </w:r>
      <w:r w:rsidR="00EB69BC" w:rsidRPr="00EB69BC">
        <w:rPr>
          <w:b/>
          <w:bCs/>
          <w:i/>
          <w:iCs/>
        </w:rPr>
        <w:t>ppendix C</w:t>
      </w:r>
      <w:r w:rsidR="00EB69BC">
        <w:t>.</w:t>
      </w:r>
    </w:p>
    <w:p w14:paraId="1401F7F2" w14:textId="77777777" w:rsidR="00AF5D0D" w:rsidRDefault="00AF5D0D" w:rsidP="00CF3F98">
      <w:pPr>
        <w:rPr>
          <w:i/>
          <w:iCs/>
        </w:rPr>
      </w:pPr>
    </w:p>
    <w:p w14:paraId="0B781DE8" w14:textId="77777777" w:rsidR="00847158" w:rsidRDefault="001923EB" w:rsidP="00847158">
      <w:pPr>
        <w:keepNext/>
      </w:pPr>
      <w:r>
        <w:rPr>
          <w:noProof/>
        </w:rPr>
        <w:lastRenderedPageBreak/>
        <w:drawing>
          <wp:inline distT="0" distB="0" distL="0" distR="0" wp14:anchorId="4B129A3D" wp14:editId="2CA4C172">
            <wp:extent cx="5943600" cy="5173345"/>
            <wp:effectExtent l="0" t="0" r="0" b="8255"/>
            <wp:docPr id="750612714" name="Picture 7506127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2714" name="Picture 5" descr="A screen 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369D0826" w14:textId="5250117E" w:rsidR="00AF5D0D" w:rsidRDefault="00FD41CB" w:rsidP="00847158">
      <w:pPr>
        <w:pStyle w:val="Caption"/>
      </w:pPr>
      <w:r>
        <w:t>Figure</w:t>
      </w:r>
      <w:r w:rsidR="00847158">
        <w:t xml:space="preserve"> 2</w:t>
      </w:r>
      <w:r w:rsidR="002372D0">
        <w:t>3</w:t>
      </w:r>
      <w:r w:rsidR="00847158">
        <w:t xml:space="preserve"> shows that the hashdump extraction was </w:t>
      </w:r>
      <w:r w:rsidR="005D763C">
        <w:t>successful.</w:t>
      </w:r>
    </w:p>
    <w:p w14:paraId="77CE36B2" w14:textId="77777777" w:rsidR="00CA0C7A" w:rsidRPr="00CA0C7A" w:rsidRDefault="00CA0C7A" w:rsidP="00CA0C7A"/>
    <w:p w14:paraId="24AC38D7" w14:textId="5A957EFD" w:rsidR="00002BE4" w:rsidRDefault="00015604" w:rsidP="00002BE4">
      <w:r>
        <w:t>For t</w:t>
      </w:r>
      <w:r w:rsidR="006B1965">
        <w:t>he next phase of the password cracking process</w:t>
      </w:r>
      <w:r w:rsidR="00DD7B76">
        <w:t xml:space="preserve">, </w:t>
      </w:r>
      <w:r w:rsidR="00DD7B76" w:rsidRPr="00272194">
        <w:t xml:space="preserve">John the </w:t>
      </w:r>
      <w:r w:rsidR="0078047C">
        <w:t>R</w:t>
      </w:r>
      <w:r w:rsidR="00DD7B76" w:rsidRPr="00272194">
        <w:t>ipper</w:t>
      </w:r>
      <w:r w:rsidR="00DD7B76">
        <w:t>, a versatile password cracking tool renowned for its multifa</w:t>
      </w:r>
      <w:r w:rsidR="00AA4691">
        <w:t xml:space="preserve">ceted capabilities, was employed. Specifically, it was used to execute a dictionary attack. The tool operated </w:t>
      </w:r>
      <w:r w:rsidR="00457F38">
        <w:t xml:space="preserve">by using two text files, one containing the target password hashes </w:t>
      </w:r>
      <w:r w:rsidR="00644BFC">
        <w:t xml:space="preserve">and the other comprising a wordlist. John the </w:t>
      </w:r>
      <w:r w:rsidR="00493FE0">
        <w:t>Ripper</w:t>
      </w:r>
      <w:r w:rsidR="00644BFC">
        <w:t xml:space="preserve"> systematically compared each hash</w:t>
      </w:r>
      <w:r w:rsidR="00493FE0">
        <w:t xml:space="preserve"> against the entries in the wordlist. Upon identifying a match, the corresponding password would be considered successfully cracked.</w:t>
      </w:r>
      <w:r w:rsidR="006C62E4">
        <w:t xml:space="preserve"> </w:t>
      </w:r>
      <w:r w:rsidR="006C62E4" w:rsidRPr="006C62E4">
        <w:rPr>
          <w:i/>
          <w:iCs/>
        </w:rPr>
        <w:t>(see figure 2</w:t>
      </w:r>
      <w:r w:rsidR="00FD41CB">
        <w:rPr>
          <w:i/>
          <w:iCs/>
        </w:rPr>
        <w:t>4</w:t>
      </w:r>
      <w:r w:rsidR="006C62E4" w:rsidRPr="006C62E4">
        <w:rPr>
          <w:i/>
          <w:iCs/>
        </w:rPr>
        <w:t>).</w:t>
      </w:r>
    </w:p>
    <w:p w14:paraId="6098AD60" w14:textId="77777777" w:rsidR="00CA0C7A" w:rsidRDefault="00A76A3C" w:rsidP="00CA0C7A">
      <w:pPr>
        <w:keepNext/>
      </w:pPr>
      <w:r w:rsidRPr="00A76A3C">
        <w:rPr>
          <w:noProof/>
        </w:rPr>
        <w:lastRenderedPageBreak/>
        <w:drawing>
          <wp:inline distT="0" distB="0" distL="0" distR="0" wp14:anchorId="3BE5F664" wp14:editId="57D2F749">
            <wp:extent cx="5657850" cy="2547836"/>
            <wp:effectExtent l="0" t="0" r="0" b="5080"/>
            <wp:docPr id="698625386" name="Picture 69862538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5386" name="Picture 1" descr="A computer screen shot of a program&#10;&#10;Description automatically generated"/>
                    <pic:cNvPicPr/>
                  </pic:nvPicPr>
                  <pic:blipFill>
                    <a:blip r:embed="rId38"/>
                    <a:stretch>
                      <a:fillRect/>
                    </a:stretch>
                  </pic:blipFill>
                  <pic:spPr>
                    <a:xfrm>
                      <a:off x="0" y="0"/>
                      <a:ext cx="5671528" cy="2553996"/>
                    </a:xfrm>
                    <a:prstGeom prst="rect">
                      <a:avLst/>
                    </a:prstGeom>
                  </pic:spPr>
                </pic:pic>
              </a:graphicData>
            </a:graphic>
          </wp:inline>
        </w:drawing>
      </w:r>
    </w:p>
    <w:p w14:paraId="2575351A" w14:textId="6ED8A4CF" w:rsidR="001C32E8" w:rsidRDefault="00FD41CB" w:rsidP="00CA0C7A">
      <w:pPr>
        <w:pStyle w:val="Caption"/>
      </w:pPr>
      <w:r>
        <w:t>Figure</w:t>
      </w:r>
      <w:r w:rsidR="00CA0C7A">
        <w:t xml:space="preserve"> 2</w:t>
      </w:r>
      <w:r>
        <w:t>4</w:t>
      </w:r>
      <w:r w:rsidR="00CA0C7A">
        <w:t xml:space="preserve"> shows that 14 passwords were cracked in total.</w:t>
      </w:r>
    </w:p>
    <w:p w14:paraId="10511F1B" w14:textId="49677E46" w:rsidR="00CD5454" w:rsidRDefault="00A471FD" w:rsidP="00A471FD">
      <w:r>
        <w:t xml:space="preserve">The results show that an additional </w:t>
      </w:r>
      <w:r w:rsidR="00102296">
        <w:t>2</w:t>
      </w:r>
      <w:r>
        <w:t xml:space="preserve"> domain </w:t>
      </w:r>
      <w:r w:rsidR="004326CE">
        <w:t>admin</w:t>
      </w:r>
      <w:r>
        <w:t xml:space="preserve"> passwords </w:t>
      </w:r>
      <w:r w:rsidR="004326CE">
        <w:t>were</w:t>
      </w:r>
      <w:r>
        <w:t xml:space="preserve"> </w:t>
      </w:r>
      <w:r w:rsidR="004326CE">
        <w:t>successfully</w:t>
      </w:r>
      <w:r>
        <w:t xml:space="preserve"> cracked</w:t>
      </w:r>
      <w:r w:rsidR="00B61A8C">
        <w:t>:</w:t>
      </w:r>
    </w:p>
    <w:p w14:paraId="7EF8C320" w14:textId="78BF67A0" w:rsidR="00102296" w:rsidRPr="007F0E59" w:rsidRDefault="007F0E59" w:rsidP="00F84CC7">
      <w:pPr>
        <w:pStyle w:val="ListParagraph"/>
        <w:numPr>
          <w:ilvl w:val="0"/>
          <w:numId w:val="12"/>
        </w:numPr>
        <w:rPr>
          <w:b/>
          <w:bCs/>
        </w:rPr>
      </w:pPr>
      <w:r w:rsidRPr="007F0E59">
        <w:rPr>
          <w:b/>
          <w:bCs/>
        </w:rPr>
        <w:t>W. Holt</w:t>
      </w:r>
    </w:p>
    <w:p w14:paraId="4943513F" w14:textId="321F765C" w:rsidR="00102296" w:rsidRPr="007F0E59" w:rsidRDefault="007F0E59" w:rsidP="00F84CC7">
      <w:pPr>
        <w:pStyle w:val="ListParagraph"/>
        <w:numPr>
          <w:ilvl w:val="0"/>
          <w:numId w:val="12"/>
        </w:numPr>
        <w:rPr>
          <w:b/>
          <w:bCs/>
        </w:rPr>
      </w:pPr>
      <w:r w:rsidRPr="007F0E59">
        <w:rPr>
          <w:b/>
          <w:bCs/>
        </w:rPr>
        <w:t>I. Robinson</w:t>
      </w:r>
    </w:p>
    <w:p w14:paraId="2A75F179" w14:textId="0609E61B" w:rsidR="00146170" w:rsidRDefault="004326CE" w:rsidP="00CA0C7A">
      <w:r>
        <w:t xml:space="preserve"> In addition, 11 user accounts were also compromised</w:t>
      </w:r>
      <w:r w:rsidR="00126FF3">
        <w:t xml:space="preserve">. Although the user accounts do not have any admin rights, they can still be used to cause </w:t>
      </w:r>
      <w:r w:rsidR="00371BAD">
        <w:t xml:space="preserve">widespread chaos within the system, and if needed, privileges could be </w:t>
      </w:r>
      <w:r w:rsidR="00CD5454">
        <w:t>escalated.</w:t>
      </w:r>
      <w:r w:rsidR="00075B2D">
        <w:t xml:space="preserve"> The tester now feels that enough evidence has been </w:t>
      </w:r>
      <w:r w:rsidR="008C3BF5">
        <w:t>obtained to conclude the password cracking phase.</w:t>
      </w:r>
    </w:p>
    <w:p w14:paraId="46DF8FA9" w14:textId="48D5C4F8" w:rsidR="00146170" w:rsidRPr="00CA0C7A" w:rsidRDefault="00547BDC" w:rsidP="00547BDC">
      <w:pPr>
        <w:pStyle w:val="Heading3"/>
      </w:pPr>
      <w:r>
        <w:rPr>
          <w:noProof/>
        </w:rPr>
        <w:t xml:space="preserve"> </w:t>
      </w:r>
      <w:bookmarkStart w:id="12" w:name="_Toc155262856"/>
      <w:r w:rsidR="001956F3">
        <w:rPr>
          <w:noProof/>
        </w:rPr>
        <w:t>S</w:t>
      </w:r>
      <w:r w:rsidR="00491577">
        <w:rPr>
          <w:noProof/>
        </w:rPr>
        <w:t>ystem Exploitation</w:t>
      </w:r>
      <w:bookmarkEnd w:id="12"/>
      <w:r w:rsidR="00491577">
        <w:rPr>
          <w:noProof/>
        </w:rPr>
        <w:t xml:space="preserve"> </w:t>
      </w:r>
    </w:p>
    <w:p w14:paraId="4351498E" w14:textId="3B9757A5" w:rsidR="00CB7025" w:rsidRDefault="00956511" w:rsidP="00291943">
      <w:pPr>
        <w:rPr>
          <w:i/>
          <w:iCs/>
        </w:rPr>
      </w:pPr>
      <w:r>
        <w:t>T</w:t>
      </w:r>
      <w:r w:rsidR="000F029A">
        <w:t>he ne</w:t>
      </w:r>
      <w:r w:rsidR="00AA0D68">
        <w:t>x</w:t>
      </w:r>
      <w:r w:rsidR="000F029A">
        <w:t>t crucial step involve</w:t>
      </w:r>
      <w:r w:rsidR="008865F6">
        <w:t>d</w:t>
      </w:r>
      <w:r w:rsidR="000F029A">
        <w:t xml:space="preserve"> leveraging </w:t>
      </w:r>
      <w:r w:rsidR="007F12D3">
        <w:t xml:space="preserve">vulnerabilities identified during scanning and enumeration to exploit </w:t>
      </w:r>
      <w:r w:rsidR="00AA0D68">
        <w:t>the targeted systems.</w:t>
      </w:r>
      <w:r w:rsidR="00E74E38">
        <w:t xml:space="preserve"> As revealed in the enumeration stage, </w:t>
      </w:r>
      <w:r w:rsidR="004B7915">
        <w:t>it was identified that server 1 was running SMBv1.</w:t>
      </w:r>
      <w:r w:rsidR="00980E7D">
        <w:t xml:space="preserve"> </w:t>
      </w:r>
      <w:r w:rsidR="00E84EF9">
        <w:t xml:space="preserve">Although the vulnerability scan did not detect </w:t>
      </w:r>
      <w:r w:rsidR="004E2AAF">
        <w:t xml:space="preserve">an eternal blue </w:t>
      </w:r>
      <w:r w:rsidR="005843CF">
        <w:t xml:space="preserve">vulnerability, </w:t>
      </w:r>
      <w:r w:rsidR="00D67884">
        <w:t>r</w:t>
      </w:r>
      <w:r w:rsidR="005843CF">
        <w:t>ecognizing</w:t>
      </w:r>
      <w:r w:rsidR="004B7915">
        <w:t xml:space="preserve"> the inherent risks associated with </w:t>
      </w:r>
      <w:r w:rsidR="00805929">
        <w:t>this version, the</w:t>
      </w:r>
      <w:r w:rsidR="00265D0E">
        <w:t xml:space="preserve"> tester opted to employ the </w:t>
      </w:r>
      <w:r>
        <w:t>e</w:t>
      </w:r>
      <w:r w:rsidR="00265D0E">
        <w:t xml:space="preserve">ternal </w:t>
      </w:r>
      <w:r>
        <w:t>b</w:t>
      </w:r>
      <w:r w:rsidR="00265D0E">
        <w:t>lue exploit</w:t>
      </w:r>
      <w:r w:rsidR="004E2AAF">
        <w:t xml:space="preserve"> </w:t>
      </w:r>
      <w:r w:rsidR="00F66970">
        <w:t xml:space="preserve">anyway. </w:t>
      </w:r>
      <w:r w:rsidR="00F66970" w:rsidRPr="00F66970">
        <w:rPr>
          <w:i/>
          <w:iCs/>
        </w:rPr>
        <w:t>(</w:t>
      </w:r>
      <w:r w:rsidR="00DF280A" w:rsidRPr="00F66970">
        <w:rPr>
          <w:i/>
          <w:iCs/>
        </w:rPr>
        <w:t xml:space="preserve">see </w:t>
      </w:r>
      <w:r w:rsidR="00F66970" w:rsidRPr="00F66970">
        <w:rPr>
          <w:i/>
          <w:iCs/>
        </w:rPr>
        <w:t>figure</w:t>
      </w:r>
      <w:r w:rsidR="00DF280A" w:rsidRPr="00F66970">
        <w:rPr>
          <w:i/>
          <w:iCs/>
        </w:rPr>
        <w:t xml:space="preserve"> 2</w:t>
      </w:r>
      <w:r w:rsidR="00D72044">
        <w:rPr>
          <w:i/>
          <w:iCs/>
        </w:rPr>
        <w:t>5</w:t>
      </w:r>
      <w:r w:rsidR="00F66970" w:rsidRPr="00F66970">
        <w:rPr>
          <w:i/>
          <w:iCs/>
        </w:rPr>
        <w:t>)</w:t>
      </w:r>
      <w:r w:rsidR="00F66970">
        <w:rPr>
          <w:i/>
          <w:iCs/>
        </w:rPr>
        <w:t>.</w:t>
      </w:r>
    </w:p>
    <w:p w14:paraId="54E8635C" w14:textId="77777777" w:rsidR="00A4418E" w:rsidRDefault="00990DA5" w:rsidP="00A4418E">
      <w:pPr>
        <w:keepNext/>
      </w:pPr>
      <w:r w:rsidRPr="00990DA5">
        <w:rPr>
          <w:noProof/>
        </w:rPr>
        <w:drawing>
          <wp:inline distT="0" distB="0" distL="0" distR="0" wp14:anchorId="55D5C4F6" wp14:editId="6B39F375">
            <wp:extent cx="6733055" cy="2135731"/>
            <wp:effectExtent l="0" t="0" r="0" b="0"/>
            <wp:docPr id="451543390" name="Picture 45154339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3390" name="Picture 1" descr="A computer screen shot of a computer&#10;&#10;Description automatically generated"/>
                    <pic:cNvPicPr/>
                  </pic:nvPicPr>
                  <pic:blipFill>
                    <a:blip r:embed="rId39"/>
                    <a:stretch>
                      <a:fillRect/>
                    </a:stretch>
                  </pic:blipFill>
                  <pic:spPr>
                    <a:xfrm>
                      <a:off x="0" y="0"/>
                      <a:ext cx="6879574" cy="2182207"/>
                    </a:xfrm>
                    <a:prstGeom prst="rect">
                      <a:avLst/>
                    </a:prstGeom>
                  </pic:spPr>
                </pic:pic>
              </a:graphicData>
            </a:graphic>
          </wp:inline>
        </w:drawing>
      </w:r>
    </w:p>
    <w:p w14:paraId="6BCEEF98" w14:textId="1103A268" w:rsidR="00F66970" w:rsidRDefault="007C394E" w:rsidP="00A4418E">
      <w:pPr>
        <w:pStyle w:val="Caption"/>
      </w:pPr>
      <w:r>
        <w:t>Figure</w:t>
      </w:r>
      <w:r w:rsidR="00A4418E">
        <w:t xml:space="preserve"> 2</w:t>
      </w:r>
      <w:r w:rsidR="00D72044">
        <w:t>5</w:t>
      </w:r>
      <w:r w:rsidR="00A4418E">
        <w:t xml:space="preserve"> shows the configuration setup for the eternal blue exploit on server 1.</w:t>
      </w:r>
    </w:p>
    <w:p w14:paraId="06E4B801" w14:textId="1D934FC4" w:rsidR="00592F7A" w:rsidRDefault="00A4418E" w:rsidP="00592F7A">
      <w:pPr>
        <w:rPr>
          <w:i/>
          <w:iCs/>
        </w:rPr>
      </w:pPr>
      <w:r>
        <w:lastRenderedPageBreak/>
        <w:t xml:space="preserve">The tester </w:t>
      </w:r>
      <w:r w:rsidR="00905373">
        <w:t xml:space="preserve">attempted this exploit </w:t>
      </w:r>
      <w:r w:rsidR="00BC38F2">
        <w:t>several</w:t>
      </w:r>
      <w:r w:rsidR="00905373">
        <w:t xml:space="preserve"> times without success,</w:t>
      </w:r>
      <w:r w:rsidR="0078558B">
        <w:t xml:space="preserve"> this is a known issue with running this </w:t>
      </w:r>
      <w:r w:rsidR="00CB20C9">
        <w:t xml:space="preserve">exploit </w:t>
      </w:r>
      <w:r w:rsidR="00CB20C9" w:rsidRPr="00256C40">
        <w:rPr>
          <w:i/>
          <w:iCs/>
        </w:rPr>
        <w:t>(</w:t>
      </w:r>
      <w:r w:rsidR="00B97329">
        <w:rPr>
          <w:i/>
          <w:iCs/>
        </w:rPr>
        <w:t>see</w:t>
      </w:r>
      <w:r w:rsidR="0010608C" w:rsidRPr="00256C40">
        <w:rPr>
          <w:i/>
          <w:iCs/>
        </w:rPr>
        <w:t xml:space="preserve"> figure </w:t>
      </w:r>
      <w:r w:rsidR="00CB20C9" w:rsidRPr="00256C40">
        <w:rPr>
          <w:i/>
          <w:iCs/>
        </w:rPr>
        <w:t>2</w:t>
      </w:r>
      <w:r w:rsidR="00D72044" w:rsidRPr="00256C40">
        <w:rPr>
          <w:i/>
          <w:iCs/>
        </w:rPr>
        <w:t>6</w:t>
      </w:r>
      <w:r w:rsidR="00CB20C9" w:rsidRPr="00256C40">
        <w:rPr>
          <w:i/>
          <w:iCs/>
        </w:rPr>
        <w:t>)</w:t>
      </w:r>
      <w:r w:rsidR="00CB20C9">
        <w:t>.</w:t>
      </w:r>
      <w:r w:rsidR="00CB20C9" w:rsidRPr="00CB20C9">
        <w:t xml:space="preserve"> </w:t>
      </w:r>
      <w:r w:rsidR="00CB20C9">
        <w:t>However</w:t>
      </w:r>
      <w:r w:rsidR="00F505F2">
        <w:t>,</w:t>
      </w:r>
      <w:r w:rsidR="00BC38F2">
        <w:t xml:space="preserve"> persistence was key. After </w:t>
      </w:r>
      <w:r w:rsidR="00C76FAE">
        <w:t>several</w:t>
      </w:r>
      <w:r w:rsidR="00BC38F2">
        <w:t xml:space="preserve"> attempt</w:t>
      </w:r>
      <w:r w:rsidR="00DC00D8">
        <w:t>s</w:t>
      </w:r>
      <w:r w:rsidR="00BC38F2">
        <w:t xml:space="preserve"> on this configuration</w:t>
      </w:r>
      <w:r w:rsidR="00DC00D8">
        <w:t xml:space="preserve"> the tester acquired a shell on the targeted </w:t>
      </w:r>
      <w:r w:rsidR="00E64B41">
        <w:t>system</w:t>
      </w:r>
      <w:r w:rsidR="00B95074">
        <w:t>. From here the tester was able to traverse the system</w:t>
      </w:r>
      <w:r w:rsidR="000F4544">
        <w:t>.</w:t>
      </w:r>
      <w:r w:rsidR="00E64B41" w:rsidRPr="00E64B41">
        <w:rPr>
          <w:i/>
          <w:iCs/>
        </w:rPr>
        <w:t xml:space="preserve"> (</w:t>
      </w:r>
      <w:r w:rsidR="00DC00D8" w:rsidRPr="00E64B41">
        <w:rPr>
          <w:i/>
          <w:iCs/>
        </w:rPr>
        <w:t xml:space="preserve">see figure </w:t>
      </w:r>
      <w:r w:rsidR="00E64B41" w:rsidRPr="00E64B41">
        <w:rPr>
          <w:i/>
          <w:iCs/>
        </w:rPr>
        <w:t>2</w:t>
      </w:r>
      <w:r w:rsidR="00D72044">
        <w:rPr>
          <w:i/>
          <w:iCs/>
        </w:rPr>
        <w:t>7</w:t>
      </w:r>
      <w:r w:rsidR="00E64B41" w:rsidRPr="00E64B41">
        <w:rPr>
          <w:i/>
          <w:iCs/>
        </w:rPr>
        <w:t>)</w:t>
      </w:r>
      <w:r w:rsidR="00E64B41">
        <w:rPr>
          <w:i/>
          <w:iCs/>
        </w:rPr>
        <w:t>.</w:t>
      </w:r>
    </w:p>
    <w:p w14:paraId="57A1B1F0" w14:textId="77777777" w:rsidR="00F505F2" w:rsidRDefault="00F505F2" w:rsidP="00F505F2">
      <w:pPr>
        <w:keepNext/>
      </w:pPr>
      <w:r w:rsidRPr="00F505F2">
        <w:rPr>
          <w:i/>
          <w:iCs/>
          <w:noProof/>
        </w:rPr>
        <w:drawing>
          <wp:inline distT="0" distB="0" distL="0" distR="0" wp14:anchorId="545714A0" wp14:editId="6EFAB466">
            <wp:extent cx="5943600" cy="646430"/>
            <wp:effectExtent l="0" t="0" r="0" b="1270"/>
            <wp:docPr id="959256768" name="Picture 95925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6768" name=""/>
                    <pic:cNvPicPr/>
                  </pic:nvPicPr>
                  <pic:blipFill>
                    <a:blip r:embed="rId40"/>
                    <a:stretch>
                      <a:fillRect/>
                    </a:stretch>
                  </pic:blipFill>
                  <pic:spPr>
                    <a:xfrm>
                      <a:off x="0" y="0"/>
                      <a:ext cx="5943600" cy="646430"/>
                    </a:xfrm>
                    <a:prstGeom prst="rect">
                      <a:avLst/>
                    </a:prstGeom>
                  </pic:spPr>
                </pic:pic>
              </a:graphicData>
            </a:graphic>
          </wp:inline>
        </w:drawing>
      </w:r>
    </w:p>
    <w:p w14:paraId="26F81BB8" w14:textId="4B0D0961" w:rsidR="00F505F2" w:rsidRDefault="00D72044" w:rsidP="00F505F2">
      <w:pPr>
        <w:pStyle w:val="Caption"/>
        <w:rPr>
          <w:i w:val="0"/>
          <w:iCs w:val="0"/>
        </w:rPr>
      </w:pPr>
      <w:r>
        <w:t>Figure</w:t>
      </w:r>
      <w:r w:rsidR="00F505F2">
        <w:t xml:space="preserve"> 2</w:t>
      </w:r>
      <w:r>
        <w:t>6</w:t>
      </w:r>
      <w:r w:rsidR="00F505F2">
        <w:t xml:space="preserve"> shows that multiple exploit attempts are needed for this exploit to </w:t>
      </w:r>
      <w:r w:rsidR="009D3E36">
        <w:t>work.</w:t>
      </w:r>
    </w:p>
    <w:p w14:paraId="054762A0" w14:textId="77777777" w:rsidR="002956B7" w:rsidRDefault="00051A80" w:rsidP="002956B7">
      <w:pPr>
        <w:keepNext/>
      </w:pPr>
      <w:r>
        <w:rPr>
          <w:i/>
          <w:iCs/>
          <w:noProof/>
        </w:rPr>
        <w:drawing>
          <wp:inline distT="0" distB="0" distL="0" distR="0" wp14:anchorId="7A488718" wp14:editId="16D80288">
            <wp:extent cx="6486525" cy="1572428"/>
            <wp:effectExtent l="0" t="0" r="0" b="8890"/>
            <wp:docPr id="654299575" name="Picture 654299575" descr="A blurry image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99575" name="Picture 1" descr="A blurry image of a person's hea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81125" cy="1595360"/>
                    </a:xfrm>
                    <a:prstGeom prst="rect">
                      <a:avLst/>
                    </a:prstGeom>
                  </pic:spPr>
                </pic:pic>
              </a:graphicData>
            </a:graphic>
          </wp:inline>
        </w:drawing>
      </w:r>
    </w:p>
    <w:p w14:paraId="09222390" w14:textId="7852C601" w:rsidR="00C76FAE" w:rsidRDefault="00900BC7" w:rsidP="002956B7">
      <w:pPr>
        <w:pStyle w:val="Caption"/>
      </w:pPr>
      <w:r>
        <w:t>Figure</w:t>
      </w:r>
      <w:r w:rsidR="002956B7">
        <w:t xml:space="preserve"> 2</w:t>
      </w:r>
      <w:r w:rsidR="00D72044">
        <w:t>7</w:t>
      </w:r>
      <w:r w:rsidR="002956B7">
        <w:t xml:space="preserve"> shows that the tester gained shell access to server 1.</w:t>
      </w:r>
    </w:p>
    <w:p w14:paraId="4FC4CB06" w14:textId="5CDACA6C" w:rsidR="000F4544" w:rsidRDefault="00AD63E5" w:rsidP="000F4544">
      <w:pPr>
        <w:rPr>
          <w:i/>
          <w:iCs/>
        </w:rPr>
      </w:pPr>
      <w:r>
        <w:t xml:space="preserve">In the Nmap vulnerability scan it was also ascertained that </w:t>
      </w:r>
      <w:r w:rsidR="00F172F4">
        <w:t xml:space="preserve">server 1 and server 2 both had outdated </w:t>
      </w:r>
      <w:r w:rsidR="00A2350B">
        <w:t>HTTP file</w:t>
      </w:r>
      <w:r w:rsidR="00D1179E">
        <w:t xml:space="preserve"> servers (version 2.3)</w:t>
      </w:r>
      <w:r w:rsidR="00295C1C">
        <w:t xml:space="preserve"> on ports 2025 and 2033 </w:t>
      </w:r>
      <w:r w:rsidR="00F23850">
        <w:t xml:space="preserve">respectively, </w:t>
      </w:r>
      <w:r w:rsidR="00D1179E">
        <w:t xml:space="preserve">this version as previously discussed in the </w:t>
      </w:r>
      <w:r w:rsidR="00295C1C">
        <w:t xml:space="preserve">scanning phase </w:t>
      </w:r>
      <w:r w:rsidR="00D07145">
        <w:t>is vulnerable to the rejetto exploit</w:t>
      </w:r>
      <w:r w:rsidR="00E8626E">
        <w:t xml:space="preserve">, </w:t>
      </w:r>
      <w:r w:rsidR="00BE7053">
        <w:t>The r</w:t>
      </w:r>
      <w:r w:rsidR="00E8626E">
        <w:t>ejetto</w:t>
      </w:r>
      <w:r w:rsidR="00BE7053">
        <w:t xml:space="preserve"> exploit</w:t>
      </w:r>
      <w:r w:rsidR="00E8626E">
        <w:t xml:space="preserve"> is a </w:t>
      </w:r>
      <w:r w:rsidR="001C2359">
        <w:t xml:space="preserve">remote code </w:t>
      </w:r>
      <w:r w:rsidR="00BE7053">
        <w:t>execution</w:t>
      </w:r>
      <w:r w:rsidR="001C2359">
        <w:t xml:space="preserve"> exploit that </w:t>
      </w:r>
      <w:r w:rsidR="00BE7053">
        <w:t>facilities</w:t>
      </w:r>
      <w:r w:rsidR="003613A2">
        <w:t xml:space="preserve"> </w:t>
      </w:r>
      <w:r w:rsidR="00CA573F">
        <w:t>t</w:t>
      </w:r>
      <w:r w:rsidR="006A7932">
        <w:t>he</w:t>
      </w:r>
      <w:r w:rsidR="00CA573F">
        <w:t xml:space="preserve"> execution of a payload through a meticulously crafted HTTP request</w:t>
      </w:r>
      <w:r w:rsidR="00CC31DF">
        <w:t>(</w:t>
      </w:r>
      <w:r w:rsidR="00185BA1" w:rsidRPr="00185BA1">
        <w:rPr>
          <w:i/>
          <w:iCs/>
        </w:rPr>
        <w:t>cvedetails.com,2021</w:t>
      </w:r>
      <w:r w:rsidR="00CC31DF">
        <w:t>)</w:t>
      </w:r>
      <w:r w:rsidR="00CA573F">
        <w:t>, enabling the attacker to attain root access.</w:t>
      </w:r>
      <w:r w:rsidR="00BE154E">
        <w:t xml:space="preserve"> For the purposes of this exploit the tester decided to use server 2 as </w:t>
      </w:r>
      <w:r w:rsidR="00C602D2">
        <w:t xml:space="preserve">the target </w:t>
      </w:r>
      <w:r w:rsidR="00D059B2">
        <w:t>system</w:t>
      </w:r>
      <w:r w:rsidR="00D059B2" w:rsidRPr="00D059B2">
        <w:rPr>
          <w:i/>
          <w:iCs/>
        </w:rPr>
        <w:t>. (</w:t>
      </w:r>
      <w:r w:rsidR="00633F2D" w:rsidRPr="00D059B2">
        <w:rPr>
          <w:i/>
          <w:iCs/>
        </w:rPr>
        <w:t xml:space="preserve">see figure </w:t>
      </w:r>
      <w:r w:rsidR="00D059B2" w:rsidRPr="00D059B2">
        <w:rPr>
          <w:i/>
          <w:iCs/>
        </w:rPr>
        <w:t>2</w:t>
      </w:r>
      <w:r w:rsidR="00900BC7">
        <w:rPr>
          <w:i/>
          <w:iCs/>
        </w:rPr>
        <w:t>8</w:t>
      </w:r>
      <w:r w:rsidR="00D059B2" w:rsidRPr="00D059B2">
        <w:rPr>
          <w:i/>
          <w:iCs/>
        </w:rPr>
        <w:t>)</w:t>
      </w:r>
      <w:r w:rsidR="00D059B2">
        <w:rPr>
          <w:i/>
          <w:iCs/>
        </w:rPr>
        <w:t>.</w:t>
      </w:r>
    </w:p>
    <w:p w14:paraId="63FC4408" w14:textId="77777777" w:rsidR="002807E6" w:rsidRDefault="00D059B2" w:rsidP="002807E6">
      <w:pPr>
        <w:keepNext/>
      </w:pPr>
      <w:r w:rsidRPr="00D059B2">
        <w:rPr>
          <w:noProof/>
        </w:rPr>
        <w:drawing>
          <wp:inline distT="0" distB="0" distL="0" distR="0" wp14:anchorId="50F7F060" wp14:editId="310442A3">
            <wp:extent cx="6067425" cy="2933237"/>
            <wp:effectExtent l="0" t="0" r="0" b="635"/>
            <wp:docPr id="1002791920" name="Picture 10027919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1920" name="Picture 1" descr="A screen shot of a computer&#10;&#10;Description automatically generated"/>
                    <pic:cNvPicPr/>
                  </pic:nvPicPr>
                  <pic:blipFill>
                    <a:blip r:embed="rId42"/>
                    <a:stretch>
                      <a:fillRect/>
                    </a:stretch>
                  </pic:blipFill>
                  <pic:spPr>
                    <a:xfrm>
                      <a:off x="0" y="0"/>
                      <a:ext cx="6091063" cy="2944665"/>
                    </a:xfrm>
                    <a:prstGeom prst="rect">
                      <a:avLst/>
                    </a:prstGeom>
                  </pic:spPr>
                </pic:pic>
              </a:graphicData>
            </a:graphic>
          </wp:inline>
        </w:drawing>
      </w:r>
    </w:p>
    <w:p w14:paraId="0357EEEF" w14:textId="4302438B" w:rsidR="00D059B2" w:rsidRPr="000F4544" w:rsidRDefault="000A58CF" w:rsidP="002807E6">
      <w:pPr>
        <w:pStyle w:val="Caption"/>
      </w:pPr>
      <w:r>
        <w:t>Figure</w:t>
      </w:r>
      <w:r w:rsidR="002807E6">
        <w:t xml:space="preserve"> 2</w:t>
      </w:r>
      <w:r w:rsidR="00900BC7">
        <w:t>8</w:t>
      </w:r>
      <w:r w:rsidR="002807E6">
        <w:t xml:space="preserve"> shows the configuration for the rejetto exploit on server 2.</w:t>
      </w:r>
    </w:p>
    <w:p w14:paraId="62333AED" w14:textId="76B0FE59" w:rsidR="00C76FAE" w:rsidRDefault="00321DB9" w:rsidP="00592F7A">
      <w:pPr>
        <w:rPr>
          <w:i/>
          <w:iCs/>
        </w:rPr>
      </w:pPr>
      <w:r>
        <w:lastRenderedPageBreak/>
        <w:t>With</w:t>
      </w:r>
      <w:r w:rsidR="0092265F">
        <w:t xml:space="preserve"> this configuration the tester was able to gain root access to the targeted system </w:t>
      </w:r>
      <w:r>
        <w:t xml:space="preserve">and traverse freely as a system </w:t>
      </w:r>
      <w:r w:rsidR="00A5357C">
        <w:t>authority. To</w:t>
      </w:r>
      <w:r w:rsidR="00EA4BE5">
        <w:t xml:space="preserve"> provide evidence of breach </w:t>
      </w:r>
      <w:r w:rsidR="00A5357C">
        <w:t>mid-way</w:t>
      </w:r>
      <w:r w:rsidR="00EA4BE5">
        <w:t xml:space="preserve"> through the system exploitation </w:t>
      </w:r>
      <w:r w:rsidR="00A5357C">
        <w:t xml:space="preserve">stage </w:t>
      </w:r>
      <w:r w:rsidR="00EA4BE5">
        <w:t xml:space="preserve">the tester created a text file on </w:t>
      </w:r>
      <w:r w:rsidR="00A5357C">
        <w:t>the test accounts desktop</w:t>
      </w:r>
      <w:r w:rsidR="000C3A20">
        <w:t>.</w:t>
      </w:r>
      <w:r w:rsidR="00A5357C">
        <w:t xml:space="preserve"> </w:t>
      </w:r>
      <w:r w:rsidR="00691103" w:rsidRPr="00321DB9">
        <w:rPr>
          <w:i/>
          <w:iCs/>
        </w:rPr>
        <w:t xml:space="preserve"> (</w:t>
      </w:r>
      <w:r w:rsidRPr="00321DB9">
        <w:rPr>
          <w:i/>
          <w:iCs/>
        </w:rPr>
        <w:t xml:space="preserve">see figure </w:t>
      </w:r>
      <w:r w:rsidR="00900BC7">
        <w:rPr>
          <w:i/>
          <w:iCs/>
        </w:rPr>
        <w:t>29</w:t>
      </w:r>
      <w:r w:rsidR="005A33D7">
        <w:rPr>
          <w:i/>
          <w:iCs/>
        </w:rPr>
        <w:t xml:space="preserve"> and </w:t>
      </w:r>
      <w:r w:rsidR="00900BC7">
        <w:rPr>
          <w:i/>
          <w:iCs/>
        </w:rPr>
        <w:t>30</w:t>
      </w:r>
      <w:r w:rsidR="005A33D7">
        <w:rPr>
          <w:i/>
          <w:iCs/>
        </w:rPr>
        <w:t xml:space="preserve"> respectively</w:t>
      </w:r>
      <w:r w:rsidRPr="00321DB9">
        <w:rPr>
          <w:i/>
          <w:iCs/>
        </w:rPr>
        <w:t>)</w:t>
      </w:r>
      <w:r>
        <w:rPr>
          <w:i/>
          <w:iCs/>
        </w:rPr>
        <w:t>.</w:t>
      </w:r>
    </w:p>
    <w:p w14:paraId="1D46B9EB" w14:textId="6634492B" w:rsidR="00321DB9" w:rsidRDefault="000A07D4" w:rsidP="009D3E36">
      <w:r>
        <w:rPr>
          <w:noProof/>
        </w:rPr>
        <w:drawing>
          <wp:inline distT="0" distB="0" distL="0" distR="0" wp14:anchorId="60B96EF5" wp14:editId="12499E3E">
            <wp:extent cx="5943600" cy="2870200"/>
            <wp:effectExtent l="0" t="0" r="0" b="6350"/>
            <wp:docPr id="420841283" name="Picture 420841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1283"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108093FB" w14:textId="111ADBAB" w:rsidR="00321DB9" w:rsidRDefault="005A48F7" w:rsidP="00321DB9">
      <w:pPr>
        <w:pStyle w:val="Caption"/>
      </w:pPr>
      <w:r>
        <w:t>Figure</w:t>
      </w:r>
      <w:r w:rsidR="00321DB9">
        <w:t xml:space="preserve"> 2</w:t>
      </w:r>
      <w:r w:rsidR="00900BC7">
        <w:t>9</w:t>
      </w:r>
      <w:r w:rsidR="00321DB9">
        <w:t xml:space="preserve"> shows that the tester obtained root access on server 2 as a system authority using the rejetto exploit</w:t>
      </w:r>
      <w:r w:rsidR="00E72213">
        <w:t xml:space="preserve"> and created a text file</w:t>
      </w:r>
      <w:r w:rsidR="00321DB9">
        <w:t>.</w:t>
      </w:r>
    </w:p>
    <w:p w14:paraId="72FD50D4" w14:textId="77777777" w:rsidR="005511FA" w:rsidRDefault="005511FA" w:rsidP="005511FA">
      <w:pPr>
        <w:keepNext/>
      </w:pPr>
      <w:r>
        <w:rPr>
          <w:noProof/>
        </w:rPr>
        <w:drawing>
          <wp:inline distT="0" distB="0" distL="0" distR="0" wp14:anchorId="71BC7F66" wp14:editId="1F11621D">
            <wp:extent cx="5943600" cy="3116580"/>
            <wp:effectExtent l="0" t="0" r="0" b="7620"/>
            <wp:docPr id="220621088" name="Picture 2206210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1088" name="Picture 1" descr="A screenshot of a computer&#10;&#10;Description automatically generated"/>
                    <pic:cNvPicPr/>
                  </pic:nvPicPr>
                  <pic:blipFill>
                    <a:blip r:embed="rId44"/>
                    <a:stretch>
                      <a:fillRect/>
                    </a:stretch>
                  </pic:blipFill>
                  <pic:spPr>
                    <a:xfrm>
                      <a:off x="0" y="0"/>
                      <a:ext cx="5943600" cy="3116580"/>
                    </a:xfrm>
                    <a:prstGeom prst="rect">
                      <a:avLst/>
                    </a:prstGeom>
                  </pic:spPr>
                </pic:pic>
              </a:graphicData>
            </a:graphic>
          </wp:inline>
        </w:drawing>
      </w:r>
    </w:p>
    <w:p w14:paraId="0BE6421C" w14:textId="2EB26EA7" w:rsidR="005511FA" w:rsidRPr="005511FA" w:rsidRDefault="005A48F7" w:rsidP="005511FA">
      <w:pPr>
        <w:pStyle w:val="Caption"/>
      </w:pPr>
      <w:r>
        <w:t>Figure</w:t>
      </w:r>
      <w:r w:rsidR="005511FA">
        <w:t xml:space="preserve"> </w:t>
      </w:r>
      <w:r w:rsidR="00900BC7">
        <w:t>30</w:t>
      </w:r>
      <w:r w:rsidR="005511FA">
        <w:t xml:space="preserve"> shows the text file created by tester to prove system breach on the test admin </w:t>
      </w:r>
      <w:r w:rsidR="0009299B">
        <w:t>account.</w:t>
      </w:r>
    </w:p>
    <w:p w14:paraId="6546335D" w14:textId="4F202662" w:rsidR="006E5B47" w:rsidRPr="000A58CF" w:rsidRDefault="00FD3985" w:rsidP="00592F7A">
      <w:r>
        <w:t xml:space="preserve">In the conclusive phase of system exploitation, </w:t>
      </w:r>
      <w:r w:rsidR="0083386F">
        <w:t xml:space="preserve">further insights from the enumeration stage </w:t>
      </w:r>
      <w:r w:rsidR="00032CAF">
        <w:t>were</w:t>
      </w:r>
      <w:r w:rsidR="0083386F">
        <w:t xml:space="preserve"> instrumental</w:t>
      </w:r>
      <w:r w:rsidR="00032CAF">
        <w:t xml:space="preserve">, particularly the log1 CMS data. This valuable information </w:t>
      </w:r>
      <w:r w:rsidR="00D87EBE">
        <w:t>revealed</w:t>
      </w:r>
      <w:r w:rsidR="00032CAF">
        <w:t xml:space="preserve"> </w:t>
      </w:r>
      <w:r w:rsidR="006E31DE">
        <w:t>that the web server operated a 3</w:t>
      </w:r>
      <w:r w:rsidR="006E31DE" w:rsidRPr="006E31DE">
        <w:rPr>
          <w:vertAlign w:val="superscript"/>
        </w:rPr>
        <w:t>rd</w:t>
      </w:r>
      <w:r w:rsidR="006E31DE">
        <w:t xml:space="preserve"> party application, namely Ajax File Manager, responsible for the file management on the </w:t>
      </w:r>
      <w:r w:rsidR="006E31DE">
        <w:lastRenderedPageBreak/>
        <w:t xml:space="preserve">server. </w:t>
      </w:r>
      <w:r w:rsidR="00CB13CF">
        <w:t>A</w:t>
      </w:r>
      <w:r w:rsidR="00495E7E">
        <w:t>s previously discovered,</w:t>
      </w:r>
      <w:r w:rsidR="00CB13CF">
        <w:t xml:space="preserve"> vulners.com </w:t>
      </w:r>
      <w:r w:rsidR="00D87EBE">
        <w:t xml:space="preserve">revealed a documented vulnerability within this software called the </w:t>
      </w:r>
      <w:r w:rsidR="00B27716">
        <w:t xml:space="preserve">ajax_create_folder vulnerability. </w:t>
      </w:r>
      <w:r w:rsidR="009947A2">
        <w:t>This vulnerability</w:t>
      </w:r>
      <w:r w:rsidR="004A34D5">
        <w:t xml:space="preserve"> is a security flaw that can be exploited by a hacker to gain </w:t>
      </w:r>
      <w:r w:rsidR="00FA740F">
        <w:t>unauthorized access a</w:t>
      </w:r>
      <w:r w:rsidR="00C27AEA">
        <w:t>n</w:t>
      </w:r>
      <w:r w:rsidR="00FA740F">
        <w:t>d manipulate files on the webserver</w:t>
      </w:r>
      <w:r w:rsidR="00C27AEA">
        <w:t xml:space="preserve">. This can be utilized to </w:t>
      </w:r>
      <w:r w:rsidR="00F53023">
        <w:t xml:space="preserve">send </w:t>
      </w:r>
      <w:r w:rsidR="00C27AEA">
        <w:t xml:space="preserve">payloads via HTTP requests </w:t>
      </w:r>
      <w:r w:rsidR="00F53023">
        <w:t>to gain remote access to the</w:t>
      </w:r>
      <w:r w:rsidR="006C1374">
        <w:t xml:space="preserve"> target</w:t>
      </w:r>
      <w:r w:rsidR="00E7793E">
        <w:t>ed</w:t>
      </w:r>
      <w:r w:rsidR="00F53023">
        <w:t xml:space="preserve"> </w:t>
      </w:r>
      <w:r w:rsidR="000930F6">
        <w:t xml:space="preserve">system. </w:t>
      </w:r>
      <w:r w:rsidR="000930F6" w:rsidRPr="000930F6">
        <w:rPr>
          <w:i/>
          <w:iCs/>
        </w:rPr>
        <w:t>(</w:t>
      </w:r>
      <w:r w:rsidR="00F93271" w:rsidRPr="000930F6">
        <w:rPr>
          <w:i/>
          <w:iCs/>
        </w:rPr>
        <w:t xml:space="preserve">see figure </w:t>
      </w:r>
      <w:r w:rsidR="00900BC7">
        <w:rPr>
          <w:i/>
          <w:iCs/>
        </w:rPr>
        <w:t>31</w:t>
      </w:r>
      <w:r w:rsidR="000930F6" w:rsidRPr="000930F6">
        <w:rPr>
          <w:i/>
          <w:iCs/>
        </w:rPr>
        <w:t>)</w:t>
      </w:r>
      <w:r w:rsidR="000A58CF">
        <w:rPr>
          <w:i/>
          <w:iCs/>
        </w:rPr>
        <w:t xml:space="preserve">. </w:t>
      </w:r>
    </w:p>
    <w:p w14:paraId="0B228D2D" w14:textId="77777777" w:rsidR="00887951" w:rsidRDefault="00887951" w:rsidP="00887951">
      <w:pPr>
        <w:keepNext/>
      </w:pPr>
      <w:r w:rsidRPr="00887951">
        <w:rPr>
          <w:noProof/>
        </w:rPr>
        <w:drawing>
          <wp:inline distT="0" distB="0" distL="0" distR="0" wp14:anchorId="7195A3D3" wp14:editId="6358DE5D">
            <wp:extent cx="5943600" cy="4142740"/>
            <wp:effectExtent l="0" t="0" r="0" b="0"/>
            <wp:docPr id="1794668820" name="Picture 1794668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820" name="Picture 1" descr="A screenshot of a computer&#10;&#10;Description automatically generated"/>
                    <pic:cNvPicPr/>
                  </pic:nvPicPr>
                  <pic:blipFill>
                    <a:blip r:embed="rId45"/>
                    <a:stretch>
                      <a:fillRect/>
                    </a:stretch>
                  </pic:blipFill>
                  <pic:spPr>
                    <a:xfrm>
                      <a:off x="0" y="0"/>
                      <a:ext cx="5943600" cy="4142740"/>
                    </a:xfrm>
                    <a:prstGeom prst="rect">
                      <a:avLst/>
                    </a:prstGeom>
                  </pic:spPr>
                </pic:pic>
              </a:graphicData>
            </a:graphic>
          </wp:inline>
        </w:drawing>
      </w:r>
    </w:p>
    <w:p w14:paraId="57C4BEE2" w14:textId="45912524" w:rsidR="006E5B47" w:rsidRDefault="00900BC7" w:rsidP="00887951">
      <w:pPr>
        <w:pStyle w:val="Caption"/>
      </w:pPr>
      <w:r>
        <w:t>F</w:t>
      </w:r>
      <w:r w:rsidR="00887951">
        <w:t>igure</w:t>
      </w:r>
      <w:r>
        <w:t xml:space="preserve"> 31</w:t>
      </w:r>
      <w:r w:rsidR="00887951">
        <w:t xml:space="preserve"> shows that the tester was able to gain root access using the configuration settings </w:t>
      </w:r>
      <w:r w:rsidR="00C928EE">
        <w:t>shown.</w:t>
      </w:r>
    </w:p>
    <w:p w14:paraId="4FC761F6" w14:textId="4C02D971" w:rsidR="00DC39FA" w:rsidRPr="000A58CF" w:rsidRDefault="0024352C" w:rsidP="00DC39FA">
      <w:r>
        <w:t xml:space="preserve">The tester during the system hacking phase was able to </w:t>
      </w:r>
      <w:r w:rsidR="001F2145">
        <w:t>crack</w:t>
      </w:r>
      <w:r>
        <w:t xml:space="preserve"> numerous admin and user credentials and utilize the information gathered during the scanning and enumeration phases to </w:t>
      </w:r>
      <w:r w:rsidR="001B4193">
        <w:t>gain root access</w:t>
      </w:r>
      <w:r>
        <w:t xml:space="preserve"> </w:t>
      </w:r>
      <w:r w:rsidR="001F2145">
        <w:t xml:space="preserve">both </w:t>
      </w:r>
      <w:r w:rsidR="001B4193">
        <w:t xml:space="preserve">to </w:t>
      </w:r>
      <w:r w:rsidR="001F2145">
        <w:t>server 1 and 2.</w:t>
      </w:r>
      <w:r w:rsidR="00C846D0">
        <w:t xml:space="preserve"> </w:t>
      </w:r>
      <w:r w:rsidR="001B4193">
        <w:t>With this in mind</w:t>
      </w:r>
      <w:r w:rsidR="00354DDF">
        <w:t>,</w:t>
      </w:r>
      <w:r w:rsidR="001B4193">
        <w:t xml:space="preserve"> the </w:t>
      </w:r>
      <w:r w:rsidR="00841C8B">
        <w:t xml:space="preserve">tester felt they had enough information to </w:t>
      </w:r>
      <w:r w:rsidR="00313A85">
        <w:t>construct a comprehensive report, concluding the p</w:t>
      </w:r>
      <w:r w:rsidR="005151E0">
        <w:t>hysical</w:t>
      </w:r>
      <w:r w:rsidR="00313A85">
        <w:t xml:space="preserve"> element of the penetration test.</w:t>
      </w:r>
    </w:p>
    <w:p w14:paraId="1FCE7E13" w14:textId="77777777" w:rsidR="00DC39FA" w:rsidRDefault="00DC39FA" w:rsidP="00592F7A"/>
    <w:p w14:paraId="469FFF7C" w14:textId="312F32B9" w:rsidR="00493395" w:rsidRDefault="00493395" w:rsidP="0043421A">
      <w:pPr>
        <w:pStyle w:val="Heading1"/>
        <w:rPr>
          <w:rFonts w:eastAsia="Times New Roman"/>
          <w:lang w:eastAsia="en-US"/>
        </w:rPr>
      </w:pPr>
      <w:bookmarkStart w:id="13" w:name="_Toc155262857"/>
      <w:r>
        <w:rPr>
          <w:rFonts w:eastAsia="Times New Roman"/>
          <w:lang w:eastAsia="en-US"/>
        </w:rPr>
        <w:lastRenderedPageBreak/>
        <w:t>General Discussion</w:t>
      </w:r>
      <w:bookmarkEnd w:id="13"/>
    </w:p>
    <w:p w14:paraId="43ED326F" w14:textId="77777777" w:rsidR="00523298" w:rsidRDefault="00523298" w:rsidP="00C3094C">
      <w:pPr>
        <w:rPr>
          <w:lang w:val="en-GB" w:eastAsia="en-US"/>
        </w:rPr>
      </w:pPr>
    </w:p>
    <w:p w14:paraId="3E155C01" w14:textId="32975D63" w:rsidR="00447FBD" w:rsidRDefault="00735B9D" w:rsidP="00C3094C">
      <w:pPr>
        <w:rPr>
          <w:lang w:val="en-GB" w:eastAsia="en-US"/>
        </w:rPr>
      </w:pPr>
      <w:r>
        <w:rPr>
          <w:lang w:val="en-GB" w:eastAsia="en-US"/>
        </w:rPr>
        <w:t>It was highlighted at the outset of this report</w:t>
      </w:r>
      <w:r w:rsidR="00C34ACB">
        <w:rPr>
          <w:lang w:val="en-GB" w:eastAsia="en-US"/>
        </w:rPr>
        <w:t>, the damage that can be done with system exploits using known vulnerabilities.</w:t>
      </w:r>
      <w:r w:rsidR="007D04FD">
        <w:rPr>
          <w:lang w:val="en-GB" w:eastAsia="en-US"/>
        </w:rPr>
        <w:t xml:space="preserve"> The similarities between </w:t>
      </w:r>
      <w:r w:rsidR="008F307D">
        <w:rPr>
          <w:lang w:val="en-GB" w:eastAsia="en-US"/>
        </w:rPr>
        <w:t>Equifax’s</w:t>
      </w:r>
      <w:r w:rsidR="007D04FD">
        <w:rPr>
          <w:lang w:val="en-GB" w:eastAsia="en-US"/>
        </w:rPr>
        <w:t xml:space="preserve"> Apache Vulnerability and the penetration </w:t>
      </w:r>
      <w:r w:rsidR="00156F48">
        <w:rPr>
          <w:lang w:val="en-GB" w:eastAsia="en-US"/>
        </w:rPr>
        <w:t>tests PHP</w:t>
      </w:r>
      <w:r w:rsidR="007D04FD">
        <w:rPr>
          <w:lang w:val="en-GB" w:eastAsia="en-US"/>
        </w:rPr>
        <w:t xml:space="preserve"> vulnerabilities</w:t>
      </w:r>
      <w:r w:rsidR="008F307D">
        <w:rPr>
          <w:lang w:val="en-GB" w:eastAsia="en-US"/>
        </w:rPr>
        <w:t xml:space="preserve"> highlight the relevance</w:t>
      </w:r>
      <w:r w:rsidR="006D1E03">
        <w:rPr>
          <w:lang w:val="en-GB" w:eastAsia="en-US"/>
        </w:rPr>
        <w:t xml:space="preserve"> and persistence of these threats.</w:t>
      </w:r>
      <w:r w:rsidR="00447FBD">
        <w:rPr>
          <w:lang w:val="en-GB" w:eastAsia="en-US"/>
        </w:rPr>
        <w:t xml:space="preserve"> Similarly,</w:t>
      </w:r>
      <w:r w:rsidR="00FE45E4">
        <w:rPr>
          <w:lang w:val="en-GB" w:eastAsia="en-US"/>
        </w:rPr>
        <w:t xml:space="preserve"> the SMBv1 vulnerabilities identified in the penetration test on server 1</w:t>
      </w:r>
      <w:r w:rsidR="009E3F29">
        <w:rPr>
          <w:lang w:val="en-GB" w:eastAsia="en-US"/>
        </w:rPr>
        <w:t>,</w:t>
      </w:r>
      <w:r w:rsidR="000C7642">
        <w:rPr>
          <w:lang w:val="en-GB" w:eastAsia="en-US"/>
        </w:rPr>
        <w:t xml:space="preserve"> where root access was </w:t>
      </w:r>
      <w:r w:rsidR="009E3F29">
        <w:rPr>
          <w:lang w:val="en-GB" w:eastAsia="en-US"/>
        </w:rPr>
        <w:t>obtained</w:t>
      </w:r>
      <w:r w:rsidR="00FE45E4">
        <w:rPr>
          <w:lang w:val="en-GB" w:eastAsia="en-US"/>
        </w:rPr>
        <w:t xml:space="preserve"> </w:t>
      </w:r>
      <w:r w:rsidR="00CD767A">
        <w:rPr>
          <w:lang w:val="en-GB" w:eastAsia="en-US"/>
        </w:rPr>
        <w:t>mirror that of the Not Petya attack that occurred in 2017.</w:t>
      </w:r>
      <w:r w:rsidR="00354B39">
        <w:rPr>
          <w:lang w:val="en-GB" w:eastAsia="en-US"/>
        </w:rPr>
        <w:t xml:space="preserve"> These similarities within this test </w:t>
      </w:r>
      <w:r w:rsidR="001C35D9">
        <w:rPr>
          <w:lang w:val="en-GB" w:eastAsia="en-US"/>
        </w:rPr>
        <w:t>are</w:t>
      </w:r>
      <w:r w:rsidR="00354B39">
        <w:rPr>
          <w:lang w:val="en-GB" w:eastAsia="en-US"/>
        </w:rPr>
        <w:t xml:space="preserve"> a stark reminder </w:t>
      </w:r>
      <w:r w:rsidR="00954083">
        <w:rPr>
          <w:lang w:val="en-GB" w:eastAsia="en-US"/>
        </w:rPr>
        <w:t xml:space="preserve">to system administrators </w:t>
      </w:r>
      <w:r w:rsidR="004C746E">
        <w:rPr>
          <w:lang w:val="en-GB" w:eastAsia="en-US"/>
        </w:rPr>
        <w:t xml:space="preserve">that robust security practices and vulnerability awareness is needed to mitigate the damage caused by these </w:t>
      </w:r>
      <w:r w:rsidR="002C3DC1">
        <w:rPr>
          <w:lang w:val="en-GB" w:eastAsia="en-US"/>
        </w:rPr>
        <w:t>threats.</w:t>
      </w:r>
      <w:r w:rsidR="00CD767A">
        <w:rPr>
          <w:lang w:val="en-GB" w:eastAsia="en-US"/>
        </w:rPr>
        <w:t xml:space="preserve"> </w:t>
      </w:r>
    </w:p>
    <w:p w14:paraId="03D26053" w14:textId="52000C24" w:rsidR="00447FBD" w:rsidRDefault="00FA7BBB" w:rsidP="00C3094C">
      <w:pPr>
        <w:rPr>
          <w:lang w:val="en-GB" w:eastAsia="en-US"/>
        </w:rPr>
      </w:pPr>
      <w:r>
        <w:rPr>
          <w:lang w:val="en-GB" w:eastAsia="en-US"/>
        </w:rPr>
        <w:t xml:space="preserve">System root access was also obtained </w:t>
      </w:r>
      <w:r w:rsidR="00A07653">
        <w:rPr>
          <w:lang w:val="en-GB" w:eastAsia="en-US"/>
        </w:rPr>
        <w:t>using</w:t>
      </w:r>
      <w:r w:rsidR="00E92F8E">
        <w:rPr>
          <w:lang w:val="en-GB" w:eastAsia="en-US"/>
        </w:rPr>
        <w:t xml:space="preserve"> remote command execution</w:t>
      </w:r>
      <w:r w:rsidR="006A5ED6">
        <w:rPr>
          <w:lang w:val="en-GB" w:eastAsia="en-US"/>
        </w:rPr>
        <w:t xml:space="preserve"> exploits</w:t>
      </w:r>
      <w:r w:rsidR="00E92F8E">
        <w:rPr>
          <w:lang w:val="en-GB" w:eastAsia="en-US"/>
        </w:rPr>
        <w:t xml:space="preserve">, namely through port 2033 on server 2 </w:t>
      </w:r>
      <w:r w:rsidR="00A07653">
        <w:rPr>
          <w:lang w:val="en-GB" w:eastAsia="en-US"/>
        </w:rPr>
        <w:t>a</w:t>
      </w:r>
      <w:r w:rsidR="004603FC">
        <w:rPr>
          <w:lang w:val="en-GB" w:eastAsia="en-US"/>
        </w:rPr>
        <w:t>n</w:t>
      </w:r>
      <w:r w:rsidR="00A07653">
        <w:rPr>
          <w:lang w:val="en-GB" w:eastAsia="en-US"/>
        </w:rPr>
        <w:t>d port 90 on server 1.</w:t>
      </w:r>
      <w:r w:rsidR="00A879F4">
        <w:rPr>
          <w:lang w:val="en-GB" w:eastAsia="en-US"/>
        </w:rPr>
        <w:t xml:space="preserve"> It is worth noting that although </w:t>
      </w:r>
      <w:r w:rsidR="00E740E1">
        <w:rPr>
          <w:lang w:val="en-GB" w:eastAsia="en-US"/>
        </w:rPr>
        <w:t>both</w:t>
      </w:r>
      <w:r w:rsidR="00A879F4">
        <w:rPr>
          <w:lang w:val="en-GB" w:eastAsia="en-US"/>
        </w:rPr>
        <w:t xml:space="preserve"> where critical vulnerabilities, the ajax file manager </w:t>
      </w:r>
      <w:r w:rsidR="00A75C2B">
        <w:rPr>
          <w:lang w:val="en-GB" w:eastAsia="en-US"/>
        </w:rPr>
        <w:t>was not flagged specifically as such via the N</w:t>
      </w:r>
      <w:r w:rsidR="004603FC">
        <w:rPr>
          <w:lang w:val="en-GB" w:eastAsia="en-US"/>
        </w:rPr>
        <w:t>map</w:t>
      </w:r>
      <w:r w:rsidR="00A75C2B">
        <w:rPr>
          <w:lang w:val="en-GB" w:eastAsia="en-US"/>
        </w:rPr>
        <w:t xml:space="preserve"> or the </w:t>
      </w:r>
      <w:r w:rsidR="00314D8E">
        <w:rPr>
          <w:lang w:val="en-GB" w:eastAsia="en-US"/>
        </w:rPr>
        <w:t>Nessus vulnerability scan</w:t>
      </w:r>
      <w:r w:rsidR="004B1C66">
        <w:rPr>
          <w:lang w:val="en-GB" w:eastAsia="en-US"/>
        </w:rPr>
        <w:t xml:space="preserve">, it was only on further investigation that the tester was able to capitalize </w:t>
      </w:r>
      <w:r w:rsidR="008948A0">
        <w:rPr>
          <w:lang w:val="en-GB" w:eastAsia="en-US"/>
        </w:rPr>
        <w:t>o</w:t>
      </w:r>
      <w:r w:rsidR="00E740E1">
        <w:rPr>
          <w:lang w:val="en-GB" w:eastAsia="en-US"/>
        </w:rPr>
        <w:t>n</w:t>
      </w:r>
      <w:r w:rsidR="008948A0">
        <w:rPr>
          <w:lang w:val="en-GB" w:eastAsia="en-US"/>
        </w:rPr>
        <w:t xml:space="preserve"> the readme file discovered</w:t>
      </w:r>
      <w:r w:rsidR="00E740E1">
        <w:rPr>
          <w:lang w:val="en-GB" w:eastAsia="en-US"/>
        </w:rPr>
        <w:t xml:space="preserve"> during the scanning process which highlighted the services and their version number.</w:t>
      </w:r>
      <w:r w:rsidR="009A7EB3">
        <w:rPr>
          <w:lang w:val="en-GB" w:eastAsia="en-US"/>
        </w:rPr>
        <w:t xml:space="preserve"> Both these vulnerabilities where possible only due to </w:t>
      </w:r>
      <w:r w:rsidR="00C40A0B">
        <w:rPr>
          <w:lang w:val="en-GB" w:eastAsia="en-US"/>
        </w:rPr>
        <w:t>their</w:t>
      </w:r>
      <w:r w:rsidR="009A7EB3">
        <w:rPr>
          <w:lang w:val="en-GB" w:eastAsia="en-US"/>
        </w:rPr>
        <w:t xml:space="preserve"> versions being outdated. These </w:t>
      </w:r>
      <w:r w:rsidR="00840E95">
        <w:rPr>
          <w:lang w:val="en-GB" w:eastAsia="en-US"/>
        </w:rPr>
        <w:t xml:space="preserve">findings highlight the importance of not only system scanning but </w:t>
      </w:r>
      <w:r w:rsidR="005F3583">
        <w:rPr>
          <w:lang w:val="en-GB" w:eastAsia="en-US"/>
        </w:rPr>
        <w:t xml:space="preserve">also </w:t>
      </w:r>
      <w:r w:rsidR="009A79D5">
        <w:rPr>
          <w:lang w:val="en-GB" w:eastAsia="en-US"/>
        </w:rPr>
        <w:t>updating software in a timely manner.</w:t>
      </w:r>
    </w:p>
    <w:p w14:paraId="175F37E7" w14:textId="35B5BBB6" w:rsidR="005C45C3" w:rsidRDefault="005C45C3" w:rsidP="00C3094C">
      <w:pPr>
        <w:rPr>
          <w:lang w:val="en-GB" w:eastAsia="en-US"/>
        </w:rPr>
      </w:pPr>
      <w:r>
        <w:rPr>
          <w:lang w:val="en-GB" w:eastAsia="en-US"/>
        </w:rPr>
        <w:t xml:space="preserve">The password cracking phase highlighted the </w:t>
      </w:r>
      <w:r w:rsidR="002B3739">
        <w:rPr>
          <w:lang w:val="en-GB" w:eastAsia="en-US"/>
        </w:rPr>
        <w:t>importance of robust password policies. The fact there was no lockout restrictions</w:t>
      </w:r>
      <w:r w:rsidR="00EE27B0">
        <w:rPr>
          <w:lang w:val="en-GB" w:eastAsia="en-US"/>
        </w:rPr>
        <w:t xml:space="preserve"> allowed the tester to perform a dictionary attack </w:t>
      </w:r>
      <w:r w:rsidR="003C10FC">
        <w:rPr>
          <w:lang w:val="en-GB" w:eastAsia="en-US"/>
        </w:rPr>
        <w:t xml:space="preserve">on SMB services on server 1, coupled with the admin </w:t>
      </w:r>
      <w:r w:rsidR="00BC0732">
        <w:rPr>
          <w:lang w:val="en-GB" w:eastAsia="en-US"/>
        </w:rPr>
        <w:t>usernames</w:t>
      </w:r>
      <w:r w:rsidR="003C10FC">
        <w:rPr>
          <w:lang w:val="en-GB" w:eastAsia="en-US"/>
        </w:rPr>
        <w:t xml:space="preserve"> acquired </w:t>
      </w:r>
      <w:r w:rsidR="00EB2F7C">
        <w:rPr>
          <w:lang w:val="en-GB" w:eastAsia="en-US"/>
        </w:rPr>
        <w:t>from the enumeration stage, the tester was able to acquire a domain admins login credential in under 4 hours</w:t>
      </w:r>
      <w:r w:rsidR="00BC0732">
        <w:rPr>
          <w:lang w:val="en-GB" w:eastAsia="en-US"/>
        </w:rPr>
        <w:t xml:space="preserve">. The </w:t>
      </w:r>
      <w:r w:rsidR="0071662E">
        <w:rPr>
          <w:lang w:val="en-GB" w:eastAsia="en-US"/>
        </w:rPr>
        <w:t xml:space="preserve">compromised admin credentials </w:t>
      </w:r>
      <w:r w:rsidR="00CD42AD">
        <w:rPr>
          <w:lang w:val="en-GB" w:eastAsia="en-US"/>
        </w:rPr>
        <w:t>were</w:t>
      </w:r>
      <w:r w:rsidR="0071662E">
        <w:rPr>
          <w:lang w:val="en-GB" w:eastAsia="en-US"/>
        </w:rPr>
        <w:t xml:space="preserve"> then used for further system exploitatio</w:t>
      </w:r>
      <w:r w:rsidR="0043023B">
        <w:rPr>
          <w:lang w:val="en-GB" w:eastAsia="en-US"/>
        </w:rPr>
        <w:t>n, highlighting the impact of a single security lapse.</w:t>
      </w:r>
      <w:r w:rsidR="00CD42AD">
        <w:rPr>
          <w:lang w:val="en-GB" w:eastAsia="en-US"/>
        </w:rPr>
        <w:t xml:space="preserve"> The evidence s</w:t>
      </w:r>
      <w:r w:rsidR="00743519">
        <w:rPr>
          <w:lang w:val="en-GB" w:eastAsia="en-US"/>
        </w:rPr>
        <w:t>h</w:t>
      </w:r>
      <w:r w:rsidR="00CD42AD">
        <w:rPr>
          <w:lang w:val="en-GB" w:eastAsia="en-US"/>
        </w:rPr>
        <w:t xml:space="preserve">ows the need for implementation of more effective password </w:t>
      </w:r>
      <w:r w:rsidR="00470548">
        <w:rPr>
          <w:lang w:val="en-GB" w:eastAsia="en-US"/>
        </w:rPr>
        <w:t>policie</w:t>
      </w:r>
      <w:r w:rsidR="003A238E">
        <w:rPr>
          <w:lang w:val="en-GB" w:eastAsia="en-US"/>
        </w:rPr>
        <w:t>s.</w:t>
      </w:r>
    </w:p>
    <w:p w14:paraId="33294883" w14:textId="72FEBC18" w:rsidR="00422D96" w:rsidRDefault="00B36DB4" w:rsidP="00C3094C">
      <w:pPr>
        <w:rPr>
          <w:lang w:val="en-GB" w:eastAsia="en-US"/>
        </w:rPr>
      </w:pPr>
      <w:r>
        <w:rPr>
          <w:lang w:val="en-GB" w:eastAsia="en-US"/>
        </w:rPr>
        <w:t xml:space="preserve">While the test conducted provided valuable insight into the </w:t>
      </w:r>
      <w:r w:rsidR="004C7802">
        <w:rPr>
          <w:lang w:val="en-GB" w:eastAsia="en-US"/>
        </w:rPr>
        <w:t>security stature of the targeted network</w:t>
      </w:r>
      <w:r w:rsidR="00C446FC">
        <w:rPr>
          <w:lang w:val="en-GB" w:eastAsia="en-US"/>
        </w:rPr>
        <w:t xml:space="preserve">, it is important to note that </w:t>
      </w:r>
      <w:r w:rsidR="000A5747">
        <w:rPr>
          <w:lang w:val="en-GB" w:eastAsia="en-US"/>
        </w:rPr>
        <w:t xml:space="preserve">there </w:t>
      </w:r>
      <w:r w:rsidR="00AE2933">
        <w:rPr>
          <w:lang w:val="en-GB" w:eastAsia="en-US"/>
        </w:rPr>
        <w:t>were</w:t>
      </w:r>
      <w:r w:rsidR="000A5747">
        <w:rPr>
          <w:lang w:val="en-GB" w:eastAsia="en-US"/>
        </w:rPr>
        <w:t xml:space="preserve"> limitations</w:t>
      </w:r>
      <w:r w:rsidR="000800D3">
        <w:rPr>
          <w:lang w:val="en-GB" w:eastAsia="en-US"/>
        </w:rPr>
        <w:t>. The test was conducted within a lab environment</w:t>
      </w:r>
      <w:r w:rsidR="009B7454">
        <w:rPr>
          <w:lang w:val="en-GB" w:eastAsia="en-US"/>
        </w:rPr>
        <w:t xml:space="preserve"> </w:t>
      </w:r>
      <w:r w:rsidR="00300182">
        <w:rPr>
          <w:lang w:val="en-GB" w:eastAsia="en-US"/>
        </w:rPr>
        <w:t>with supplied client credentials. Because of this</w:t>
      </w:r>
      <w:r w:rsidR="00883CBA">
        <w:rPr>
          <w:lang w:val="en-GB" w:eastAsia="en-US"/>
        </w:rPr>
        <w:t>,</w:t>
      </w:r>
      <w:r w:rsidR="00300182">
        <w:rPr>
          <w:lang w:val="en-GB" w:eastAsia="en-US"/>
        </w:rPr>
        <w:t xml:space="preserve"> </w:t>
      </w:r>
      <w:r w:rsidR="00BD39F4">
        <w:rPr>
          <w:lang w:val="en-GB" w:eastAsia="en-US"/>
        </w:rPr>
        <w:t>target information gathering was not required</w:t>
      </w:r>
      <w:r w:rsidR="003F5C98">
        <w:rPr>
          <w:lang w:val="en-GB" w:eastAsia="en-US"/>
        </w:rPr>
        <w:t xml:space="preserve">. </w:t>
      </w:r>
      <w:r w:rsidR="00095BC6">
        <w:rPr>
          <w:lang w:val="en-GB" w:eastAsia="en-US"/>
        </w:rPr>
        <w:t xml:space="preserve">Foot printing is a fundamental and tedious part of any penetration test and </w:t>
      </w:r>
      <w:r w:rsidR="00FB1EA0">
        <w:rPr>
          <w:lang w:val="en-GB" w:eastAsia="en-US"/>
        </w:rPr>
        <w:t>had this been required, the results of the test may have differed.</w:t>
      </w:r>
      <w:r w:rsidR="004B21BD">
        <w:rPr>
          <w:lang w:val="en-GB" w:eastAsia="en-US"/>
        </w:rPr>
        <w:t xml:space="preserve"> Additionally, </w:t>
      </w:r>
      <w:r w:rsidR="00F35FD4">
        <w:rPr>
          <w:lang w:val="en-GB" w:eastAsia="en-US"/>
        </w:rPr>
        <w:t>the penetration test</w:t>
      </w:r>
      <w:r w:rsidR="00DE1754">
        <w:rPr>
          <w:lang w:val="en-GB" w:eastAsia="en-US"/>
        </w:rPr>
        <w:t xml:space="preserve"> focused on known vulnerabilities. The </w:t>
      </w:r>
      <w:r w:rsidR="003A238E">
        <w:rPr>
          <w:lang w:val="en-GB" w:eastAsia="en-US"/>
        </w:rPr>
        <w:t>identification</w:t>
      </w:r>
      <w:r w:rsidR="00E577F5">
        <w:rPr>
          <w:lang w:val="en-GB" w:eastAsia="en-US"/>
        </w:rPr>
        <w:t xml:space="preserve"> </w:t>
      </w:r>
      <w:r w:rsidR="00F8357A">
        <w:rPr>
          <w:lang w:val="en-GB" w:eastAsia="en-US"/>
        </w:rPr>
        <w:t>zero-day</w:t>
      </w:r>
      <w:r w:rsidR="00E577F5">
        <w:rPr>
          <w:lang w:val="en-GB" w:eastAsia="en-US"/>
        </w:rPr>
        <w:t xml:space="preserve"> vulnerabilitie</w:t>
      </w:r>
      <w:r w:rsidR="00275EBF">
        <w:rPr>
          <w:lang w:val="en-GB" w:eastAsia="en-US"/>
        </w:rPr>
        <w:t xml:space="preserve">s which are vulnerabilities </w:t>
      </w:r>
      <w:r w:rsidR="00E30A86">
        <w:rPr>
          <w:lang w:val="en-GB" w:eastAsia="en-US"/>
        </w:rPr>
        <w:t>not yet known and not addressed by security patches was beyond the scope of this test</w:t>
      </w:r>
      <w:r w:rsidR="00EA0D3B">
        <w:rPr>
          <w:lang w:val="en-GB" w:eastAsia="en-US"/>
        </w:rPr>
        <w:t xml:space="preserve">, however </w:t>
      </w:r>
      <w:r w:rsidR="00373A38">
        <w:rPr>
          <w:lang w:val="en-GB" w:eastAsia="en-US"/>
        </w:rPr>
        <w:t>real-world</w:t>
      </w:r>
      <w:r w:rsidR="00EA0D3B">
        <w:rPr>
          <w:lang w:val="en-GB" w:eastAsia="en-US"/>
        </w:rPr>
        <w:t xml:space="preserve"> attackers could </w:t>
      </w:r>
      <w:r w:rsidR="00B953B2">
        <w:rPr>
          <w:lang w:val="en-GB" w:eastAsia="en-US"/>
        </w:rPr>
        <w:t>use</w:t>
      </w:r>
      <w:r w:rsidR="00EA0D3B">
        <w:rPr>
          <w:lang w:val="en-GB" w:eastAsia="en-US"/>
        </w:rPr>
        <w:t xml:space="preserve"> these vulnerabilities to gain system </w:t>
      </w:r>
      <w:r w:rsidR="002F1DAC">
        <w:rPr>
          <w:lang w:val="en-GB" w:eastAsia="en-US"/>
        </w:rPr>
        <w:t>access (</w:t>
      </w:r>
      <w:r w:rsidR="0047348F">
        <w:rPr>
          <w:lang w:val="en-GB" w:eastAsia="en-US"/>
        </w:rPr>
        <w:t>Stouffer</w:t>
      </w:r>
      <w:r w:rsidR="003D5843">
        <w:rPr>
          <w:lang w:val="en-GB" w:eastAsia="en-US"/>
        </w:rPr>
        <w:t>, C</w:t>
      </w:r>
      <w:r w:rsidR="00043535">
        <w:rPr>
          <w:lang w:val="en-GB" w:eastAsia="en-US"/>
        </w:rPr>
        <w:t xml:space="preserve"> 2023)</w:t>
      </w:r>
      <w:r w:rsidR="00F8357A">
        <w:rPr>
          <w:lang w:val="en-GB" w:eastAsia="en-US"/>
        </w:rPr>
        <w:t>.</w:t>
      </w:r>
    </w:p>
    <w:p w14:paraId="399AD0CF" w14:textId="34BDD694" w:rsidR="000A6767" w:rsidRPr="00C3094C" w:rsidRDefault="007C63CD" w:rsidP="000A6767">
      <w:pPr>
        <w:rPr>
          <w:lang w:val="en-GB" w:eastAsia="en-US"/>
        </w:rPr>
      </w:pPr>
      <w:r>
        <w:rPr>
          <w:lang w:val="en-GB" w:eastAsia="en-US"/>
        </w:rPr>
        <w:t xml:space="preserve">The </w:t>
      </w:r>
      <w:r w:rsidR="000F6706">
        <w:rPr>
          <w:lang w:val="en-GB" w:eastAsia="en-US"/>
        </w:rPr>
        <w:t xml:space="preserve">purpose of this penetration test was to evaluate </w:t>
      </w:r>
      <w:r w:rsidR="001A512A">
        <w:rPr>
          <w:lang w:val="en-GB" w:eastAsia="en-US"/>
        </w:rPr>
        <w:t xml:space="preserve">the targeted systems security </w:t>
      </w:r>
      <w:r w:rsidR="0053115A">
        <w:rPr>
          <w:lang w:val="en-GB" w:eastAsia="en-US"/>
        </w:rPr>
        <w:t xml:space="preserve">using </w:t>
      </w:r>
      <w:r w:rsidR="0048144B">
        <w:rPr>
          <w:lang w:val="en-GB" w:eastAsia="en-US"/>
        </w:rPr>
        <w:t>several</w:t>
      </w:r>
      <w:r w:rsidR="0053115A">
        <w:rPr>
          <w:lang w:val="en-GB" w:eastAsia="en-US"/>
        </w:rPr>
        <w:t xml:space="preserve"> widely used tools</w:t>
      </w:r>
      <w:r w:rsidR="009F1264">
        <w:rPr>
          <w:lang w:val="en-GB" w:eastAsia="en-US"/>
        </w:rPr>
        <w:t xml:space="preserve"> and techniques</w:t>
      </w:r>
      <w:r w:rsidR="0053115A">
        <w:rPr>
          <w:lang w:val="en-GB" w:eastAsia="en-US"/>
        </w:rPr>
        <w:t xml:space="preserve"> to simulate a </w:t>
      </w:r>
      <w:r w:rsidR="0048144B">
        <w:rPr>
          <w:lang w:val="en-GB" w:eastAsia="en-US"/>
        </w:rPr>
        <w:t>real-world</w:t>
      </w:r>
      <w:r w:rsidR="0053115A">
        <w:rPr>
          <w:lang w:val="en-GB" w:eastAsia="en-US"/>
        </w:rPr>
        <w:t xml:space="preserve"> </w:t>
      </w:r>
      <w:r w:rsidR="0048144B">
        <w:rPr>
          <w:lang w:val="en-GB" w:eastAsia="en-US"/>
        </w:rPr>
        <w:t>cyber-attack</w:t>
      </w:r>
      <w:r w:rsidR="0053115A">
        <w:rPr>
          <w:lang w:val="en-GB" w:eastAsia="en-US"/>
        </w:rPr>
        <w:t>.</w:t>
      </w:r>
      <w:r w:rsidR="0048144B">
        <w:rPr>
          <w:lang w:val="en-GB" w:eastAsia="en-US"/>
        </w:rPr>
        <w:t xml:space="preserve"> The identified </w:t>
      </w:r>
      <w:r w:rsidR="00EF3320">
        <w:rPr>
          <w:lang w:val="en-GB" w:eastAsia="en-US"/>
        </w:rPr>
        <w:t xml:space="preserve">vulnerabilities and successful system exploitation </w:t>
      </w:r>
      <w:r w:rsidR="00F327B1">
        <w:rPr>
          <w:lang w:val="en-GB" w:eastAsia="en-US"/>
        </w:rPr>
        <w:t xml:space="preserve">has demonstrated the effectiveness of the penetration </w:t>
      </w:r>
      <w:r w:rsidR="00980BF0">
        <w:rPr>
          <w:lang w:val="en-GB" w:eastAsia="en-US"/>
        </w:rPr>
        <w:t xml:space="preserve">test, </w:t>
      </w:r>
      <w:r w:rsidR="006E0BD0">
        <w:rPr>
          <w:lang w:val="en-GB" w:eastAsia="en-US"/>
        </w:rPr>
        <w:t>simulating,</w:t>
      </w:r>
      <w:r w:rsidR="00F327B1">
        <w:rPr>
          <w:lang w:val="en-GB" w:eastAsia="en-US"/>
        </w:rPr>
        <w:t xml:space="preserve"> and finding potential </w:t>
      </w:r>
      <w:r w:rsidR="00775CE2">
        <w:rPr>
          <w:lang w:val="en-GB" w:eastAsia="en-US"/>
        </w:rPr>
        <w:t xml:space="preserve">security gaps within the targeted </w:t>
      </w:r>
      <w:r w:rsidR="00C1639C">
        <w:rPr>
          <w:lang w:val="en-GB" w:eastAsia="en-US"/>
        </w:rPr>
        <w:t>system.</w:t>
      </w:r>
      <w:r w:rsidR="00C1639C" w:rsidRPr="00C3094C">
        <w:rPr>
          <w:lang w:val="en-GB" w:eastAsia="en-US"/>
        </w:rPr>
        <w:t xml:space="preserve"> The</w:t>
      </w:r>
      <w:r w:rsidR="000A6767" w:rsidRPr="00C3094C">
        <w:rPr>
          <w:lang w:val="en-GB" w:eastAsia="en-US"/>
        </w:rPr>
        <w:t xml:space="preserve"> results provide</w:t>
      </w:r>
      <w:r w:rsidR="000A6767">
        <w:rPr>
          <w:lang w:val="en-GB" w:eastAsia="en-US"/>
        </w:rPr>
        <w:t>d</w:t>
      </w:r>
      <w:r w:rsidR="000A6767" w:rsidRPr="00C3094C">
        <w:rPr>
          <w:lang w:val="en-GB" w:eastAsia="en-US"/>
        </w:rPr>
        <w:t xml:space="preserve"> valuable insight into areas for improvement and highlight</w:t>
      </w:r>
      <w:r w:rsidR="000A6767">
        <w:rPr>
          <w:lang w:val="en-GB" w:eastAsia="en-US"/>
        </w:rPr>
        <w:t>ed</w:t>
      </w:r>
      <w:r w:rsidR="000A6767" w:rsidRPr="00C3094C">
        <w:rPr>
          <w:lang w:val="en-GB" w:eastAsia="en-US"/>
        </w:rPr>
        <w:t xml:space="preserve"> the need for p</w:t>
      </w:r>
      <w:r w:rsidR="000A6767">
        <w:rPr>
          <w:lang w:val="en-GB" w:eastAsia="en-US"/>
        </w:rPr>
        <w:t>reventative</w:t>
      </w:r>
      <w:r w:rsidR="000A6767" w:rsidRPr="00C3094C">
        <w:rPr>
          <w:lang w:val="en-GB" w:eastAsia="en-US"/>
        </w:rPr>
        <w:t xml:space="preserve"> security measures </w:t>
      </w:r>
      <w:r w:rsidR="000A6767">
        <w:rPr>
          <w:lang w:val="en-GB" w:eastAsia="en-US"/>
        </w:rPr>
        <w:t>as well as</w:t>
      </w:r>
      <w:r w:rsidR="002E1F25">
        <w:rPr>
          <w:lang w:val="en-GB" w:eastAsia="en-US"/>
        </w:rPr>
        <w:t xml:space="preserve"> secur</w:t>
      </w:r>
      <w:r w:rsidR="004536BC">
        <w:rPr>
          <w:lang w:val="en-GB" w:eastAsia="en-US"/>
        </w:rPr>
        <w:t>ity</w:t>
      </w:r>
      <w:r w:rsidR="000A6767">
        <w:rPr>
          <w:lang w:val="en-GB" w:eastAsia="en-US"/>
        </w:rPr>
        <w:t xml:space="preserve"> best practice compliance.</w:t>
      </w:r>
    </w:p>
    <w:p w14:paraId="14731400" w14:textId="03497004" w:rsidR="007C63CD" w:rsidRDefault="007C63CD" w:rsidP="00C3094C">
      <w:pPr>
        <w:rPr>
          <w:lang w:val="en-GB" w:eastAsia="en-US"/>
        </w:rPr>
      </w:pPr>
    </w:p>
    <w:p w14:paraId="0C9E89D0" w14:textId="77777777" w:rsidR="00C0143A" w:rsidRDefault="00C0143A" w:rsidP="004B7E87">
      <w:pPr>
        <w:rPr>
          <w:lang w:val="en-GB" w:eastAsia="en-US"/>
        </w:rPr>
      </w:pPr>
    </w:p>
    <w:p w14:paraId="7293DC66" w14:textId="77777777" w:rsidR="004B7E87" w:rsidRDefault="004B7E87" w:rsidP="004B7E87">
      <w:pPr>
        <w:rPr>
          <w:lang w:val="en-GB" w:eastAsia="en-US"/>
        </w:rPr>
      </w:pPr>
    </w:p>
    <w:p w14:paraId="0D49DBE4" w14:textId="77777777" w:rsidR="004B7E87" w:rsidRPr="004B7E87" w:rsidRDefault="004B7E87" w:rsidP="004B7E87">
      <w:pPr>
        <w:rPr>
          <w:lang w:val="en-GB" w:eastAsia="en-US"/>
        </w:rPr>
      </w:pPr>
    </w:p>
    <w:p w14:paraId="4AA2E6DA" w14:textId="77777777" w:rsidR="009525A9" w:rsidRDefault="009525A9" w:rsidP="009525A9">
      <w:pPr>
        <w:pStyle w:val="Heading2"/>
        <w:rPr>
          <w:rFonts w:eastAsia="Times New Roman"/>
          <w:lang w:eastAsia="en-US"/>
        </w:rPr>
      </w:pPr>
      <w:bookmarkStart w:id="14" w:name="_Toc155262858"/>
      <w:r>
        <w:rPr>
          <w:rFonts w:eastAsia="Times New Roman"/>
          <w:lang w:eastAsia="en-US"/>
        </w:rPr>
        <w:t>Countermeasures</w:t>
      </w:r>
      <w:bookmarkEnd w:id="14"/>
      <w:r w:rsidR="00927DC9">
        <w:rPr>
          <w:rFonts w:eastAsia="Times New Roman"/>
          <w:lang w:eastAsia="en-US"/>
        </w:rPr>
        <w:t xml:space="preserve"> </w:t>
      </w:r>
    </w:p>
    <w:p w14:paraId="31C65848" w14:textId="77777777" w:rsidR="004A6244" w:rsidRDefault="0033783C" w:rsidP="00791F73">
      <w:pPr>
        <w:spacing w:after="158"/>
      </w:pPr>
      <w:r>
        <w:t>The</w:t>
      </w:r>
      <w:r w:rsidR="00EF7AA6">
        <w:t xml:space="preserve"> </w:t>
      </w:r>
      <w:r w:rsidR="00EB546C">
        <w:t>report</w:t>
      </w:r>
      <w:r>
        <w:t xml:space="preserve"> </w:t>
      </w:r>
      <w:r w:rsidR="005279A3">
        <w:t>highlighted</w:t>
      </w:r>
      <w:r>
        <w:t xml:space="preserve"> the potential avoidance of system exploits un</w:t>
      </w:r>
      <w:r w:rsidR="00A561ED">
        <w:t xml:space="preserve">covered in this penetration test through </w:t>
      </w:r>
      <w:r w:rsidR="007800A8">
        <w:t>regular</w:t>
      </w:r>
      <w:r w:rsidR="00A561ED">
        <w:t xml:space="preserve"> software updates</w:t>
      </w:r>
      <w:r w:rsidR="0037617C">
        <w:t xml:space="preserve">. </w:t>
      </w:r>
      <w:r w:rsidR="00A561ED">
        <w:t xml:space="preserve">Specifically, the HTTP file server operating on version 3.2 and Ajax file manager </w:t>
      </w:r>
      <w:r w:rsidR="0037617C">
        <w:t>version 1.0</w:t>
      </w:r>
      <w:r w:rsidR="00A561ED">
        <w:t xml:space="preserve"> </w:t>
      </w:r>
      <w:r w:rsidR="0037617C">
        <w:t>exhibited vulnerabilities to remote command execution</w:t>
      </w:r>
      <w:r w:rsidR="000A25F5">
        <w:t xml:space="preserve">. According to guidelines from the National Institute of Standards and </w:t>
      </w:r>
      <w:r w:rsidR="007C7C3B">
        <w:t xml:space="preserve">Technology </w:t>
      </w:r>
      <w:r w:rsidR="007C7C3B" w:rsidRPr="007C7C3B">
        <w:rPr>
          <w:i/>
          <w:iCs/>
        </w:rPr>
        <w:t>(2011,2021</w:t>
      </w:r>
      <w:r w:rsidR="007C7C3B">
        <w:t>),</w:t>
      </w:r>
      <w:r w:rsidR="00030F45">
        <w:t xml:space="preserve"> applying patches beyond version 1.0 for Ajax file manager and version 2.3 for the HTTP file manager </w:t>
      </w:r>
      <w:r w:rsidR="005E54B6">
        <w:t xml:space="preserve">could effectively nullify the danger of this </w:t>
      </w:r>
      <w:r w:rsidR="001C4619">
        <w:t>exploit.</w:t>
      </w:r>
      <w:r w:rsidR="00B32FDE">
        <w:t xml:space="preserve"> </w:t>
      </w:r>
    </w:p>
    <w:p w14:paraId="667F0AB7" w14:textId="3F7CCCB7" w:rsidR="00493CEF" w:rsidRDefault="00B32FDE" w:rsidP="00791F73">
      <w:pPr>
        <w:spacing w:after="158"/>
      </w:pPr>
      <w:r>
        <w:t>It was also previously discussed that</w:t>
      </w:r>
      <w:r w:rsidR="00F96435">
        <w:t xml:space="preserve"> server 1 was only vulnerable to eternal blue due to</w:t>
      </w:r>
      <w:r w:rsidR="00BE00F2">
        <w:t xml:space="preserve"> the server running SMB protocols through SMBv1</w:t>
      </w:r>
      <w:r w:rsidR="00BD1CBE">
        <w:t xml:space="preserve"> as default</w:t>
      </w:r>
      <w:r w:rsidR="00BE00F2">
        <w:t xml:space="preserve">. </w:t>
      </w:r>
      <w:r w:rsidR="00BD1CBE">
        <w:t xml:space="preserve">Through the SMB enumeration scan however, it was discovered that </w:t>
      </w:r>
      <w:r w:rsidR="007B2016">
        <w:t xml:space="preserve">the server supports </w:t>
      </w:r>
      <w:r w:rsidR="007836C8">
        <w:t>up to 3.X</w:t>
      </w:r>
      <w:r w:rsidR="001E1F23">
        <w:t>, with this in mind it is highly recommended that system administrators utilize the guide provided by Microsoft</w:t>
      </w:r>
      <w:r w:rsidR="00107FD4">
        <w:t xml:space="preserve"> (Microsoft,2023) remov</w:t>
      </w:r>
      <w:r w:rsidR="00903BC3">
        <w:t>ing</w:t>
      </w:r>
      <w:r w:rsidR="00107FD4">
        <w:t xml:space="preserve"> SMBv1 </w:t>
      </w:r>
      <w:r w:rsidR="00903BC3">
        <w:t>while</w:t>
      </w:r>
      <w:r w:rsidR="00107FD4">
        <w:t xml:space="preserve"> upgrad</w:t>
      </w:r>
      <w:r w:rsidR="00903BC3">
        <w:t>ing</w:t>
      </w:r>
      <w:r w:rsidR="00107FD4">
        <w:t xml:space="preserve"> to </w:t>
      </w:r>
      <w:r w:rsidR="005453D9">
        <w:t xml:space="preserve">a more secure version to mitigate the risk any further eternal blue </w:t>
      </w:r>
      <w:r w:rsidR="003D4033">
        <w:t>exploitation.</w:t>
      </w:r>
    </w:p>
    <w:p w14:paraId="2C4749E0" w14:textId="5975DB97" w:rsidR="00F609C9" w:rsidRDefault="00EC1482" w:rsidP="00791F73">
      <w:pPr>
        <w:spacing w:after="158"/>
      </w:pPr>
      <w:r>
        <w:t>The penetration test</w:t>
      </w:r>
      <w:r w:rsidR="002A56F0">
        <w:t xml:space="preserve"> also</w:t>
      </w:r>
      <w:r>
        <w:t xml:space="preserve"> highlighted the importance of </w:t>
      </w:r>
      <w:r w:rsidR="00EE356C">
        <w:t>having a strong password policy for increasing system security. Drawing in</w:t>
      </w:r>
      <w:r w:rsidR="00304EE7">
        <w:t>formation</w:t>
      </w:r>
      <w:r w:rsidR="00EE356C">
        <w:t xml:space="preserve"> from Microsoft </w:t>
      </w:r>
      <w:r w:rsidR="00FD5654">
        <w:t>365 (</w:t>
      </w:r>
      <w:r w:rsidR="00EE356C">
        <w:t>Microsoft</w:t>
      </w:r>
      <w:r w:rsidR="00335F62">
        <w:t>,2023)</w:t>
      </w:r>
      <w:r w:rsidR="00C127D9">
        <w:t xml:space="preserve">, the </w:t>
      </w:r>
      <w:r w:rsidR="00304EE7">
        <w:t>focus</w:t>
      </w:r>
      <w:r w:rsidR="00C127D9">
        <w:t xml:space="preserve"> is on resisting common attacks</w:t>
      </w:r>
      <w:r w:rsidR="00963019">
        <w:t xml:space="preserve">, containing successful </w:t>
      </w:r>
      <w:r w:rsidR="00FD5654">
        <w:t>attacks</w:t>
      </w:r>
      <w:r w:rsidR="00963019">
        <w:t>, and understanding human behavior in password creation. Admin</w:t>
      </w:r>
      <w:r w:rsidR="00B55898">
        <w:t>s</w:t>
      </w:r>
      <w:r w:rsidR="00963019">
        <w:t xml:space="preserve"> are advised</w:t>
      </w:r>
      <w:r w:rsidR="0053091E">
        <w:t xml:space="preserve"> to keep passwords at least 8 characters long, avoid unnecessary </w:t>
      </w:r>
      <w:r w:rsidR="002E1AD1">
        <w:t xml:space="preserve">complexity and eliminate periodic resets. Banning common passwords and educating users against </w:t>
      </w:r>
      <w:r w:rsidR="00126DAF">
        <w:t xml:space="preserve">password reuse are additional measures to </w:t>
      </w:r>
      <w:r w:rsidR="00852D72">
        <w:t xml:space="preserve">increase </w:t>
      </w:r>
      <w:r w:rsidR="00D056D7">
        <w:t>organizations</w:t>
      </w:r>
      <w:r w:rsidR="00852D72">
        <w:t xml:space="preserve"> cyber </w:t>
      </w:r>
      <w:r w:rsidR="001856B9">
        <w:t xml:space="preserve">defenses. In addition to </w:t>
      </w:r>
      <w:r w:rsidR="00C952CE">
        <w:t>robust user password rules</w:t>
      </w:r>
      <w:r w:rsidR="00455C6C">
        <w:t xml:space="preserve">, implementing effective lockout restrictions into an </w:t>
      </w:r>
      <w:r w:rsidR="00E168DF">
        <w:t>organization’s</w:t>
      </w:r>
      <w:r w:rsidR="00455C6C">
        <w:t xml:space="preserve"> password policy </w:t>
      </w:r>
      <w:r w:rsidR="00971BFC">
        <w:t>is crucial for enhancing security. Lockout restrictions prevent unauthorized access by temporarily locking user accounts after a certain number of failed attempts</w:t>
      </w:r>
      <w:r w:rsidR="00F609C9">
        <w:t xml:space="preserve">. This mechanism serves as a </w:t>
      </w:r>
      <w:r w:rsidR="00E168DF">
        <w:t>deterrent to brute force attack</w:t>
      </w:r>
      <w:r w:rsidR="00D6105C">
        <w:t>,</w:t>
      </w:r>
      <w:r w:rsidR="00E168DF">
        <w:t xml:space="preserve"> </w:t>
      </w:r>
      <w:r w:rsidR="00D056D7">
        <w:t>by</w:t>
      </w:r>
      <w:r w:rsidR="00E168DF">
        <w:t xml:space="preserve"> limiting the number of </w:t>
      </w:r>
      <w:r w:rsidR="00E545B2">
        <w:t>unsuccessful</w:t>
      </w:r>
      <w:r w:rsidR="00E168DF">
        <w:t xml:space="preserve"> login attempts</w:t>
      </w:r>
      <w:r w:rsidR="00E545B2">
        <w:t xml:space="preserve">, organizations can significantly reduce the risk of </w:t>
      </w:r>
      <w:r w:rsidR="000E41B9">
        <w:t xml:space="preserve">unauthorized system access and protect against </w:t>
      </w:r>
      <w:r w:rsidR="0026386D">
        <w:t>credential-based</w:t>
      </w:r>
      <w:r w:rsidR="000E41B9">
        <w:t xml:space="preserve"> threats</w:t>
      </w:r>
      <w:r w:rsidR="005E2F05">
        <w:t xml:space="preserve">. </w:t>
      </w:r>
      <w:r w:rsidR="0026386D">
        <w:t>Combining</w:t>
      </w:r>
      <w:r w:rsidR="005E2F05">
        <w:t xml:space="preserve"> effective lockout restrictions with strong user password </w:t>
      </w:r>
      <w:r w:rsidR="0026386D">
        <w:t xml:space="preserve">conditions </w:t>
      </w:r>
      <w:r w:rsidR="00942FE6">
        <w:t>creates a formidable password policy and increases the security stature of any organization.</w:t>
      </w:r>
    </w:p>
    <w:p w14:paraId="390D78D8" w14:textId="2C6A4CA7" w:rsidR="00BB3765" w:rsidRDefault="00900FFF" w:rsidP="00791F73">
      <w:pPr>
        <w:spacing w:after="158"/>
      </w:pPr>
      <w:r>
        <w:t xml:space="preserve">In Addition to the above </w:t>
      </w:r>
      <w:r w:rsidR="001B0487">
        <w:t>recommendations,</w:t>
      </w:r>
      <w:r>
        <w:t xml:space="preserve"> it is also </w:t>
      </w:r>
      <w:r w:rsidR="00CD1AA0">
        <w:t>suggested</w:t>
      </w:r>
      <w:r>
        <w:t xml:space="preserve"> that </w:t>
      </w:r>
      <w:r w:rsidR="0087632A">
        <w:t xml:space="preserve">system </w:t>
      </w:r>
      <w:r w:rsidR="00916907">
        <w:t>administrators</w:t>
      </w:r>
      <w:r w:rsidR="0087632A">
        <w:t xml:space="preserve"> conduct periodic </w:t>
      </w:r>
      <w:r w:rsidR="00916907">
        <w:t>internal penetration tests</w:t>
      </w:r>
      <w:r w:rsidR="006B2E3D">
        <w:t>.</w:t>
      </w:r>
      <w:r w:rsidR="00F60B5D">
        <w:t xml:space="preserve"> It is </w:t>
      </w:r>
      <w:r w:rsidR="004C6A12">
        <w:t xml:space="preserve">important to know that penetration testing alone is not a quick fix but rather </w:t>
      </w:r>
      <w:r w:rsidR="00F43579">
        <w:t xml:space="preserve">an enhancement to </w:t>
      </w:r>
      <w:r w:rsidR="006F5B88">
        <w:t>organizations</w:t>
      </w:r>
      <w:r w:rsidR="00A23303">
        <w:t xml:space="preserve"> process</w:t>
      </w:r>
      <w:r w:rsidR="00F43579">
        <w:t xml:space="preserve"> for assessing and managing vulnerabilities</w:t>
      </w:r>
      <w:r w:rsidR="00CB431E">
        <w:t>.</w:t>
      </w:r>
      <w:r w:rsidR="004B3304">
        <w:t xml:space="preserve"> As has been discovered throughout this report a </w:t>
      </w:r>
      <w:r w:rsidR="00A23303">
        <w:t>penetration</w:t>
      </w:r>
      <w:r w:rsidR="004B3304">
        <w:t xml:space="preserve"> test </w:t>
      </w:r>
      <w:r w:rsidR="005772FE">
        <w:t xml:space="preserve">can be crucial in understanding a </w:t>
      </w:r>
      <w:r w:rsidR="00A23303">
        <w:t>network’s</w:t>
      </w:r>
      <w:r w:rsidR="005772FE">
        <w:t xml:space="preserve"> security stature and </w:t>
      </w:r>
      <w:r w:rsidR="00A23303">
        <w:t>allow</w:t>
      </w:r>
      <w:r w:rsidR="0042263B">
        <w:t xml:space="preserve"> for remedial action to be taken on discovered </w:t>
      </w:r>
      <w:r w:rsidR="002B1A6E">
        <w:t xml:space="preserve">vulnerabilities. While there are no </w:t>
      </w:r>
      <w:r w:rsidR="00F46BD5">
        <w:t>guarantees in cyber security due to the dynamic nature of the cyber world,</w:t>
      </w:r>
      <w:r w:rsidR="002B1A6E">
        <w:t xml:space="preserve"> </w:t>
      </w:r>
      <w:r w:rsidR="00F46BD5">
        <w:t>s</w:t>
      </w:r>
      <w:r w:rsidR="00501E35">
        <w:t xml:space="preserve">ystematically utilizing the mentioned recommendations </w:t>
      </w:r>
      <w:r w:rsidR="009B4EA0">
        <w:t>would dramatically increase the security stature of the tested network and mitigate</w:t>
      </w:r>
      <w:r w:rsidR="004272D8">
        <w:t xml:space="preserve"> the risk of</w:t>
      </w:r>
      <w:r w:rsidR="009B4EA0">
        <w:t xml:space="preserve"> any further </w:t>
      </w:r>
      <w:r w:rsidR="004272D8">
        <w:t xml:space="preserve">similar attacks from taking place in the future. </w:t>
      </w:r>
    </w:p>
    <w:p w14:paraId="3D96D2AA" w14:textId="77777777" w:rsidR="009158E5" w:rsidRDefault="009158E5" w:rsidP="00791F73">
      <w:pPr>
        <w:spacing w:after="158"/>
      </w:pPr>
    </w:p>
    <w:p w14:paraId="32CB004C" w14:textId="154E7AED" w:rsidR="009525A9" w:rsidRDefault="000E18FF" w:rsidP="009525A9">
      <w:pPr>
        <w:pStyle w:val="Heading2"/>
        <w:rPr>
          <w:rFonts w:eastAsia="Times New Roman"/>
          <w:lang w:eastAsia="en-US"/>
        </w:rPr>
      </w:pPr>
      <w:bookmarkStart w:id="15" w:name="_Toc155262859"/>
      <w:r>
        <w:rPr>
          <w:rFonts w:eastAsia="Times New Roman"/>
          <w:lang w:eastAsia="en-US"/>
        </w:rPr>
        <w:lastRenderedPageBreak/>
        <w:t>Conclusion</w:t>
      </w:r>
      <w:bookmarkEnd w:id="15"/>
    </w:p>
    <w:p w14:paraId="7F6B7604" w14:textId="22BB5348" w:rsidR="008E1877" w:rsidRPr="00E82161" w:rsidRDefault="008E1877" w:rsidP="008E1877">
      <w:pPr>
        <w:spacing w:after="0" w:line="240" w:lineRule="auto"/>
        <w:rPr>
          <w:rFonts w:asciiTheme="minorHAnsi" w:eastAsia="Times New Roman" w:hAnsiTheme="minorHAnsi" w:cstheme="minorHAnsi"/>
          <w:lang w:val="en-GB" w:eastAsia="en-GB"/>
        </w:rPr>
      </w:pPr>
      <w:r w:rsidRPr="00E82161">
        <w:rPr>
          <w:rFonts w:asciiTheme="minorHAnsi" w:eastAsia="Times New Roman" w:hAnsiTheme="minorHAnsi" w:cstheme="minorHAnsi"/>
          <w:color w:val="222222"/>
          <w:shd w:val="clear" w:color="auto" w:fill="FFFFFF"/>
          <w:lang w:val="en-GB" w:eastAsia="en-GB"/>
        </w:rPr>
        <w:t>In conducting this penetration test, several critical vulnerabilities were discovered within the target network. The tester was able to utilise the outdated software versions to exploit and gain root access to the system through a variety of exploits while the inadequate password policy allowed for brute force attacks to obtain administrator user credentials</w:t>
      </w:r>
      <w:r w:rsidR="0094522D">
        <w:rPr>
          <w:rFonts w:asciiTheme="minorHAnsi" w:eastAsia="Times New Roman" w:hAnsiTheme="minorHAnsi" w:cstheme="minorHAnsi"/>
          <w:color w:val="222222"/>
          <w:shd w:val="clear" w:color="auto" w:fill="FFFFFF"/>
          <w:lang w:val="en-GB" w:eastAsia="en-GB"/>
        </w:rPr>
        <w:t xml:space="preserve"> and gain full system control</w:t>
      </w:r>
      <w:r w:rsidRPr="00E82161">
        <w:rPr>
          <w:rFonts w:asciiTheme="minorHAnsi" w:eastAsia="Times New Roman" w:hAnsiTheme="minorHAnsi" w:cstheme="minorHAnsi"/>
          <w:color w:val="222222"/>
          <w:shd w:val="clear" w:color="auto" w:fill="FFFFFF"/>
          <w:lang w:val="en-GB" w:eastAsia="en-GB"/>
        </w:rPr>
        <w:t>.</w:t>
      </w:r>
      <w:r w:rsidRPr="00E82161">
        <w:rPr>
          <w:rFonts w:asciiTheme="minorHAnsi" w:eastAsia="Times New Roman" w:hAnsiTheme="minorHAnsi" w:cstheme="minorHAnsi"/>
          <w:color w:val="222222"/>
          <w:lang w:val="en-GB" w:eastAsia="en-GB"/>
        </w:rPr>
        <w:br/>
      </w:r>
      <w:r w:rsidRPr="00E82161">
        <w:rPr>
          <w:rFonts w:asciiTheme="minorHAnsi" w:eastAsia="Times New Roman" w:hAnsiTheme="minorHAnsi" w:cstheme="minorHAnsi"/>
          <w:color w:val="222222"/>
          <w:lang w:val="en-GB" w:eastAsia="en-GB"/>
        </w:rPr>
        <w:br/>
      </w:r>
      <w:r w:rsidRPr="00E82161">
        <w:rPr>
          <w:rFonts w:asciiTheme="minorHAnsi" w:eastAsia="Times New Roman" w:hAnsiTheme="minorHAnsi" w:cstheme="minorHAnsi"/>
          <w:color w:val="222222"/>
          <w:shd w:val="clear" w:color="auto" w:fill="FFFFFF"/>
          <w:lang w:val="en-GB" w:eastAsia="en-GB"/>
        </w:rPr>
        <w:t>The penetration test conducted also emphasises the threat faced by real world organisations and the short amount of time required to gain access to a vulnerable network. it is imperative that network administrators follow the remedial action outlined in this report to ensure network fortification and counteract any further similar system breaches.</w:t>
      </w:r>
    </w:p>
    <w:p w14:paraId="5FEDE40A" w14:textId="77777777" w:rsidR="00E82161" w:rsidRDefault="00E82161" w:rsidP="00C02AB8">
      <w:pPr>
        <w:rPr>
          <w:rFonts w:eastAsia="Times New Roman" w:cs="Times New Roman"/>
          <w:color w:val="000000"/>
          <w:lang w:eastAsia="en-US"/>
        </w:rPr>
      </w:pPr>
    </w:p>
    <w:p w14:paraId="7F70F11D" w14:textId="3362222A" w:rsidR="00E82161" w:rsidRPr="008E1877" w:rsidRDefault="008E1877" w:rsidP="00E82161">
      <w:pPr>
        <w:pStyle w:val="Heading2"/>
        <w:rPr>
          <w:rFonts w:eastAsia="Times New Roman"/>
          <w:lang w:eastAsia="en-US"/>
        </w:rPr>
      </w:pPr>
      <w:bookmarkStart w:id="16" w:name="_Toc155262860"/>
      <w:r>
        <w:rPr>
          <w:rFonts w:eastAsia="Times New Roman"/>
          <w:lang w:eastAsia="en-US"/>
        </w:rPr>
        <w:t>Future work</w:t>
      </w:r>
      <w:bookmarkEnd w:id="16"/>
    </w:p>
    <w:p w14:paraId="4BCF70B8" w14:textId="77777777" w:rsidR="008E1877" w:rsidRDefault="008E1877" w:rsidP="008E1877">
      <w:pPr>
        <w:rPr>
          <w:rFonts w:eastAsia="Times New Roman" w:cs="Times New Roman"/>
          <w:color w:val="000000"/>
          <w:lang w:eastAsia="en-US"/>
        </w:rPr>
      </w:pPr>
      <w:r>
        <w:rPr>
          <w:rFonts w:eastAsia="Times New Roman" w:cs="Times New Roman"/>
          <w:color w:val="000000"/>
          <w:lang w:eastAsia="en-US"/>
        </w:rPr>
        <w:t>Throughout the penetration test there were several things that were unable to be investigated due to time constraints. Some of the following services, given more time could have been exploited:</w:t>
      </w:r>
    </w:p>
    <w:p w14:paraId="7024182F" w14:textId="77777777" w:rsidR="008E1877" w:rsidRDefault="008E1877" w:rsidP="008E1877">
      <w:pPr>
        <w:pStyle w:val="ListParagraph"/>
        <w:numPr>
          <w:ilvl w:val="0"/>
          <w:numId w:val="40"/>
        </w:numPr>
        <w:rPr>
          <w:rFonts w:eastAsia="Times New Roman" w:cs="Times New Roman"/>
          <w:color w:val="000000"/>
          <w:lang w:eastAsia="en-US"/>
        </w:rPr>
      </w:pPr>
      <w:r w:rsidRPr="00FD4EEE">
        <w:rPr>
          <w:rFonts w:eastAsia="Times New Roman" w:cs="Times New Roman"/>
          <w:b/>
          <w:bCs/>
          <w:color w:val="000000"/>
          <w:lang w:eastAsia="en-US"/>
        </w:rPr>
        <w:t>FTP server:</w:t>
      </w:r>
      <w:r>
        <w:rPr>
          <w:rFonts w:eastAsia="Times New Roman" w:cs="Times New Roman"/>
          <w:color w:val="000000"/>
          <w:lang w:eastAsia="en-US"/>
        </w:rPr>
        <w:t xml:space="preserve"> if the FTP server has weak authentication methods this could allow for easy brute force attacks.</w:t>
      </w:r>
    </w:p>
    <w:p w14:paraId="33C0BF02" w14:textId="3BEC7748" w:rsidR="008E1877" w:rsidRPr="00FD4EEE" w:rsidRDefault="008E1877" w:rsidP="008E1877">
      <w:pPr>
        <w:pStyle w:val="ListParagraph"/>
        <w:numPr>
          <w:ilvl w:val="0"/>
          <w:numId w:val="40"/>
        </w:numPr>
        <w:rPr>
          <w:rFonts w:eastAsia="Times New Roman" w:cs="Times New Roman"/>
          <w:b/>
          <w:bCs/>
          <w:color w:val="000000"/>
          <w:lang w:eastAsia="en-US"/>
        </w:rPr>
      </w:pPr>
      <w:r w:rsidRPr="00FD4EEE">
        <w:rPr>
          <w:rFonts w:eastAsia="Times New Roman" w:cs="Times New Roman"/>
          <w:b/>
          <w:bCs/>
          <w:color w:val="000000"/>
          <w:lang w:eastAsia="en-US"/>
        </w:rPr>
        <w:t>DNS server</w:t>
      </w:r>
      <w:r>
        <w:rPr>
          <w:rFonts w:eastAsia="Times New Roman" w:cs="Times New Roman"/>
          <w:b/>
          <w:bCs/>
          <w:color w:val="000000"/>
          <w:lang w:eastAsia="en-US"/>
        </w:rPr>
        <w:t xml:space="preserve">: </w:t>
      </w:r>
      <w:r>
        <w:rPr>
          <w:rFonts w:eastAsia="Times New Roman" w:cs="Times New Roman"/>
          <w:color w:val="000000"/>
          <w:lang w:eastAsia="en-US"/>
        </w:rPr>
        <w:t>Although this test highlighted that DNS zone transfers where not possible it may be possible to subject the DNS servers to other types of exploits such as DDos attacks (Denial of service attacks)</w:t>
      </w:r>
      <w:r w:rsidR="0043449A">
        <w:rPr>
          <w:rFonts w:eastAsia="Times New Roman" w:cs="Times New Roman"/>
          <w:color w:val="000000"/>
          <w:lang w:eastAsia="en-US"/>
        </w:rPr>
        <w:t xml:space="preserve"> </w:t>
      </w:r>
      <w:r>
        <w:rPr>
          <w:rFonts w:eastAsia="Times New Roman" w:cs="Times New Roman"/>
          <w:color w:val="000000"/>
          <w:lang w:eastAsia="en-US"/>
        </w:rPr>
        <w:t xml:space="preserve">  </w:t>
      </w:r>
    </w:p>
    <w:p w14:paraId="046C73FD" w14:textId="77777777" w:rsidR="008E1877" w:rsidRDefault="008E1877" w:rsidP="008E1877">
      <w:pPr>
        <w:pStyle w:val="ListParagraph"/>
        <w:numPr>
          <w:ilvl w:val="0"/>
          <w:numId w:val="40"/>
        </w:numPr>
        <w:rPr>
          <w:rFonts w:eastAsia="Times New Roman" w:cs="Times New Roman"/>
          <w:color w:val="000000"/>
          <w:lang w:eastAsia="en-US"/>
        </w:rPr>
      </w:pPr>
      <w:r w:rsidRPr="003E33F3">
        <w:rPr>
          <w:rFonts w:eastAsia="Times New Roman" w:cs="Times New Roman"/>
          <w:b/>
          <w:bCs/>
          <w:color w:val="000000"/>
          <w:lang w:eastAsia="en-US"/>
        </w:rPr>
        <w:t>Working active directory</w:t>
      </w:r>
      <w:r>
        <w:rPr>
          <w:rFonts w:eastAsia="Times New Roman" w:cs="Times New Roman"/>
          <w:color w:val="000000"/>
          <w:lang w:eastAsia="en-US"/>
        </w:rPr>
        <w:t>: Exploiting AD services could potentially lead to privilege escalation, allowing attackers to gain control over user accounts, especially if strong password policies are not in place allowing for simple brute force attacks.</w:t>
      </w:r>
    </w:p>
    <w:p w14:paraId="59947C36" w14:textId="77777777" w:rsidR="008E1877" w:rsidRDefault="008E1877" w:rsidP="008E1877">
      <w:pPr>
        <w:rPr>
          <w:rFonts w:eastAsia="Times New Roman" w:cs="Times New Roman"/>
          <w:color w:val="000000"/>
          <w:lang w:eastAsia="en-US"/>
        </w:rPr>
      </w:pPr>
      <w:r w:rsidRPr="00856A0C">
        <w:rPr>
          <w:rFonts w:eastAsia="Times New Roman" w:cs="Times New Roman"/>
          <w:color w:val="000000"/>
          <w:lang w:eastAsia="en-US"/>
        </w:rPr>
        <w:t>While several post exploitation activities took place within this penetration test such as hash dumping, creating files and privilege escalation, If the tester had more time further activities could have been performed such as:</w:t>
      </w:r>
    </w:p>
    <w:p w14:paraId="306DF909" w14:textId="77777777" w:rsidR="008E1877" w:rsidRPr="00792518" w:rsidRDefault="008E1877" w:rsidP="008E1877">
      <w:pPr>
        <w:pStyle w:val="ListParagraph"/>
        <w:numPr>
          <w:ilvl w:val="0"/>
          <w:numId w:val="49"/>
        </w:numPr>
        <w:rPr>
          <w:rFonts w:eastAsia="Times New Roman" w:cs="Times New Roman"/>
          <w:b/>
          <w:bCs/>
          <w:color w:val="000000"/>
          <w:lang w:eastAsia="en-US"/>
        </w:rPr>
      </w:pPr>
      <w:r w:rsidRPr="004B7A28">
        <w:rPr>
          <w:rFonts w:eastAsia="Times New Roman" w:cs="Times New Roman"/>
          <w:b/>
          <w:bCs/>
          <w:color w:val="000000"/>
          <w:lang w:eastAsia="en-US"/>
        </w:rPr>
        <w:t>Data exfiltration</w:t>
      </w:r>
      <w:r>
        <w:rPr>
          <w:rFonts w:eastAsia="Times New Roman" w:cs="Times New Roman"/>
          <w:b/>
          <w:bCs/>
          <w:color w:val="000000"/>
          <w:lang w:eastAsia="en-US"/>
        </w:rPr>
        <w:t xml:space="preserve">: </w:t>
      </w:r>
      <w:r>
        <w:rPr>
          <w:rFonts w:eastAsia="Times New Roman" w:cs="Times New Roman"/>
          <w:color w:val="000000"/>
          <w:lang w:eastAsia="en-US"/>
        </w:rPr>
        <w:t>Extracting further data such as customer details, proprietary data or other intellectual property could have been transferred to an external device owned by the attacker.</w:t>
      </w:r>
    </w:p>
    <w:p w14:paraId="05F7AACF" w14:textId="77777777" w:rsidR="008E1877" w:rsidRPr="00931920" w:rsidRDefault="008E1877" w:rsidP="008E1877">
      <w:pPr>
        <w:pStyle w:val="ListParagraph"/>
        <w:numPr>
          <w:ilvl w:val="0"/>
          <w:numId w:val="49"/>
        </w:numPr>
        <w:rPr>
          <w:rFonts w:eastAsia="Times New Roman" w:cs="Times New Roman"/>
          <w:b/>
          <w:bCs/>
          <w:color w:val="000000"/>
          <w:lang w:eastAsia="en-US"/>
        </w:rPr>
      </w:pPr>
      <w:r>
        <w:rPr>
          <w:rFonts w:eastAsia="Times New Roman" w:cs="Times New Roman"/>
          <w:b/>
          <w:bCs/>
          <w:color w:val="000000"/>
          <w:lang w:eastAsia="en-US"/>
        </w:rPr>
        <w:t xml:space="preserve">Network persistence: </w:t>
      </w:r>
      <w:r>
        <w:rPr>
          <w:rFonts w:eastAsia="Times New Roman" w:cs="Times New Roman"/>
          <w:color w:val="000000"/>
          <w:lang w:eastAsia="en-US"/>
        </w:rPr>
        <w:t>Implementing persistent access to ensure control over the targeted system, using techniques like registry modification or back doors to ensure access even if the system is reset.</w:t>
      </w:r>
    </w:p>
    <w:p w14:paraId="09608731" w14:textId="77777777" w:rsidR="008E1877" w:rsidRPr="00E93C91" w:rsidRDefault="008E1877" w:rsidP="008E1877">
      <w:pPr>
        <w:pStyle w:val="ListParagraph"/>
        <w:numPr>
          <w:ilvl w:val="0"/>
          <w:numId w:val="49"/>
        </w:numPr>
        <w:rPr>
          <w:rFonts w:eastAsia="Times New Roman" w:cs="Times New Roman"/>
          <w:b/>
          <w:bCs/>
          <w:color w:val="000000"/>
          <w:lang w:eastAsia="en-US"/>
        </w:rPr>
      </w:pPr>
      <w:r>
        <w:rPr>
          <w:rFonts w:eastAsia="Times New Roman" w:cs="Times New Roman"/>
          <w:b/>
          <w:bCs/>
          <w:color w:val="000000"/>
          <w:lang w:eastAsia="en-US"/>
        </w:rPr>
        <w:t xml:space="preserve">Disabling real time monitoring: </w:t>
      </w:r>
      <w:r>
        <w:rPr>
          <w:rFonts w:eastAsia="Times New Roman" w:cs="Times New Roman"/>
          <w:color w:val="000000"/>
          <w:lang w:eastAsia="en-US"/>
        </w:rPr>
        <w:t>disable security services within the network to avoid detection while performing further activities.</w:t>
      </w:r>
    </w:p>
    <w:p w14:paraId="572F1AEC" w14:textId="77777777" w:rsidR="008E1877" w:rsidRPr="005A49F0" w:rsidRDefault="008E1877" w:rsidP="008E1877">
      <w:pPr>
        <w:pStyle w:val="ListParagraph"/>
        <w:numPr>
          <w:ilvl w:val="0"/>
          <w:numId w:val="49"/>
        </w:numPr>
        <w:rPr>
          <w:rFonts w:eastAsia="Times New Roman" w:cs="Times New Roman"/>
          <w:b/>
          <w:bCs/>
          <w:color w:val="000000"/>
          <w:lang w:eastAsia="en-US"/>
        </w:rPr>
      </w:pPr>
      <w:r>
        <w:rPr>
          <w:rFonts w:eastAsia="Times New Roman" w:cs="Times New Roman"/>
          <w:b/>
          <w:bCs/>
          <w:color w:val="000000"/>
          <w:lang w:eastAsia="en-US"/>
        </w:rPr>
        <w:t xml:space="preserve">Time stomping: </w:t>
      </w:r>
      <w:r>
        <w:rPr>
          <w:rFonts w:eastAsia="Times New Roman" w:cs="Times New Roman"/>
          <w:color w:val="000000"/>
          <w:lang w:eastAsia="en-US"/>
        </w:rPr>
        <w:t>Manipulate the timestamps on files to make it difficult for network analysts to detect when files were created, modified, or accessed, complicating forensic investigations.</w:t>
      </w:r>
    </w:p>
    <w:p w14:paraId="4528AB72" w14:textId="77777777" w:rsidR="008E1877" w:rsidRDefault="008E1877" w:rsidP="008E1877">
      <w:pPr>
        <w:rPr>
          <w:rFonts w:eastAsia="Times New Roman" w:cs="Times New Roman"/>
          <w:color w:val="000000"/>
          <w:lang w:eastAsia="en-US"/>
        </w:rPr>
      </w:pPr>
      <w:r>
        <w:rPr>
          <w:rFonts w:eastAsia="Times New Roman" w:cs="Times New Roman"/>
          <w:color w:val="000000"/>
          <w:lang w:eastAsia="en-US"/>
        </w:rPr>
        <w:t xml:space="preserve">These are just some of the further activities the tester could have performed had more resources and time been granted. It is important to acknowledge however, scope is crucial for any penetration test and </w:t>
      </w:r>
      <w:r>
        <w:rPr>
          <w:rFonts w:eastAsia="Times New Roman" w:cs="Times New Roman"/>
          <w:color w:val="000000"/>
          <w:lang w:eastAsia="en-US"/>
        </w:rPr>
        <w:lastRenderedPageBreak/>
        <w:t>any penetration tester must work ethically and within the scope of the agreed boundaries. Additional work, if any, must have authorization from the network owner before being executed.</w:t>
      </w:r>
    </w:p>
    <w:p w14:paraId="32450F77" w14:textId="77777777" w:rsidR="008E1877" w:rsidRPr="00E82161" w:rsidRDefault="008E1877" w:rsidP="00E82161">
      <w:pPr>
        <w:rPr>
          <w:lang w:eastAsia="en-US"/>
        </w:rPr>
      </w:pPr>
    </w:p>
    <w:bookmarkStart w:id="17" w:name="_Toc155262861" w:displacedByCustomXml="next"/>
    <w:sdt>
      <w:sdtPr>
        <w:rPr>
          <w:rFonts w:asciiTheme="minorHAnsi" w:eastAsiaTheme="minorEastAsia" w:hAnsiTheme="minorHAnsi" w:cstheme="minorBidi"/>
          <w:b w:val="0"/>
          <w:bCs w:val="0"/>
          <w:smallCaps w:val="0"/>
          <w:color w:val="auto"/>
          <w:sz w:val="22"/>
          <w:szCs w:val="22"/>
          <w:lang w:val="en-US" w:eastAsia="en-GB"/>
        </w:rPr>
        <w:id w:val="566773658"/>
        <w:docPartObj>
          <w:docPartGallery w:val="Bibliographies"/>
          <w:docPartUnique/>
        </w:docPartObj>
      </w:sdtPr>
      <w:sdtEndPr>
        <w:rPr>
          <w:rFonts w:ascii="Times New Roman" w:eastAsia="Times New Roman" w:hAnsi="Times New Roman" w:cs="Times New Roman"/>
          <w:sz w:val="24"/>
          <w:szCs w:val="24"/>
          <w:lang w:val="en-GB"/>
        </w:rPr>
      </w:sdtEndPr>
      <w:sdtContent>
        <w:p w14:paraId="4BDBDC45" w14:textId="77777777" w:rsidR="006E34CB" w:rsidRDefault="00341658" w:rsidP="00856A0C">
          <w:pPr>
            <w:pStyle w:val="Heading1"/>
            <w:numPr>
              <w:ilvl w:val="0"/>
              <w:numId w:val="0"/>
            </w:numPr>
            <w:ind w:left="431"/>
            <w:jc w:val="center"/>
          </w:pPr>
          <w:r>
            <w:t>References</w:t>
          </w:r>
          <w:bookmarkEnd w:id="17"/>
        </w:p>
        <w:sdt>
          <w:sdtPr>
            <w:id w:val="-573587230"/>
            <w:bibliography/>
          </w:sdtPr>
          <w:sdtEndPr/>
          <w:sdtContent>
            <w:p w14:paraId="7A6E2797" w14:textId="09842950" w:rsidR="00CC3BDD" w:rsidRPr="00070A46" w:rsidRDefault="00CC3BDD" w:rsidP="00CC3BDD">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CSO Online. (n.d.). Equifax data breach FAQ: What happened, who was affected, what was the impact? [online] Available at: </w:t>
              </w:r>
              <w:hyperlink r:id="rId46" w:history="1">
                <w:r w:rsidRPr="00070A46">
                  <w:rPr>
                    <w:rStyle w:val="Hyperlink"/>
                    <w:rFonts w:ascii="Calibri" w:hAnsi="Calibri" w:cs="Calibri"/>
                    <w:i/>
                    <w:iCs/>
                    <w:sz w:val="20"/>
                    <w:szCs w:val="20"/>
                  </w:rPr>
                  <w:t>https://www.google.com/amp/s/www.csoonline.com/article/567833/equifax-data-breach-faq-what-happened-who-was-affected-what-was-the-impact.html/amp/</w:t>
                </w:r>
              </w:hyperlink>
              <w:r w:rsidRPr="00070A46">
                <w:rPr>
                  <w:rFonts w:ascii="Calibri" w:hAnsi="Calibri" w:cs="Calibri"/>
                  <w:i/>
                  <w:iCs/>
                  <w:color w:val="000000"/>
                  <w:sz w:val="20"/>
                  <w:szCs w:val="20"/>
                </w:rPr>
                <w:t>.</w:t>
              </w:r>
              <w:r w:rsidR="003C2A3D" w:rsidRPr="00070A46">
                <w:rPr>
                  <w:rFonts w:ascii="Calibri" w:hAnsi="Calibri" w:cs="Calibri"/>
                  <w:i/>
                  <w:iCs/>
                  <w:color w:val="000000"/>
                  <w:sz w:val="20"/>
                  <w:szCs w:val="20"/>
                </w:rPr>
                <w:t>[Accessed 23 Nov. 2023].</w:t>
              </w:r>
            </w:p>
            <w:p w14:paraId="561A5E6E" w14:textId="77777777" w:rsidR="000F4A9B" w:rsidRPr="00070A46" w:rsidRDefault="000F4A9B" w:rsidP="00CC3BDD">
              <w:pPr>
                <w:pStyle w:val="NormalWeb"/>
                <w:spacing w:before="0" w:beforeAutospacing="0" w:after="0" w:afterAutospacing="0" w:line="360" w:lineRule="atLeast"/>
                <w:rPr>
                  <w:rFonts w:ascii="Calibri" w:hAnsi="Calibri" w:cs="Calibri"/>
                  <w:i/>
                  <w:iCs/>
                  <w:color w:val="000000"/>
                  <w:sz w:val="20"/>
                  <w:szCs w:val="20"/>
                </w:rPr>
              </w:pPr>
            </w:p>
            <w:p w14:paraId="4B7DDECB" w14:textId="72260662" w:rsidR="0040705E" w:rsidRPr="00070A46" w:rsidRDefault="0040705E" w:rsidP="0040705E">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National Cyber Security Centre (2018). Russian military ‘almost certainly’ responsible for destructive 2017 cyber-attack. [online] www.ncsc.gov.uk. Available at: </w:t>
              </w:r>
              <w:hyperlink r:id="rId47" w:history="1">
                <w:r w:rsidRPr="00070A46">
                  <w:rPr>
                    <w:rStyle w:val="Hyperlink"/>
                    <w:rFonts w:ascii="Calibri" w:hAnsi="Calibri" w:cs="Calibri"/>
                    <w:i/>
                    <w:iCs/>
                    <w:sz w:val="20"/>
                    <w:szCs w:val="20"/>
                  </w:rPr>
                  <w:t>https://www.ncsc.gov.uk/news/russian-military-almost-certainly-responsible-destructive-2017-cyber-attack</w:t>
                </w:r>
              </w:hyperlink>
              <w:r w:rsidRPr="00070A46">
                <w:rPr>
                  <w:rFonts w:ascii="Calibri" w:hAnsi="Calibri" w:cs="Calibri"/>
                  <w:i/>
                  <w:iCs/>
                  <w:color w:val="000000"/>
                  <w:sz w:val="20"/>
                  <w:szCs w:val="20"/>
                </w:rPr>
                <w:t>.</w:t>
              </w:r>
              <w:r w:rsidR="003C2A3D" w:rsidRPr="00070A46">
                <w:rPr>
                  <w:rFonts w:ascii="Calibri" w:hAnsi="Calibri" w:cs="Calibri"/>
                  <w:i/>
                  <w:iCs/>
                  <w:color w:val="000000"/>
                  <w:sz w:val="20"/>
                  <w:szCs w:val="20"/>
                </w:rPr>
                <w:t xml:space="preserve"> [Accessed 23 Nov. 2023].</w:t>
              </w:r>
            </w:p>
            <w:p w14:paraId="38E088FA" w14:textId="77777777" w:rsidR="000F4A9B" w:rsidRPr="00070A46" w:rsidRDefault="000F4A9B" w:rsidP="0040705E">
              <w:pPr>
                <w:pStyle w:val="NormalWeb"/>
                <w:spacing w:before="0" w:beforeAutospacing="0" w:after="0" w:afterAutospacing="0" w:line="360" w:lineRule="atLeast"/>
                <w:rPr>
                  <w:rFonts w:ascii="Calibri" w:hAnsi="Calibri" w:cs="Calibri"/>
                  <w:i/>
                  <w:iCs/>
                  <w:color w:val="000000"/>
                  <w:sz w:val="20"/>
                  <w:szCs w:val="20"/>
                </w:rPr>
              </w:pPr>
            </w:p>
            <w:p w14:paraId="3E1B771F" w14:textId="3E1250BD" w:rsidR="001B0F70" w:rsidRPr="00070A46" w:rsidRDefault="001B0F70" w:rsidP="001B0F70">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National Cyber Security Centre (2017). Penetration Testing. [online] Ncsc.gov.uk. Available at: </w:t>
              </w:r>
              <w:hyperlink r:id="rId48" w:history="1">
                <w:r w:rsidRPr="00070A46">
                  <w:rPr>
                    <w:rStyle w:val="Hyperlink"/>
                    <w:rFonts w:ascii="Calibri" w:hAnsi="Calibri" w:cs="Calibri"/>
                    <w:i/>
                    <w:iCs/>
                    <w:sz w:val="20"/>
                    <w:szCs w:val="20"/>
                  </w:rPr>
                  <w:t>https://www.ncsc.gov.uk/guidance/penetration-testing</w:t>
                </w:r>
              </w:hyperlink>
              <w:r w:rsidRPr="00070A46">
                <w:rPr>
                  <w:rFonts w:ascii="Calibri" w:hAnsi="Calibri" w:cs="Calibri"/>
                  <w:i/>
                  <w:iCs/>
                  <w:color w:val="000000"/>
                  <w:sz w:val="20"/>
                  <w:szCs w:val="20"/>
                </w:rPr>
                <w:t>.</w:t>
              </w:r>
              <w:r w:rsidR="003C2A3D" w:rsidRPr="00070A46">
                <w:rPr>
                  <w:rFonts w:ascii="Calibri" w:hAnsi="Calibri" w:cs="Calibri"/>
                  <w:i/>
                  <w:iCs/>
                  <w:color w:val="000000"/>
                  <w:sz w:val="20"/>
                  <w:szCs w:val="20"/>
                </w:rPr>
                <w:t xml:space="preserve"> [Accessed 23 Nov. 2023</w:t>
              </w:r>
              <w:r w:rsidR="00D74F1A">
                <w:rPr>
                  <w:rFonts w:ascii="Calibri" w:hAnsi="Calibri" w:cs="Calibri"/>
                  <w:i/>
                  <w:iCs/>
                  <w:color w:val="000000"/>
                  <w:sz w:val="20"/>
                  <w:szCs w:val="20"/>
                </w:rPr>
                <w:t>].</w:t>
              </w:r>
            </w:p>
            <w:p w14:paraId="5DA835B7" w14:textId="77777777" w:rsidR="000F4A9B" w:rsidRPr="00070A46" w:rsidRDefault="000F4A9B" w:rsidP="001B0F70">
              <w:pPr>
                <w:pStyle w:val="NormalWeb"/>
                <w:spacing w:before="0" w:beforeAutospacing="0" w:after="0" w:afterAutospacing="0" w:line="360" w:lineRule="atLeast"/>
                <w:rPr>
                  <w:rFonts w:ascii="Calibri" w:hAnsi="Calibri" w:cs="Calibri"/>
                  <w:i/>
                  <w:iCs/>
                  <w:color w:val="000000"/>
                  <w:sz w:val="20"/>
                  <w:szCs w:val="20"/>
                </w:rPr>
              </w:pPr>
            </w:p>
            <w:p w14:paraId="727F9C96" w14:textId="0FA716B9" w:rsidR="00193914" w:rsidRPr="00070A46" w:rsidRDefault="000F05E9" w:rsidP="000F05E9">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EC-Council (2022). Understanding the Steps of </w:t>
              </w:r>
              <w:proofErr w:type="spellStart"/>
              <w:r w:rsidRPr="00070A46">
                <w:rPr>
                  <w:rFonts w:ascii="Calibri" w:hAnsi="Calibri" w:cs="Calibri"/>
                  <w:i/>
                  <w:iCs/>
                  <w:color w:val="000000"/>
                  <w:sz w:val="20"/>
                  <w:szCs w:val="20"/>
                </w:rPr>
                <w:t>Footprinting</w:t>
              </w:r>
              <w:proofErr w:type="spellEnd"/>
              <w:r w:rsidRPr="00070A46">
                <w:rPr>
                  <w:rFonts w:ascii="Calibri" w:hAnsi="Calibri" w:cs="Calibri"/>
                  <w:i/>
                  <w:iCs/>
                  <w:color w:val="000000"/>
                  <w:sz w:val="20"/>
                  <w:szCs w:val="20"/>
                </w:rPr>
                <w:t xml:space="preserve">: A Guide for Penetration Testers. [online] Cybersecurity Exchange. Available at: </w:t>
              </w:r>
              <w:hyperlink r:id="rId49" w:history="1">
                <w:r w:rsidRPr="00070A46">
                  <w:rPr>
                    <w:rStyle w:val="Hyperlink"/>
                    <w:rFonts w:ascii="Calibri" w:hAnsi="Calibri" w:cs="Calibri"/>
                    <w:i/>
                    <w:iCs/>
                    <w:sz w:val="20"/>
                    <w:szCs w:val="20"/>
                  </w:rPr>
                  <w:t>https://www.eccouncil.org/cybersecurity-exchange/penetration-testing/footprinting-steps-penetration-testing/</w:t>
                </w:r>
              </w:hyperlink>
              <w:r w:rsidRPr="00070A46">
                <w:rPr>
                  <w:rFonts w:ascii="Calibri" w:hAnsi="Calibri" w:cs="Calibri"/>
                  <w:i/>
                  <w:iCs/>
                  <w:color w:val="000000"/>
                  <w:sz w:val="20"/>
                  <w:szCs w:val="20"/>
                </w:rPr>
                <w:t>.</w:t>
              </w:r>
              <w:r w:rsidR="003C2A3D" w:rsidRPr="00070A46">
                <w:rPr>
                  <w:rFonts w:ascii="Calibri" w:hAnsi="Calibri" w:cs="Calibri"/>
                  <w:i/>
                  <w:iCs/>
                  <w:color w:val="000000"/>
                  <w:sz w:val="20"/>
                  <w:szCs w:val="20"/>
                </w:rPr>
                <w:t>[ Accessed 23 Nov. 2023].</w:t>
              </w:r>
            </w:p>
            <w:p w14:paraId="1677A584" w14:textId="77777777" w:rsidR="000F4A9B" w:rsidRPr="00070A46" w:rsidRDefault="000F4A9B" w:rsidP="000F05E9">
              <w:pPr>
                <w:pStyle w:val="NormalWeb"/>
                <w:spacing w:before="0" w:beforeAutospacing="0" w:after="0" w:afterAutospacing="0" w:line="360" w:lineRule="atLeast"/>
                <w:rPr>
                  <w:rFonts w:ascii="Calibri" w:hAnsi="Calibri" w:cs="Calibri"/>
                  <w:i/>
                  <w:iCs/>
                  <w:color w:val="000000"/>
                  <w:sz w:val="20"/>
                  <w:szCs w:val="20"/>
                </w:rPr>
              </w:pPr>
            </w:p>
            <w:p w14:paraId="77490DB1" w14:textId="06E81D49" w:rsidR="00381F66" w:rsidRPr="00070A46" w:rsidRDefault="00381F66" w:rsidP="00381F66">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X-</w:t>
              </w:r>
              <w:proofErr w:type="spellStart"/>
              <w:r w:rsidRPr="00070A46">
                <w:rPr>
                  <w:rFonts w:ascii="Calibri" w:hAnsi="Calibri" w:cs="Calibri"/>
                  <w:i/>
                  <w:iCs/>
                  <w:color w:val="000000"/>
                  <w:sz w:val="20"/>
                  <w:szCs w:val="20"/>
                </w:rPr>
                <w:t>Cisadane</w:t>
              </w:r>
              <w:proofErr w:type="spellEnd"/>
              <w:r w:rsidRPr="00070A46">
                <w:rPr>
                  <w:rFonts w:ascii="Calibri" w:hAnsi="Calibri" w:cs="Calibri"/>
                  <w:i/>
                  <w:iCs/>
                  <w:color w:val="000000"/>
                  <w:sz w:val="20"/>
                  <w:szCs w:val="20"/>
                </w:rPr>
                <w:t xml:space="preserve"> (2011). Ajax File Manager File Upload Vulnerability - exploit database | Vulners.com. [online] </w:t>
              </w:r>
              <w:proofErr w:type="spellStart"/>
              <w:r w:rsidRPr="00070A46">
                <w:rPr>
                  <w:rFonts w:ascii="Calibri" w:hAnsi="Calibri" w:cs="Calibri"/>
                  <w:i/>
                  <w:iCs/>
                  <w:color w:val="000000"/>
                  <w:sz w:val="20"/>
                  <w:szCs w:val="20"/>
                </w:rPr>
                <w:t>Vulners</w:t>
              </w:r>
              <w:proofErr w:type="spellEnd"/>
              <w:r w:rsidRPr="00070A46">
                <w:rPr>
                  <w:rFonts w:ascii="Calibri" w:hAnsi="Calibri" w:cs="Calibri"/>
                  <w:i/>
                  <w:iCs/>
                  <w:color w:val="000000"/>
                  <w:sz w:val="20"/>
                  <w:szCs w:val="20"/>
                </w:rPr>
                <w:t xml:space="preserve"> Database. Available at: </w:t>
              </w:r>
              <w:hyperlink r:id="rId50" w:history="1">
                <w:r w:rsidR="00AF56AF" w:rsidRPr="00070A46">
                  <w:rPr>
                    <w:rStyle w:val="Hyperlink"/>
                    <w:rFonts w:ascii="Calibri" w:hAnsi="Calibri" w:cs="Calibri"/>
                    <w:i/>
                    <w:iCs/>
                    <w:sz w:val="20"/>
                    <w:szCs w:val="20"/>
                  </w:rPr>
                  <w:t>https://vulners.com/zdt/1337DAY-ID-17204</w:t>
                </w:r>
              </w:hyperlink>
              <w:r w:rsidRPr="00070A46">
                <w:rPr>
                  <w:rFonts w:ascii="Calibri" w:hAnsi="Calibri" w:cs="Calibri"/>
                  <w:i/>
                  <w:iCs/>
                  <w:color w:val="000000"/>
                  <w:sz w:val="20"/>
                  <w:szCs w:val="20"/>
                </w:rPr>
                <w:t xml:space="preserve"> [</w:t>
              </w:r>
              <w:r w:rsidR="003C2A3D" w:rsidRPr="00070A46">
                <w:rPr>
                  <w:rFonts w:ascii="Calibri" w:hAnsi="Calibri" w:cs="Calibri"/>
                  <w:i/>
                  <w:iCs/>
                  <w:color w:val="000000"/>
                  <w:sz w:val="20"/>
                  <w:szCs w:val="20"/>
                </w:rPr>
                <w:t>Accessed 23 Nov. 2023</w:t>
              </w:r>
              <w:r w:rsidRPr="00070A46">
                <w:rPr>
                  <w:rFonts w:ascii="Calibri" w:hAnsi="Calibri" w:cs="Calibri"/>
                  <w:i/>
                  <w:iCs/>
                  <w:color w:val="000000"/>
                  <w:sz w:val="20"/>
                  <w:szCs w:val="20"/>
                </w:rPr>
                <w:t>]</w:t>
              </w:r>
            </w:p>
            <w:p w14:paraId="0D84A8C3" w14:textId="77777777" w:rsidR="000F4A9B" w:rsidRPr="00070A46" w:rsidRDefault="000F4A9B" w:rsidP="00381F66">
              <w:pPr>
                <w:pStyle w:val="NormalWeb"/>
                <w:spacing w:before="0" w:beforeAutospacing="0" w:after="0" w:afterAutospacing="0" w:line="360" w:lineRule="atLeast"/>
                <w:rPr>
                  <w:rFonts w:ascii="Calibri" w:hAnsi="Calibri" w:cs="Calibri"/>
                  <w:i/>
                  <w:iCs/>
                  <w:color w:val="000000"/>
                  <w:sz w:val="20"/>
                  <w:szCs w:val="20"/>
                </w:rPr>
              </w:pPr>
            </w:p>
            <w:p w14:paraId="041DF237" w14:textId="358C4F36" w:rsidR="00767626" w:rsidRPr="00070A46" w:rsidRDefault="00767626" w:rsidP="00767626">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Metasploit (2014). </w:t>
              </w:r>
              <w:proofErr w:type="spellStart"/>
              <w:r w:rsidRPr="00070A46">
                <w:rPr>
                  <w:rFonts w:ascii="Calibri" w:hAnsi="Calibri" w:cs="Calibri"/>
                  <w:i/>
                  <w:iCs/>
                  <w:color w:val="000000"/>
                  <w:sz w:val="20"/>
                  <w:szCs w:val="20"/>
                </w:rPr>
                <w:t>Rejetto</w:t>
              </w:r>
              <w:proofErr w:type="spellEnd"/>
              <w:r w:rsidRPr="00070A46">
                <w:rPr>
                  <w:rFonts w:ascii="Calibri" w:hAnsi="Calibri" w:cs="Calibri"/>
                  <w:i/>
                  <w:iCs/>
                  <w:color w:val="000000"/>
                  <w:sz w:val="20"/>
                  <w:szCs w:val="20"/>
                </w:rPr>
                <w:t xml:space="preserve"> HTTP File Server (HFS) - Remote Command Execution (</w:t>
              </w:r>
              <w:r w:rsidR="000F4A9B" w:rsidRPr="00070A46">
                <w:rPr>
                  <w:rFonts w:ascii="Calibri" w:hAnsi="Calibri" w:cs="Calibri"/>
                  <w:i/>
                  <w:iCs/>
                  <w:color w:val="000000"/>
                  <w:sz w:val="20"/>
                  <w:szCs w:val="20"/>
                </w:rPr>
                <w:t>Metasploit</w:t>
              </w:r>
              <w:r w:rsidRPr="00070A46">
                <w:rPr>
                  <w:rFonts w:ascii="Calibri" w:hAnsi="Calibri" w:cs="Calibri"/>
                  <w:i/>
                  <w:iCs/>
                  <w:color w:val="000000"/>
                  <w:sz w:val="20"/>
                  <w:szCs w:val="20"/>
                </w:rPr>
                <w:t xml:space="preserve">... - exploit database | Vulners.com. [online] </w:t>
              </w:r>
              <w:proofErr w:type="spellStart"/>
              <w:r w:rsidRPr="00070A46">
                <w:rPr>
                  <w:rFonts w:ascii="Calibri" w:hAnsi="Calibri" w:cs="Calibri"/>
                  <w:i/>
                  <w:iCs/>
                  <w:color w:val="000000"/>
                  <w:sz w:val="20"/>
                  <w:szCs w:val="20"/>
                </w:rPr>
                <w:t>Vulners</w:t>
              </w:r>
              <w:proofErr w:type="spellEnd"/>
              <w:r w:rsidRPr="00070A46">
                <w:rPr>
                  <w:rFonts w:ascii="Calibri" w:hAnsi="Calibri" w:cs="Calibri"/>
                  <w:i/>
                  <w:iCs/>
                  <w:color w:val="000000"/>
                  <w:sz w:val="20"/>
                  <w:szCs w:val="20"/>
                </w:rPr>
                <w:t xml:space="preserve"> Database. Available at: </w:t>
              </w:r>
              <w:hyperlink r:id="rId51" w:history="1">
                <w:r w:rsidRPr="00070A46">
                  <w:rPr>
                    <w:rStyle w:val="Hyperlink"/>
                    <w:rFonts w:ascii="Calibri" w:hAnsi="Calibri" w:cs="Calibri"/>
                    <w:i/>
                    <w:iCs/>
                    <w:sz w:val="20"/>
                    <w:szCs w:val="20"/>
                  </w:rPr>
                  <w:t>https://vulners.com/exploitdb/EDB-ID:34926</w:t>
                </w:r>
              </w:hyperlink>
              <w:r w:rsidRPr="00070A46">
                <w:rPr>
                  <w:rFonts w:ascii="Calibri" w:hAnsi="Calibri" w:cs="Calibri"/>
                  <w:i/>
                  <w:iCs/>
                  <w:color w:val="000000"/>
                  <w:sz w:val="20"/>
                  <w:szCs w:val="20"/>
                </w:rPr>
                <w:t xml:space="preserve"> [Accessed </w:t>
              </w:r>
              <w:r w:rsidR="00F82B63">
                <w:rPr>
                  <w:rFonts w:ascii="Calibri" w:hAnsi="Calibri" w:cs="Calibri"/>
                  <w:i/>
                  <w:iCs/>
                  <w:color w:val="000000"/>
                  <w:sz w:val="20"/>
                  <w:szCs w:val="20"/>
                </w:rPr>
                <w:t xml:space="preserve">29 Nov </w:t>
              </w:r>
              <w:r w:rsidRPr="00070A46">
                <w:rPr>
                  <w:rFonts w:ascii="Calibri" w:hAnsi="Calibri" w:cs="Calibri"/>
                  <w:i/>
                  <w:iCs/>
                  <w:color w:val="000000"/>
                  <w:sz w:val="20"/>
                  <w:szCs w:val="20"/>
                </w:rPr>
                <w:t>202</w:t>
              </w:r>
              <w:r w:rsidR="00F82B63">
                <w:rPr>
                  <w:rFonts w:ascii="Calibri" w:hAnsi="Calibri" w:cs="Calibri"/>
                  <w:i/>
                  <w:iCs/>
                  <w:color w:val="000000"/>
                  <w:sz w:val="20"/>
                  <w:szCs w:val="20"/>
                </w:rPr>
                <w:t>3</w:t>
              </w:r>
              <w:r w:rsidRPr="00070A46">
                <w:rPr>
                  <w:rFonts w:ascii="Calibri" w:hAnsi="Calibri" w:cs="Calibri"/>
                  <w:i/>
                  <w:iCs/>
                  <w:color w:val="000000"/>
                  <w:sz w:val="20"/>
                  <w:szCs w:val="20"/>
                </w:rPr>
                <w:t>].</w:t>
              </w:r>
            </w:p>
            <w:p w14:paraId="73C80EF5" w14:textId="77777777" w:rsidR="003C2A3D" w:rsidRPr="00070A46" w:rsidRDefault="003C2A3D" w:rsidP="00767626">
              <w:pPr>
                <w:pStyle w:val="NormalWeb"/>
                <w:spacing w:before="0" w:beforeAutospacing="0" w:after="0" w:afterAutospacing="0" w:line="360" w:lineRule="atLeast"/>
                <w:rPr>
                  <w:rFonts w:ascii="Calibri" w:hAnsi="Calibri" w:cs="Calibri"/>
                  <w:i/>
                  <w:iCs/>
                  <w:color w:val="000000"/>
                  <w:sz w:val="20"/>
                  <w:szCs w:val="20"/>
                </w:rPr>
              </w:pPr>
            </w:p>
            <w:p w14:paraId="5F0E5536" w14:textId="0550C49E" w:rsidR="003C2A3D" w:rsidRPr="00070A46" w:rsidRDefault="003C2A3D" w:rsidP="003C2A3D">
              <w:pPr>
                <w:pStyle w:val="NormalWeb"/>
                <w:spacing w:before="0" w:beforeAutospacing="0" w:after="0" w:afterAutospacing="0" w:line="360" w:lineRule="atLeast"/>
                <w:rPr>
                  <w:rFonts w:ascii="Calibri" w:hAnsi="Calibri" w:cs="Calibri"/>
                  <w:i/>
                  <w:iCs/>
                  <w:color w:val="000000"/>
                  <w:sz w:val="20"/>
                  <w:szCs w:val="20"/>
                </w:rPr>
              </w:pPr>
              <w:proofErr w:type="spellStart"/>
              <w:r w:rsidRPr="00070A46">
                <w:rPr>
                  <w:rFonts w:ascii="Calibri" w:hAnsi="Calibri" w:cs="Calibri"/>
                  <w:i/>
                  <w:iCs/>
                  <w:color w:val="000000"/>
                  <w:sz w:val="20"/>
                  <w:szCs w:val="20"/>
                </w:rPr>
                <w:t>Burdova</w:t>
              </w:r>
              <w:proofErr w:type="spellEnd"/>
              <w:r w:rsidRPr="00070A46">
                <w:rPr>
                  <w:rFonts w:ascii="Calibri" w:hAnsi="Calibri" w:cs="Calibri"/>
                  <w:i/>
                  <w:iCs/>
                  <w:color w:val="000000"/>
                  <w:sz w:val="20"/>
                  <w:szCs w:val="20"/>
                </w:rPr>
                <w:t xml:space="preserve">, C. (2020). What Is </w:t>
              </w:r>
              <w:proofErr w:type="spellStart"/>
              <w:r w:rsidRPr="00070A46">
                <w:rPr>
                  <w:rFonts w:ascii="Calibri" w:hAnsi="Calibri" w:cs="Calibri"/>
                  <w:i/>
                  <w:iCs/>
                  <w:color w:val="000000"/>
                  <w:sz w:val="20"/>
                  <w:szCs w:val="20"/>
                </w:rPr>
                <w:t>EternalBlue</w:t>
              </w:r>
              <w:proofErr w:type="spellEnd"/>
              <w:r w:rsidRPr="00070A46">
                <w:rPr>
                  <w:rFonts w:ascii="Calibri" w:hAnsi="Calibri" w:cs="Calibri"/>
                  <w:i/>
                  <w:iCs/>
                  <w:color w:val="000000"/>
                  <w:sz w:val="20"/>
                  <w:szCs w:val="20"/>
                </w:rPr>
                <w:t xml:space="preserve"> and Why Is the MS17-010 Exploit Still Relevant? [online] What Is </w:t>
              </w:r>
              <w:proofErr w:type="spellStart"/>
              <w:r w:rsidRPr="00070A46">
                <w:rPr>
                  <w:rFonts w:ascii="Calibri" w:hAnsi="Calibri" w:cs="Calibri"/>
                  <w:i/>
                  <w:iCs/>
                  <w:color w:val="000000"/>
                  <w:sz w:val="20"/>
                  <w:szCs w:val="20"/>
                </w:rPr>
                <w:t>EternalBlue</w:t>
              </w:r>
              <w:proofErr w:type="spellEnd"/>
              <w:r w:rsidRPr="00070A46">
                <w:rPr>
                  <w:rFonts w:ascii="Calibri" w:hAnsi="Calibri" w:cs="Calibri"/>
                  <w:i/>
                  <w:iCs/>
                  <w:color w:val="000000"/>
                  <w:sz w:val="20"/>
                  <w:szCs w:val="20"/>
                </w:rPr>
                <w:t xml:space="preserve"> and Why Is the MS17-010 Exploit Still Relevant? Available at: </w:t>
              </w:r>
              <w:hyperlink r:id="rId52" w:history="1">
                <w:r w:rsidRPr="00070A46">
                  <w:rPr>
                    <w:rStyle w:val="Hyperlink"/>
                    <w:rFonts w:ascii="Calibri" w:hAnsi="Calibri" w:cs="Calibri"/>
                    <w:i/>
                    <w:iCs/>
                    <w:sz w:val="20"/>
                    <w:szCs w:val="20"/>
                  </w:rPr>
                  <w:t>https://www.avast.com/c-eternalblue</w:t>
                </w:r>
              </w:hyperlink>
              <w:r w:rsidRPr="00070A46">
                <w:rPr>
                  <w:rFonts w:ascii="Calibri" w:hAnsi="Calibri" w:cs="Calibri"/>
                  <w:i/>
                  <w:iCs/>
                  <w:color w:val="000000"/>
                  <w:sz w:val="20"/>
                  <w:szCs w:val="20"/>
                </w:rPr>
                <w:t>. [</w:t>
              </w:r>
              <w:r w:rsidR="00F82B63" w:rsidRPr="00070A46">
                <w:rPr>
                  <w:rFonts w:ascii="Calibri" w:hAnsi="Calibri" w:cs="Calibri"/>
                  <w:i/>
                  <w:iCs/>
                  <w:color w:val="000000"/>
                  <w:sz w:val="20"/>
                  <w:szCs w:val="20"/>
                </w:rPr>
                <w:t xml:space="preserve">Accessed </w:t>
              </w:r>
              <w:r w:rsidR="00F82B63">
                <w:rPr>
                  <w:rFonts w:ascii="Calibri" w:hAnsi="Calibri" w:cs="Calibri"/>
                  <w:i/>
                  <w:iCs/>
                  <w:color w:val="000000"/>
                  <w:sz w:val="20"/>
                  <w:szCs w:val="20"/>
                </w:rPr>
                <w:t xml:space="preserve">29 Nov </w:t>
              </w:r>
              <w:r w:rsidR="00F82B63" w:rsidRPr="00070A46">
                <w:rPr>
                  <w:rFonts w:ascii="Calibri" w:hAnsi="Calibri" w:cs="Calibri"/>
                  <w:i/>
                  <w:iCs/>
                  <w:color w:val="000000"/>
                  <w:sz w:val="20"/>
                  <w:szCs w:val="20"/>
                </w:rPr>
                <w:t>202</w:t>
              </w:r>
              <w:r w:rsidR="00F82B63">
                <w:rPr>
                  <w:rFonts w:ascii="Calibri" w:hAnsi="Calibri" w:cs="Calibri"/>
                  <w:i/>
                  <w:iCs/>
                  <w:color w:val="000000"/>
                  <w:sz w:val="20"/>
                  <w:szCs w:val="20"/>
                </w:rPr>
                <w:t>3</w:t>
              </w:r>
              <w:r w:rsidRPr="00070A46">
                <w:rPr>
                  <w:rFonts w:ascii="Calibri" w:hAnsi="Calibri" w:cs="Calibri"/>
                  <w:i/>
                  <w:iCs/>
                  <w:color w:val="000000"/>
                  <w:sz w:val="20"/>
                  <w:szCs w:val="20"/>
                </w:rPr>
                <w:t>].</w:t>
              </w:r>
            </w:p>
            <w:p w14:paraId="7CDB484D" w14:textId="77777777" w:rsidR="00685C5C" w:rsidRPr="00070A46" w:rsidRDefault="00685C5C" w:rsidP="003C2A3D">
              <w:pPr>
                <w:pStyle w:val="NormalWeb"/>
                <w:spacing w:before="0" w:beforeAutospacing="0" w:after="0" w:afterAutospacing="0" w:line="360" w:lineRule="atLeast"/>
                <w:rPr>
                  <w:rFonts w:ascii="Calibri" w:hAnsi="Calibri" w:cs="Calibri"/>
                  <w:i/>
                  <w:iCs/>
                  <w:color w:val="000000"/>
                  <w:sz w:val="20"/>
                  <w:szCs w:val="20"/>
                </w:rPr>
              </w:pPr>
            </w:p>
            <w:p w14:paraId="40FA9683" w14:textId="7D18B049" w:rsidR="00685C5C" w:rsidRPr="00070A46" w:rsidRDefault="00685C5C" w:rsidP="00685C5C">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Newsome, T.C. (2023). </w:t>
              </w:r>
              <w:proofErr w:type="spellStart"/>
              <w:r w:rsidRPr="00070A46">
                <w:rPr>
                  <w:rFonts w:ascii="Calibri" w:hAnsi="Calibri" w:cs="Calibri"/>
                  <w:i/>
                  <w:iCs/>
                  <w:color w:val="000000"/>
                  <w:sz w:val="20"/>
                  <w:szCs w:val="20"/>
                </w:rPr>
                <w:t>SleepTheGod</w:t>
              </w:r>
              <w:proofErr w:type="spellEnd"/>
              <w:r w:rsidRPr="00070A46">
                <w:rPr>
                  <w:rFonts w:ascii="Calibri" w:hAnsi="Calibri" w:cs="Calibri"/>
                  <w:i/>
                  <w:iCs/>
                  <w:color w:val="000000"/>
                  <w:sz w:val="20"/>
                  <w:szCs w:val="20"/>
                </w:rPr>
                <w:t xml:space="preserve">/100-000-Common-Passwords. [online] GitHub. Available at: </w:t>
              </w:r>
              <w:hyperlink r:id="rId53" w:history="1">
                <w:r w:rsidRPr="00070A46">
                  <w:rPr>
                    <w:rStyle w:val="Hyperlink"/>
                    <w:rFonts w:ascii="Calibri" w:hAnsi="Calibri" w:cs="Calibri"/>
                    <w:i/>
                    <w:iCs/>
                    <w:sz w:val="20"/>
                    <w:szCs w:val="20"/>
                  </w:rPr>
                  <w:t>https://github.com/SleepTheGod/100-000-Common-Passwords</w:t>
                </w:r>
              </w:hyperlink>
              <w:r w:rsidRPr="00070A46">
                <w:rPr>
                  <w:rFonts w:ascii="Calibri" w:hAnsi="Calibri" w:cs="Calibri"/>
                  <w:i/>
                  <w:iCs/>
                  <w:color w:val="000000"/>
                  <w:sz w:val="20"/>
                  <w:szCs w:val="20"/>
                </w:rPr>
                <w:t>.[</w:t>
              </w:r>
              <w:r w:rsidR="00F82B63" w:rsidRPr="00F82B63">
                <w:rPr>
                  <w:rFonts w:ascii="Calibri" w:hAnsi="Calibri" w:cs="Calibri"/>
                  <w:i/>
                  <w:iCs/>
                  <w:color w:val="000000"/>
                  <w:sz w:val="20"/>
                  <w:szCs w:val="20"/>
                </w:rPr>
                <w:t xml:space="preserve"> </w:t>
              </w:r>
              <w:r w:rsidR="00F82B63" w:rsidRPr="00070A46">
                <w:rPr>
                  <w:rFonts w:ascii="Calibri" w:hAnsi="Calibri" w:cs="Calibri"/>
                  <w:i/>
                  <w:iCs/>
                  <w:color w:val="000000"/>
                  <w:sz w:val="20"/>
                  <w:szCs w:val="20"/>
                </w:rPr>
                <w:t xml:space="preserve">Accessed </w:t>
              </w:r>
              <w:r w:rsidR="00F82B63">
                <w:rPr>
                  <w:rFonts w:ascii="Calibri" w:hAnsi="Calibri" w:cs="Calibri"/>
                  <w:i/>
                  <w:iCs/>
                  <w:color w:val="000000"/>
                  <w:sz w:val="20"/>
                  <w:szCs w:val="20"/>
                </w:rPr>
                <w:t xml:space="preserve">29 Nov </w:t>
              </w:r>
              <w:r w:rsidR="00F82B63" w:rsidRPr="00070A46">
                <w:rPr>
                  <w:rFonts w:ascii="Calibri" w:hAnsi="Calibri" w:cs="Calibri"/>
                  <w:i/>
                  <w:iCs/>
                  <w:color w:val="000000"/>
                  <w:sz w:val="20"/>
                  <w:szCs w:val="20"/>
                </w:rPr>
                <w:t>202</w:t>
              </w:r>
              <w:r w:rsidR="00F82B63">
                <w:rPr>
                  <w:rFonts w:ascii="Calibri" w:hAnsi="Calibri" w:cs="Calibri"/>
                  <w:i/>
                  <w:iCs/>
                  <w:color w:val="000000"/>
                  <w:sz w:val="20"/>
                  <w:szCs w:val="20"/>
                </w:rPr>
                <w:t>3</w:t>
              </w:r>
              <w:r w:rsidRPr="00070A46">
                <w:rPr>
                  <w:rFonts w:ascii="Calibri" w:hAnsi="Calibri" w:cs="Calibri"/>
                  <w:i/>
                  <w:iCs/>
                  <w:color w:val="000000"/>
                  <w:sz w:val="20"/>
                  <w:szCs w:val="20"/>
                </w:rPr>
                <w:t>].</w:t>
              </w:r>
            </w:p>
            <w:p w14:paraId="51327789" w14:textId="77777777" w:rsidR="00DC25D2" w:rsidRPr="00070A46" w:rsidRDefault="00DC25D2" w:rsidP="00685C5C">
              <w:pPr>
                <w:pStyle w:val="NormalWeb"/>
                <w:spacing w:before="0" w:beforeAutospacing="0" w:after="0" w:afterAutospacing="0" w:line="360" w:lineRule="atLeast"/>
                <w:rPr>
                  <w:rFonts w:ascii="Calibri" w:hAnsi="Calibri" w:cs="Calibri"/>
                  <w:i/>
                  <w:iCs/>
                  <w:color w:val="000000"/>
                  <w:sz w:val="20"/>
                  <w:szCs w:val="20"/>
                </w:rPr>
              </w:pPr>
            </w:p>
            <w:p w14:paraId="3CE02157" w14:textId="3B6F7EF8" w:rsidR="00DC25D2" w:rsidRPr="00070A46" w:rsidRDefault="00DC25D2" w:rsidP="00DC25D2">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www.cvedetails.com. (n.d.). CVE-2014-6287 : The </w:t>
              </w:r>
              <w:proofErr w:type="spellStart"/>
              <w:r w:rsidRPr="00070A46">
                <w:rPr>
                  <w:rFonts w:ascii="Calibri" w:hAnsi="Calibri" w:cs="Calibri"/>
                  <w:i/>
                  <w:iCs/>
                  <w:color w:val="000000"/>
                  <w:sz w:val="20"/>
                  <w:szCs w:val="20"/>
                </w:rPr>
                <w:t>findMacroMarker</w:t>
              </w:r>
              <w:proofErr w:type="spellEnd"/>
              <w:r w:rsidRPr="00070A46">
                <w:rPr>
                  <w:rFonts w:ascii="Calibri" w:hAnsi="Calibri" w:cs="Calibri"/>
                  <w:i/>
                  <w:iCs/>
                  <w:color w:val="000000"/>
                  <w:sz w:val="20"/>
                  <w:szCs w:val="20"/>
                </w:rPr>
                <w:t xml:space="preserve"> function in </w:t>
              </w:r>
              <w:proofErr w:type="spellStart"/>
              <w:r w:rsidRPr="00070A46">
                <w:rPr>
                  <w:rFonts w:ascii="Calibri" w:hAnsi="Calibri" w:cs="Calibri"/>
                  <w:i/>
                  <w:iCs/>
                  <w:color w:val="000000"/>
                  <w:sz w:val="20"/>
                  <w:szCs w:val="20"/>
                </w:rPr>
                <w:t>parserLib.pas</w:t>
              </w:r>
              <w:proofErr w:type="spellEnd"/>
              <w:r w:rsidRPr="00070A46">
                <w:rPr>
                  <w:rFonts w:ascii="Calibri" w:hAnsi="Calibri" w:cs="Calibri"/>
                  <w:i/>
                  <w:iCs/>
                  <w:color w:val="000000"/>
                  <w:sz w:val="20"/>
                  <w:szCs w:val="20"/>
                </w:rPr>
                <w:t xml:space="preserve"> in </w:t>
              </w:r>
              <w:proofErr w:type="spellStart"/>
              <w:r w:rsidRPr="00070A46">
                <w:rPr>
                  <w:rFonts w:ascii="Calibri" w:hAnsi="Calibri" w:cs="Calibri"/>
                  <w:i/>
                  <w:iCs/>
                  <w:color w:val="000000"/>
                  <w:sz w:val="20"/>
                  <w:szCs w:val="20"/>
                </w:rPr>
                <w:t>Rejetto</w:t>
              </w:r>
              <w:proofErr w:type="spellEnd"/>
              <w:r w:rsidRPr="00070A46">
                <w:rPr>
                  <w:rFonts w:ascii="Calibri" w:hAnsi="Calibri" w:cs="Calibri"/>
                  <w:i/>
                  <w:iCs/>
                  <w:color w:val="000000"/>
                  <w:sz w:val="20"/>
                  <w:szCs w:val="20"/>
                </w:rPr>
                <w:t xml:space="preserve"> HTTP File Server (</w:t>
              </w:r>
              <w:proofErr w:type="spellStart"/>
              <w:r w:rsidRPr="00070A46">
                <w:rPr>
                  <w:rFonts w:ascii="Calibri" w:hAnsi="Calibri" w:cs="Calibri"/>
                  <w:i/>
                  <w:iCs/>
                  <w:color w:val="000000"/>
                  <w:sz w:val="20"/>
                  <w:szCs w:val="20"/>
                </w:rPr>
                <w:t>aks</w:t>
              </w:r>
              <w:proofErr w:type="spellEnd"/>
              <w:r w:rsidRPr="00070A46">
                <w:rPr>
                  <w:rFonts w:ascii="Calibri" w:hAnsi="Calibri" w:cs="Calibri"/>
                  <w:i/>
                  <w:iCs/>
                  <w:color w:val="000000"/>
                  <w:sz w:val="20"/>
                  <w:szCs w:val="20"/>
                </w:rPr>
                <w:t xml:space="preserve"> HFS or </w:t>
              </w:r>
              <w:proofErr w:type="spellStart"/>
              <w:r w:rsidRPr="00070A46">
                <w:rPr>
                  <w:rFonts w:ascii="Calibri" w:hAnsi="Calibri" w:cs="Calibri"/>
                  <w:i/>
                  <w:iCs/>
                  <w:color w:val="000000"/>
                  <w:sz w:val="20"/>
                  <w:szCs w:val="20"/>
                </w:rPr>
                <w:t>HttpFileServer</w:t>
              </w:r>
              <w:proofErr w:type="spellEnd"/>
              <w:r w:rsidRPr="00070A46">
                <w:rPr>
                  <w:rFonts w:ascii="Calibri" w:hAnsi="Calibri" w:cs="Calibri"/>
                  <w:i/>
                  <w:iCs/>
                  <w:color w:val="000000"/>
                  <w:sz w:val="20"/>
                  <w:szCs w:val="20"/>
                </w:rPr>
                <w:t xml:space="preserve">) 2.3x before 2.3c a. [online] Available at: </w:t>
              </w:r>
              <w:hyperlink r:id="rId54" w:history="1">
                <w:r w:rsidRPr="00070A46">
                  <w:rPr>
                    <w:rStyle w:val="Hyperlink"/>
                    <w:rFonts w:ascii="Calibri" w:hAnsi="Calibri" w:cs="Calibri"/>
                    <w:i/>
                    <w:iCs/>
                    <w:sz w:val="20"/>
                    <w:szCs w:val="20"/>
                  </w:rPr>
                  <w:t>https://www.cvedetails.com/cve/CVE-2014-6287/</w:t>
                </w:r>
              </w:hyperlink>
              <w:r w:rsidR="00514D86" w:rsidRPr="00070A46">
                <w:rPr>
                  <w:rFonts w:ascii="Calibri" w:hAnsi="Calibri" w:cs="Calibri"/>
                  <w:i/>
                  <w:iCs/>
                  <w:color w:val="000000"/>
                  <w:sz w:val="20"/>
                  <w:szCs w:val="20"/>
                </w:rPr>
                <w:t>[</w:t>
              </w:r>
              <w:r w:rsidR="00514D86" w:rsidRPr="00F82B63">
                <w:rPr>
                  <w:rFonts w:ascii="Calibri" w:hAnsi="Calibri" w:cs="Calibri"/>
                  <w:i/>
                  <w:iCs/>
                  <w:color w:val="000000"/>
                  <w:sz w:val="20"/>
                  <w:szCs w:val="20"/>
                </w:rPr>
                <w:t xml:space="preserve"> </w:t>
              </w:r>
              <w:r w:rsidR="00514D86" w:rsidRPr="00070A46">
                <w:rPr>
                  <w:rFonts w:ascii="Calibri" w:hAnsi="Calibri" w:cs="Calibri"/>
                  <w:i/>
                  <w:iCs/>
                  <w:color w:val="000000"/>
                  <w:sz w:val="20"/>
                  <w:szCs w:val="20"/>
                </w:rPr>
                <w:t xml:space="preserve">Accessed </w:t>
              </w:r>
              <w:r w:rsidR="00514D86">
                <w:rPr>
                  <w:rFonts w:ascii="Calibri" w:hAnsi="Calibri" w:cs="Calibri"/>
                  <w:i/>
                  <w:iCs/>
                  <w:color w:val="000000"/>
                  <w:sz w:val="20"/>
                  <w:szCs w:val="20"/>
                </w:rPr>
                <w:t xml:space="preserve">29 Nov </w:t>
              </w:r>
              <w:r w:rsidR="00514D86" w:rsidRPr="00070A46">
                <w:rPr>
                  <w:rFonts w:ascii="Calibri" w:hAnsi="Calibri" w:cs="Calibri"/>
                  <w:i/>
                  <w:iCs/>
                  <w:color w:val="000000"/>
                  <w:sz w:val="20"/>
                  <w:szCs w:val="20"/>
                </w:rPr>
                <w:t>202</w:t>
              </w:r>
              <w:r w:rsidR="00514D86">
                <w:rPr>
                  <w:rFonts w:ascii="Calibri" w:hAnsi="Calibri" w:cs="Calibri"/>
                  <w:i/>
                  <w:iCs/>
                  <w:color w:val="000000"/>
                  <w:sz w:val="20"/>
                  <w:szCs w:val="20"/>
                </w:rPr>
                <w:t>3</w:t>
              </w:r>
              <w:r w:rsidR="00514D86" w:rsidRPr="00070A46">
                <w:rPr>
                  <w:rFonts w:ascii="Calibri" w:hAnsi="Calibri" w:cs="Calibri"/>
                  <w:i/>
                  <w:iCs/>
                  <w:color w:val="000000"/>
                  <w:sz w:val="20"/>
                  <w:szCs w:val="20"/>
                </w:rPr>
                <w:t>].</w:t>
              </w:r>
            </w:p>
            <w:p w14:paraId="33F87938" w14:textId="77777777" w:rsidR="00DC25D2" w:rsidRPr="00070A46" w:rsidRDefault="00DC25D2" w:rsidP="00DC25D2">
              <w:pPr>
                <w:pStyle w:val="NormalWeb"/>
                <w:spacing w:before="0" w:beforeAutospacing="0" w:after="0" w:afterAutospacing="0" w:line="360" w:lineRule="atLeast"/>
                <w:rPr>
                  <w:rFonts w:ascii="Calibri" w:hAnsi="Calibri" w:cs="Calibri"/>
                  <w:i/>
                  <w:iCs/>
                  <w:color w:val="000000"/>
                  <w:sz w:val="20"/>
                  <w:szCs w:val="20"/>
                </w:rPr>
              </w:pPr>
            </w:p>
            <w:p w14:paraId="469433BA" w14:textId="3FFD9F1B" w:rsidR="00904E8D" w:rsidRPr="00070A46" w:rsidRDefault="00DC25D2" w:rsidP="00904E8D">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lastRenderedPageBreak/>
                <w:t>‌</w:t>
              </w:r>
              <w:r w:rsidR="009E0069" w:rsidRPr="00070A46">
                <w:rPr>
                  <w:rFonts w:ascii="Calibri" w:hAnsi="Calibri" w:cs="Calibri"/>
                  <w:i/>
                  <w:iCs/>
                  <w:color w:val="000000"/>
                  <w:sz w:val="20"/>
                  <w:szCs w:val="20"/>
                </w:rPr>
                <w:t xml:space="preserve">us.norton.com. (n.d.). What is a zero-day exploit? Definition and prevention tips – Norton. [online] Available at: </w:t>
              </w:r>
              <w:hyperlink r:id="rId55" w:history="1">
                <w:r w:rsidR="009E0069" w:rsidRPr="00070A46">
                  <w:rPr>
                    <w:rStyle w:val="Hyperlink"/>
                    <w:rFonts w:ascii="Calibri" w:hAnsi="Calibri" w:cs="Calibri"/>
                    <w:i/>
                    <w:iCs/>
                    <w:sz w:val="20"/>
                    <w:szCs w:val="20"/>
                  </w:rPr>
                  <w:t>https://us.norton.com/blog/emerging-threats/zero-day-exploit</w:t>
                </w:r>
              </w:hyperlink>
              <w:r w:rsidR="009E0069" w:rsidRPr="00070A46">
                <w:rPr>
                  <w:rFonts w:ascii="Calibri" w:hAnsi="Calibri" w:cs="Calibri"/>
                  <w:i/>
                  <w:iCs/>
                  <w:color w:val="000000"/>
                  <w:sz w:val="20"/>
                  <w:szCs w:val="20"/>
                </w:rPr>
                <w:t>.</w:t>
              </w:r>
              <w:r w:rsidR="00904E8D" w:rsidRPr="00070A46">
                <w:rPr>
                  <w:rFonts w:ascii="Calibri" w:hAnsi="Calibri" w:cs="Calibri"/>
                  <w:i/>
                  <w:iCs/>
                  <w:color w:val="000000"/>
                  <w:sz w:val="20"/>
                  <w:szCs w:val="20"/>
                </w:rPr>
                <w:t xml:space="preserve"> </w:t>
              </w:r>
              <w:r w:rsidR="00553E95" w:rsidRPr="00070A46">
                <w:rPr>
                  <w:rFonts w:ascii="Calibri" w:hAnsi="Calibri" w:cs="Calibri"/>
                  <w:i/>
                  <w:iCs/>
                  <w:color w:val="000000"/>
                  <w:sz w:val="20"/>
                  <w:szCs w:val="20"/>
                </w:rPr>
                <w:t>[</w:t>
              </w:r>
              <w:r w:rsidR="00553E95" w:rsidRPr="00F82B63">
                <w:rPr>
                  <w:rFonts w:ascii="Calibri" w:hAnsi="Calibri" w:cs="Calibri"/>
                  <w:i/>
                  <w:iCs/>
                  <w:color w:val="000000"/>
                  <w:sz w:val="20"/>
                  <w:szCs w:val="20"/>
                </w:rPr>
                <w:t xml:space="preserve"> </w:t>
              </w:r>
              <w:r w:rsidR="00553E95" w:rsidRPr="00070A46">
                <w:rPr>
                  <w:rFonts w:ascii="Calibri" w:hAnsi="Calibri" w:cs="Calibri"/>
                  <w:i/>
                  <w:iCs/>
                  <w:color w:val="000000"/>
                  <w:sz w:val="20"/>
                  <w:szCs w:val="20"/>
                </w:rPr>
                <w:t xml:space="preserve">Accessed </w:t>
              </w:r>
              <w:r w:rsidR="00553E95">
                <w:rPr>
                  <w:rFonts w:ascii="Calibri" w:hAnsi="Calibri" w:cs="Calibri"/>
                  <w:i/>
                  <w:iCs/>
                  <w:color w:val="000000"/>
                  <w:sz w:val="20"/>
                  <w:szCs w:val="20"/>
                </w:rPr>
                <w:t xml:space="preserve">29 Nov </w:t>
              </w:r>
              <w:r w:rsidR="00553E95" w:rsidRPr="00070A46">
                <w:rPr>
                  <w:rFonts w:ascii="Calibri" w:hAnsi="Calibri" w:cs="Calibri"/>
                  <w:i/>
                  <w:iCs/>
                  <w:color w:val="000000"/>
                  <w:sz w:val="20"/>
                  <w:szCs w:val="20"/>
                </w:rPr>
                <w:t>202</w:t>
              </w:r>
              <w:r w:rsidR="00553E95">
                <w:rPr>
                  <w:rFonts w:ascii="Calibri" w:hAnsi="Calibri" w:cs="Calibri"/>
                  <w:i/>
                  <w:iCs/>
                  <w:color w:val="000000"/>
                  <w:sz w:val="20"/>
                  <w:szCs w:val="20"/>
                </w:rPr>
                <w:t>3</w:t>
              </w:r>
              <w:r w:rsidR="00553E95" w:rsidRPr="00070A46">
                <w:rPr>
                  <w:rFonts w:ascii="Calibri" w:hAnsi="Calibri" w:cs="Calibri"/>
                  <w:i/>
                  <w:iCs/>
                  <w:color w:val="000000"/>
                  <w:sz w:val="20"/>
                  <w:szCs w:val="20"/>
                </w:rPr>
                <w:t>].</w:t>
              </w:r>
            </w:p>
            <w:p w14:paraId="34B6886E" w14:textId="3E913F96" w:rsidR="009E0069" w:rsidRPr="00070A46" w:rsidRDefault="009E0069" w:rsidP="009E0069">
              <w:pPr>
                <w:pStyle w:val="NormalWeb"/>
                <w:spacing w:before="0" w:beforeAutospacing="0" w:after="0" w:afterAutospacing="0" w:line="360" w:lineRule="atLeast"/>
                <w:rPr>
                  <w:rFonts w:ascii="Calibri" w:hAnsi="Calibri" w:cs="Calibri"/>
                  <w:i/>
                  <w:iCs/>
                  <w:color w:val="000000"/>
                  <w:sz w:val="20"/>
                  <w:szCs w:val="20"/>
                </w:rPr>
              </w:pPr>
            </w:p>
            <w:p w14:paraId="31DFD692" w14:textId="77777777" w:rsidR="009E2ABA" w:rsidRPr="00070A46" w:rsidRDefault="009E2ABA" w:rsidP="009E0069">
              <w:pPr>
                <w:pStyle w:val="NormalWeb"/>
                <w:spacing w:before="0" w:beforeAutospacing="0" w:after="0" w:afterAutospacing="0" w:line="360" w:lineRule="atLeast"/>
                <w:rPr>
                  <w:rFonts w:ascii="Calibri" w:hAnsi="Calibri" w:cs="Calibri"/>
                  <w:i/>
                  <w:iCs/>
                  <w:color w:val="000000"/>
                  <w:sz w:val="20"/>
                  <w:szCs w:val="20"/>
                </w:rPr>
              </w:pPr>
            </w:p>
            <w:p w14:paraId="4AFF1B0C" w14:textId="338553B4" w:rsidR="009E2ABA" w:rsidRPr="00070A46" w:rsidRDefault="009E2ABA" w:rsidP="009E2ABA">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nvd.nist.gov. (n.d.). NVD - CVE-2011-4825. [online] Available at: </w:t>
              </w:r>
              <w:hyperlink r:id="rId56" w:history="1">
                <w:r w:rsidRPr="00070A46">
                  <w:rPr>
                    <w:rStyle w:val="Hyperlink"/>
                    <w:rFonts w:ascii="Calibri" w:hAnsi="Calibri" w:cs="Calibri"/>
                    <w:i/>
                    <w:iCs/>
                    <w:sz w:val="20"/>
                    <w:szCs w:val="20"/>
                  </w:rPr>
                  <w:t>https://nvd.nist.gov/vuln/detail/CVE-2011-4825</w:t>
                </w:r>
              </w:hyperlink>
              <w:r w:rsidRPr="00070A46">
                <w:rPr>
                  <w:rFonts w:ascii="Calibri" w:hAnsi="Calibri" w:cs="Calibri"/>
                  <w:i/>
                  <w:iCs/>
                  <w:color w:val="000000"/>
                  <w:sz w:val="20"/>
                  <w:szCs w:val="20"/>
                </w:rPr>
                <w:t xml:space="preserve">.[Accessed </w:t>
              </w:r>
              <w:r w:rsidR="00057534">
                <w:rPr>
                  <w:rFonts w:ascii="Calibri" w:hAnsi="Calibri" w:cs="Calibri"/>
                  <w:i/>
                  <w:iCs/>
                  <w:color w:val="000000"/>
                  <w:sz w:val="20"/>
                  <w:szCs w:val="20"/>
                </w:rPr>
                <w:t>12 Dec</w:t>
              </w:r>
              <w:r w:rsidR="00CC5153">
                <w:rPr>
                  <w:rFonts w:ascii="Calibri" w:hAnsi="Calibri" w:cs="Calibri"/>
                  <w:i/>
                  <w:iCs/>
                  <w:color w:val="000000"/>
                  <w:sz w:val="20"/>
                  <w:szCs w:val="20"/>
                </w:rPr>
                <w:t xml:space="preserve"> 2023</w:t>
              </w:r>
              <w:r w:rsidRPr="00070A46">
                <w:rPr>
                  <w:rFonts w:ascii="Calibri" w:hAnsi="Calibri" w:cs="Calibri"/>
                  <w:i/>
                  <w:iCs/>
                  <w:color w:val="000000"/>
                  <w:sz w:val="20"/>
                  <w:szCs w:val="20"/>
                </w:rPr>
                <w:t>].</w:t>
              </w:r>
            </w:p>
            <w:p w14:paraId="7B181BB7" w14:textId="77777777" w:rsidR="00904E8D" w:rsidRPr="00070A46" w:rsidRDefault="00904E8D" w:rsidP="009E2ABA">
              <w:pPr>
                <w:pStyle w:val="NormalWeb"/>
                <w:spacing w:before="0" w:beforeAutospacing="0" w:after="0" w:afterAutospacing="0" w:line="360" w:lineRule="atLeast"/>
                <w:rPr>
                  <w:rFonts w:ascii="Calibri" w:hAnsi="Calibri" w:cs="Calibri"/>
                  <w:i/>
                  <w:iCs/>
                  <w:color w:val="000000"/>
                  <w:sz w:val="20"/>
                  <w:szCs w:val="20"/>
                </w:rPr>
              </w:pPr>
            </w:p>
            <w:p w14:paraId="72E44757" w14:textId="3A7D468E" w:rsidR="00B10F85" w:rsidRDefault="00904E8D" w:rsidP="00904E8D">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nvd.nist.gov. (n.d.). NVD - CVE-2020-13432. [online] Available at: </w:t>
              </w:r>
              <w:hyperlink r:id="rId57" w:history="1">
                <w:r w:rsidRPr="00070A46">
                  <w:rPr>
                    <w:rStyle w:val="Hyperlink"/>
                    <w:rFonts w:ascii="Calibri" w:hAnsi="Calibri" w:cs="Calibri"/>
                    <w:i/>
                    <w:iCs/>
                    <w:sz w:val="20"/>
                    <w:szCs w:val="20"/>
                  </w:rPr>
                  <w:t>https://nvd.nist.gov/vuln/detail/CVE-2020-13432</w:t>
                </w:r>
              </w:hyperlink>
              <w:r w:rsidRPr="00070A46">
                <w:rPr>
                  <w:rFonts w:ascii="Calibri" w:hAnsi="Calibri" w:cs="Calibri"/>
                  <w:i/>
                  <w:iCs/>
                  <w:color w:val="000000"/>
                  <w:sz w:val="20"/>
                  <w:szCs w:val="20"/>
                </w:rPr>
                <w:t xml:space="preserve">. </w:t>
              </w:r>
              <w:r w:rsidR="00CC5153" w:rsidRPr="00070A46">
                <w:rPr>
                  <w:rFonts w:ascii="Calibri" w:hAnsi="Calibri" w:cs="Calibri"/>
                  <w:i/>
                  <w:iCs/>
                  <w:color w:val="000000"/>
                  <w:sz w:val="20"/>
                  <w:szCs w:val="20"/>
                </w:rPr>
                <w:t xml:space="preserve">[Accessed </w:t>
              </w:r>
              <w:r w:rsidR="00CC5153">
                <w:rPr>
                  <w:rFonts w:ascii="Calibri" w:hAnsi="Calibri" w:cs="Calibri"/>
                  <w:i/>
                  <w:iCs/>
                  <w:color w:val="000000"/>
                  <w:sz w:val="20"/>
                  <w:szCs w:val="20"/>
                </w:rPr>
                <w:t>12 Dec 2023</w:t>
              </w:r>
              <w:r w:rsidR="00CC5153" w:rsidRPr="00070A46">
                <w:rPr>
                  <w:rFonts w:ascii="Calibri" w:hAnsi="Calibri" w:cs="Calibri"/>
                  <w:i/>
                  <w:iCs/>
                  <w:color w:val="000000"/>
                  <w:sz w:val="20"/>
                  <w:szCs w:val="20"/>
                </w:rPr>
                <w:t>].</w:t>
              </w:r>
            </w:p>
            <w:p w14:paraId="2AAC97AF" w14:textId="77777777" w:rsidR="00CC5153" w:rsidRPr="00070A46" w:rsidRDefault="00CC5153" w:rsidP="00904E8D">
              <w:pPr>
                <w:pStyle w:val="NormalWeb"/>
                <w:spacing w:before="0" w:beforeAutospacing="0" w:after="0" w:afterAutospacing="0" w:line="360" w:lineRule="atLeast"/>
                <w:rPr>
                  <w:rFonts w:ascii="Calibri" w:hAnsi="Calibri" w:cs="Calibri"/>
                  <w:i/>
                  <w:iCs/>
                  <w:color w:val="000000"/>
                  <w:sz w:val="20"/>
                  <w:szCs w:val="20"/>
                </w:rPr>
              </w:pPr>
            </w:p>
            <w:p w14:paraId="5D1E53BB" w14:textId="030BA58B" w:rsidR="00B10F85" w:rsidRPr="00070A46" w:rsidRDefault="00B10F85" w:rsidP="00B10F85">
              <w:pPr>
                <w:pStyle w:val="NormalWeb"/>
                <w:spacing w:before="0" w:beforeAutospacing="0" w:after="0" w:afterAutospacing="0" w:line="360" w:lineRule="atLeast"/>
                <w:rPr>
                  <w:rFonts w:ascii="Calibri" w:hAnsi="Calibri" w:cs="Calibri"/>
                  <w:i/>
                  <w:iCs/>
                  <w:color w:val="000000"/>
                  <w:sz w:val="20"/>
                  <w:szCs w:val="20"/>
                </w:rPr>
              </w:pPr>
              <w:r w:rsidRPr="00070A46">
                <w:rPr>
                  <w:rFonts w:ascii="Calibri" w:hAnsi="Calibri" w:cs="Calibri"/>
                  <w:i/>
                  <w:iCs/>
                  <w:color w:val="000000"/>
                  <w:sz w:val="20"/>
                  <w:szCs w:val="20"/>
                </w:rPr>
                <w:t xml:space="preserve">Deland-Han (2023). How to detect, enable and disable SMBv1, SMBv2, and SMBv3 in Windows. [online] learn.microsoft.com. Available at: </w:t>
              </w:r>
              <w:hyperlink r:id="rId58" w:history="1">
                <w:r w:rsidRPr="00070A46">
                  <w:rPr>
                    <w:rStyle w:val="Hyperlink"/>
                    <w:rFonts w:ascii="Calibri" w:hAnsi="Calibri" w:cs="Calibri"/>
                    <w:i/>
                    <w:iCs/>
                    <w:sz w:val="20"/>
                    <w:szCs w:val="20"/>
                  </w:rPr>
                  <w:t>https://learn.microsoft.com/en-us/windows-server/storage/file-server/troubleshoot/detect-enable-and-disable-smbv1-v2-v3?tabs=server</w:t>
                </w:r>
              </w:hyperlink>
              <w:r w:rsidR="00CC5153">
                <w:rPr>
                  <w:rFonts w:ascii="Calibri" w:hAnsi="Calibri" w:cs="Calibri"/>
                  <w:i/>
                  <w:iCs/>
                  <w:color w:val="000000"/>
                  <w:sz w:val="20"/>
                  <w:szCs w:val="20"/>
                </w:rPr>
                <w:t>.</w:t>
              </w:r>
              <w:r w:rsidR="00CC5153" w:rsidRPr="00CC5153">
                <w:rPr>
                  <w:rFonts w:ascii="Calibri" w:hAnsi="Calibri" w:cs="Calibri"/>
                  <w:i/>
                  <w:iCs/>
                  <w:color w:val="000000"/>
                  <w:sz w:val="20"/>
                  <w:szCs w:val="20"/>
                </w:rPr>
                <w:t xml:space="preserve"> </w:t>
              </w:r>
              <w:r w:rsidR="00CC5153" w:rsidRPr="00070A46">
                <w:rPr>
                  <w:rFonts w:ascii="Calibri" w:hAnsi="Calibri" w:cs="Calibri"/>
                  <w:i/>
                  <w:iCs/>
                  <w:color w:val="000000"/>
                  <w:sz w:val="20"/>
                  <w:szCs w:val="20"/>
                </w:rPr>
                <w:t xml:space="preserve">[Accessed </w:t>
              </w:r>
              <w:r w:rsidR="00CC5153">
                <w:rPr>
                  <w:rFonts w:ascii="Calibri" w:hAnsi="Calibri" w:cs="Calibri"/>
                  <w:i/>
                  <w:iCs/>
                  <w:color w:val="000000"/>
                  <w:sz w:val="20"/>
                  <w:szCs w:val="20"/>
                </w:rPr>
                <w:t>12 Dec 2023</w:t>
              </w:r>
              <w:r w:rsidR="00CC5153" w:rsidRPr="00070A46">
                <w:rPr>
                  <w:rFonts w:ascii="Calibri" w:hAnsi="Calibri" w:cs="Calibri"/>
                  <w:i/>
                  <w:iCs/>
                  <w:color w:val="000000"/>
                  <w:sz w:val="20"/>
                  <w:szCs w:val="20"/>
                </w:rPr>
                <w:t>].</w:t>
              </w:r>
            </w:p>
            <w:p w14:paraId="10573080" w14:textId="77777777" w:rsidR="00070A46" w:rsidRPr="00070A46" w:rsidRDefault="00070A46" w:rsidP="00B10F85">
              <w:pPr>
                <w:pStyle w:val="NormalWeb"/>
                <w:spacing w:before="0" w:beforeAutospacing="0" w:after="0" w:afterAutospacing="0" w:line="360" w:lineRule="atLeast"/>
                <w:rPr>
                  <w:rFonts w:ascii="Calibri" w:hAnsi="Calibri" w:cs="Calibri"/>
                  <w:i/>
                  <w:iCs/>
                  <w:color w:val="000000"/>
                  <w:sz w:val="20"/>
                  <w:szCs w:val="20"/>
                </w:rPr>
              </w:pPr>
            </w:p>
            <w:p w14:paraId="63AB72CE" w14:textId="35E93C97" w:rsidR="00070A46" w:rsidRPr="00070A46" w:rsidRDefault="00070A46" w:rsidP="00070A46">
              <w:pPr>
                <w:pStyle w:val="NormalWeb"/>
                <w:spacing w:before="0" w:beforeAutospacing="0" w:after="0" w:afterAutospacing="0" w:line="360" w:lineRule="atLeast"/>
                <w:rPr>
                  <w:rFonts w:ascii="Calibri" w:hAnsi="Calibri" w:cs="Calibri"/>
                  <w:i/>
                  <w:iCs/>
                  <w:color w:val="000000"/>
                  <w:sz w:val="20"/>
                  <w:szCs w:val="20"/>
                </w:rPr>
              </w:pPr>
              <w:proofErr w:type="spellStart"/>
              <w:r w:rsidRPr="00070A46">
                <w:rPr>
                  <w:rFonts w:ascii="Calibri" w:hAnsi="Calibri" w:cs="Calibri"/>
                  <w:i/>
                  <w:iCs/>
                  <w:color w:val="000000"/>
                  <w:sz w:val="20"/>
                  <w:szCs w:val="20"/>
                </w:rPr>
                <w:t>KwekuA</w:t>
              </w:r>
              <w:proofErr w:type="spellEnd"/>
              <w:r w:rsidRPr="00070A46">
                <w:rPr>
                  <w:rFonts w:ascii="Calibri" w:hAnsi="Calibri" w:cs="Calibri"/>
                  <w:i/>
                  <w:iCs/>
                  <w:color w:val="000000"/>
                  <w:sz w:val="20"/>
                  <w:szCs w:val="20"/>
                </w:rPr>
                <w:t xml:space="preserve"> (2023). Password policy recommendations - Microsoft 365 admin. [online] learn.microsoft.com. Available at: </w:t>
              </w:r>
              <w:hyperlink r:id="rId59" w:history="1">
                <w:r w:rsidRPr="00070A46">
                  <w:rPr>
                    <w:rStyle w:val="Hyperlink"/>
                    <w:rFonts w:ascii="Calibri" w:hAnsi="Calibri" w:cs="Calibri"/>
                    <w:i/>
                    <w:iCs/>
                    <w:sz w:val="20"/>
                    <w:szCs w:val="20"/>
                  </w:rPr>
                  <w:t>https://learn.microsoft.com/en-us/microsoft-365/admin/misc/password-policy-recommendations?view=o365-worldwide</w:t>
                </w:r>
              </w:hyperlink>
              <w:r w:rsidRPr="00070A46">
                <w:rPr>
                  <w:rFonts w:ascii="Calibri" w:hAnsi="Calibri" w:cs="Calibri"/>
                  <w:i/>
                  <w:iCs/>
                  <w:color w:val="000000"/>
                  <w:sz w:val="20"/>
                  <w:szCs w:val="20"/>
                </w:rPr>
                <w:t xml:space="preserve">. </w:t>
              </w:r>
              <w:r w:rsidR="00CC5153" w:rsidRPr="00070A46">
                <w:rPr>
                  <w:rFonts w:ascii="Calibri" w:hAnsi="Calibri" w:cs="Calibri"/>
                  <w:i/>
                  <w:iCs/>
                  <w:color w:val="000000"/>
                  <w:sz w:val="20"/>
                  <w:szCs w:val="20"/>
                </w:rPr>
                <w:t xml:space="preserve">[Accessed </w:t>
              </w:r>
              <w:r w:rsidR="00CC5153">
                <w:rPr>
                  <w:rFonts w:ascii="Calibri" w:hAnsi="Calibri" w:cs="Calibri"/>
                  <w:i/>
                  <w:iCs/>
                  <w:color w:val="000000"/>
                  <w:sz w:val="20"/>
                  <w:szCs w:val="20"/>
                </w:rPr>
                <w:t>12 Dec 2023</w:t>
              </w:r>
              <w:r w:rsidR="00CC5153" w:rsidRPr="00070A46">
                <w:rPr>
                  <w:rFonts w:ascii="Calibri" w:hAnsi="Calibri" w:cs="Calibri"/>
                  <w:i/>
                  <w:iCs/>
                  <w:color w:val="000000"/>
                  <w:sz w:val="20"/>
                  <w:szCs w:val="20"/>
                </w:rPr>
                <w:t>].</w:t>
              </w:r>
            </w:p>
            <w:p w14:paraId="59CE36D1" w14:textId="410E7612" w:rsidR="00801886" w:rsidRPr="00131391" w:rsidRDefault="009E3506" w:rsidP="00131391">
              <w:pPr>
                <w:pStyle w:val="NormalWeb"/>
                <w:rPr>
                  <w:rFonts w:ascii="Calibri" w:hAnsi="Calibri" w:cs="Calibri"/>
                  <w:color w:val="000000"/>
                  <w:sz w:val="27"/>
                  <w:szCs w:val="27"/>
                </w:rPr>
              </w:pPr>
            </w:p>
          </w:sdtContent>
        </w:sdt>
      </w:sdtContent>
    </w:sdt>
    <w:p w14:paraId="5719C604" w14:textId="77777777" w:rsidR="006C6590" w:rsidRDefault="006C6590">
      <w:pPr>
        <w:rPr>
          <w:rFonts w:eastAsia="Times New Roman" w:cs="Times New Roman"/>
          <w:color w:val="000000"/>
          <w:lang w:eastAsia="en-US"/>
        </w:rPr>
      </w:pPr>
    </w:p>
    <w:p w14:paraId="12CE7C58" w14:textId="77777777" w:rsidR="00341658" w:rsidRDefault="00341658">
      <w:pPr>
        <w:rPr>
          <w:rFonts w:eastAsiaTheme="majorEastAsia" w:cstheme="majorBidi"/>
          <w:b/>
          <w:bCs/>
          <w:smallCaps/>
          <w:color w:val="000000" w:themeColor="text1"/>
          <w:sz w:val="48"/>
          <w:szCs w:val="36"/>
          <w:lang w:val="en-GB"/>
        </w:rPr>
      </w:pPr>
      <w:r>
        <w:br w:type="page"/>
      </w:r>
    </w:p>
    <w:p w14:paraId="1684FD3C" w14:textId="77777777" w:rsidR="00801886" w:rsidRPr="009A241B" w:rsidRDefault="00341658" w:rsidP="009525A9">
      <w:pPr>
        <w:pStyle w:val="Heading1"/>
        <w:numPr>
          <w:ilvl w:val="0"/>
          <w:numId w:val="0"/>
        </w:numPr>
        <w:ind w:left="431"/>
      </w:pPr>
      <w:bookmarkStart w:id="18" w:name="_Toc155262862"/>
      <w:r>
        <w:lastRenderedPageBreak/>
        <w:t>Appendices</w:t>
      </w:r>
      <w:bookmarkEnd w:id="18"/>
    </w:p>
    <w:p w14:paraId="06F3A24B" w14:textId="77777777" w:rsidR="001A6749" w:rsidRDefault="001A6749" w:rsidP="001A6749">
      <w:pPr>
        <w:rPr>
          <w:lang w:eastAsia="en-US"/>
        </w:rPr>
      </w:pPr>
      <w:r>
        <w:rPr>
          <w:lang w:eastAsia="en-US"/>
        </w:rPr>
        <w:t>Note that Appendices should be referenced in the main body of the text.</w:t>
      </w:r>
    </w:p>
    <w:p w14:paraId="4BA5D343" w14:textId="15EC2657" w:rsidR="009A241B" w:rsidRPr="00F453F2" w:rsidRDefault="00341658" w:rsidP="00F453F2">
      <w:pPr>
        <w:pStyle w:val="Heading2"/>
      </w:pPr>
      <w:bookmarkStart w:id="19" w:name="_Toc155262863"/>
      <w:r w:rsidRPr="00F453F2">
        <w:t xml:space="preserve">Appendix </w:t>
      </w:r>
      <w:r w:rsidR="009525A9" w:rsidRPr="00F453F2">
        <w:t>A</w:t>
      </w:r>
      <w:bookmarkEnd w:id="19"/>
      <w:r w:rsidR="004B5680" w:rsidRPr="00F453F2">
        <w:t xml:space="preserve">  </w:t>
      </w:r>
    </w:p>
    <w:p w14:paraId="2FFC16E1" w14:textId="10069E76" w:rsidR="00A1542B" w:rsidRDefault="00FA2A8D" w:rsidP="00EC770C">
      <w:pPr>
        <w:pStyle w:val="Heading3"/>
        <w:rPr>
          <w:rFonts w:eastAsia="Courier New"/>
          <w:u w:val="single"/>
        </w:rPr>
      </w:pPr>
      <w:bookmarkStart w:id="20" w:name="_Toc155262864"/>
      <w:r w:rsidRPr="00FA2A8D">
        <w:rPr>
          <w:rFonts w:eastAsia="Courier New"/>
          <w:u w:val="single"/>
        </w:rPr>
        <w:t>Network Scan</w:t>
      </w:r>
      <w:bookmarkEnd w:id="20"/>
    </w:p>
    <w:p w14:paraId="4FDE3CC8" w14:textId="77777777" w:rsidR="00FA2A8D" w:rsidRPr="00FA2A8D" w:rsidRDefault="00FA2A8D" w:rsidP="00FA2A8D"/>
    <w:p w14:paraId="356CD08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Nmap 7.92 scan initiated Tue </w:t>
      </w:r>
      <w:proofErr w:type="gramStart"/>
      <w:r w:rsidRPr="00CE45A3">
        <w:rPr>
          <w:rFonts w:ascii="Courier New" w:eastAsia="Courier New" w:hAnsi="Courier New" w:cs="Courier New"/>
          <w:sz w:val="20"/>
        </w:rPr>
        <w:t>Dec  5</w:t>
      </w:r>
      <w:proofErr w:type="gramEnd"/>
      <w:r w:rsidRPr="00CE45A3">
        <w:rPr>
          <w:rFonts w:ascii="Courier New" w:eastAsia="Courier New" w:hAnsi="Courier New" w:cs="Courier New"/>
          <w:sz w:val="20"/>
        </w:rPr>
        <w:t xml:space="preserve"> 00:02:21 2023 as: </w:t>
      </w:r>
      <w:proofErr w:type="spellStart"/>
      <w:r w:rsidRPr="00CE45A3">
        <w:rPr>
          <w:rFonts w:ascii="Courier New" w:eastAsia="Courier New" w:hAnsi="Courier New" w:cs="Courier New"/>
          <w:sz w:val="20"/>
        </w:rPr>
        <w:t>nmap</w:t>
      </w:r>
      <w:proofErr w:type="spellEnd"/>
      <w:r w:rsidRPr="00CE45A3">
        <w:rPr>
          <w:rFonts w:ascii="Courier New" w:eastAsia="Courier New" w:hAnsi="Courier New" w:cs="Courier New"/>
          <w:sz w:val="20"/>
        </w:rPr>
        <w:t xml:space="preserve"> -p- -</w:t>
      </w:r>
      <w:proofErr w:type="spellStart"/>
      <w:r w:rsidRPr="00CE45A3">
        <w:rPr>
          <w:rFonts w:ascii="Courier New" w:eastAsia="Courier New" w:hAnsi="Courier New" w:cs="Courier New"/>
          <w:sz w:val="20"/>
        </w:rPr>
        <w:t>sV</w:t>
      </w:r>
      <w:proofErr w:type="spellEnd"/>
      <w:r w:rsidRPr="00CE45A3">
        <w:rPr>
          <w:rFonts w:ascii="Courier New" w:eastAsia="Courier New" w:hAnsi="Courier New" w:cs="Courier New"/>
          <w:sz w:val="20"/>
        </w:rPr>
        <w:t xml:space="preserve"> -A -T5 -</w:t>
      </w:r>
      <w:proofErr w:type="spellStart"/>
      <w:r w:rsidRPr="00CE45A3">
        <w:rPr>
          <w:rFonts w:ascii="Courier New" w:eastAsia="Courier New" w:hAnsi="Courier New" w:cs="Courier New"/>
          <w:sz w:val="20"/>
        </w:rPr>
        <w:t>oN</w:t>
      </w:r>
      <w:proofErr w:type="spellEnd"/>
      <w:r w:rsidRPr="00CE45A3">
        <w:rPr>
          <w:rFonts w:ascii="Courier New" w:eastAsia="Courier New" w:hAnsi="Courier New" w:cs="Courier New"/>
          <w:sz w:val="20"/>
        </w:rPr>
        <w:t xml:space="preserve"> /home/kali/Desktop/scan_results.txt 192.168.10.1 192.168.10.2</w:t>
      </w:r>
    </w:p>
    <w:p w14:paraId="2A89BB8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Nmap scan report for 192.168.10.1</w:t>
      </w:r>
    </w:p>
    <w:p w14:paraId="00EC82D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Host is up (0.00050s latency).</w:t>
      </w:r>
    </w:p>
    <w:p w14:paraId="0C632BB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Not shown: 65500 closed </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ports (reset)</w:t>
      </w:r>
    </w:p>
    <w:p w14:paraId="5390261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PORT      STATE SERVICE       VERSION</w:t>
      </w:r>
    </w:p>
    <w:p w14:paraId="5C12A20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21/</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ftp</w:t>
      </w:r>
      <w:proofErr w:type="gramEnd"/>
    </w:p>
    <w:p w14:paraId="51DDC76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ftp-syst: </w:t>
      </w:r>
    </w:p>
    <w:p w14:paraId="44374F0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_  SYST</w:t>
      </w:r>
      <w:proofErr w:type="gramEnd"/>
      <w:r w:rsidRPr="00CE45A3">
        <w:rPr>
          <w:rFonts w:ascii="Courier New" w:eastAsia="Courier New" w:hAnsi="Courier New" w:cs="Courier New"/>
          <w:sz w:val="20"/>
        </w:rPr>
        <w:t>: Internet Component Suite</w:t>
      </w:r>
    </w:p>
    <w:p w14:paraId="18DF712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|_ftp-bounce: bounce working!</w:t>
      </w:r>
    </w:p>
    <w:p w14:paraId="4F047BB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fingerprint-strings: </w:t>
      </w:r>
    </w:p>
    <w:p w14:paraId="7A0B358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GenericLines</w:t>
      </w:r>
      <w:proofErr w:type="spellEnd"/>
      <w:r w:rsidRPr="00CE45A3">
        <w:rPr>
          <w:rFonts w:ascii="Courier New" w:eastAsia="Courier New" w:hAnsi="Courier New" w:cs="Courier New"/>
          <w:sz w:val="20"/>
        </w:rPr>
        <w:t xml:space="preserve">: </w:t>
      </w:r>
    </w:p>
    <w:p w14:paraId="1B118D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220-Wellcome to Home Ftp Server!</w:t>
      </w:r>
    </w:p>
    <w:p w14:paraId="0B7330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Server ready.</w:t>
      </w:r>
    </w:p>
    <w:p w14:paraId="5D1D73D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command not understood.</w:t>
      </w:r>
    </w:p>
    <w:p w14:paraId="4DF1F9C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command not understood.</w:t>
      </w:r>
    </w:p>
    <w:p w14:paraId="570794F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Help: </w:t>
      </w:r>
    </w:p>
    <w:p w14:paraId="58E9B8F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220-Wellcome to Home Ftp Server!</w:t>
      </w:r>
    </w:p>
    <w:p w14:paraId="196AC12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Server ready.</w:t>
      </w:r>
    </w:p>
    <w:p w14:paraId="2F8045E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'HELP': command not understood.</w:t>
      </w:r>
    </w:p>
    <w:p w14:paraId="6705FE1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NULL, </w:t>
      </w:r>
      <w:proofErr w:type="spellStart"/>
      <w:r w:rsidRPr="00CE45A3">
        <w:rPr>
          <w:rFonts w:ascii="Courier New" w:eastAsia="Courier New" w:hAnsi="Courier New" w:cs="Courier New"/>
          <w:sz w:val="20"/>
        </w:rPr>
        <w:t>SMBProgNeg</w:t>
      </w:r>
      <w:proofErr w:type="spellEnd"/>
      <w:r w:rsidRPr="00CE45A3">
        <w:rPr>
          <w:rFonts w:ascii="Courier New" w:eastAsia="Courier New" w:hAnsi="Courier New" w:cs="Courier New"/>
          <w:sz w:val="20"/>
        </w:rPr>
        <w:t xml:space="preserve">: </w:t>
      </w:r>
    </w:p>
    <w:p w14:paraId="6BF09B8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220-Wellcome to Home Ftp Server!</w:t>
      </w:r>
    </w:p>
    <w:p w14:paraId="088B839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Server ready.</w:t>
      </w:r>
    </w:p>
    <w:p w14:paraId="6B43903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SSLSessionReq</w:t>
      </w:r>
      <w:proofErr w:type="spellEnd"/>
      <w:r w:rsidRPr="00CE45A3">
        <w:rPr>
          <w:rFonts w:ascii="Courier New" w:eastAsia="Courier New" w:hAnsi="Courier New" w:cs="Courier New"/>
          <w:sz w:val="20"/>
        </w:rPr>
        <w:t xml:space="preserve">: </w:t>
      </w:r>
    </w:p>
    <w:p w14:paraId="1A008AD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220-Wellcome to Home Ftp Server!</w:t>
      </w:r>
    </w:p>
    <w:p w14:paraId="21DA18B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Server ready.</w:t>
      </w:r>
    </w:p>
    <w:p w14:paraId="46F3057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    command not understood.</w:t>
      </w:r>
    </w:p>
    <w:p w14:paraId="7424752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ftp-anon: Anonymous FTP login allowed (FTP code 230)</w:t>
      </w:r>
    </w:p>
    <w:p w14:paraId="35B010D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drw-rw-rw</w:t>
      </w:r>
      <w:proofErr w:type="spellEnd"/>
      <w:r w:rsidRPr="00CE45A3">
        <w:rPr>
          <w:rFonts w:ascii="Courier New" w:eastAsia="Courier New" w:hAnsi="Courier New" w:cs="Courier New"/>
          <w:sz w:val="20"/>
        </w:rPr>
        <w:t xml:space="preserve">-   1 ftp      </w:t>
      </w:r>
      <w:proofErr w:type="spellStart"/>
      <w:r w:rsidRPr="00CE45A3">
        <w:rPr>
          <w:rFonts w:ascii="Courier New" w:eastAsia="Courier New" w:hAnsi="Courier New" w:cs="Courier New"/>
          <w:sz w:val="20"/>
        </w:rPr>
        <w:t>ftp</w:t>
      </w:r>
      <w:proofErr w:type="spellEnd"/>
      <w:r w:rsidRPr="00CE45A3">
        <w:rPr>
          <w:rFonts w:ascii="Courier New" w:eastAsia="Courier New" w:hAnsi="Courier New" w:cs="Courier New"/>
          <w:sz w:val="20"/>
        </w:rPr>
        <w:t xml:space="preserve">            0 Oct </w:t>
      </w:r>
      <w:proofErr w:type="gramStart"/>
      <w:r w:rsidRPr="00CE45A3">
        <w:rPr>
          <w:rFonts w:ascii="Courier New" w:eastAsia="Courier New" w:hAnsi="Courier New" w:cs="Courier New"/>
          <w:sz w:val="20"/>
        </w:rPr>
        <w:t>06  2022</w:t>
      </w:r>
      <w:proofErr w:type="gramEnd"/>
      <w:r w:rsidRPr="00CE45A3">
        <w:rPr>
          <w:rFonts w:ascii="Courier New" w:eastAsia="Courier New" w:hAnsi="Courier New" w:cs="Courier New"/>
          <w:sz w:val="20"/>
        </w:rPr>
        <w:t xml:space="preserve"> . [NSE: writeable]</w:t>
      </w:r>
    </w:p>
    <w:p w14:paraId="3E84067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drw-rw-rw</w:t>
      </w:r>
      <w:proofErr w:type="spellEnd"/>
      <w:r w:rsidRPr="00CE45A3">
        <w:rPr>
          <w:rFonts w:ascii="Courier New" w:eastAsia="Courier New" w:hAnsi="Courier New" w:cs="Courier New"/>
          <w:sz w:val="20"/>
        </w:rPr>
        <w:t xml:space="preserve">-   1 ftp      </w:t>
      </w:r>
      <w:proofErr w:type="spellStart"/>
      <w:r w:rsidRPr="00CE45A3">
        <w:rPr>
          <w:rFonts w:ascii="Courier New" w:eastAsia="Courier New" w:hAnsi="Courier New" w:cs="Courier New"/>
          <w:sz w:val="20"/>
        </w:rPr>
        <w:t>ftp</w:t>
      </w:r>
      <w:proofErr w:type="spellEnd"/>
      <w:r w:rsidRPr="00CE45A3">
        <w:rPr>
          <w:rFonts w:ascii="Courier New" w:eastAsia="Courier New" w:hAnsi="Courier New" w:cs="Courier New"/>
          <w:sz w:val="20"/>
        </w:rPr>
        <w:t xml:space="preserve">            0 Oct </w:t>
      </w:r>
      <w:proofErr w:type="gramStart"/>
      <w:r w:rsidRPr="00CE45A3">
        <w:rPr>
          <w:rFonts w:ascii="Courier New" w:eastAsia="Courier New" w:hAnsi="Courier New" w:cs="Courier New"/>
          <w:sz w:val="20"/>
        </w:rPr>
        <w:t>06  2022</w:t>
      </w:r>
      <w:proofErr w:type="gramEnd"/>
      <w:r w:rsidRPr="00CE45A3">
        <w:rPr>
          <w:rFonts w:ascii="Courier New" w:eastAsia="Courier New" w:hAnsi="Courier New" w:cs="Courier New"/>
          <w:sz w:val="20"/>
        </w:rPr>
        <w:t xml:space="preserve"> .. [NSE: writeable]</w:t>
      </w:r>
    </w:p>
    <w:p w14:paraId="69F8D9B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w:t>
      </w:r>
      <w:proofErr w:type="spellStart"/>
      <w:r w:rsidRPr="00CE45A3">
        <w:rPr>
          <w:rFonts w:ascii="Courier New" w:eastAsia="Courier New" w:hAnsi="Courier New" w:cs="Courier New"/>
          <w:sz w:val="20"/>
        </w:rPr>
        <w:t>rw-rw-rw</w:t>
      </w:r>
      <w:proofErr w:type="spellEnd"/>
      <w:r w:rsidRPr="00CE45A3">
        <w:rPr>
          <w:rFonts w:ascii="Courier New" w:eastAsia="Courier New" w:hAnsi="Courier New" w:cs="Courier New"/>
          <w:sz w:val="20"/>
        </w:rPr>
        <w:t xml:space="preserve">-   1 ftp      </w:t>
      </w:r>
      <w:proofErr w:type="spellStart"/>
      <w:r w:rsidRPr="00CE45A3">
        <w:rPr>
          <w:rFonts w:ascii="Courier New" w:eastAsia="Courier New" w:hAnsi="Courier New" w:cs="Courier New"/>
          <w:sz w:val="20"/>
        </w:rPr>
        <w:t>ftp</w:t>
      </w:r>
      <w:proofErr w:type="spellEnd"/>
      <w:r w:rsidRPr="00CE45A3">
        <w:rPr>
          <w:rFonts w:ascii="Courier New" w:eastAsia="Courier New" w:hAnsi="Courier New" w:cs="Courier New"/>
          <w:sz w:val="20"/>
        </w:rPr>
        <w:t xml:space="preserve">           15 Apr </w:t>
      </w:r>
      <w:proofErr w:type="gramStart"/>
      <w:r w:rsidRPr="00CE45A3">
        <w:rPr>
          <w:rFonts w:ascii="Courier New" w:eastAsia="Courier New" w:hAnsi="Courier New" w:cs="Courier New"/>
          <w:sz w:val="20"/>
        </w:rPr>
        <w:t>19  2017</w:t>
      </w:r>
      <w:proofErr w:type="gramEnd"/>
      <w:r w:rsidRPr="00CE45A3">
        <w:rPr>
          <w:rFonts w:ascii="Courier New" w:eastAsia="Courier New" w:hAnsi="Courier New" w:cs="Courier New"/>
          <w:sz w:val="20"/>
        </w:rPr>
        <w:t xml:space="preserve"> DefaultFTP.txt [NSE: writeable]</w:t>
      </w:r>
    </w:p>
    <w:p w14:paraId="0AC4730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22/</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ssh</w:t>
      </w:r>
      <w:proofErr w:type="gramEnd"/>
      <w:r w:rsidRPr="00CE45A3">
        <w:rPr>
          <w:rFonts w:ascii="Courier New" w:eastAsia="Courier New" w:hAnsi="Courier New" w:cs="Courier New"/>
          <w:sz w:val="20"/>
        </w:rPr>
        <w:t xml:space="preserve">           OpenSSH for_Windows_8.6 (protocol 2.0)</w:t>
      </w:r>
    </w:p>
    <w:p w14:paraId="2D7DCCE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ssh-</w:t>
      </w:r>
      <w:proofErr w:type="spellStart"/>
      <w:r w:rsidRPr="00CE45A3">
        <w:rPr>
          <w:rFonts w:ascii="Courier New" w:eastAsia="Courier New" w:hAnsi="Courier New" w:cs="Courier New"/>
          <w:sz w:val="20"/>
        </w:rPr>
        <w:t>hostkey</w:t>
      </w:r>
      <w:proofErr w:type="spellEnd"/>
      <w:r w:rsidRPr="00CE45A3">
        <w:rPr>
          <w:rFonts w:ascii="Courier New" w:eastAsia="Courier New" w:hAnsi="Courier New" w:cs="Courier New"/>
          <w:sz w:val="20"/>
        </w:rPr>
        <w:t xml:space="preserve">: </w:t>
      </w:r>
    </w:p>
    <w:p w14:paraId="4E2B83D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3072 3</w:t>
      </w:r>
      <w:proofErr w:type="gramStart"/>
      <w:r w:rsidRPr="00CE45A3">
        <w:rPr>
          <w:rFonts w:ascii="Courier New" w:eastAsia="Courier New" w:hAnsi="Courier New" w:cs="Courier New"/>
          <w:sz w:val="20"/>
        </w:rPr>
        <w:t>a:35:12:6</w:t>
      </w:r>
      <w:proofErr w:type="gramEnd"/>
      <w:r w:rsidRPr="00CE45A3">
        <w:rPr>
          <w:rFonts w:ascii="Courier New" w:eastAsia="Courier New" w:hAnsi="Courier New" w:cs="Courier New"/>
          <w:sz w:val="20"/>
        </w:rPr>
        <w:t>e:d6:62:a9:72:7e:33:94:89:b0:72:4a:b2 (RSA)</w:t>
      </w:r>
    </w:p>
    <w:p w14:paraId="766D2CC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256 </w:t>
      </w:r>
      <w:proofErr w:type="gramStart"/>
      <w:r w:rsidRPr="00CE45A3">
        <w:rPr>
          <w:rFonts w:ascii="Courier New" w:eastAsia="Courier New" w:hAnsi="Courier New" w:cs="Courier New"/>
          <w:sz w:val="20"/>
        </w:rPr>
        <w:t>28:d</w:t>
      </w:r>
      <w:proofErr w:type="gramEnd"/>
      <w:r w:rsidRPr="00CE45A3">
        <w:rPr>
          <w:rFonts w:ascii="Courier New" w:eastAsia="Courier New" w:hAnsi="Courier New" w:cs="Courier New"/>
          <w:sz w:val="20"/>
        </w:rPr>
        <w:t>7:ce:b1:78:2c:bb:2c:03:52:d6:73:c3:5d:25:b7 (ECDSA)</w:t>
      </w:r>
    </w:p>
    <w:p w14:paraId="555C13E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_  256</w:t>
      </w:r>
      <w:proofErr w:type="gramEnd"/>
      <w:r w:rsidRPr="00CE45A3">
        <w:rPr>
          <w:rFonts w:ascii="Courier New" w:eastAsia="Courier New" w:hAnsi="Courier New" w:cs="Courier New"/>
          <w:sz w:val="20"/>
        </w:rPr>
        <w:t xml:space="preserve"> 86:89:76:b5:64:9e:8d:5b:0a:9c:d2:6d:e5:63:5c:7f (ED25519)</w:t>
      </w:r>
    </w:p>
    <w:p w14:paraId="4873782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smtp</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ArGoSoft</w:t>
      </w:r>
      <w:proofErr w:type="spellEnd"/>
      <w:r w:rsidRPr="00CE45A3">
        <w:rPr>
          <w:rFonts w:ascii="Courier New" w:eastAsia="Courier New" w:hAnsi="Courier New" w:cs="Courier New"/>
          <w:sz w:val="20"/>
        </w:rPr>
        <w:t xml:space="preserve"> Freeware </w:t>
      </w:r>
      <w:proofErr w:type="spellStart"/>
      <w:r w:rsidRPr="00CE45A3">
        <w:rPr>
          <w:rFonts w:ascii="Courier New" w:eastAsia="Courier New" w:hAnsi="Courier New" w:cs="Courier New"/>
          <w:sz w:val="20"/>
        </w:rPr>
        <w:t>smtpd</w:t>
      </w:r>
      <w:proofErr w:type="spellEnd"/>
      <w:r w:rsidRPr="00CE45A3">
        <w:rPr>
          <w:rFonts w:ascii="Courier New" w:eastAsia="Courier New" w:hAnsi="Courier New" w:cs="Courier New"/>
          <w:sz w:val="20"/>
        </w:rPr>
        <w:t xml:space="preserve"> 1.8.2.9</w:t>
      </w:r>
    </w:p>
    <w:p w14:paraId="10D4583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lastRenderedPageBreak/>
        <w:t xml:space="preserve">|_smtp-commands: Welcome [192.168.10.253], pleased to meet </w:t>
      </w:r>
      <w:proofErr w:type="gramStart"/>
      <w:r w:rsidRPr="00CE45A3">
        <w:rPr>
          <w:rFonts w:ascii="Courier New" w:eastAsia="Courier New" w:hAnsi="Courier New" w:cs="Courier New"/>
          <w:sz w:val="20"/>
        </w:rPr>
        <w:t>you</w:t>
      </w:r>
      <w:proofErr w:type="gramEnd"/>
    </w:p>
    <w:p w14:paraId="3D4901B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domain</w:t>
      </w:r>
      <w:proofErr w:type="gramEnd"/>
      <w:r w:rsidRPr="00CE45A3">
        <w:rPr>
          <w:rFonts w:ascii="Courier New" w:eastAsia="Courier New" w:hAnsi="Courier New" w:cs="Courier New"/>
          <w:sz w:val="20"/>
        </w:rPr>
        <w:t xml:space="preserve">        Simple DNS Plus</w:t>
      </w:r>
    </w:p>
    <w:p w14:paraId="34D4554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79/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finger</w:t>
      </w:r>
      <w:proofErr w:type="gramEnd"/>
      <w:r w:rsidRPr="00CE45A3">
        <w:rPr>
          <w:rFonts w:ascii="Courier New" w:eastAsia="Courier New" w:hAnsi="Courier New" w:cs="Courier New"/>
          <w:sz w:val="20"/>
        </w:rPr>
        <w:t>?</w:t>
      </w:r>
    </w:p>
    <w:p w14:paraId="50D83F5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finger: This is finger server\</w:t>
      </w:r>
      <w:proofErr w:type="gramStart"/>
      <w:r w:rsidRPr="00CE45A3">
        <w:rPr>
          <w:rFonts w:ascii="Courier New" w:eastAsia="Courier New" w:hAnsi="Courier New" w:cs="Courier New"/>
          <w:sz w:val="20"/>
        </w:rPr>
        <w:t>x0D</w:t>
      </w:r>
      <w:proofErr w:type="gramEnd"/>
    </w:p>
    <w:p w14:paraId="1301B49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\x0D</w:t>
      </w:r>
    </w:p>
    <w:p w14:paraId="43798DC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|_Please use </w:t>
      </w:r>
      <w:proofErr w:type="spellStart"/>
      <w:r w:rsidRPr="00CE45A3">
        <w:rPr>
          <w:rFonts w:ascii="Courier New" w:eastAsia="Courier New" w:hAnsi="Courier New" w:cs="Courier New"/>
          <w:sz w:val="20"/>
        </w:rPr>
        <w:t>username@domain</w:t>
      </w:r>
      <w:proofErr w:type="spellEnd"/>
      <w:r w:rsidRPr="00CE45A3">
        <w:rPr>
          <w:rFonts w:ascii="Courier New" w:eastAsia="Courier New" w:hAnsi="Courier New" w:cs="Courier New"/>
          <w:sz w:val="20"/>
        </w:rPr>
        <w:t xml:space="preserve"> format.\</w:t>
      </w:r>
      <w:proofErr w:type="gramStart"/>
      <w:r w:rsidRPr="00CE45A3">
        <w:rPr>
          <w:rFonts w:ascii="Courier New" w:eastAsia="Courier New" w:hAnsi="Courier New" w:cs="Courier New"/>
          <w:sz w:val="20"/>
        </w:rPr>
        <w:t>x0D</w:t>
      </w:r>
      <w:proofErr w:type="gramEnd"/>
    </w:p>
    <w:p w14:paraId="2940B00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fingerprint-strings: </w:t>
      </w:r>
    </w:p>
    <w:p w14:paraId="31AD16B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FourOhFourRequest</w:t>
      </w:r>
      <w:proofErr w:type="spellEnd"/>
      <w:r w:rsidRPr="00CE45A3">
        <w:rPr>
          <w:rFonts w:ascii="Courier New" w:eastAsia="Courier New" w:hAnsi="Courier New" w:cs="Courier New"/>
          <w:sz w:val="20"/>
        </w:rPr>
        <w:t xml:space="preserve">: </w:t>
      </w:r>
    </w:p>
    <w:p w14:paraId="584D4A1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2820258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GET /nice%20ports%2C/Tri%6Eity.txt%2ebak HTTP/1.0 not </w:t>
      </w:r>
      <w:proofErr w:type="gramStart"/>
      <w:r w:rsidRPr="00CE45A3">
        <w:rPr>
          <w:rFonts w:ascii="Courier New" w:eastAsia="Courier New" w:hAnsi="Courier New" w:cs="Courier New"/>
          <w:sz w:val="20"/>
        </w:rPr>
        <w:t>found</w:t>
      </w:r>
      <w:proofErr w:type="gramEnd"/>
    </w:p>
    <w:p w14:paraId="744B94D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GenericLines</w:t>
      </w:r>
      <w:proofErr w:type="spellEnd"/>
      <w:r w:rsidRPr="00CE45A3">
        <w:rPr>
          <w:rFonts w:ascii="Courier New" w:eastAsia="Courier New" w:hAnsi="Courier New" w:cs="Courier New"/>
          <w:sz w:val="20"/>
        </w:rPr>
        <w:t xml:space="preserve">: </w:t>
      </w:r>
    </w:p>
    <w:p w14:paraId="1299C0D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2F86DB2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GetRequest</w:t>
      </w:r>
      <w:proofErr w:type="spellEnd"/>
      <w:r w:rsidRPr="00CE45A3">
        <w:rPr>
          <w:rFonts w:ascii="Courier New" w:eastAsia="Courier New" w:hAnsi="Courier New" w:cs="Courier New"/>
          <w:sz w:val="20"/>
        </w:rPr>
        <w:t xml:space="preserve">: </w:t>
      </w:r>
    </w:p>
    <w:p w14:paraId="63916C9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5CFF8A0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GET / HTTP/1.0 not </w:t>
      </w:r>
      <w:proofErr w:type="gramStart"/>
      <w:r w:rsidRPr="00CE45A3">
        <w:rPr>
          <w:rFonts w:ascii="Courier New" w:eastAsia="Courier New" w:hAnsi="Courier New" w:cs="Courier New"/>
          <w:sz w:val="20"/>
        </w:rPr>
        <w:t>found</w:t>
      </w:r>
      <w:proofErr w:type="gramEnd"/>
    </w:p>
    <w:p w14:paraId="525F696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HTTPOptions</w:t>
      </w:r>
      <w:proofErr w:type="spellEnd"/>
      <w:r w:rsidRPr="00CE45A3">
        <w:rPr>
          <w:rFonts w:ascii="Courier New" w:eastAsia="Courier New" w:hAnsi="Courier New" w:cs="Courier New"/>
          <w:sz w:val="20"/>
        </w:rPr>
        <w:t xml:space="preserve">: </w:t>
      </w:r>
    </w:p>
    <w:p w14:paraId="315BE1C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2CF2243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OPTIONS / HTTP/1.0 not </w:t>
      </w:r>
      <w:proofErr w:type="gramStart"/>
      <w:r w:rsidRPr="00CE45A3">
        <w:rPr>
          <w:rFonts w:ascii="Courier New" w:eastAsia="Courier New" w:hAnsi="Courier New" w:cs="Courier New"/>
          <w:sz w:val="20"/>
        </w:rPr>
        <w:t>found</w:t>
      </w:r>
      <w:proofErr w:type="gramEnd"/>
    </w:p>
    <w:p w14:paraId="6064AC1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Help: </w:t>
      </w:r>
    </w:p>
    <w:p w14:paraId="112B0B8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3B67239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HELP not </w:t>
      </w:r>
      <w:proofErr w:type="gramStart"/>
      <w:r w:rsidRPr="00CE45A3">
        <w:rPr>
          <w:rFonts w:ascii="Courier New" w:eastAsia="Courier New" w:hAnsi="Courier New" w:cs="Courier New"/>
          <w:sz w:val="20"/>
        </w:rPr>
        <w:t>found</w:t>
      </w:r>
      <w:proofErr w:type="gramEnd"/>
    </w:p>
    <w:p w14:paraId="7ECC81D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LPDString</w:t>
      </w:r>
      <w:proofErr w:type="spellEnd"/>
      <w:r w:rsidRPr="00CE45A3">
        <w:rPr>
          <w:rFonts w:ascii="Courier New" w:eastAsia="Courier New" w:hAnsi="Courier New" w:cs="Courier New"/>
          <w:sz w:val="20"/>
        </w:rPr>
        <w:t xml:space="preserve">: </w:t>
      </w:r>
    </w:p>
    <w:p w14:paraId="069DDAD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70E22E5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w:t>
      </w:r>
    </w:p>
    <w:p w14:paraId="3017D80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default not </w:t>
      </w:r>
      <w:proofErr w:type="gramStart"/>
      <w:r w:rsidRPr="00CE45A3">
        <w:rPr>
          <w:rFonts w:ascii="Courier New" w:eastAsia="Courier New" w:hAnsi="Courier New" w:cs="Courier New"/>
          <w:sz w:val="20"/>
        </w:rPr>
        <w:t>found</w:t>
      </w:r>
      <w:proofErr w:type="gramEnd"/>
    </w:p>
    <w:p w14:paraId="1DC86A0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RTSPRequest</w:t>
      </w:r>
      <w:proofErr w:type="spellEnd"/>
      <w:r w:rsidRPr="00CE45A3">
        <w:rPr>
          <w:rFonts w:ascii="Courier New" w:eastAsia="Courier New" w:hAnsi="Courier New" w:cs="Courier New"/>
          <w:sz w:val="20"/>
        </w:rPr>
        <w:t xml:space="preserve">: </w:t>
      </w:r>
    </w:p>
    <w:p w14:paraId="2C98595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6BA7834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Sorry, user OPTIONS / RTSP/1.0 not </w:t>
      </w:r>
      <w:proofErr w:type="gramStart"/>
      <w:r w:rsidRPr="00CE45A3">
        <w:rPr>
          <w:rFonts w:ascii="Courier New" w:eastAsia="Courier New" w:hAnsi="Courier New" w:cs="Courier New"/>
          <w:sz w:val="20"/>
        </w:rPr>
        <w:t>found</w:t>
      </w:r>
      <w:proofErr w:type="gramEnd"/>
    </w:p>
    <w:p w14:paraId="1463B7C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SIPOptions</w:t>
      </w:r>
      <w:proofErr w:type="spellEnd"/>
      <w:r w:rsidRPr="00CE45A3">
        <w:rPr>
          <w:rFonts w:ascii="Courier New" w:eastAsia="Courier New" w:hAnsi="Courier New" w:cs="Courier New"/>
          <w:sz w:val="20"/>
        </w:rPr>
        <w:t xml:space="preserve">: </w:t>
      </w:r>
    </w:p>
    <w:p w14:paraId="508EDCC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This is finger </w:t>
      </w:r>
      <w:proofErr w:type="gramStart"/>
      <w:r w:rsidRPr="00CE45A3">
        <w:rPr>
          <w:rFonts w:ascii="Courier New" w:eastAsia="Courier New" w:hAnsi="Courier New" w:cs="Courier New"/>
          <w:sz w:val="20"/>
        </w:rPr>
        <w:t>server</w:t>
      </w:r>
      <w:proofErr w:type="gramEnd"/>
    </w:p>
    <w:p w14:paraId="13B7DB8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    Sorry, user OPTIONS </w:t>
      </w:r>
      <w:proofErr w:type="spellStart"/>
      <w:proofErr w:type="gramStart"/>
      <w:r w:rsidRPr="00CE45A3">
        <w:rPr>
          <w:rFonts w:ascii="Courier New" w:eastAsia="Courier New" w:hAnsi="Courier New" w:cs="Courier New"/>
          <w:sz w:val="20"/>
        </w:rPr>
        <w:t>sip:nm</w:t>
      </w:r>
      <w:proofErr w:type="spellEnd"/>
      <w:proofErr w:type="gramEnd"/>
      <w:r w:rsidRPr="00CE45A3">
        <w:rPr>
          <w:rFonts w:ascii="Courier New" w:eastAsia="Courier New" w:hAnsi="Courier New" w:cs="Courier New"/>
          <w:sz w:val="20"/>
        </w:rPr>
        <w:t xml:space="preserve"> SIP/2.0 not found</w:t>
      </w:r>
    </w:p>
    <w:p w14:paraId="0F6E078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80/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http</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ArGoSoft</w:t>
      </w:r>
      <w:proofErr w:type="spellEnd"/>
      <w:r w:rsidRPr="00CE45A3">
        <w:rPr>
          <w:rFonts w:ascii="Courier New" w:eastAsia="Courier New" w:hAnsi="Courier New" w:cs="Courier New"/>
          <w:sz w:val="20"/>
        </w:rPr>
        <w:t xml:space="preserve"> Mail Server Freeware httpd 1.8.2.9</w:t>
      </w:r>
    </w:p>
    <w:p w14:paraId="0B23FAC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|_http-title: </w:t>
      </w:r>
      <w:proofErr w:type="spellStart"/>
      <w:r w:rsidRPr="00CE45A3">
        <w:rPr>
          <w:rFonts w:ascii="Courier New" w:eastAsia="Courier New" w:hAnsi="Courier New" w:cs="Courier New"/>
          <w:sz w:val="20"/>
        </w:rPr>
        <w:t>ArGoSoft</w:t>
      </w:r>
      <w:proofErr w:type="spellEnd"/>
      <w:r w:rsidRPr="00CE45A3">
        <w:rPr>
          <w:rFonts w:ascii="Courier New" w:eastAsia="Courier New" w:hAnsi="Courier New" w:cs="Courier New"/>
          <w:sz w:val="20"/>
        </w:rPr>
        <w:t xml:space="preserve"> Mail Server</w:t>
      </w:r>
    </w:p>
    <w:p w14:paraId="7E5835E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88/</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kerberos</w:t>
      </w:r>
      <w:proofErr w:type="spellEnd"/>
      <w:proofErr w:type="gramEnd"/>
      <w:r w:rsidRPr="00CE45A3">
        <w:rPr>
          <w:rFonts w:ascii="Courier New" w:eastAsia="Courier New" w:hAnsi="Courier New" w:cs="Courier New"/>
          <w:sz w:val="20"/>
        </w:rPr>
        <w:t>-sec  Microsoft Windows Kerberos (server time: 2023-12-05 05:02:46Z)</w:t>
      </w:r>
    </w:p>
    <w:p w14:paraId="1918ACB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90/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http</w:t>
      </w:r>
      <w:proofErr w:type="gramEnd"/>
      <w:r w:rsidRPr="00CE45A3">
        <w:rPr>
          <w:rFonts w:ascii="Courier New" w:eastAsia="Courier New" w:hAnsi="Courier New" w:cs="Courier New"/>
          <w:sz w:val="20"/>
        </w:rPr>
        <w:t xml:space="preserve">          Apache httpd (PHP 5.6.30)</w:t>
      </w:r>
    </w:p>
    <w:p w14:paraId="62A5F11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Apache</w:t>
      </w:r>
    </w:p>
    <w:p w14:paraId="131FFE8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log1 CMS</w:t>
      </w:r>
    </w:p>
    <w:p w14:paraId="4D74CA8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110/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pop</w:t>
      </w:r>
      <w:proofErr w:type="gramEnd"/>
      <w:r w:rsidRPr="00CE45A3">
        <w:rPr>
          <w:rFonts w:ascii="Courier New" w:eastAsia="Courier New" w:hAnsi="Courier New" w:cs="Courier New"/>
          <w:sz w:val="20"/>
        </w:rPr>
        <w:t xml:space="preserve">3          </w:t>
      </w:r>
      <w:proofErr w:type="spellStart"/>
      <w:r w:rsidRPr="00CE45A3">
        <w:rPr>
          <w:rFonts w:ascii="Courier New" w:eastAsia="Courier New" w:hAnsi="Courier New" w:cs="Courier New"/>
          <w:sz w:val="20"/>
        </w:rPr>
        <w:t>ArGoSoft</w:t>
      </w:r>
      <w:proofErr w:type="spellEnd"/>
      <w:r w:rsidRPr="00CE45A3">
        <w:rPr>
          <w:rFonts w:ascii="Courier New" w:eastAsia="Courier New" w:hAnsi="Courier New" w:cs="Courier New"/>
          <w:sz w:val="20"/>
        </w:rPr>
        <w:t xml:space="preserve"> freeware pop3d 1.8.2.9</w:t>
      </w:r>
    </w:p>
    <w:p w14:paraId="148A611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135/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1BBB136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139/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netbios</w:t>
      </w:r>
      <w:proofErr w:type="gramEnd"/>
      <w:r w:rsidRPr="00CE45A3">
        <w:rPr>
          <w:rFonts w:ascii="Courier New" w:eastAsia="Courier New" w:hAnsi="Courier New" w:cs="Courier New"/>
          <w:sz w:val="20"/>
        </w:rPr>
        <w:t>-ssn</w:t>
      </w:r>
      <w:proofErr w:type="spellEnd"/>
      <w:r w:rsidRPr="00CE45A3">
        <w:rPr>
          <w:rFonts w:ascii="Courier New" w:eastAsia="Courier New" w:hAnsi="Courier New" w:cs="Courier New"/>
          <w:sz w:val="20"/>
        </w:rPr>
        <w:t xml:space="preserve">   Microsoft Windows </w:t>
      </w:r>
      <w:proofErr w:type="spellStart"/>
      <w:r w:rsidRPr="00CE45A3">
        <w:rPr>
          <w:rFonts w:ascii="Courier New" w:eastAsia="Courier New" w:hAnsi="Courier New" w:cs="Courier New"/>
          <w:sz w:val="20"/>
        </w:rPr>
        <w:t>netbios-ssn</w:t>
      </w:r>
      <w:proofErr w:type="spellEnd"/>
    </w:p>
    <w:p w14:paraId="72E4602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389/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ldap</w:t>
      </w:r>
      <w:proofErr w:type="spellEnd"/>
      <w:proofErr w:type="gramEnd"/>
      <w:r w:rsidRPr="00CE45A3">
        <w:rPr>
          <w:rFonts w:ascii="Courier New" w:eastAsia="Courier New" w:hAnsi="Courier New" w:cs="Courier New"/>
          <w:sz w:val="20"/>
        </w:rPr>
        <w:t xml:space="preserve">          Microsoft Windows Active Directory LDAP (Domain: uadcwnet.com0., Site: Default-First-Site-Name)</w:t>
      </w:r>
    </w:p>
    <w:p w14:paraId="3E48F30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445/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microsoft</w:t>
      </w:r>
      <w:proofErr w:type="spellEnd"/>
      <w:proofErr w:type="gramEnd"/>
      <w:r w:rsidRPr="00CE45A3">
        <w:rPr>
          <w:rFonts w:ascii="Courier New" w:eastAsia="Courier New" w:hAnsi="Courier New" w:cs="Courier New"/>
          <w:sz w:val="20"/>
        </w:rPr>
        <w:t xml:space="preserve">-ds  Windows Server 2019 Standard 17763 </w:t>
      </w:r>
      <w:proofErr w:type="spellStart"/>
      <w:r w:rsidRPr="00CE45A3">
        <w:rPr>
          <w:rFonts w:ascii="Courier New" w:eastAsia="Courier New" w:hAnsi="Courier New" w:cs="Courier New"/>
          <w:sz w:val="20"/>
        </w:rPr>
        <w:t>microsoft</w:t>
      </w:r>
      <w:proofErr w:type="spellEnd"/>
      <w:r w:rsidRPr="00CE45A3">
        <w:rPr>
          <w:rFonts w:ascii="Courier New" w:eastAsia="Courier New" w:hAnsi="Courier New" w:cs="Courier New"/>
          <w:sz w:val="20"/>
        </w:rPr>
        <w:t>-ds (workgroup: UADCWNET)</w:t>
      </w:r>
    </w:p>
    <w:p w14:paraId="0F9F7AE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464/</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kpasswd</w:t>
      </w:r>
      <w:proofErr w:type="gramEnd"/>
      <w:r w:rsidRPr="00CE45A3">
        <w:rPr>
          <w:rFonts w:ascii="Courier New" w:eastAsia="Courier New" w:hAnsi="Courier New" w:cs="Courier New"/>
          <w:sz w:val="20"/>
        </w:rPr>
        <w:t>5?</w:t>
      </w:r>
    </w:p>
    <w:p w14:paraId="743ACE5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593/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ncacn</w:t>
      </w:r>
      <w:proofErr w:type="gramEnd"/>
      <w:r w:rsidRPr="00CE45A3">
        <w:rPr>
          <w:rFonts w:ascii="Courier New" w:eastAsia="Courier New" w:hAnsi="Courier New" w:cs="Courier New"/>
          <w:sz w:val="20"/>
        </w:rPr>
        <w:t>_http</w:t>
      </w:r>
      <w:proofErr w:type="spellEnd"/>
      <w:r w:rsidRPr="00CE45A3">
        <w:rPr>
          <w:rFonts w:ascii="Courier New" w:eastAsia="Courier New" w:hAnsi="Courier New" w:cs="Courier New"/>
          <w:sz w:val="20"/>
        </w:rPr>
        <w:t xml:space="preserve">    Microsoft Windows RPC over HTTP 1.0</w:t>
      </w:r>
    </w:p>
    <w:p w14:paraId="0F0A414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636/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tcpwrapped</w:t>
      </w:r>
      <w:proofErr w:type="spellEnd"/>
      <w:proofErr w:type="gramEnd"/>
    </w:p>
    <w:p w14:paraId="17766B9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2025/</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http          </w:t>
      </w:r>
      <w:proofErr w:type="spellStart"/>
      <w:r w:rsidRPr="00CE45A3">
        <w:rPr>
          <w:rFonts w:ascii="Courier New" w:eastAsia="Courier New" w:hAnsi="Courier New" w:cs="Courier New"/>
          <w:sz w:val="20"/>
        </w:rPr>
        <w:t>HttpFileServer</w:t>
      </w:r>
      <w:proofErr w:type="spellEnd"/>
      <w:r w:rsidRPr="00CE45A3">
        <w:rPr>
          <w:rFonts w:ascii="Courier New" w:eastAsia="Courier New" w:hAnsi="Courier New" w:cs="Courier New"/>
          <w:sz w:val="20"/>
        </w:rPr>
        <w:t xml:space="preserve"> httpd 2.3</w:t>
      </w:r>
    </w:p>
    <w:p w14:paraId="350AB8A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HFS 2.3</w:t>
      </w:r>
    </w:p>
    <w:p w14:paraId="7759CF7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lastRenderedPageBreak/>
        <w:t>|_http-title: HFS /</w:t>
      </w:r>
    </w:p>
    <w:p w14:paraId="4B79771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3268/</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ldap</w:t>
      </w:r>
      <w:proofErr w:type="spellEnd"/>
      <w:r w:rsidRPr="00CE45A3">
        <w:rPr>
          <w:rFonts w:ascii="Courier New" w:eastAsia="Courier New" w:hAnsi="Courier New" w:cs="Courier New"/>
          <w:sz w:val="20"/>
        </w:rPr>
        <w:t xml:space="preserve">          Microsoft Windows Active Directory LDAP (Domain: uadcwnet.com0., Site: Default-First-Site-Name)</w:t>
      </w:r>
    </w:p>
    <w:p w14:paraId="0DDAFCF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3269/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tcpwrapped</w:t>
      </w:r>
      <w:proofErr w:type="spellEnd"/>
    </w:p>
    <w:p w14:paraId="25280F8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3389/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ms</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wbt</w:t>
      </w:r>
      <w:proofErr w:type="spellEnd"/>
      <w:r w:rsidRPr="00CE45A3">
        <w:rPr>
          <w:rFonts w:ascii="Courier New" w:eastAsia="Courier New" w:hAnsi="Courier New" w:cs="Courier New"/>
          <w:sz w:val="20"/>
        </w:rPr>
        <w:t>-server Microsoft Terminal Services</w:t>
      </w:r>
    </w:p>
    <w:p w14:paraId="0CE8D94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rdp</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ntlm</w:t>
      </w:r>
      <w:proofErr w:type="spellEnd"/>
      <w:r w:rsidRPr="00CE45A3">
        <w:rPr>
          <w:rFonts w:ascii="Courier New" w:eastAsia="Courier New" w:hAnsi="Courier New" w:cs="Courier New"/>
          <w:sz w:val="20"/>
        </w:rPr>
        <w:t xml:space="preserve">-info: </w:t>
      </w:r>
    </w:p>
    <w:p w14:paraId="5BE36E5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Target_Name</w:t>
      </w:r>
      <w:proofErr w:type="spellEnd"/>
      <w:r w:rsidRPr="00CE45A3">
        <w:rPr>
          <w:rFonts w:ascii="Courier New" w:eastAsia="Courier New" w:hAnsi="Courier New" w:cs="Courier New"/>
          <w:sz w:val="20"/>
        </w:rPr>
        <w:t>: UADCWNET</w:t>
      </w:r>
    </w:p>
    <w:p w14:paraId="3F0C4C9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NetBIOS_Domain_Name</w:t>
      </w:r>
      <w:proofErr w:type="spellEnd"/>
      <w:r w:rsidRPr="00CE45A3">
        <w:rPr>
          <w:rFonts w:ascii="Courier New" w:eastAsia="Courier New" w:hAnsi="Courier New" w:cs="Courier New"/>
          <w:sz w:val="20"/>
        </w:rPr>
        <w:t>: UADCWNET</w:t>
      </w:r>
    </w:p>
    <w:p w14:paraId="55E2AF3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NetBIOS_Computer_Name</w:t>
      </w:r>
      <w:proofErr w:type="spellEnd"/>
      <w:r w:rsidRPr="00CE45A3">
        <w:rPr>
          <w:rFonts w:ascii="Courier New" w:eastAsia="Courier New" w:hAnsi="Courier New" w:cs="Courier New"/>
          <w:sz w:val="20"/>
        </w:rPr>
        <w:t>: SERVER1</w:t>
      </w:r>
    </w:p>
    <w:p w14:paraId="7468CEE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DNS_Domain_Name</w:t>
      </w:r>
      <w:proofErr w:type="spellEnd"/>
      <w:r w:rsidRPr="00CE45A3">
        <w:rPr>
          <w:rFonts w:ascii="Courier New" w:eastAsia="Courier New" w:hAnsi="Courier New" w:cs="Courier New"/>
          <w:sz w:val="20"/>
        </w:rPr>
        <w:t>: uadcwnet.com</w:t>
      </w:r>
    </w:p>
    <w:p w14:paraId="73D78D9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DNS_Computer_Name</w:t>
      </w:r>
      <w:proofErr w:type="spellEnd"/>
      <w:r w:rsidRPr="00CE45A3">
        <w:rPr>
          <w:rFonts w:ascii="Courier New" w:eastAsia="Courier New" w:hAnsi="Courier New" w:cs="Courier New"/>
          <w:sz w:val="20"/>
        </w:rPr>
        <w:t>: Server1.uadcwnet.com</w:t>
      </w:r>
    </w:p>
    <w:p w14:paraId="2F61150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DNS_Tree_Name</w:t>
      </w:r>
      <w:proofErr w:type="spellEnd"/>
      <w:r w:rsidRPr="00CE45A3">
        <w:rPr>
          <w:rFonts w:ascii="Courier New" w:eastAsia="Courier New" w:hAnsi="Courier New" w:cs="Courier New"/>
          <w:sz w:val="20"/>
        </w:rPr>
        <w:t>: uadcwnet.com</w:t>
      </w:r>
    </w:p>
    <w:p w14:paraId="3A71A38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Product_Version</w:t>
      </w:r>
      <w:proofErr w:type="spellEnd"/>
      <w:r w:rsidRPr="00CE45A3">
        <w:rPr>
          <w:rFonts w:ascii="Courier New" w:eastAsia="Courier New" w:hAnsi="Courier New" w:cs="Courier New"/>
          <w:sz w:val="20"/>
        </w:rPr>
        <w:t>: 10.0.17763</w:t>
      </w:r>
    </w:p>
    <w:p w14:paraId="349AA1D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 xml:space="preserve">_  </w:t>
      </w:r>
      <w:proofErr w:type="spellStart"/>
      <w:r w:rsidRPr="00CE45A3">
        <w:rPr>
          <w:rFonts w:ascii="Courier New" w:eastAsia="Courier New" w:hAnsi="Courier New" w:cs="Courier New"/>
          <w:sz w:val="20"/>
        </w:rPr>
        <w:t>System</w:t>
      </w:r>
      <w:proofErr w:type="gramEnd"/>
      <w:r w:rsidRPr="00CE45A3">
        <w:rPr>
          <w:rFonts w:ascii="Courier New" w:eastAsia="Courier New" w:hAnsi="Courier New" w:cs="Courier New"/>
          <w:sz w:val="20"/>
        </w:rPr>
        <w:t>_Time</w:t>
      </w:r>
      <w:proofErr w:type="spellEnd"/>
      <w:r w:rsidRPr="00CE45A3">
        <w:rPr>
          <w:rFonts w:ascii="Courier New" w:eastAsia="Courier New" w:hAnsi="Courier New" w:cs="Courier New"/>
          <w:sz w:val="20"/>
        </w:rPr>
        <w:t>: 2023-12-05T05:04:44+00:00</w:t>
      </w:r>
    </w:p>
    <w:p w14:paraId="2B40B43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ssl</w:t>
      </w:r>
      <w:proofErr w:type="spellEnd"/>
      <w:r w:rsidRPr="00CE45A3">
        <w:rPr>
          <w:rFonts w:ascii="Courier New" w:eastAsia="Courier New" w:hAnsi="Courier New" w:cs="Courier New"/>
          <w:sz w:val="20"/>
        </w:rPr>
        <w:t>-cert: Subject: commonName=Server1.uadcwnet.com</w:t>
      </w:r>
    </w:p>
    <w:p w14:paraId="6C4E716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Not valid before: 2023-09-20T08:09:25</w:t>
      </w:r>
    </w:p>
    <w:p w14:paraId="18616AF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|_Not valid </w:t>
      </w:r>
      <w:proofErr w:type="gramStart"/>
      <w:r w:rsidRPr="00CE45A3">
        <w:rPr>
          <w:rFonts w:ascii="Courier New" w:eastAsia="Courier New" w:hAnsi="Courier New" w:cs="Courier New"/>
          <w:sz w:val="20"/>
        </w:rPr>
        <w:t>after:</w:t>
      </w:r>
      <w:proofErr w:type="gramEnd"/>
      <w:r w:rsidRPr="00CE45A3">
        <w:rPr>
          <w:rFonts w:ascii="Courier New" w:eastAsia="Courier New" w:hAnsi="Courier New" w:cs="Courier New"/>
          <w:sz w:val="20"/>
        </w:rPr>
        <w:t xml:space="preserve">  2024-03-21T08:09:25</w:t>
      </w:r>
    </w:p>
    <w:p w14:paraId="6C50500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w:t>
      </w:r>
      <w:proofErr w:type="spellStart"/>
      <w:r w:rsidRPr="00CE45A3">
        <w:rPr>
          <w:rFonts w:ascii="Courier New" w:eastAsia="Courier New" w:hAnsi="Courier New" w:cs="Courier New"/>
          <w:sz w:val="20"/>
        </w:rPr>
        <w:t>ssl</w:t>
      </w:r>
      <w:proofErr w:type="spellEnd"/>
      <w:r w:rsidRPr="00CE45A3">
        <w:rPr>
          <w:rFonts w:ascii="Courier New" w:eastAsia="Courier New" w:hAnsi="Courier New" w:cs="Courier New"/>
          <w:sz w:val="20"/>
        </w:rPr>
        <w:t>-date: 2023-12-05T05:05:08+00:00; -1s from scanner time.</w:t>
      </w:r>
    </w:p>
    <w:p w14:paraId="601B0A6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5985/</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http          Microsoft HTTPAPI httpd 2.0 (SSDP/UPnP)</w:t>
      </w:r>
    </w:p>
    <w:p w14:paraId="086A5CE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Not Found</w:t>
      </w:r>
    </w:p>
    <w:p w14:paraId="737A8A5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Microsoft-HTTPAPI/2.0</w:t>
      </w:r>
    </w:p>
    <w:p w14:paraId="3F1B156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9389/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mc-</w:t>
      </w:r>
      <w:proofErr w:type="spellStart"/>
      <w:r w:rsidRPr="00CE45A3">
        <w:rPr>
          <w:rFonts w:ascii="Courier New" w:eastAsia="Courier New" w:hAnsi="Courier New" w:cs="Courier New"/>
          <w:sz w:val="20"/>
        </w:rPr>
        <w:t>nmf</w:t>
      </w:r>
      <w:proofErr w:type="spellEnd"/>
      <w:r w:rsidRPr="00CE45A3">
        <w:rPr>
          <w:rFonts w:ascii="Courier New" w:eastAsia="Courier New" w:hAnsi="Courier New" w:cs="Courier New"/>
          <w:sz w:val="20"/>
        </w:rPr>
        <w:t xml:space="preserve">        .NET Message Framing</w:t>
      </w:r>
    </w:p>
    <w:p w14:paraId="0D1222B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47001/</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http</w:t>
      </w:r>
      <w:proofErr w:type="gramEnd"/>
      <w:r w:rsidRPr="00CE45A3">
        <w:rPr>
          <w:rFonts w:ascii="Courier New" w:eastAsia="Courier New" w:hAnsi="Courier New" w:cs="Courier New"/>
          <w:sz w:val="20"/>
        </w:rPr>
        <w:t xml:space="preserve">          Microsoft HTTPAPI httpd 2.0 (SSDP/UPnP)</w:t>
      </w:r>
    </w:p>
    <w:p w14:paraId="0BCA5C5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Microsoft-HTTPAPI/2.0</w:t>
      </w:r>
    </w:p>
    <w:p w14:paraId="6D4610C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Not Found</w:t>
      </w:r>
    </w:p>
    <w:p w14:paraId="33FDCC6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49664/</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A98457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EACE3B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39A8608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49667/</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0B8D249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40C0A79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ncacn</w:t>
      </w:r>
      <w:proofErr w:type="gramEnd"/>
      <w:r w:rsidRPr="00CE45A3">
        <w:rPr>
          <w:rFonts w:ascii="Courier New" w:eastAsia="Courier New" w:hAnsi="Courier New" w:cs="Courier New"/>
          <w:sz w:val="20"/>
        </w:rPr>
        <w:t>_http</w:t>
      </w:r>
      <w:proofErr w:type="spellEnd"/>
      <w:r w:rsidRPr="00CE45A3">
        <w:rPr>
          <w:rFonts w:ascii="Courier New" w:eastAsia="Courier New" w:hAnsi="Courier New" w:cs="Courier New"/>
          <w:sz w:val="20"/>
        </w:rPr>
        <w:t xml:space="preserve">    Microsoft Windows RPC over HTTP 1.0</w:t>
      </w:r>
    </w:p>
    <w:p w14:paraId="39EB232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49671/</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0CB159D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49672/</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0ACFE3C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6460E60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7465C45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49685/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7F29BB4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49703/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7F02A13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2 services unrecognized despite returning data. If you know the service/version, please submit the following fingerprints at </w:t>
      </w:r>
      <w:proofErr w:type="gramStart"/>
      <w:r w:rsidRPr="00CE45A3">
        <w:rPr>
          <w:rFonts w:ascii="Courier New" w:eastAsia="Courier New" w:hAnsi="Courier New" w:cs="Courier New"/>
          <w:sz w:val="20"/>
        </w:rPr>
        <w:t>https://nmap.org/cgi-bin/submit.cgi?new-service :</w:t>
      </w:r>
      <w:proofErr w:type="gramEnd"/>
    </w:p>
    <w:p w14:paraId="22F039D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==============NEXT SERVICE FINGERPRINT (SUBMIT </w:t>
      </w:r>
      <w:proofErr w:type="gramStart"/>
      <w:r w:rsidRPr="00CE45A3">
        <w:rPr>
          <w:rFonts w:ascii="Courier New" w:eastAsia="Courier New" w:hAnsi="Courier New" w:cs="Courier New"/>
          <w:sz w:val="20"/>
        </w:rPr>
        <w:t>INDIVIDUALLY)=</w:t>
      </w:r>
      <w:proofErr w:type="gramEnd"/>
      <w:r w:rsidRPr="00CE45A3">
        <w:rPr>
          <w:rFonts w:ascii="Courier New" w:eastAsia="Courier New" w:hAnsi="Courier New" w:cs="Courier New"/>
          <w:sz w:val="20"/>
        </w:rPr>
        <w:t>=============</w:t>
      </w:r>
    </w:p>
    <w:p w14:paraId="74E6B14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SF-Port21-</w:t>
      </w:r>
      <w:proofErr w:type="gramStart"/>
      <w:r w:rsidRPr="00CE45A3">
        <w:rPr>
          <w:rFonts w:ascii="Courier New" w:eastAsia="Courier New" w:hAnsi="Courier New" w:cs="Courier New"/>
          <w:sz w:val="20"/>
        </w:rPr>
        <w:t>TCP:V</w:t>
      </w:r>
      <w:proofErr w:type="gramEnd"/>
      <w:r w:rsidRPr="00CE45A3">
        <w:rPr>
          <w:rFonts w:ascii="Courier New" w:eastAsia="Courier New" w:hAnsi="Courier New" w:cs="Courier New"/>
          <w:sz w:val="20"/>
        </w:rPr>
        <w:t>=7.92%I=7%D=12/5%Time=656EAEF7%P=x86_64-pc-linux-gnu%r(NULL</w:t>
      </w:r>
    </w:p>
    <w:p w14:paraId="512B22DE"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w:t>
      </w:r>
      <w:proofErr w:type="gramEnd"/>
      <w:r w:rsidRPr="00CE45A3">
        <w:rPr>
          <w:rFonts w:ascii="Courier New" w:eastAsia="Courier New" w:hAnsi="Courier New" w:cs="Courier New"/>
          <w:sz w:val="20"/>
        </w:rPr>
        <w:t>35,"220-Wellcome\x20to\x20Home\x20Ftp\x20Server!\r\n220\x20Server\x20r</w:t>
      </w:r>
    </w:p>
    <w:p w14:paraId="7EE57C15"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SF:eady</w:t>
      </w:r>
      <w:proofErr w:type="gramEnd"/>
      <w:r w:rsidRPr="00CE45A3">
        <w:rPr>
          <w:rFonts w:ascii="Courier New" w:eastAsia="Courier New" w:hAnsi="Courier New" w:cs="Courier New"/>
          <w:sz w:val="20"/>
        </w:rPr>
        <w:t>\.\r\n")%r(GenericLines,79,"220-Wellcome\x20to\x20Home\x20Ftp\x20Se</w:t>
      </w:r>
    </w:p>
    <w:p w14:paraId="44D61EE0"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SF:rver</w:t>
      </w:r>
      <w:proofErr w:type="gramEnd"/>
      <w:r w:rsidRPr="00CE45A3">
        <w:rPr>
          <w:rFonts w:ascii="Courier New" w:eastAsia="Courier New" w:hAnsi="Courier New" w:cs="Courier New"/>
          <w:sz w:val="20"/>
        </w:rPr>
        <w:t>!\r\n220\x20Server\x20ready\.\r\n500\x20'\r':\x20command\x20not\x20</w:t>
      </w:r>
    </w:p>
    <w:p w14:paraId="656B4AEB"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lastRenderedPageBreak/>
        <w:t>SF:understood</w:t>
      </w:r>
      <w:proofErr w:type="gramEnd"/>
      <w:r w:rsidRPr="00CE45A3">
        <w:rPr>
          <w:rFonts w:ascii="Courier New" w:eastAsia="Courier New" w:hAnsi="Courier New" w:cs="Courier New"/>
          <w:sz w:val="20"/>
        </w:rPr>
        <w:t>\.\r\n500\x20'\r':\x20command\x20not\x20understood\.\r\n")%r(</w:t>
      </w:r>
    </w:p>
    <w:p w14:paraId="60260784"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SF:Help</w:t>
      </w:r>
      <w:proofErr w:type="gramEnd"/>
      <w:r w:rsidRPr="00CE45A3">
        <w:rPr>
          <w:rFonts w:ascii="Courier New" w:eastAsia="Courier New" w:hAnsi="Courier New" w:cs="Courier New"/>
          <w:sz w:val="20"/>
        </w:rPr>
        <w:t>,5A,"220-Wellcome\x20to\x20Home\x20Ftp\x20Server!\r\n220\x20Server\</w:t>
      </w:r>
    </w:p>
    <w:p w14:paraId="2DFB2D3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SF:x20ready\.\r\n500\x20'HELP</w:t>
      </w:r>
      <w:proofErr w:type="gramStart"/>
      <w:r w:rsidRPr="00CE45A3">
        <w:rPr>
          <w:rFonts w:ascii="Courier New" w:eastAsia="Courier New" w:hAnsi="Courier New" w:cs="Courier New"/>
          <w:sz w:val="20"/>
        </w:rPr>
        <w:t>':\x20command\x20not\x20understood\.\r\n</w:t>
      </w:r>
      <w:proofErr w:type="gramEnd"/>
      <w:r w:rsidRPr="00CE45A3">
        <w:rPr>
          <w:rFonts w:ascii="Courier New" w:eastAsia="Courier New" w:hAnsi="Courier New" w:cs="Courier New"/>
          <w:sz w:val="20"/>
        </w:rPr>
        <w:t>")%r(</w:t>
      </w:r>
    </w:p>
    <w:p w14:paraId="180378A5"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SF:SSLSessionReq</w:t>
      </w:r>
      <w:proofErr w:type="gramEnd"/>
      <w:r w:rsidRPr="00CE45A3">
        <w:rPr>
          <w:rFonts w:ascii="Courier New" w:eastAsia="Courier New" w:hAnsi="Courier New" w:cs="Courier New"/>
          <w:sz w:val="20"/>
        </w:rPr>
        <w:t>,89,"220-Wellcome\x20to\x20Home\x20Ftp\x20Server!\r\n220\x</w:t>
      </w:r>
    </w:p>
    <w:p w14:paraId="5838129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SF:20Server\x20ready\.\r\n500\x20'</w:t>
      </w:r>
      <w:proofErr w:type="gramStart"/>
      <w:r w:rsidRPr="00CE45A3">
        <w:rPr>
          <w:rFonts w:ascii="Courier New" w:eastAsia="Courier New" w:hAnsi="Courier New" w:cs="Courier New"/>
          <w:sz w:val="20"/>
        </w:rPr>
        <w:t>\x16\x03\0\0S\x01\0\0O\x03\0\?G</w:t>
      </w:r>
      <w:proofErr w:type="gramEnd"/>
      <w:r w:rsidRPr="00CE45A3">
        <w:rPr>
          <w:rFonts w:ascii="Courier New" w:eastAsia="Courier New" w:hAnsi="Courier New" w:cs="Courier New"/>
          <w:sz w:val="20"/>
        </w:rPr>
        <w:t>\xd7\xf7\</w:t>
      </w:r>
    </w:p>
    <w:p w14:paraId="7A2E94C7"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SF:xba</w:t>
      </w:r>
      <w:proofErr w:type="gramEnd"/>
      <w:r w:rsidRPr="00CE45A3">
        <w:rPr>
          <w:rFonts w:ascii="Courier New" w:eastAsia="Courier New" w:hAnsi="Courier New" w:cs="Courier New"/>
          <w:sz w:val="20"/>
        </w:rPr>
        <w:t>,\xee\xea\xb2`~\xf3\0\xfd\x82{\xb9\xd5\x96\xc8w\x9b\xe6\xc4\xdb&lt;=\xd</w:t>
      </w:r>
    </w:p>
    <w:p w14:paraId="680E99A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SF:bo</w:t>
      </w:r>
      <w:proofErr w:type="gramStart"/>
      <w:r w:rsidRPr="00CE45A3">
        <w:rPr>
          <w:rFonts w:ascii="Courier New" w:eastAsia="Courier New" w:hAnsi="Courier New" w:cs="Courier New"/>
          <w:sz w:val="20"/>
        </w:rPr>
        <w:t>\xef\x10n\0\0\(</w:t>
      </w:r>
      <w:proofErr w:type="gramEnd"/>
      <w:r w:rsidRPr="00CE45A3">
        <w:rPr>
          <w:rFonts w:ascii="Courier New" w:eastAsia="Courier New" w:hAnsi="Courier New" w:cs="Courier New"/>
          <w:sz w:val="20"/>
        </w:rPr>
        <w:t>\0\x16\0\x13\0':\x20command\x20not\x20understood\.\r\n</w:t>
      </w:r>
    </w:p>
    <w:p w14:paraId="1329127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w:t>
      </w:r>
      <w:proofErr w:type="gramStart"/>
      <w:r w:rsidRPr="00CE45A3">
        <w:rPr>
          <w:rFonts w:ascii="Courier New" w:eastAsia="Courier New" w:hAnsi="Courier New" w:cs="Courier New"/>
          <w:sz w:val="20"/>
        </w:rPr>
        <w:t>")%</w:t>
      </w:r>
      <w:proofErr w:type="gramEnd"/>
      <w:r w:rsidRPr="00CE45A3">
        <w:rPr>
          <w:rFonts w:ascii="Courier New" w:eastAsia="Courier New" w:hAnsi="Courier New" w:cs="Courier New"/>
          <w:sz w:val="20"/>
        </w:rPr>
        <w:t>r(SMBProgNeg,35,"220-Wellcome\x20to\x20Home\x20Ftp\x20Server!\r\n220</w:t>
      </w:r>
    </w:p>
    <w:p w14:paraId="29B5B8D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SF:\x20Server\x20ready\.\r\n"</w:t>
      </w:r>
      <w:proofErr w:type="gramStart"/>
      <w:r w:rsidRPr="00CE45A3">
        <w:rPr>
          <w:rFonts w:ascii="Courier New" w:eastAsia="Courier New" w:hAnsi="Courier New" w:cs="Courier New"/>
          <w:sz w:val="20"/>
        </w:rPr>
        <w:t>);</w:t>
      </w:r>
      <w:proofErr w:type="gramEnd"/>
    </w:p>
    <w:p w14:paraId="3B81F67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==============NEXT SERVICE FINGERPRINT (SUBMIT </w:t>
      </w:r>
      <w:proofErr w:type="gramStart"/>
      <w:r w:rsidRPr="00CE45A3">
        <w:rPr>
          <w:rFonts w:ascii="Courier New" w:eastAsia="Courier New" w:hAnsi="Courier New" w:cs="Courier New"/>
          <w:sz w:val="20"/>
        </w:rPr>
        <w:t>INDIVIDUALLY)=</w:t>
      </w:r>
      <w:proofErr w:type="gramEnd"/>
      <w:r w:rsidRPr="00CE45A3">
        <w:rPr>
          <w:rFonts w:ascii="Courier New" w:eastAsia="Courier New" w:hAnsi="Courier New" w:cs="Courier New"/>
          <w:sz w:val="20"/>
        </w:rPr>
        <w:t>=============</w:t>
      </w:r>
    </w:p>
    <w:p w14:paraId="03D9EB1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SF-Port79-</w:t>
      </w:r>
      <w:proofErr w:type="gramStart"/>
      <w:r w:rsidRPr="00CE45A3">
        <w:rPr>
          <w:rFonts w:ascii="Courier New" w:eastAsia="Courier New" w:hAnsi="Courier New" w:cs="Courier New"/>
          <w:sz w:val="20"/>
        </w:rPr>
        <w:t>TCP:V</w:t>
      </w:r>
      <w:proofErr w:type="gramEnd"/>
      <w:r w:rsidRPr="00CE45A3">
        <w:rPr>
          <w:rFonts w:ascii="Courier New" w:eastAsia="Courier New" w:hAnsi="Courier New" w:cs="Courier New"/>
          <w:sz w:val="20"/>
        </w:rPr>
        <w:t>=7.92%I=7%D=12/5%Time=656EAEFC%P=x86_64-pc-linux-gnu%r(Gene</w:t>
      </w:r>
    </w:p>
    <w:p w14:paraId="5A1C5E04"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SF:ricLines</w:t>
      </w:r>
      <w:proofErr w:type="gramEnd"/>
      <w:r w:rsidRPr="00CE45A3">
        <w:rPr>
          <w:rFonts w:ascii="Courier New" w:eastAsia="Courier New" w:hAnsi="Courier New" w:cs="Courier New"/>
          <w:sz w:val="20"/>
        </w:rPr>
        <w:t>,19,"This\x20is\x20finger\x20server\r\n\r\n")%r(GetRequest,3F,"</w:t>
      </w:r>
    </w:p>
    <w:p w14:paraId="0D4FB40C"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SF:This</w:t>
      </w:r>
      <w:proofErr w:type="gramEnd"/>
      <w:r w:rsidRPr="00CE45A3">
        <w:rPr>
          <w:rFonts w:ascii="Courier New" w:eastAsia="Courier New" w:hAnsi="Courier New" w:cs="Courier New"/>
          <w:sz w:val="20"/>
        </w:rPr>
        <w:t>\x20is\x20finger\x20server\r\n\r\nSorry,\x20user\x20GET\x20/\x20HTT</w:t>
      </w:r>
    </w:p>
    <w:p w14:paraId="45BAD5C0"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SF:P/1\.0\x20not\x20found\r\n</w:t>
      </w:r>
      <w:proofErr w:type="gramStart"/>
      <w:r w:rsidRPr="00CE45A3">
        <w:rPr>
          <w:rFonts w:ascii="Courier New" w:eastAsia="Courier New" w:hAnsi="Courier New" w:cs="Courier New"/>
          <w:sz w:val="20"/>
        </w:rPr>
        <w:t>")%</w:t>
      </w:r>
      <w:proofErr w:type="gramEnd"/>
      <w:r w:rsidRPr="00CE45A3">
        <w:rPr>
          <w:rFonts w:ascii="Courier New" w:eastAsia="Courier New" w:hAnsi="Courier New" w:cs="Courier New"/>
          <w:sz w:val="20"/>
        </w:rPr>
        <w:t>r(Help,35,"This\x20is\x20finger\x20server\</w:t>
      </w:r>
    </w:p>
    <w:p w14:paraId="2BA6F2BB"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SF:r</w:t>
      </w:r>
      <w:proofErr w:type="gramEnd"/>
      <w:r w:rsidRPr="00CE45A3">
        <w:rPr>
          <w:rFonts w:ascii="Courier New" w:eastAsia="Courier New" w:hAnsi="Courier New" w:cs="Courier New"/>
          <w:sz w:val="20"/>
        </w:rPr>
        <w:t>\n\r\nSorry,\x20user\x20HELP\x20not\x20found\r\n")%r(HTTPOptions,43,"T</w:t>
      </w:r>
    </w:p>
    <w:p w14:paraId="3EBAAA74"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SF:his</w:t>
      </w:r>
      <w:proofErr w:type="gramEnd"/>
      <w:r w:rsidRPr="00CE45A3">
        <w:rPr>
          <w:rFonts w:ascii="Courier New" w:eastAsia="Courier New" w:hAnsi="Courier New" w:cs="Courier New"/>
          <w:sz w:val="20"/>
        </w:rPr>
        <w:t>\x20is\x20finger\x20server\r\n\r\nSorry,\x20user\x20OPTIONS\x20/\x20</w:t>
      </w:r>
    </w:p>
    <w:p w14:paraId="1A29F8AA"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SF:HTTP</w:t>
      </w:r>
      <w:proofErr w:type="gramEnd"/>
      <w:r w:rsidRPr="00CE45A3">
        <w:rPr>
          <w:rFonts w:ascii="Courier New" w:eastAsia="Courier New" w:hAnsi="Courier New" w:cs="Courier New"/>
          <w:sz w:val="20"/>
        </w:rPr>
        <w:t>/1\.0\x20not\x20found\r\n")%r(RTSPRequest,43,"This\x20is\x20finger\</w:t>
      </w:r>
    </w:p>
    <w:p w14:paraId="5735410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SF:x20server</w:t>
      </w:r>
      <w:proofErr w:type="gramStart"/>
      <w:r w:rsidRPr="00CE45A3">
        <w:rPr>
          <w:rFonts w:ascii="Courier New" w:eastAsia="Courier New" w:hAnsi="Courier New" w:cs="Courier New"/>
          <w:sz w:val="20"/>
        </w:rPr>
        <w:t>\r\n\r\nSorry,\x20user\x20OPTIONS\x20/</w:t>
      </w:r>
      <w:proofErr w:type="gramEnd"/>
      <w:r w:rsidRPr="00CE45A3">
        <w:rPr>
          <w:rFonts w:ascii="Courier New" w:eastAsia="Courier New" w:hAnsi="Courier New" w:cs="Courier New"/>
          <w:sz w:val="20"/>
        </w:rPr>
        <w:t>\x20RTSP/1\.0\x20not\x20</w:t>
      </w:r>
    </w:p>
    <w:p w14:paraId="310CE7B6"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SF:found</w:t>
      </w:r>
      <w:proofErr w:type="gramEnd"/>
      <w:r w:rsidRPr="00CE45A3">
        <w:rPr>
          <w:rFonts w:ascii="Courier New" w:eastAsia="Courier New" w:hAnsi="Courier New" w:cs="Courier New"/>
          <w:sz w:val="20"/>
        </w:rPr>
        <w:t>\r\n")%r(FourOhFourRequest,62,"This\x20is\x20finger\x20server\r\n\</w:t>
      </w:r>
    </w:p>
    <w:p w14:paraId="57220B1B"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SF:r</w:t>
      </w:r>
      <w:proofErr w:type="gramEnd"/>
      <w:r w:rsidRPr="00CE45A3">
        <w:rPr>
          <w:rFonts w:ascii="Courier New" w:eastAsia="Courier New" w:hAnsi="Courier New" w:cs="Courier New"/>
          <w:sz w:val="20"/>
        </w:rPr>
        <w:t>\nSorry,\x20user\x20GET\x20/nice%20ports%2C/Tri%6Eity\.txt%2ebak\x20HT</w:t>
      </w:r>
    </w:p>
    <w:p w14:paraId="5010EA6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SF:TP/1\.0\x20not\x20found\r\n</w:t>
      </w:r>
      <w:proofErr w:type="gramStart"/>
      <w:r w:rsidRPr="00CE45A3">
        <w:rPr>
          <w:rFonts w:ascii="Courier New" w:eastAsia="Courier New" w:hAnsi="Courier New" w:cs="Courier New"/>
          <w:sz w:val="20"/>
        </w:rPr>
        <w:t>")%</w:t>
      </w:r>
      <w:proofErr w:type="gramEnd"/>
      <w:r w:rsidRPr="00CE45A3">
        <w:rPr>
          <w:rFonts w:ascii="Courier New" w:eastAsia="Courier New" w:hAnsi="Courier New" w:cs="Courier New"/>
          <w:sz w:val="20"/>
        </w:rPr>
        <w:t>r(LPDString,39,"This\x20is\x20finger\x20s</w:t>
      </w:r>
    </w:p>
    <w:p w14:paraId="33FDDC05"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SF:erver</w:t>
      </w:r>
      <w:proofErr w:type="gramEnd"/>
      <w:r w:rsidRPr="00CE45A3">
        <w:rPr>
          <w:rFonts w:ascii="Courier New" w:eastAsia="Courier New" w:hAnsi="Courier New" w:cs="Courier New"/>
          <w:sz w:val="20"/>
        </w:rPr>
        <w:t>\r\n\r\nSorry,\x20user\x20\x01default\x20not\x20found\r\n")%r(SIPO</w:t>
      </w:r>
    </w:p>
    <w:p w14:paraId="2CEE7ACB"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SF:ptions</w:t>
      </w:r>
      <w:proofErr w:type="gramEnd"/>
      <w:r w:rsidRPr="00CE45A3">
        <w:rPr>
          <w:rFonts w:ascii="Courier New" w:eastAsia="Courier New" w:hAnsi="Courier New" w:cs="Courier New"/>
          <w:sz w:val="20"/>
        </w:rPr>
        <w:t>,47,"This\x20is\x20finger\x20server\r\n\r\nSorry,\x20user\x20OPTI</w:t>
      </w:r>
    </w:p>
    <w:p w14:paraId="53E98274" w14:textId="77777777" w:rsidR="00CE45A3" w:rsidRPr="00CE45A3" w:rsidRDefault="00CE45A3" w:rsidP="00CE45A3">
      <w:pPr>
        <w:spacing w:after="1" w:line="260" w:lineRule="auto"/>
        <w:ind w:left="-5" w:right="1119"/>
        <w:rPr>
          <w:rFonts w:ascii="Courier New" w:eastAsia="Courier New" w:hAnsi="Courier New" w:cs="Courier New"/>
          <w:sz w:val="20"/>
        </w:rPr>
      </w:pPr>
      <w:proofErr w:type="gramStart"/>
      <w:r w:rsidRPr="00CE45A3">
        <w:rPr>
          <w:rFonts w:ascii="Courier New" w:eastAsia="Courier New" w:hAnsi="Courier New" w:cs="Courier New"/>
          <w:sz w:val="20"/>
        </w:rPr>
        <w:t>SF:ONS</w:t>
      </w:r>
      <w:proofErr w:type="gramEnd"/>
      <w:r w:rsidRPr="00CE45A3">
        <w:rPr>
          <w:rFonts w:ascii="Courier New" w:eastAsia="Courier New" w:hAnsi="Courier New" w:cs="Courier New"/>
          <w:sz w:val="20"/>
        </w:rPr>
        <w:t>\x20sip:nm\x20SIP/2\.0\x20not\x20found\r\n");</w:t>
      </w:r>
    </w:p>
    <w:p w14:paraId="403E8B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MAC Address: 00:0</w:t>
      </w:r>
      <w:proofErr w:type="gramStart"/>
      <w:r w:rsidRPr="00CE45A3">
        <w:rPr>
          <w:rFonts w:ascii="Courier New" w:eastAsia="Courier New" w:hAnsi="Courier New" w:cs="Courier New"/>
          <w:sz w:val="20"/>
        </w:rPr>
        <w:t>C:29:06:40</w:t>
      </w:r>
      <w:proofErr w:type="gramEnd"/>
      <w:r w:rsidRPr="00CE45A3">
        <w:rPr>
          <w:rFonts w:ascii="Courier New" w:eastAsia="Courier New" w:hAnsi="Courier New" w:cs="Courier New"/>
          <w:sz w:val="20"/>
        </w:rPr>
        <w:t>:42 (VMware)</w:t>
      </w:r>
    </w:p>
    <w:p w14:paraId="3A7FAA7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Aggressive OS guesses: Microsoft Windows 10 1709 - 1909 (96%), Microsoft Windows 10 1709 - 1803 (94%), Microsoft Windows Vista SP1 (93%), Microsoft Windows Server 2012 (92%), Microsoft Windows Longhorn (92%), Microsoft Windows Server 2012 R2 Update 1 (91%), Microsoft Windows Server 2016 build 10586 - 14393 (91%), Microsoft </w:t>
      </w:r>
      <w:r w:rsidRPr="00CE45A3">
        <w:rPr>
          <w:rFonts w:ascii="Courier New" w:eastAsia="Courier New" w:hAnsi="Courier New" w:cs="Courier New"/>
          <w:sz w:val="20"/>
        </w:rPr>
        <w:lastRenderedPageBreak/>
        <w:t>Windows 7, Windows Server 2012, or Windows 8.1 Update 1 (91%), Microsoft Windows Server 2012 or Server 2012 R2 (90%), Microsoft Windows 7 Enterprise SP1 (90%)</w:t>
      </w:r>
    </w:p>
    <w:p w14:paraId="4EBC085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No exact OS matches for host (test conditions non-ideal).</w:t>
      </w:r>
    </w:p>
    <w:p w14:paraId="1E992C1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Network Distance: 1 hop</w:t>
      </w:r>
    </w:p>
    <w:p w14:paraId="753DBF4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Service Info: Hosts: </w:t>
      </w:r>
      <w:proofErr w:type="spellStart"/>
      <w:r w:rsidRPr="00CE45A3">
        <w:rPr>
          <w:rFonts w:ascii="Courier New" w:eastAsia="Courier New" w:hAnsi="Courier New" w:cs="Courier New"/>
          <w:sz w:val="20"/>
        </w:rPr>
        <w:t>Wellcome</w:t>
      </w:r>
      <w:proofErr w:type="spellEnd"/>
      <w:r w:rsidRPr="00CE45A3">
        <w:rPr>
          <w:rFonts w:ascii="Courier New" w:eastAsia="Courier New" w:hAnsi="Courier New" w:cs="Courier New"/>
          <w:sz w:val="20"/>
        </w:rPr>
        <w:t xml:space="preserve">, SERVER1; OS: Windows; CPE: </w:t>
      </w:r>
      <w:proofErr w:type="spellStart"/>
      <w:proofErr w:type="gramStart"/>
      <w:r w:rsidRPr="00CE45A3">
        <w:rPr>
          <w:rFonts w:ascii="Courier New" w:eastAsia="Courier New" w:hAnsi="Courier New" w:cs="Courier New"/>
          <w:sz w:val="20"/>
        </w:rPr>
        <w:t>cpe</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o:microsoft</w:t>
      </w:r>
      <w:proofErr w:type="gramEnd"/>
      <w:r w:rsidRPr="00CE45A3">
        <w:rPr>
          <w:rFonts w:ascii="Courier New" w:eastAsia="Courier New" w:hAnsi="Courier New" w:cs="Courier New"/>
          <w:sz w:val="20"/>
        </w:rPr>
        <w:t>:windows</w:t>
      </w:r>
      <w:proofErr w:type="spellEnd"/>
    </w:p>
    <w:p w14:paraId="5CDF0A56" w14:textId="77777777" w:rsidR="00CE45A3" w:rsidRPr="00CE45A3" w:rsidRDefault="00CE45A3" w:rsidP="00CE45A3">
      <w:pPr>
        <w:spacing w:after="1" w:line="260" w:lineRule="auto"/>
        <w:ind w:left="-5" w:right="1119"/>
        <w:rPr>
          <w:rFonts w:ascii="Courier New" w:eastAsia="Courier New" w:hAnsi="Courier New" w:cs="Courier New"/>
          <w:sz w:val="20"/>
        </w:rPr>
      </w:pPr>
    </w:p>
    <w:p w14:paraId="739C6A7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Host script results:</w:t>
      </w:r>
    </w:p>
    <w:p w14:paraId="52AD66A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smb2-time: </w:t>
      </w:r>
    </w:p>
    <w:p w14:paraId="614794E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date: 2023-12-05T05:04:50</w:t>
      </w:r>
    </w:p>
    <w:p w14:paraId="1227DD9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 xml:space="preserve">_  </w:t>
      </w:r>
      <w:proofErr w:type="spellStart"/>
      <w:r w:rsidRPr="00CE45A3">
        <w:rPr>
          <w:rFonts w:ascii="Courier New" w:eastAsia="Courier New" w:hAnsi="Courier New" w:cs="Courier New"/>
          <w:sz w:val="20"/>
        </w:rPr>
        <w:t>start</w:t>
      </w:r>
      <w:proofErr w:type="gramEnd"/>
      <w:r w:rsidRPr="00CE45A3">
        <w:rPr>
          <w:rFonts w:ascii="Courier New" w:eastAsia="Courier New" w:hAnsi="Courier New" w:cs="Courier New"/>
          <w:sz w:val="20"/>
        </w:rPr>
        <w:t>_date</w:t>
      </w:r>
      <w:proofErr w:type="spellEnd"/>
      <w:r w:rsidRPr="00CE45A3">
        <w:rPr>
          <w:rFonts w:ascii="Courier New" w:eastAsia="Courier New" w:hAnsi="Courier New" w:cs="Courier New"/>
          <w:sz w:val="20"/>
        </w:rPr>
        <w:t>: N/A</w:t>
      </w:r>
    </w:p>
    <w:p w14:paraId="1E6C15B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smb</w:t>
      </w:r>
      <w:proofErr w:type="spellEnd"/>
      <w:r w:rsidRPr="00CE45A3">
        <w:rPr>
          <w:rFonts w:ascii="Courier New" w:eastAsia="Courier New" w:hAnsi="Courier New" w:cs="Courier New"/>
          <w:sz w:val="20"/>
        </w:rPr>
        <w:t xml:space="preserve">-security-mode: </w:t>
      </w:r>
    </w:p>
    <w:p w14:paraId="3389C1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account_used</w:t>
      </w:r>
      <w:proofErr w:type="spellEnd"/>
      <w:r w:rsidRPr="00CE45A3">
        <w:rPr>
          <w:rFonts w:ascii="Courier New" w:eastAsia="Courier New" w:hAnsi="Courier New" w:cs="Courier New"/>
          <w:sz w:val="20"/>
        </w:rPr>
        <w:t>: &lt;blank&gt;</w:t>
      </w:r>
    </w:p>
    <w:p w14:paraId="46D6278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authentication_level</w:t>
      </w:r>
      <w:proofErr w:type="spellEnd"/>
      <w:r w:rsidRPr="00CE45A3">
        <w:rPr>
          <w:rFonts w:ascii="Courier New" w:eastAsia="Courier New" w:hAnsi="Courier New" w:cs="Courier New"/>
          <w:sz w:val="20"/>
        </w:rPr>
        <w:t>: user</w:t>
      </w:r>
    </w:p>
    <w:p w14:paraId="20B6A74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challenge_response</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supported</w:t>
      </w:r>
      <w:proofErr w:type="gramEnd"/>
    </w:p>
    <w:p w14:paraId="1A3B3A3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 xml:space="preserve">_  </w:t>
      </w:r>
      <w:proofErr w:type="spellStart"/>
      <w:r w:rsidRPr="00CE45A3">
        <w:rPr>
          <w:rFonts w:ascii="Courier New" w:eastAsia="Courier New" w:hAnsi="Courier New" w:cs="Courier New"/>
          <w:sz w:val="20"/>
        </w:rPr>
        <w:t>message</w:t>
      </w:r>
      <w:proofErr w:type="gramEnd"/>
      <w:r w:rsidRPr="00CE45A3">
        <w:rPr>
          <w:rFonts w:ascii="Courier New" w:eastAsia="Courier New" w:hAnsi="Courier New" w:cs="Courier New"/>
          <w:sz w:val="20"/>
        </w:rPr>
        <w:t>_signing</w:t>
      </w:r>
      <w:proofErr w:type="spellEnd"/>
      <w:r w:rsidRPr="00CE45A3">
        <w:rPr>
          <w:rFonts w:ascii="Courier New" w:eastAsia="Courier New" w:hAnsi="Courier New" w:cs="Courier New"/>
          <w:sz w:val="20"/>
        </w:rPr>
        <w:t>: required</w:t>
      </w:r>
    </w:p>
    <w:p w14:paraId="6D34FC0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smb</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os</w:t>
      </w:r>
      <w:proofErr w:type="spellEnd"/>
      <w:r w:rsidRPr="00CE45A3">
        <w:rPr>
          <w:rFonts w:ascii="Courier New" w:eastAsia="Courier New" w:hAnsi="Courier New" w:cs="Courier New"/>
          <w:sz w:val="20"/>
        </w:rPr>
        <w:t xml:space="preserve">-discovery: </w:t>
      </w:r>
    </w:p>
    <w:p w14:paraId="24B5DDF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OS: Windows Server 2019 Standard 17763 (Windows Server 2019 Standard 6.3)</w:t>
      </w:r>
    </w:p>
    <w:p w14:paraId="7011B1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Computer name: Server1</w:t>
      </w:r>
    </w:p>
    <w:p w14:paraId="71D890A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NetBIOS computer name: SERVER1\x00</w:t>
      </w:r>
    </w:p>
    <w:p w14:paraId="1C3354B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Domain name: uadcwnet.com</w:t>
      </w:r>
    </w:p>
    <w:p w14:paraId="7846449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Forest name: uadcwnet.com</w:t>
      </w:r>
    </w:p>
    <w:p w14:paraId="3AC2AA6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FQDN: Server1.uadcwnet.com</w:t>
      </w:r>
    </w:p>
    <w:p w14:paraId="590FFEF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_  System</w:t>
      </w:r>
      <w:proofErr w:type="gramEnd"/>
      <w:r w:rsidRPr="00CE45A3">
        <w:rPr>
          <w:rFonts w:ascii="Courier New" w:eastAsia="Courier New" w:hAnsi="Courier New" w:cs="Courier New"/>
          <w:sz w:val="20"/>
        </w:rPr>
        <w:t xml:space="preserve"> time: 2023-12-04T21:04:47-08:00</w:t>
      </w:r>
    </w:p>
    <w:p w14:paraId="55B549D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w:t>
      </w:r>
      <w:proofErr w:type="spellStart"/>
      <w:r w:rsidRPr="00CE45A3">
        <w:rPr>
          <w:rFonts w:ascii="Courier New" w:eastAsia="Courier New" w:hAnsi="Courier New" w:cs="Courier New"/>
          <w:sz w:val="20"/>
        </w:rPr>
        <w:t>nbstat</w:t>
      </w:r>
      <w:proofErr w:type="spellEnd"/>
      <w:r w:rsidRPr="00CE45A3">
        <w:rPr>
          <w:rFonts w:ascii="Courier New" w:eastAsia="Courier New" w:hAnsi="Courier New" w:cs="Courier New"/>
          <w:sz w:val="20"/>
        </w:rPr>
        <w:t>: NetBIOS name: SERVER1, NetBIOS user: &lt;unknown&gt;, NetBIOS MAC: 00:0c:29:06:40:42 (VMware)</w:t>
      </w:r>
    </w:p>
    <w:p w14:paraId="26DF47A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|_clock-skew: mean: 1h36m00s, deviation: 3h34m41s, median: </w:t>
      </w:r>
      <w:proofErr w:type="gramStart"/>
      <w:r w:rsidRPr="00CE45A3">
        <w:rPr>
          <w:rFonts w:ascii="Courier New" w:eastAsia="Courier New" w:hAnsi="Courier New" w:cs="Courier New"/>
          <w:sz w:val="20"/>
        </w:rPr>
        <w:t>0s</w:t>
      </w:r>
      <w:proofErr w:type="gramEnd"/>
    </w:p>
    <w:p w14:paraId="5ECBA2A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smb2-security-mode: </w:t>
      </w:r>
    </w:p>
    <w:p w14:paraId="452B151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3.1.1: </w:t>
      </w:r>
    </w:p>
    <w:p w14:paraId="20D3FC7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    Message signing enabled and </w:t>
      </w:r>
      <w:proofErr w:type="gramStart"/>
      <w:r w:rsidRPr="00CE45A3">
        <w:rPr>
          <w:rFonts w:ascii="Courier New" w:eastAsia="Courier New" w:hAnsi="Courier New" w:cs="Courier New"/>
          <w:sz w:val="20"/>
        </w:rPr>
        <w:t>required</w:t>
      </w:r>
      <w:proofErr w:type="gramEnd"/>
    </w:p>
    <w:p w14:paraId="7F88A85B" w14:textId="77777777" w:rsidR="00CE45A3" w:rsidRPr="00CE45A3" w:rsidRDefault="00CE45A3" w:rsidP="00CE45A3">
      <w:pPr>
        <w:spacing w:after="1" w:line="260" w:lineRule="auto"/>
        <w:ind w:left="-5" w:right="1119"/>
        <w:rPr>
          <w:rFonts w:ascii="Courier New" w:eastAsia="Courier New" w:hAnsi="Courier New" w:cs="Courier New"/>
          <w:sz w:val="20"/>
        </w:rPr>
      </w:pPr>
    </w:p>
    <w:p w14:paraId="38AFB06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TRACEROUTE</w:t>
      </w:r>
    </w:p>
    <w:p w14:paraId="4710521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HOP RTT     ADDRESS</w:t>
      </w:r>
    </w:p>
    <w:p w14:paraId="582A05E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1   0.50 </w:t>
      </w:r>
      <w:proofErr w:type="spellStart"/>
      <w:r w:rsidRPr="00CE45A3">
        <w:rPr>
          <w:rFonts w:ascii="Courier New" w:eastAsia="Courier New" w:hAnsi="Courier New" w:cs="Courier New"/>
          <w:sz w:val="20"/>
        </w:rPr>
        <w:t>ms</w:t>
      </w:r>
      <w:proofErr w:type="spellEnd"/>
      <w:r w:rsidRPr="00CE45A3">
        <w:rPr>
          <w:rFonts w:ascii="Courier New" w:eastAsia="Courier New" w:hAnsi="Courier New" w:cs="Courier New"/>
          <w:sz w:val="20"/>
        </w:rPr>
        <w:t xml:space="preserve"> 192.168.10.1</w:t>
      </w:r>
    </w:p>
    <w:p w14:paraId="5F3289E6" w14:textId="77777777" w:rsidR="00CE45A3" w:rsidRPr="00CE45A3" w:rsidRDefault="00CE45A3" w:rsidP="00CE45A3">
      <w:pPr>
        <w:spacing w:after="1" w:line="260" w:lineRule="auto"/>
        <w:ind w:left="-5" w:right="1119"/>
        <w:rPr>
          <w:rFonts w:ascii="Courier New" w:eastAsia="Courier New" w:hAnsi="Courier New" w:cs="Courier New"/>
          <w:sz w:val="20"/>
        </w:rPr>
      </w:pPr>
    </w:p>
    <w:p w14:paraId="30E121D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Nmap scan report for 192.168.10.2</w:t>
      </w:r>
    </w:p>
    <w:p w14:paraId="47DCBE9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Host is up (0.00044s latency).</w:t>
      </w:r>
    </w:p>
    <w:p w14:paraId="7A87FC7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Not shown: 65505 closed </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ports (reset)</w:t>
      </w:r>
    </w:p>
    <w:p w14:paraId="4DEC829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PORT      STATE SERVICE       VERSION</w:t>
      </w:r>
    </w:p>
    <w:p w14:paraId="055AF1B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22/</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ssh</w:t>
      </w:r>
      <w:proofErr w:type="gramEnd"/>
      <w:r w:rsidRPr="00CE45A3">
        <w:rPr>
          <w:rFonts w:ascii="Courier New" w:eastAsia="Courier New" w:hAnsi="Courier New" w:cs="Courier New"/>
          <w:sz w:val="20"/>
        </w:rPr>
        <w:t xml:space="preserve">           OpenSSH for_Windows_8.6 (protocol 2.0)</w:t>
      </w:r>
    </w:p>
    <w:p w14:paraId="0CF6B91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ssh-</w:t>
      </w:r>
      <w:proofErr w:type="spellStart"/>
      <w:r w:rsidRPr="00CE45A3">
        <w:rPr>
          <w:rFonts w:ascii="Courier New" w:eastAsia="Courier New" w:hAnsi="Courier New" w:cs="Courier New"/>
          <w:sz w:val="20"/>
        </w:rPr>
        <w:t>hostkey</w:t>
      </w:r>
      <w:proofErr w:type="spellEnd"/>
      <w:r w:rsidRPr="00CE45A3">
        <w:rPr>
          <w:rFonts w:ascii="Courier New" w:eastAsia="Courier New" w:hAnsi="Courier New" w:cs="Courier New"/>
          <w:sz w:val="20"/>
        </w:rPr>
        <w:t xml:space="preserve">: </w:t>
      </w:r>
    </w:p>
    <w:p w14:paraId="702689A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3072 45:6a:c</w:t>
      </w:r>
      <w:proofErr w:type="gramStart"/>
      <w:r w:rsidRPr="00CE45A3">
        <w:rPr>
          <w:rFonts w:ascii="Courier New" w:eastAsia="Courier New" w:hAnsi="Courier New" w:cs="Courier New"/>
          <w:sz w:val="20"/>
        </w:rPr>
        <w:t>2:a</w:t>
      </w:r>
      <w:proofErr w:type="gramEnd"/>
      <w:r w:rsidRPr="00CE45A3">
        <w:rPr>
          <w:rFonts w:ascii="Courier New" w:eastAsia="Courier New" w:hAnsi="Courier New" w:cs="Courier New"/>
          <w:sz w:val="20"/>
        </w:rPr>
        <w:t>8:e9:68:bb:73:31:88:e8:d9:7c:a2:fa:1e (RSA)</w:t>
      </w:r>
    </w:p>
    <w:p w14:paraId="117AD82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256 </w:t>
      </w:r>
      <w:proofErr w:type="gramStart"/>
      <w:r w:rsidRPr="00CE45A3">
        <w:rPr>
          <w:rFonts w:ascii="Courier New" w:eastAsia="Courier New" w:hAnsi="Courier New" w:cs="Courier New"/>
          <w:sz w:val="20"/>
        </w:rPr>
        <w:t>24:64:ff</w:t>
      </w:r>
      <w:proofErr w:type="gramEnd"/>
      <w:r w:rsidRPr="00CE45A3">
        <w:rPr>
          <w:rFonts w:ascii="Courier New" w:eastAsia="Courier New" w:hAnsi="Courier New" w:cs="Courier New"/>
          <w:sz w:val="20"/>
        </w:rPr>
        <w:t>:32:88:4c:e0:b3:6c:61:d5:cc:b7:3e:4d:da (ECDSA)</w:t>
      </w:r>
    </w:p>
    <w:p w14:paraId="30C2408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_  256</w:t>
      </w:r>
      <w:proofErr w:type="gramEnd"/>
      <w:r w:rsidRPr="00CE45A3">
        <w:rPr>
          <w:rFonts w:ascii="Courier New" w:eastAsia="Courier New" w:hAnsi="Courier New" w:cs="Courier New"/>
          <w:sz w:val="20"/>
        </w:rPr>
        <w:t xml:space="preserve"> 6e:71:34:62:3a:94:81:66:da:67:a8:6f:8a:ef:d3:d8 (ED25519)</w:t>
      </w:r>
    </w:p>
    <w:p w14:paraId="2732736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domain</w:t>
      </w:r>
      <w:proofErr w:type="gramEnd"/>
      <w:r w:rsidRPr="00CE45A3">
        <w:rPr>
          <w:rFonts w:ascii="Courier New" w:eastAsia="Courier New" w:hAnsi="Courier New" w:cs="Courier New"/>
          <w:sz w:val="20"/>
        </w:rPr>
        <w:t xml:space="preserve">        Simple DNS Plus</w:t>
      </w:r>
    </w:p>
    <w:p w14:paraId="55811F2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88/</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kerberos</w:t>
      </w:r>
      <w:proofErr w:type="spellEnd"/>
      <w:proofErr w:type="gramEnd"/>
      <w:r w:rsidRPr="00CE45A3">
        <w:rPr>
          <w:rFonts w:ascii="Courier New" w:eastAsia="Courier New" w:hAnsi="Courier New" w:cs="Courier New"/>
          <w:sz w:val="20"/>
        </w:rPr>
        <w:t>-sec  Microsoft Windows Kerberos (server time: 2023-12-05 05:02:46Z)</w:t>
      </w:r>
    </w:p>
    <w:p w14:paraId="559465D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90/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http</w:t>
      </w:r>
      <w:proofErr w:type="gramEnd"/>
      <w:r w:rsidRPr="00CE45A3">
        <w:rPr>
          <w:rFonts w:ascii="Courier New" w:eastAsia="Courier New" w:hAnsi="Courier New" w:cs="Courier New"/>
          <w:sz w:val="20"/>
        </w:rPr>
        <w:t xml:space="preserve">          Apache httpd (PHP 5.6.30)</w:t>
      </w:r>
    </w:p>
    <w:p w14:paraId="3912F68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Apache</w:t>
      </w:r>
    </w:p>
    <w:p w14:paraId="2788F06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Site doesn't have a title (text/html; charset=UTF-8).</w:t>
      </w:r>
    </w:p>
    <w:p w14:paraId="4B7AE12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lastRenderedPageBreak/>
        <w:t>135/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441C712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139/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netbios</w:t>
      </w:r>
      <w:proofErr w:type="gramEnd"/>
      <w:r w:rsidRPr="00CE45A3">
        <w:rPr>
          <w:rFonts w:ascii="Courier New" w:eastAsia="Courier New" w:hAnsi="Courier New" w:cs="Courier New"/>
          <w:sz w:val="20"/>
        </w:rPr>
        <w:t>-ssn</w:t>
      </w:r>
      <w:proofErr w:type="spellEnd"/>
      <w:r w:rsidRPr="00CE45A3">
        <w:rPr>
          <w:rFonts w:ascii="Courier New" w:eastAsia="Courier New" w:hAnsi="Courier New" w:cs="Courier New"/>
          <w:sz w:val="20"/>
        </w:rPr>
        <w:t xml:space="preserve">   Microsoft Windows </w:t>
      </w:r>
      <w:proofErr w:type="spellStart"/>
      <w:r w:rsidRPr="00CE45A3">
        <w:rPr>
          <w:rFonts w:ascii="Courier New" w:eastAsia="Courier New" w:hAnsi="Courier New" w:cs="Courier New"/>
          <w:sz w:val="20"/>
        </w:rPr>
        <w:t>netbios-ssn</w:t>
      </w:r>
      <w:proofErr w:type="spellEnd"/>
    </w:p>
    <w:p w14:paraId="122ECDA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389/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ldap</w:t>
      </w:r>
      <w:proofErr w:type="spellEnd"/>
      <w:proofErr w:type="gramEnd"/>
      <w:r w:rsidRPr="00CE45A3">
        <w:rPr>
          <w:rFonts w:ascii="Courier New" w:eastAsia="Courier New" w:hAnsi="Courier New" w:cs="Courier New"/>
          <w:sz w:val="20"/>
        </w:rPr>
        <w:t xml:space="preserve">          Microsoft Windows Active Directory LDAP (Domain: uadcwnet.com0., Site: Default-First-Site-Name)</w:t>
      </w:r>
    </w:p>
    <w:p w14:paraId="28942E4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445/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microsoft</w:t>
      </w:r>
      <w:proofErr w:type="spellEnd"/>
      <w:proofErr w:type="gramEnd"/>
      <w:r w:rsidRPr="00CE45A3">
        <w:rPr>
          <w:rFonts w:ascii="Courier New" w:eastAsia="Courier New" w:hAnsi="Courier New" w:cs="Courier New"/>
          <w:sz w:val="20"/>
        </w:rPr>
        <w:t>-ds?</w:t>
      </w:r>
    </w:p>
    <w:p w14:paraId="57C00C8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464/</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kpasswd</w:t>
      </w:r>
      <w:proofErr w:type="gramEnd"/>
      <w:r w:rsidRPr="00CE45A3">
        <w:rPr>
          <w:rFonts w:ascii="Courier New" w:eastAsia="Courier New" w:hAnsi="Courier New" w:cs="Courier New"/>
          <w:sz w:val="20"/>
        </w:rPr>
        <w:t>5?</w:t>
      </w:r>
    </w:p>
    <w:p w14:paraId="7DAD230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593/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ncacn</w:t>
      </w:r>
      <w:proofErr w:type="gramEnd"/>
      <w:r w:rsidRPr="00CE45A3">
        <w:rPr>
          <w:rFonts w:ascii="Courier New" w:eastAsia="Courier New" w:hAnsi="Courier New" w:cs="Courier New"/>
          <w:sz w:val="20"/>
        </w:rPr>
        <w:t>_http</w:t>
      </w:r>
      <w:proofErr w:type="spellEnd"/>
      <w:r w:rsidRPr="00CE45A3">
        <w:rPr>
          <w:rFonts w:ascii="Courier New" w:eastAsia="Courier New" w:hAnsi="Courier New" w:cs="Courier New"/>
          <w:sz w:val="20"/>
        </w:rPr>
        <w:t xml:space="preserve">    Microsoft Windows RPC over HTTP 1.0</w:t>
      </w:r>
    </w:p>
    <w:p w14:paraId="7625C62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636/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tcpwrapped</w:t>
      </w:r>
      <w:proofErr w:type="spellEnd"/>
      <w:proofErr w:type="gramEnd"/>
    </w:p>
    <w:p w14:paraId="222F43F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2033/</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http          </w:t>
      </w:r>
      <w:proofErr w:type="spellStart"/>
      <w:r w:rsidRPr="00CE45A3">
        <w:rPr>
          <w:rFonts w:ascii="Courier New" w:eastAsia="Courier New" w:hAnsi="Courier New" w:cs="Courier New"/>
          <w:sz w:val="20"/>
        </w:rPr>
        <w:t>HttpFileServer</w:t>
      </w:r>
      <w:proofErr w:type="spellEnd"/>
      <w:r w:rsidRPr="00CE45A3">
        <w:rPr>
          <w:rFonts w:ascii="Courier New" w:eastAsia="Courier New" w:hAnsi="Courier New" w:cs="Courier New"/>
          <w:sz w:val="20"/>
        </w:rPr>
        <w:t xml:space="preserve"> httpd 2.3</w:t>
      </w:r>
    </w:p>
    <w:p w14:paraId="0A505D4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HFS 2.3</w:t>
      </w:r>
    </w:p>
    <w:p w14:paraId="4817969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HFS /</w:t>
      </w:r>
    </w:p>
    <w:p w14:paraId="4BF89C8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3268/</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ldap</w:t>
      </w:r>
      <w:proofErr w:type="spellEnd"/>
      <w:r w:rsidRPr="00CE45A3">
        <w:rPr>
          <w:rFonts w:ascii="Courier New" w:eastAsia="Courier New" w:hAnsi="Courier New" w:cs="Courier New"/>
          <w:sz w:val="20"/>
        </w:rPr>
        <w:t xml:space="preserve">          Microsoft Windows Active Directory LDAP (Domain: uadcwnet.com0., Site: Default-First-Site-Name)</w:t>
      </w:r>
    </w:p>
    <w:p w14:paraId="1B99F56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3269/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tcpwrapped</w:t>
      </w:r>
      <w:proofErr w:type="spellEnd"/>
    </w:p>
    <w:p w14:paraId="7C68751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3389/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ms</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wbt</w:t>
      </w:r>
      <w:proofErr w:type="spellEnd"/>
      <w:r w:rsidRPr="00CE45A3">
        <w:rPr>
          <w:rFonts w:ascii="Courier New" w:eastAsia="Courier New" w:hAnsi="Courier New" w:cs="Courier New"/>
          <w:sz w:val="20"/>
        </w:rPr>
        <w:t>-server Microsoft Terminal Services</w:t>
      </w:r>
    </w:p>
    <w:p w14:paraId="4E61CDA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w:t>
      </w:r>
      <w:proofErr w:type="spellStart"/>
      <w:r w:rsidRPr="00CE45A3">
        <w:rPr>
          <w:rFonts w:ascii="Courier New" w:eastAsia="Courier New" w:hAnsi="Courier New" w:cs="Courier New"/>
          <w:sz w:val="20"/>
        </w:rPr>
        <w:t>ssl</w:t>
      </w:r>
      <w:proofErr w:type="spellEnd"/>
      <w:r w:rsidRPr="00CE45A3">
        <w:rPr>
          <w:rFonts w:ascii="Courier New" w:eastAsia="Courier New" w:hAnsi="Courier New" w:cs="Courier New"/>
          <w:sz w:val="20"/>
        </w:rPr>
        <w:t>-date: 2023-12-05T05:05:08+00:00; -1s from scanner time.</w:t>
      </w:r>
    </w:p>
    <w:p w14:paraId="191C2E4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ssl</w:t>
      </w:r>
      <w:proofErr w:type="spellEnd"/>
      <w:r w:rsidRPr="00CE45A3">
        <w:rPr>
          <w:rFonts w:ascii="Courier New" w:eastAsia="Courier New" w:hAnsi="Courier New" w:cs="Courier New"/>
          <w:sz w:val="20"/>
        </w:rPr>
        <w:t>-cert: Subject: commonName=Server2.uadcwnet.com</w:t>
      </w:r>
    </w:p>
    <w:p w14:paraId="6929329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Not valid before: 2023-09-20T08:09:33</w:t>
      </w:r>
    </w:p>
    <w:p w14:paraId="6C87876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|_Not valid </w:t>
      </w:r>
      <w:proofErr w:type="gramStart"/>
      <w:r w:rsidRPr="00CE45A3">
        <w:rPr>
          <w:rFonts w:ascii="Courier New" w:eastAsia="Courier New" w:hAnsi="Courier New" w:cs="Courier New"/>
          <w:sz w:val="20"/>
        </w:rPr>
        <w:t>after:</w:t>
      </w:r>
      <w:proofErr w:type="gramEnd"/>
      <w:r w:rsidRPr="00CE45A3">
        <w:rPr>
          <w:rFonts w:ascii="Courier New" w:eastAsia="Courier New" w:hAnsi="Courier New" w:cs="Courier New"/>
          <w:sz w:val="20"/>
        </w:rPr>
        <w:t xml:space="preserve">  2024-03-21T08:09:33</w:t>
      </w:r>
    </w:p>
    <w:p w14:paraId="26634AF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rdp</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ntlm</w:t>
      </w:r>
      <w:proofErr w:type="spellEnd"/>
      <w:r w:rsidRPr="00CE45A3">
        <w:rPr>
          <w:rFonts w:ascii="Courier New" w:eastAsia="Courier New" w:hAnsi="Courier New" w:cs="Courier New"/>
          <w:sz w:val="20"/>
        </w:rPr>
        <w:t xml:space="preserve">-info: </w:t>
      </w:r>
    </w:p>
    <w:p w14:paraId="4A40EFC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Target_Name</w:t>
      </w:r>
      <w:proofErr w:type="spellEnd"/>
      <w:r w:rsidRPr="00CE45A3">
        <w:rPr>
          <w:rFonts w:ascii="Courier New" w:eastAsia="Courier New" w:hAnsi="Courier New" w:cs="Courier New"/>
          <w:sz w:val="20"/>
        </w:rPr>
        <w:t>: UADCWNET</w:t>
      </w:r>
    </w:p>
    <w:p w14:paraId="383B88A6"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NetBIOS_Domain_Name</w:t>
      </w:r>
      <w:proofErr w:type="spellEnd"/>
      <w:r w:rsidRPr="00CE45A3">
        <w:rPr>
          <w:rFonts w:ascii="Courier New" w:eastAsia="Courier New" w:hAnsi="Courier New" w:cs="Courier New"/>
          <w:sz w:val="20"/>
        </w:rPr>
        <w:t>: UADCWNET</w:t>
      </w:r>
    </w:p>
    <w:p w14:paraId="5EF61C9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NetBIOS_Computer_Name</w:t>
      </w:r>
      <w:proofErr w:type="spellEnd"/>
      <w:r w:rsidRPr="00CE45A3">
        <w:rPr>
          <w:rFonts w:ascii="Courier New" w:eastAsia="Courier New" w:hAnsi="Courier New" w:cs="Courier New"/>
          <w:sz w:val="20"/>
        </w:rPr>
        <w:t>: SERVER2</w:t>
      </w:r>
    </w:p>
    <w:p w14:paraId="22B400A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DNS_Domain_Name</w:t>
      </w:r>
      <w:proofErr w:type="spellEnd"/>
      <w:r w:rsidRPr="00CE45A3">
        <w:rPr>
          <w:rFonts w:ascii="Courier New" w:eastAsia="Courier New" w:hAnsi="Courier New" w:cs="Courier New"/>
          <w:sz w:val="20"/>
        </w:rPr>
        <w:t>: uadcwnet.com</w:t>
      </w:r>
    </w:p>
    <w:p w14:paraId="6E8B110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DNS_Computer_Name</w:t>
      </w:r>
      <w:proofErr w:type="spellEnd"/>
      <w:r w:rsidRPr="00CE45A3">
        <w:rPr>
          <w:rFonts w:ascii="Courier New" w:eastAsia="Courier New" w:hAnsi="Courier New" w:cs="Courier New"/>
          <w:sz w:val="20"/>
        </w:rPr>
        <w:t>: Server2.uadcwnet.com</w:t>
      </w:r>
    </w:p>
    <w:p w14:paraId="68189F5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DNS_Tree_Name</w:t>
      </w:r>
      <w:proofErr w:type="spellEnd"/>
      <w:r w:rsidRPr="00CE45A3">
        <w:rPr>
          <w:rFonts w:ascii="Courier New" w:eastAsia="Courier New" w:hAnsi="Courier New" w:cs="Courier New"/>
          <w:sz w:val="20"/>
        </w:rPr>
        <w:t>: uadcwnet.com</w:t>
      </w:r>
    </w:p>
    <w:p w14:paraId="13A4D0C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w:t>
      </w:r>
      <w:proofErr w:type="spellStart"/>
      <w:r w:rsidRPr="00CE45A3">
        <w:rPr>
          <w:rFonts w:ascii="Courier New" w:eastAsia="Courier New" w:hAnsi="Courier New" w:cs="Courier New"/>
          <w:sz w:val="20"/>
        </w:rPr>
        <w:t>Product_Version</w:t>
      </w:r>
      <w:proofErr w:type="spellEnd"/>
      <w:r w:rsidRPr="00CE45A3">
        <w:rPr>
          <w:rFonts w:ascii="Courier New" w:eastAsia="Courier New" w:hAnsi="Courier New" w:cs="Courier New"/>
          <w:sz w:val="20"/>
        </w:rPr>
        <w:t>: 10.0.17763</w:t>
      </w:r>
    </w:p>
    <w:p w14:paraId="34E925E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 xml:space="preserve">_  </w:t>
      </w:r>
      <w:proofErr w:type="spellStart"/>
      <w:r w:rsidRPr="00CE45A3">
        <w:rPr>
          <w:rFonts w:ascii="Courier New" w:eastAsia="Courier New" w:hAnsi="Courier New" w:cs="Courier New"/>
          <w:sz w:val="20"/>
        </w:rPr>
        <w:t>System</w:t>
      </w:r>
      <w:proofErr w:type="gramEnd"/>
      <w:r w:rsidRPr="00CE45A3">
        <w:rPr>
          <w:rFonts w:ascii="Courier New" w:eastAsia="Courier New" w:hAnsi="Courier New" w:cs="Courier New"/>
          <w:sz w:val="20"/>
        </w:rPr>
        <w:t>_Time</w:t>
      </w:r>
      <w:proofErr w:type="spellEnd"/>
      <w:r w:rsidRPr="00CE45A3">
        <w:rPr>
          <w:rFonts w:ascii="Courier New" w:eastAsia="Courier New" w:hAnsi="Courier New" w:cs="Courier New"/>
          <w:sz w:val="20"/>
        </w:rPr>
        <w:t>: 2023-12-05T05:04:48+00:00</w:t>
      </w:r>
    </w:p>
    <w:p w14:paraId="6F60B63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5985/</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http          Microsoft HTTPAPI httpd 2.0 (SSDP/UPnP)</w:t>
      </w:r>
    </w:p>
    <w:p w14:paraId="6C3B098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Microsoft-HTTPAPI/2.0</w:t>
      </w:r>
    </w:p>
    <w:p w14:paraId="2FE9B76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Not Found</w:t>
      </w:r>
    </w:p>
    <w:p w14:paraId="342D637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9389/</w:t>
      </w:r>
      <w:proofErr w:type="spellStart"/>
      <w:proofErr w:type="gram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open</w:t>
      </w:r>
      <w:proofErr w:type="gramEnd"/>
      <w:r w:rsidRPr="00CE45A3">
        <w:rPr>
          <w:rFonts w:ascii="Courier New" w:eastAsia="Courier New" w:hAnsi="Courier New" w:cs="Courier New"/>
          <w:sz w:val="20"/>
        </w:rPr>
        <w:t xml:space="preserve">  mc-</w:t>
      </w:r>
      <w:proofErr w:type="spellStart"/>
      <w:r w:rsidRPr="00CE45A3">
        <w:rPr>
          <w:rFonts w:ascii="Courier New" w:eastAsia="Courier New" w:hAnsi="Courier New" w:cs="Courier New"/>
          <w:sz w:val="20"/>
        </w:rPr>
        <w:t>nmf</w:t>
      </w:r>
      <w:proofErr w:type="spellEnd"/>
      <w:r w:rsidRPr="00CE45A3">
        <w:rPr>
          <w:rFonts w:ascii="Courier New" w:eastAsia="Courier New" w:hAnsi="Courier New" w:cs="Courier New"/>
          <w:sz w:val="20"/>
        </w:rPr>
        <w:t xml:space="preserve">        .NET Message Framing</w:t>
      </w:r>
    </w:p>
    <w:p w14:paraId="4C4D10B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47001/</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open  http</w:t>
      </w:r>
      <w:proofErr w:type="gramEnd"/>
      <w:r w:rsidRPr="00CE45A3">
        <w:rPr>
          <w:rFonts w:ascii="Courier New" w:eastAsia="Courier New" w:hAnsi="Courier New" w:cs="Courier New"/>
          <w:sz w:val="20"/>
        </w:rPr>
        <w:t xml:space="preserve">          Microsoft HTTPAPI httpd 2.0 (SSDP/UPnP)</w:t>
      </w:r>
    </w:p>
    <w:p w14:paraId="4387F3F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|_http-server-header: Microsoft-HTTPAPI/2.0</w:t>
      </w:r>
    </w:p>
    <w:p w14:paraId="51A6DAE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|_http-title: Not Found</w:t>
      </w:r>
    </w:p>
    <w:p w14:paraId="092925D8"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49664/</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0A9D72F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49665/</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55510B2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124EC2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49667/</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0851F2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49669/</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E0862AC"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49670/</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ncacn</w:t>
      </w:r>
      <w:proofErr w:type="gramEnd"/>
      <w:r w:rsidRPr="00CE45A3">
        <w:rPr>
          <w:rFonts w:ascii="Courier New" w:eastAsia="Courier New" w:hAnsi="Courier New" w:cs="Courier New"/>
          <w:sz w:val="20"/>
        </w:rPr>
        <w:t>_http</w:t>
      </w:r>
      <w:proofErr w:type="spellEnd"/>
      <w:r w:rsidRPr="00CE45A3">
        <w:rPr>
          <w:rFonts w:ascii="Courier New" w:eastAsia="Courier New" w:hAnsi="Courier New" w:cs="Courier New"/>
          <w:sz w:val="20"/>
        </w:rPr>
        <w:t xml:space="preserve">    Microsoft Windows RPC over HTTP 1.0</w:t>
      </w:r>
    </w:p>
    <w:p w14:paraId="12BE3BFA"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49671/</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270F90FB"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49672/</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1B39B8A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49676/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106D1BA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49682/</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44CBD39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49703/</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5A80A7C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55306/</w:t>
      </w:r>
      <w:proofErr w:type="spellStart"/>
      <w:r w:rsidRPr="00CE45A3">
        <w:rPr>
          <w:rFonts w:ascii="Courier New" w:eastAsia="Courier New" w:hAnsi="Courier New" w:cs="Courier New"/>
          <w:sz w:val="20"/>
        </w:rPr>
        <w:t>tcp</w:t>
      </w:r>
      <w:proofErr w:type="spellEnd"/>
      <w:r w:rsidRPr="00CE45A3">
        <w:rPr>
          <w:rFonts w:ascii="Courier New" w:eastAsia="Courier New" w:hAnsi="Courier New" w:cs="Courier New"/>
          <w:sz w:val="20"/>
        </w:rPr>
        <w:t xml:space="preserve"> </w:t>
      </w:r>
      <w:proofErr w:type="gramStart"/>
      <w:r w:rsidRPr="00CE45A3">
        <w:rPr>
          <w:rFonts w:ascii="Courier New" w:eastAsia="Courier New" w:hAnsi="Courier New" w:cs="Courier New"/>
          <w:sz w:val="20"/>
        </w:rPr>
        <w:t xml:space="preserve">open  </w:t>
      </w:r>
      <w:proofErr w:type="spellStart"/>
      <w:r w:rsidRPr="00CE45A3">
        <w:rPr>
          <w:rFonts w:ascii="Courier New" w:eastAsia="Courier New" w:hAnsi="Courier New" w:cs="Courier New"/>
          <w:sz w:val="20"/>
        </w:rPr>
        <w:t>msrpc</w:t>
      </w:r>
      <w:proofErr w:type="spellEnd"/>
      <w:proofErr w:type="gramEnd"/>
      <w:r w:rsidRPr="00CE45A3">
        <w:rPr>
          <w:rFonts w:ascii="Courier New" w:eastAsia="Courier New" w:hAnsi="Courier New" w:cs="Courier New"/>
          <w:sz w:val="20"/>
        </w:rPr>
        <w:t xml:space="preserve">         Microsoft Windows RPC</w:t>
      </w:r>
    </w:p>
    <w:p w14:paraId="14B1ADC1"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MAC Address: 00:0</w:t>
      </w:r>
      <w:proofErr w:type="gramStart"/>
      <w:r w:rsidRPr="00CE45A3">
        <w:rPr>
          <w:rFonts w:ascii="Courier New" w:eastAsia="Courier New" w:hAnsi="Courier New" w:cs="Courier New"/>
          <w:sz w:val="20"/>
        </w:rPr>
        <w:t>C:29:77</w:t>
      </w:r>
      <w:proofErr w:type="gramEnd"/>
      <w:r w:rsidRPr="00CE45A3">
        <w:rPr>
          <w:rFonts w:ascii="Courier New" w:eastAsia="Courier New" w:hAnsi="Courier New" w:cs="Courier New"/>
          <w:sz w:val="20"/>
        </w:rPr>
        <w:t>:ED:8D (VMware)</w:t>
      </w:r>
    </w:p>
    <w:p w14:paraId="7F636F8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Aggressive OS guesses: Microsoft Windows 10 1709 - 1909 (96%), Microsoft Windows 10 1709 - 1803 (94%), Microsoft Windows Server </w:t>
      </w:r>
      <w:r w:rsidRPr="00CE45A3">
        <w:rPr>
          <w:rFonts w:ascii="Courier New" w:eastAsia="Courier New" w:hAnsi="Courier New" w:cs="Courier New"/>
          <w:sz w:val="20"/>
        </w:rPr>
        <w:lastRenderedPageBreak/>
        <w:t>2012 (93%), Microsoft Windows Vista SP1 (93%), Microsoft Windows Longhorn (92%), Microsoft Windows Server 2012 R2 Update 1 (91%), Microsoft Windows Server 2016 build 10586 - 14393 (91%), Microsoft Windows 7, Windows Server 2012, or Windows 8.1 Update 1 (91%), Microsoft Windows 10 1703 (91%), Microsoft Windows Server 2012 R2 (91%)</w:t>
      </w:r>
    </w:p>
    <w:p w14:paraId="24BA3A2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No exact OS matches for host (test conditions non-ideal).</w:t>
      </w:r>
    </w:p>
    <w:p w14:paraId="1756A9B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Network Distance: 1 hop</w:t>
      </w:r>
    </w:p>
    <w:p w14:paraId="72BA85E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Service Info: Host: SERVER2; OS: Windows; CPE: </w:t>
      </w:r>
      <w:proofErr w:type="spellStart"/>
      <w:proofErr w:type="gramStart"/>
      <w:r w:rsidRPr="00CE45A3">
        <w:rPr>
          <w:rFonts w:ascii="Courier New" w:eastAsia="Courier New" w:hAnsi="Courier New" w:cs="Courier New"/>
          <w:sz w:val="20"/>
        </w:rPr>
        <w:t>cpe</w:t>
      </w:r>
      <w:proofErr w:type="spellEnd"/>
      <w:r w:rsidRPr="00CE45A3">
        <w:rPr>
          <w:rFonts w:ascii="Courier New" w:eastAsia="Courier New" w:hAnsi="Courier New" w:cs="Courier New"/>
          <w:sz w:val="20"/>
        </w:rPr>
        <w:t>:/</w:t>
      </w:r>
      <w:proofErr w:type="spellStart"/>
      <w:r w:rsidRPr="00CE45A3">
        <w:rPr>
          <w:rFonts w:ascii="Courier New" w:eastAsia="Courier New" w:hAnsi="Courier New" w:cs="Courier New"/>
          <w:sz w:val="20"/>
        </w:rPr>
        <w:t>o:microsoft</w:t>
      </w:r>
      <w:proofErr w:type="gramEnd"/>
      <w:r w:rsidRPr="00CE45A3">
        <w:rPr>
          <w:rFonts w:ascii="Courier New" w:eastAsia="Courier New" w:hAnsi="Courier New" w:cs="Courier New"/>
          <w:sz w:val="20"/>
        </w:rPr>
        <w:t>:windows</w:t>
      </w:r>
      <w:proofErr w:type="spellEnd"/>
    </w:p>
    <w:p w14:paraId="78AF2137" w14:textId="77777777" w:rsidR="00CE45A3" w:rsidRPr="00CE45A3" w:rsidRDefault="00CE45A3" w:rsidP="00CE45A3">
      <w:pPr>
        <w:spacing w:after="1" w:line="260" w:lineRule="auto"/>
        <w:ind w:left="-5" w:right="1119"/>
        <w:rPr>
          <w:rFonts w:ascii="Courier New" w:eastAsia="Courier New" w:hAnsi="Courier New" w:cs="Courier New"/>
          <w:sz w:val="20"/>
        </w:rPr>
      </w:pPr>
    </w:p>
    <w:p w14:paraId="719A2D6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Host script results:</w:t>
      </w:r>
    </w:p>
    <w:p w14:paraId="42CC639E"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|_</w:t>
      </w:r>
      <w:proofErr w:type="spellStart"/>
      <w:r w:rsidRPr="00CE45A3">
        <w:rPr>
          <w:rFonts w:ascii="Courier New" w:eastAsia="Courier New" w:hAnsi="Courier New" w:cs="Courier New"/>
          <w:sz w:val="20"/>
        </w:rPr>
        <w:t>nbstat</w:t>
      </w:r>
      <w:proofErr w:type="spellEnd"/>
      <w:r w:rsidRPr="00CE45A3">
        <w:rPr>
          <w:rFonts w:ascii="Courier New" w:eastAsia="Courier New" w:hAnsi="Courier New" w:cs="Courier New"/>
          <w:sz w:val="20"/>
        </w:rPr>
        <w:t>: NetBIOS name: SERVER2, NetBIOS user: &lt;unknown&gt;, NetBIOS MAC: 00:0c:29:</w:t>
      </w:r>
      <w:proofErr w:type="gramStart"/>
      <w:r w:rsidRPr="00CE45A3">
        <w:rPr>
          <w:rFonts w:ascii="Courier New" w:eastAsia="Courier New" w:hAnsi="Courier New" w:cs="Courier New"/>
          <w:sz w:val="20"/>
        </w:rPr>
        <w:t>77:ed</w:t>
      </w:r>
      <w:proofErr w:type="gramEnd"/>
      <w:r w:rsidRPr="00CE45A3">
        <w:rPr>
          <w:rFonts w:ascii="Courier New" w:eastAsia="Courier New" w:hAnsi="Courier New" w:cs="Courier New"/>
          <w:sz w:val="20"/>
        </w:rPr>
        <w:t>:8d (VMware)</w:t>
      </w:r>
    </w:p>
    <w:p w14:paraId="36167BD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smb2-security-mode: </w:t>
      </w:r>
    </w:p>
    <w:p w14:paraId="1799BFF9"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3.1.1: </w:t>
      </w:r>
    </w:p>
    <w:p w14:paraId="0066774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|_    Message signing enabled and </w:t>
      </w:r>
      <w:proofErr w:type="gramStart"/>
      <w:r w:rsidRPr="00CE45A3">
        <w:rPr>
          <w:rFonts w:ascii="Courier New" w:eastAsia="Courier New" w:hAnsi="Courier New" w:cs="Courier New"/>
          <w:sz w:val="20"/>
        </w:rPr>
        <w:t>required</w:t>
      </w:r>
      <w:proofErr w:type="gramEnd"/>
    </w:p>
    <w:p w14:paraId="75FA544D"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smb2-time: </w:t>
      </w:r>
    </w:p>
    <w:p w14:paraId="1F80FDB2"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date: 2023-12-05T05:04:48</w:t>
      </w:r>
    </w:p>
    <w:p w14:paraId="329150EF"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w:t>
      </w:r>
      <w:proofErr w:type="gramStart"/>
      <w:r w:rsidRPr="00CE45A3">
        <w:rPr>
          <w:rFonts w:ascii="Courier New" w:eastAsia="Courier New" w:hAnsi="Courier New" w:cs="Courier New"/>
          <w:sz w:val="20"/>
        </w:rPr>
        <w:t xml:space="preserve">_  </w:t>
      </w:r>
      <w:proofErr w:type="spellStart"/>
      <w:r w:rsidRPr="00CE45A3">
        <w:rPr>
          <w:rFonts w:ascii="Courier New" w:eastAsia="Courier New" w:hAnsi="Courier New" w:cs="Courier New"/>
          <w:sz w:val="20"/>
        </w:rPr>
        <w:t>start</w:t>
      </w:r>
      <w:proofErr w:type="gramEnd"/>
      <w:r w:rsidRPr="00CE45A3">
        <w:rPr>
          <w:rFonts w:ascii="Courier New" w:eastAsia="Courier New" w:hAnsi="Courier New" w:cs="Courier New"/>
          <w:sz w:val="20"/>
        </w:rPr>
        <w:t>_date</w:t>
      </w:r>
      <w:proofErr w:type="spellEnd"/>
      <w:r w:rsidRPr="00CE45A3">
        <w:rPr>
          <w:rFonts w:ascii="Courier New" w:eastAsia="Courier New" w:hAnsi="Courier New" w:cs="Courier New"/>
          <w:sz w:val="20"/>
        </w:rPr>
        <w:t>: N/A</w:t>
      </w:r>
    </w:p>
    <w:p w14:paraId="0BDAAE4E" w14:textId="77777777" w:rsidR="00CE45A3" w:rsidRPr="00CE45A3" w:rsidRDefault="00CE45A3" w:rsidP="00CE45A3">
      <w:pPr>
        <w:spacing w:after="1" w:line="260" w:lineRule="auto"/>
        <w:ind w:left="-5" w:right="1119"/>
        <w:rPr>
          <w:rFonts w:ascii="Courier New" w:eastAsia="Courier New" w:hAnsi="Courier New" w:cs="Courier New"/>
          <w:sz w:val="20"/>
        </w:rPr>
      </w:pPr>
    </w:p>
    <w:p w14:paraId="5F5D92C4"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TRACEROUTE</w:t>
      </w:r>
    </w:p>
    <w:p w14:paraId="23D45E65"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HOP RTT     ADDRESS</w:t>
      </w:r>
    </w:p>
    <w:p w14:paraId="2535FF77"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1   0.44 </w:t>
      </w:r>
      <w:proofErr w:type="spellStart"/>
      <w:r w:rsidRPr="00CE45A3">
        <w:rPr>
          <w:rFonts w:ascii="Courier New" w:eastAsia="Courier New" w:hAnsi="Courier New" w:cs="Courier New"/>
          <w:sz w:val="20"/>
        </w:rPr>
        <w:t>ms</w:t>
      </w:r>
      <w:proofErr w:type="spellEnd"/>
      <w:r w:rsidRPr="00CE45A3">
        <w:rPr>
          <w:rFonts w:ascii="Courier New" w:eastAsia="Courier New" w:hAnsi="Courier New" w:cs="Courier New"/>
          <w:sz w:val="20"/>
        </w:rPr>
        <w:t xml:space="preserve"> 192.168.10.2</w:t>
      </w:r>
    </w:p>
    <w:p w14:paraId="2396499B" w14:textId="77777777" w:rsidR="00CE45A3" w:rsidRPr="00CE45A3" w:rsidRDefault="00CE45A3" w:rsidP="00CE45A3">
      <w:pPr>
        <w:spacing w:after="1" w:line="260" w:lineRule="auto"/>
        <w:ind w:left="-5" w:right="1119"/>
        <w:rPr>
          <w:rFonts w:ascii="Courier New" w:eastAsia="Courier New" w:hAnsi="Courier New" w:cs="Courier New"/>
          <w:sz w:val="20"/>
        </w:rPr>
      </w:pPr>
    </w:p>
    <w:p w14:paraId="57927CD3" w14:textId="77777777" w:rsidR="00CE45A3" w:rsidRPr="00CE45A3"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OS and Service detection performed. Please report any incorrect results at </w:t>
      </w:r>
      <w:proofErr w:type="gramStart"/>
      <w:r w:rsidRPr="00CE45A3">
        <w:rPr>
          <w:rFonts w:ascii="Courier New" w:eastAsia="Courier New" w:hAnsi="Courier New" w:cs="Courier New"/>
          <w:sz w:val="20"/>
        </w:rPr>
        <w:t>https://nmap.org/submit/ .</w:t>
      </w:r>
      <w:proofErr w:type="gramEnd"/>
    </w:p>
    <w:p w14:paraId="4B25F823" w14:textId="29CB895D" w:rsidR="009A241B" w:rsidRDefault="00CE45A3" w:rsidP="00CE45A3">
      <w:pPr>
        <w:spacing w:after="1" w:line="260" w:lineRule="auto"/>
        <w:ind w:left="-5" w:right="1119"/>
        <w:rPr>
          <w:rFonts w:ascii="Courier New" w:eastAsia="Courier New" w:hAnsi="Courier New" w:cs="Courier New"/>
          <w:sz w:val="20"/>
        </w:rPr>
      </w:pPr>
      <w:r w:rsidRPr="00CE45A3">
        <w:rPr>
          <w:rFonts w:ascii="Courier New" w:eastAsia="Courier New" w:hAnsi="Courier New" w:cs="Courier New"/>
          <w:sz w:val="20"/>
        </w:rPr>
        <w:t xml:space="preserve"># Nmap done at Tue </w:t>
      </w:r>
      <w:proofErr w:type="gramStart"/>
      <w:r w:rsidRPr="00CE45A3">
        <w:rPr>
          <w:rFonts w:ascii="Courier New" w:eastAsia="Courier New" w:hAnsi="Courier New" w:cs="Courier New"/>
          <w:sz w:val="20"/>
        </w:rPr>
        <w:t>Dec  5</w:t>
      </w:r>
      <w:proofErr w:type="gramEnd"/>
      <w:r w:rsidRPr="00CE45A3">
        <w:rPr>
          <w:rFonts w:ascii="Courier New" w:eastAsia="Courier New" w:hAnsi="Courier New" w:cs="Courier New"/>
          <w:sz w:val="20"/>
        </w:rPr>
        <w:t xml:space="preserve"> 00:05:10 2023 -- 2 IP addresses (2 hosts up) scanned in 168.95 seconds</w:t>
      </w:r>
    </w:p>
    <w:p w14:paraId="400DD511" w14:textId="77777777" w:rsidR="003F565C" w:rsidRDefault="003F565C" w:rsidP="00CE45A3">
      <w:pPr>
        <w:spacing w:after="1" w:line="260" w:lineRule="auto"/>
        <w:ind w:left="-5" w:right="1119"/>
        <w:rPr>
          <w:rFonts w:ascii="Courier New" w:eastAsia="Courier New" w:hAnsi="Courier New" w:cs="Courier New"/>
          <w:sz w:val="20"/>
        </w:rPr>
      </w:pPr>
    </w:p>
    <w:p w14:paraId="1782CCF0" w14:textId="77777777" w:rsidR="00165FD2" w:rsidRDefault="00165FD2" w:rsidP="00CE45A3">
      <w:pPr>
        <w:spacing w:after="1" w:line="260" w:lineRule="auto"/>
        <w:ind w:left="-5" w:right="1119"/>
        <w:rPr>
          <w:rFonts w:asciiTheme="majorHAnsi" w:eastAsia="Courier New" w:hAnsiTheme="majorHAnsi" w:cstheme="majorHAnsi"/>
          <w:b/>
          <w:bCs/>
          <w:u w:val="single"/>
        </w:rPr>
      </w:pPr>
    </w:p>
    <w:p w14:paraId="6EC0208A" w14:textId="77777777" w:rsidR="00165FD2" w:rsidRDefault="00165FD2" w:rsidP="00CE45A3">
      <w:pPr>
        <w:spacing w:after="1" w:line="260" w:lineRule="auto"/>
        <w:ind w:left="-5" w:right="1119"/>
        <w:rPr>
          <w:rFonts w:asciiTheme="majorHAnsi" w:eastAsia="Courier New" w:hAnsiTheme="majorHAnsi" w:cstheme="majorHAnsi"/>
          <w:b/>
          <w:bCs/>
          <w:u w:val="single"/>
        </w:rPr>
      </w:pPr>
    </w:p>
    <w:p w14:paraId="589273C3"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30F2E362"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58AA190B"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0CB2F85E"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00B7D1E1"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48E40E49"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2E5E0412"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0C19F56A"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6B588D3C"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475AF55A"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632CE010"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42FDF3B4"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38E52BD8"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04677485"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43C3F110" w14:textId="77777777" w:rsidR="00131391" w:rsidRDefault="00131391" w:rsidP="00CE45A3">
      <w:pPr>
        <w:spacing w:after="1" w:line="260" w:lineRule="auto"/>
        <w:ind w:left="-5" w:right="1119"/>
        <w:rPr>
          <w:rFonts w:asciiTheme="majorHAnsi" w:eastAsia="Courier New" w:hAnsiTheme="majorHAnsi" w:cstheme="majorHAnsi"/>
          <w:b/>
          <w:bCs/>
          <w:u w:val="single"/>
        </w:rPr>
      </w:pPr>
    </w:p>
    <w:p w14:paraId="2614888C" w14:textId="0FFCC28C" w:rsidR="003F565C" w:rsidRDefault="007E64A1" w:rsidP="00FA2A8D">
      <w:pPr>
        <w:pStyle w:val="Heading3"/>
        <w:rPr>
          <w:rFonts w:eastAsia="Courier New"/>
        </w:rPr>
      </w:pPr>
      <w:bookmarkStart w:id="21" w:name="_Toc155262865"/>
      <w:r w:rsidRPr="007E64A1">
        <w:rPr>
          <w:rFonts w:eastAsia="Courier New"/>
        </w:rPr>
        <w:lastRenderedPageBreak/>
        <w:t>Vulnerability Scan Nessus</w:t>
      </w:r>
      <w:bookmarkEnd w:id="21"/>
    </w:p>
    <w:p w14:paraId="1E01B488" w14:textId="77777777" w:rsidR="007E64A1" w:rsidRDefault="007E64A1" w:rsidP="00CE45A3">
      <w:pPr>
        <w:spacing w:after="1" w:line="260" w:lineRule="auto"/>
        <w:ind w:left="-5" w:right="1119"/>
        <w:rPr>
          <w:rFonts w:asciiTheme="majorHAnsi" w:eastAsia="Courier New" w:hAnsiTheme="majorHAnsi" w:cstheme="majorHAnsi"/>
          <w:b/>
          <w:bCs/>
          <w:u w:val="single"/>
        </w:rPr>
      </w:pPr>
    </w:p>
    <w:p w14:paraId="2E32F9B3" w14:textId="49E6259B" w:rsidR="007E64A1" w:rsidRDefault="007E64A1" w:rsidP="00CE45A3">
      <w:pPr>
        <w:spacing w:after="1" w:line="260" w:lineRule="auto"/>
        <w:ind w:left="-5" w:right="1119"/>
        <w:rPr>
          <w:rFonts w:asciiTheme="majorHAnsi" w:eastAsia="Courier New" w:hAnsiTheme="majorHAnsi" w:cstheme="majorHAnsi"/>
          <w:b/>
          <w:bCs/>
          <w:u w:val="single"/>
        </w:rPr>
      </w:pPr>
      <w:r>
        <w:rPr>
          <w:rFonts w:asciiTheme="majorHAnsi" w:eastAsia="Courier New" w:hAnsiTheme="majorHAnsi" w:cstheme="majorHAnsi"/>
          <w:b/>
          <w:bCs/>
          <w:noProof/>
          <w:u w:val="single"/>
        </w:rPr>
        <w:drawing>
          <wp:inline distT="0" distB="0" distL="0" distR="0" wp14:anchorId="1D3D7E7B" wp14:editId="1761BE62">
            <wp:extent cx="5943600" cy="6064250"/>
            <wp:effectExtent l="0" t="0" r="0" b="0"/>
            <wp:docPr id="496357445" name="Picture 496357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7445" name="Picture 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6064250"/>
                    </a:xfrm>
                    <a:prstGeom prst="rect">
                      <a:avLst/>
                    </a:prstGeom>
                  </pic:spPr>
                </pic:pic>
              </a:graphicData>
            </a:graphic>
          </wp:inline>
        </w:drawing>
      </w:r>
    </w:p>
    <w:p w14:paraId="4835ABA9" w14:textId="578D273F" w:rsidR="003828F9" w:rsidRDefault="003828F9" w:rsidP="00CE45A3">
      <w:pPr>
        <w:spacing w:after="1" w:line="260" w:lineRule="auto"/>
        <w:ind w:left="-5" w:right="1119"/>
        <w:rPr>
          <w:rFonts w:asciiTheme="majorHAnsi" w:eastAsia="Courier New" w:hAnsiTheme="majorHAnsi" w:cstheme="majorHAnsi"/>
          <w:b/>
          <w:bCs/>
          <w:u w:val="single"/>
        </w:rPr>
      </w:pPr>
      <w:r w:rsidRPr="003828F9">
        <w:rPr>
          <w:rFonts w:asciiTheme="majorHAnsi" w:eastAsia="Courier New" w:hAnsiTheme="majorHAnsi" w:cstheme="majorHAnsi"/>
          <w:b/>
          <w:bCs/>
          <w:noProof/>
          <w:u w:val="single"/>
        </w:rPr>
        <w:lastRenderedPageBreak/>
        <w:drawing>
          <wp:inline distT="0" distB="0" distL="0" distR="0" wp14:anchorId="5D278C5A" wp14:editId="63E752FC">
            <wp:extent cx="5943600" cy="2760980"/>
            <wp:effectExtent l="0" t="0" r="0" b="1270"/>
            <wp:docPr id="174857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5634" name="Picture 1" descr="A screenshot of a computer&#10;&#10;Description automatically generated"/>
                    <pic:cNvPicPr/>
                  </pic:nvPicPr>
                  <pic:blipFill>
                    <a:blip r:embed="rId61"/>
                    <a:stretch>
                      <a:fillRect/>
                    </a:stretch>
                  </pic:blipFill>
                  <pic:spPr>
                    <a:xfrm>
                      <a:off x="0" y="0"/>
                      <a:ext cx="5943600" cy="2760980"/>
                    </a:xfrm>
                    <a:prstGeom prst="rect">
                      <a:avLst/>
                    </a:prstGeom>
                  </pic:spPr>
                </pic:pic>
              </a:graphicData>
            </a:graphic>
          </wp:inline>
        </w:drawing>
      </w:r>
    </w:p>
    <w:p w14:paraId="6614AFCA" w14:textId="77777777" w:rsidR="007E1DED" w:rsidRDefault="007E1DED" w:rsidP="00CE45A3">
      <w:pPr>
        <w:spacing w:after="1" w:line="260" w:lineRule="auto"/>
        <w:ind w:left="-5" w:right="1119"/>
        <w:rPr>
          <w:rFonts w:asciiTheme="majorHAnsi" w:eastAsia="Courier New" w:hAnsiTheme="majorHAnsi" w:cstheme="majorHAnsi"/>
          <w:b/>
          <w:bCs/>
          <w:u w:val="single"/>
        </w:rPr>
      </w:pPr>
    </w:p>
    <w:p w14:paraId="7549F903" w14:textId="0D86974A" w:rsidR="00993983" w:rsidRDefault="00993983" w:rsidP="00CE45A3">
      <w:pPr>
        <w:spacing w:after="1" w:line="260" w:lineRule="auto"/>
        <w:ind w:left="-5" w:right="1119"/>
        <w:rPr>
          <w:rFonts w:asciiTheme="majorHAnsi" w:eastAsia="Courier New" w:hAnsiTheme="majorHAnsi" w:cstheme="majorHAnsi"/>
          <w:b/>
          <w:bCs/>
          <w:u w:val="single"/>
        </w:rPr>
      </w:pPr>
      <w:r w:rsidRPr="00993983">
        <w:rPr>
          <w:rFonts w:asciiTheme="majorHAnsi" w:eastAsia="Courier New" w:hAnsiTheme="majorHAnsi" w:cstheme="majorHAnsi"/>
          <w:b/>
          <w:bCs/>
          <w:noProof/>
          <w:u w:val="single"/>
        </w:rPr>
        <w:drawing>
          <wp:inline distT="0" distB="0" distL="0" distR="0" wp14:anchorId="7F66A37B" wp14:editId="31BAB479">
            <wp:extent cx="5943600" cy="2967990"/>
            <wp:effectExtent l="0" t="0" r="0" b="3810"/>
            <wp:docPr id="123984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49645" name="Picture 1" descr="A screenshot of a computer&#10;&#10;Description automatically generated"/>
                    <pic:cNvPicPr/>
                  </pic:nvPicPr>
                  <pic:blipFill>
                    <a:blip r:embed="rId62"/>
                    <a:stretch>
                      <a:fillRect/>
                    </a:stretch>
                  </pic:blipFill>
                  <pic:spPr>
                    <a:xfrm>
                      <a:off x="0" y="0"/>
                      <a:ext cx="5943600" cy="2967990"/>
                    </a:xfrm>
                    <a:prstGeom prst="rect">
                      <a:avLst/>
                    </a:prstGeom>
                  </pic:spPr>
                </pic:pic>
              </a:graphicData>
            </a:graphic>
          </wp:inline>
        </w:drawing>
      </w:r>
    </w:p>
    <w:p w14:paraId="3D9A01BD" w14:textId="5CF78AD6" w:rsidR="00993983" w:rsidRDefault="00EB6D6E" w:rsidP="00CE45A3">
      <w:pPr>
        <w:spacing w:after="1" w:line="260" w:lineRule="auto"/>
        <w:ind w:left="-5" w:right="1119"/>
        <w:rPr>
          <w:rFonts w:asciiTheme="majorHAnsi" w:eastAsia="Courier New" w:hAnsiTheme="majorHAnsi" w:cstheme="majorHAnsi"/>
          <w:b/>
          <w:bCs/>
          <w:u w:val="single"/>
        </w:rPr>
      </w:pPr>
      <w:r w:rsidRPr="00EB6D6E">
        <w:rPr>
          <w:rFonts w:asciiTheme="majorHAnsi" w:eastAsia="Courier New" w:hAnsiTheme="majorHAnsi" w:cstheme="majorHAnsi"/>
          <w:b/>
          <w:bCs/>
          <w:noProof/>
          <w:u w:val="single"/>
        </w:rPr>
        <w:lastRenderedPageBreak/>
        <w:drawing>
          <wp:inline distT="0" distB="0" distL="0" distR="0" wp14:anchorId="1F960C62" wp14:editId="545EE270">
            <wp:extent cx="5943600" cy="2961005"/>
            <wp:effectExtent l="0" t="0" r="0" b="0"/>
            <wp:docPr id="74108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2539" name="Picture 1" descr="A screenshot of a computer&#10;&#10;Description automatically generated"/>
                    <pic:cNvPicPr/>
                  </pic:nvPicPr>
                  <pic:blipFill>
                    <a:blip r:embed="rId63"/>
                    <a:stretch>
                      <a:fillRect/>
                    </a:stretch>
                  </pic:blipFill>
                  <pic:spPr>
                    <a:xfrm>
                      <a:off x="0" y="0"/>
                      <a:ext cx="5943600" cy="2961005"/>
                    </a:xfrm>
                    <a:prstGeom prst="rect">
                      <a:avLst/>
                    </a:prstGeom>
                  </pic:spPr>
                </pic:pic>
              </a:graphicData>
            </a:graphic>
          </wp:inline>
        </w:drawing>
      </w:r>
    </w:p>
    <w:p w14:paraId="58F52F92" w14:textId="6970E6C1" w:rsidR="002A57DF" w:rsidRDefault="002A57DF" w:rsidP="00CE45A3">
      <w:pPr>
        <w:spacing w:after="1" w:line="260" w:lineRule="auto"/>
        <w:ind w:left="-5" w:right="1119"/>
        <w:rPr>
          <w:rFonts w:asciiTheme="majorHAnsi" w:eastAsia="Courier New" w:hAnsiTheme="majorHAnsi" w:cstheme="majorHAnsi"/>
          <w:b/>
          <w:bCs/>
          <w:u w:val="single"/>
        </w:rPr>
      </w:pPr>
      <w:r w:rsidRPr="002A57DF">
        <w:rPr>
          <w:rFonts w:asciiTheme="majorHAnsi" w:eastAsia="Courier New" w:hAnsiTheme="majorHAnsi" w:cstheme="majorHAnsi"/>
          <w:b/>
          <w:bCs/>
          <w:noProof/>
          <w:u w:val="single"/>
        </w:rPr>
        <w:drawing>
          <wp:inline distT="0" distB="0" distL="0" distR="0" wp14:anchorId="2B515993" wp14:editId="00201D94">
            <wp:extent cx="5943600" cy="2967990"/>
            <wp:effectExtent l="0" t="0" r="0" b="3810"/>
            <wp:docPr id="188579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735" name="Picture 1" descr="A screenshot of a computer&#10;&#10;Description automatically generated"/>
                    <pic:cNvPicPr/>
                  </pic:nvPicPr>
                  <pic:blipFill>
                    <a:blip r:embed="rId64"/>
                    <a:stretch>
                      <a:fillRect/>
                    </a:stretch>
                  </pic:blipFill>
                  <pic:spPr>
                    <a:xfrm>
                      <a:off x="0" y="0"/>
                      <a:ext cx="5943600" cy="2967990"/>
                    </a:xfrm>
                    <a:prstGeom prst="rect">
                      <a:avLst/>
                    </a:prstGeom>
                  </pic:spPr>
                </pic:pic>
              </a:graphicData>
            </a:graphic>
          </wp:inline>
        </w:drawing>
      </w:r>
    </w:p>
    <w:p w14:paraId="17D2C6AA" w14:textId="6EFEAADF" w:rsidR="002A57DF" w:rsidRDefault="00563095" w:rsidP="00CE45A3">
      <w:pPr>
        <w:spacing w:after="1" w:line="260" w:lineRule="auto"/>
        <w:ind w:left="-5" w:right="1119"/>
        <w:rPr>
          <w:rFonts w:asciiTheme="majorHAnsi" w:eastAsia="Courier New" w:hAnsiTheme="majorHAnsi" w:cstheme="majorHAnsi"/>
          <w:b/>
          <w:bCs/>
          <w:u w:val="single"/>
        </w:rPr>
      </w:pPr>
      <w:r w:rsidRPr="00563095">
        <w:rPr>
          <w:rFonts w:asciiTheme="majorHAnsi" w:eastAsia="Courier New" w:hAnsiTheme="majorHAnsi" w:cstheme="majorHAnsi"/>
          <w:b/>
          <w:bCs/>
          <w:noProof/>
          <w:u w:val="single"/>
        </w:rPr>
        <w:lastRenderedPageBreak/>
        <w:drawing>
          <wp:inline distT="0" distB="0" distL="0" distR="0" wp14:anchorId="3AEE21C0" wp14:editId="0BD0428E">
            <wp:extent cx="5943600" cy="2973705"/>
            <wp:effectExtent l="0" t="0" r="0" b="0"/>
            <wp:docPr id="181247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72918" name="Picture 1" descr="A screenshot of a computer&#10;&#10;Description automatically generated"/>
                    <pic:cNvPicPr/>
                  </pic:nvPicPr>
                  <pic:blipFill>
                    <a:blip r:embed="rId65"/>
                    <a:stretch>
                      <a:fillRect/>
                    </a:stretch>
                  </pic:blipFill>
                  <pic:spPr>
                    <a:xfrm>
                      <a:off x="0" y="0"/>
                      <a:ext cx="5943600" cy="2973705"/>
                    </a:xfrm>
                    <a:prstGeom prst="rect">
                      <a:avLst/>
                    </a:prstGeom>
                  </pic:spPr>
                </pic:pic>
              </a:graphicData>
            </a:graphic>
          </wp:inline>
        </w:drawing>
      </w:r>
    </w:p>
    <w:p w14:paraId="220AB1EC" w14:textId="77777777" w:rsidR="00165FD2" w:rsidRDefault="00165FD2" w:rsidP="00CE45A3">
      <w:pPr>
        <w:spacing w:after="1" w:line="260" w:lineRule="auto"/>
        <w:ind w:left="-5" w:right="1119"/>
        <w:rPr>
          <w:rFonts w:asciiTheme="majorHAnsi" w:eastAsia="Courier New" w:hAnsiTheme="majorHAnsi" w:cstheme="majorHAnsi"/>
          <w:b/>
          <w:bCs/>
          <w:u w:val="single"/>
        </w:rPr>
      </w:pPr>
    </w:p>
    <w:p w14:paraId="4C652C50" w14:textId="42DE4849" w:rsidR="00165FD2" w:rsidRPr="00FA2A8D" w:rsidRDefault="0043574D" w:rsidP="00FA2A8D">
      <w:pPr>
        <w:pStyle w:val="Heading3"/>
        <w:rPr>
          <w:rFonts w:eastAsia="Courier New"/>
          <w:u w:val="single"/>
        </w:rPr>
      </w:pPr>
      <w:bookmarkStart w:id="22" w:name="_Toc155262866"/>
      <w:r w:rsidRPr="00FA2A8D">
        <w:rPr>
          <w:rFonts w:eastAsia="Courier New"/>
          <w:u w:val="single"/>
        </w:rPr>
        <w:t xml:space="preserve">NMAP vulnerability scan full </w:t>
      </w:r>
      <w:r w:rsidR="00FA2A8D" w:rsidRPr="00FA2A8D">
        <w:rPr>
          <w:rFonts w:eastAsia="Courier New"/>
          <w:u w:val="single"/>
        </w:rPr>
        <w:t>report.</w:t>
      </w:r>
      <w:bookmarkEnd w:id="22"/>
      <w:r w:rsidRPr="00FA2A8D">
        <w:rPr>
          <w:rFonts w:eastAsia="Courier New"/>
          <w:u w:val="single"/>
        </w:rPr>
        <w:t xml:space="preserve"> </w:t>
      </w:r>
    </w:p>
    <w:p w14:paraId="4C7CCB02" w14:textId="77777777" w:rsidR="0043574D" w:rsidRDefault="0043574D" w:rsidP="00CE45A3">
      <w:pPr>
        <w:spacing w:after="1" w:line="260" w:lineRule="auto"/>
        <w:ind w:left="-5" w:right="1119"/>
        <w:rPr>
          <w:rFonts w:asciiTheme="majorHAnsi" w:eastAsia="Courier New" w:hAnsiTheme="majorHAnsi" w:cstheme="majorHAnsi"/>
          <w:b/>
          <w:bCs/>
          <w:u w:val="single"/>
        </w:rPr>
      </w:pPr>
    </w:p>
    <w:p w14:paraId="51384DB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Nmap 7.92 </w:t>
      </w:r>
      <w:proofErr w:type="gramStart"/>
      <w:r w:rsidRPr="0043574D">
        <w:rPr>
          <w:rFonts w:asciiTheme="majorHAnsi" w:eastAsia="Courier New" w:hAnsiTheme="majorHAnsi" w:cstheme="majorHAnsi"/>
          <w:b/>
          <w:bCs/>
          <w:u w:val="single"/>
        </w:rPr>
        <w:t>scan initiated</w:t>
      </w:r>
      <w:proofErr w:type="gramEnd"/>
      <w:r w:rsidRPr="0043574D">
        <w:rPr>
          <w:rFonts w:asciiTheme="majorHAnsi" w:eastAsia="Courier New" w:hAnsiTheme="majorHAnsi" w:cstheme="majorHAnsi"/>
          <w:b/>
          <w:bCs/>
          <w:u w:val="single"/>
        </w:rPr>
        <w:t xml:space="preserve"> Sun Dec 10 22:22:45 2023 as: </w:t>
      </w:r>
      <w:proofErr w:type="spellStart"/>
      <w:r w:rsidRPr="0043574D">
        <w:rPr>
          <w:rFonts w:asciiTheme="majorHAnsi" w:eastAsia="Courier New" w:hAnsiTheme="majorHAnsi" w:cstheme="majorHAnsi"/>
          <w:b/>
          <w:bCs/>
          <w:u w:val="single"/>
        </w:rPr>
        <w:t>nmap</w:t>
      </w:r>
      <w:proofErr w:type="spellEnd"/>
      <w:r w:rsidRPr="0043574D">
        <w:rPr>
          <w:rFonts w:asciiTheme="majorHAnsi" w:eastAsia="Courier New" w:hAnsiTheme="majorHAnsi" w:cstheme="majorHAnsi"/>
          <w:b/>
          <w:bCs/>
          <w:u w:val="single"/>
        </w:rPr>
        <w:t xml:space="preserve"> -p- -</w:t>
      </w:r>
      <w:proofErr w:type="spellStart"/>
      <w:r w:rsidRPr="0043574D">
        <w:rPr>
          <w:rFonts w:asciiTheme="majorHAnsi" w:eastAsia="Courier New" w:hAnsiTheme="majorHAnsi" w:cstheme="majorHAnsi"/>
          <w:b/>
          <w:bCs/>
          <w:u w:val="single"/>
        </w:rPr>
        <w:t>sV</w:t>
      </w:r>
      <w:proofErr w:type="spellEnd"/>
      <w:r w:rsidRPr="0043574D">
        <w:rPr>
          <w:rFonts w:asciiTheme="majorHAnsi" w:eastAsia="Courier New" w:hAnsiTheme="majorHAnsi" w:cstheme="majorHAnsi"/>
          <w:b/>
          <w:bCs/>
          <w:u w:val="single"/>
        </w:rPr>
        <w:t xml:space="preserve"> -T5 --script vuln -</w:t>
      </w:r>
      <w:proofErr w:type="spellStart"/>
      <w:r w:rsidRPr="0043574D">
        <w:rPr>
          <w:rFonts w:asciiTheme="majorHAnsi" w:eastAsia="Courier New" w:hAnsiTheme="majorHAnsi" w:cstheme="majorHAnsi"/>
          <w:b/>
          <w:bCs/>
          <w:u w:val="single"/>
        </w:rPr>
        <w:t>oN</w:t>
      </w:r>
      <w:proofErr w:type="spellEnd"/>
      <w:r w:rsidRPr="0043574D">
        <w:rPr>
          <w:rFonts w:asciiTheme="majorHAnsi" w:eastAsia="Courier New" w:hAnsiTheme="majorHAnsi" w:cstheme="majorHAnsi"/>
          <w:b/>
          <w:bCs/>
          <w:u w:val="single"/>
        </w:rPr>
        <w:t xml:space="preserve"> /home/kali/Desktop/vuln_results.txt 192.168.10.1 192.168.10.2</w:t>
      </w:r>
    </w:p>
    <w:p w14:paraId="780B784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spellStart"/>
      <w:r w:rsidRPr="0043574D">
        <w:rPr>
          <w:rFonts w:asciiTheme="majorHAnsi" w:eastAsia="Courier New" w:hAnsiTheme="majorHAnsi" w:cstheme="majorHAnsi"/>
          <w:b/>
          <w:bCs/>
          <w:u w:val="single"/>
        </w:rPr>
        <w:t>mass_dns</w:t>
      </w:r>
      <w:proofErr w:type="spellEnd"/>
      <w:r w:rsidRPr="0043574D">
        <w:rPr>
          <w:rFonts w:asciiTheme="majorHAnsi" w:eastAsia="Courier New" w:hAnsiTheme="majorHAnsi" w:cstheme="majorHAnsi"/>
          <w:b/>
          <w:bCs/>
          <w:u w:val="single"/>
        </w:rPr>
        <w:t>: warning: Unable to determine any DNS servers. Reverse DNS is disabled. Try using --system-</w:t>
      </w:r>
      <w:proofErr w:type="spellStart"/>
      <w:r w:rsidRPr="0043574D">
        <w:rPr>
          <w:rFonts w:asciiTheme="majorHAnsi" w:eastAsia="Courier New" w:hAnsiTheme="majorHAnsi" w:cstheme="majorHAnsi"/>
          <w:b/>
          <w:bCs/>
          <w:u w:val="single"/>
        </w:rPr>
        <w:t>dns</w:t>
      </w:r>
      <w:proofErr w:type="spellEnd"/>
      <w:r w:rsidRPr="0043574D">
        <w:rPr>
          <w:rFonts w:asciiTheme="majorHAnsi" w:eastAsia="Courier New" w:hAnsiTheme="majorHAnsi" w:cstheme="majorHAnsi"/>
          <w:b/>
          <w:bCs/>
          <w:u w:val="single"/>
        </w:rPr>
        <w:t xml:space="preserve"> or specify valid servers with --</w:t>
      </w:r>
      <w:proofErr w:type="spellStart"/>
      <w:r w:rsidRPr="0043574D">
        <w:rPr>
          <w:rFonts w:asciiTheme="majorHAnsi" w:eastAsia="Courier New" w:hAnsiTheme="majorHAnsi" w:cstheme="majorHAnsi"/>
          <w:b/>
          <w:bCs/>
          <w:u w:val="single"/>
        </w:rPr>
        <w:t>dns</w:t>
      </w:r>
      <w:proofErr w:type="spellEnd"/>
      <w:r w:rsidRPr="0043574D">
        <w:rPr>
          <w:rFonts w:asciiTheme="majorHAnsi" w:eastAsia="Courier New" w:hAnsiTheme="majorHAnsi" w:cstheme="majorHAnsi"/>
          <w:b/>
          <w:bCs/>
          <w:u w:val="single"/>
        </w:rPr>
        <w:t>-</w:t>
      </w:r>
      <w:proofErr w:type="gramStart"/>
      <w:r w:rsidRPr="0043574D">
        <w:rPr>
          <w:rFonts w:asciiTheme="majorHAnsi" w:eastAsia="Courier New" w:hAnsiTheme="majorHAnsi" w:cstheme="majorHAnsi"/>
          <w:b/>
          <w:bCs/>
          <w:u w:val="single"/>
        </w:rPr>
        <w:t>servers</w:t>
      </w:r>
      <w:proofErr w:type="gramEnd"/>
    </w:p>
    <w:p w14:paraId="6B12C24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Nmap scan report for 192.168.10.1</w:t>
      </w:r>
    </w:p>
    <w:p w14:paraId="49B38FA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Host is up (0.00076s latency).</w:t>
      </w:r>
    </w:p>
    <w:p w14:paraId="089A071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Not shown: 65500 closed </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ports (reset)</w:t>
      </w:r>
    </w:p>
    <w:p w14:paraId="180F54B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PORT      STATE SERVICE       VERSION</w:t>
      </w:r>
    </w:p>
    <w:p w14:paraId="1F31323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21/</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ftp</w:t>
      </w:r>
      <w:proofErr w:type="gramEnd"/>
    </w:p>
    <w:p w14:paraId="3D6043F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fingerprint-strings: </w:t>
      </w:r>
    </w:p>
    <w:p w14:paraId="311D433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GenericLines</w:t>
      </w:r>
      <w:proofErr w:type="spellEnd"/>
      <w:r w:rsidRPr="0043574D">
        <w:rPr>
          <w:rFonts w:asciiTheme="majorHAnsi" w:eastAsia="Courier New" w:hAnsiTheme="majorHAnsi" w:cstheme="majorHAnsi"/>
          <w:b/>
          <w:bCs/>
          <w:u w:val="single"/>
        </w:rPr>
        <w:t xml:space="preserve">: </w:t>
      </w:r>
    </w:p>
    <w:p w14:paraId="4AA8439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220-Wellcome to Home Ftp Server!</w:t>
      </w:r>
    </w:p>
    <w:p w14:paraId="3435AA9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Server ready.</w:t>
      </w:r>
    </w:p>
    <w:p w14:paraId="09DDEED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command not understood.</w:t>
      </w:r>
    </w:p>
    <w:p w14:paraId="2220B0B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command not understood.</w:t>
      </w:r>
    </w:p>
    <w:p w14:paraId="5B27DA3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Help: </w:t>
      </w:r>
    </w:p>
    <w:p w14:paraId="22EBF86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220-Wellcome to Home Ftp Server!</w:t>
      </w:r>
    </w:p>
    <w:p w14:paraId="51A561A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Server ready.</w:t>
      </w:r>
    </w:p>
    <w:p w14:paraId="509F520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'HELP': command not understood.</w:t>
      </w:r>
    </w:p>
    <w:p w14:paraId="0B19B52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NULL, </w:t>
      </w:r>
      <w:proofErr w:type="spellStart"/>
      <w:r w:rsidRPr="0043574D">
        <w:rPr>
          <w:rFonts w:asciiTheme="majorHAnsi" w:eastAsia="Courier New" w:hAnsiTheme="majorHAnsi" w:cstheme="majorHAnsi"/>
          <w:b/>
          <w:bCs/>
          <w:u w:val="single"/>
        </w:rPr>
        <w:t>SMBProgNeg</w:t>
      </w:r>
      <w:proofErr w:type="spellEnd"/>
      <w:r w:rsidRPr="0043574D">
        <w:rPr>
          <w:rFonts w:asciiTheme="majorHAnsi" w:eastAsia="Courier New" w:hAnsiTheme="majorHAnsi" w:cstheme="majorHAnsi"/>
          <w:b/>
          <w:bCs/>
          <w:u w:val="single"/>
        </w:rPr>
        <w:t xml:space="preserve">: </w:t>
      </w:r>
    </w:p>
    <w:p w14:paraId="744742E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220-Wellcome to Home Ftp Server!</w:t>
      </w:r>
    </w:p>
    <w:p w14:paraId="6CDE786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Server ready.</w:t>
      </w:r>
    </w:p>
    <w:p w14:paraId="2DBEC5A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SSLSessionReq</w:t>
      </w:r>
      <w:proofErr w:type="spellEnd"/>
      <w:r w:rsidRPr="0043574D">
        <w:rPr>
          <w:rFonts w:asciiTheme="majorHAnsi" w:eastAsia="Courier New" w:hAnsiTheme="majorHAnsi" w:cstheme="majorHAnsi"/>
          <w:b/>
          <w:bCs/>
          <w:u w:val="single"/>
        </w:rPr>
        <w:t xml:space="preserve">: </w:t>
      </w:r>
    </w:p>
    <w:p w14:paraId="0AB0E88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220-Wellcome to Home Ftp Server!</w:t>
      </w:r>
    </w:p>
    <w:p w14:paraId="3FD5C64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Server ready.</w:t>
      </w:r>
    </w:p>
    <w:p w14:paraId="072585D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command not understood.</w:t>
      </w:r>
    </w:p>
    <w:p w14:paraId="458B507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22/</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ssh</w:t>
      </w:r>
      <w:proofErr w:type="gramEnd"/>
      <w:r w:rsidRPr="0043574D">
        <w:rPr>
          <w:rFonts w:asciiTheme="majorHAnsi" w:eastAsia="Courier New" w:hAnsiTheme="majorHAnsi" w:cstheme="majorHAnsi"/>
          <w:b/>
          <w:bCs/>
          <w:u w:val="single"/>
        </w:rPr>
        <w:t xml:space="preserve">           OpenSSH for_Windows_8.6 (protocol 2.0)</w:t>
      </w:r>
    </w:p>
    <w:p w14:paraId="0C9B694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smtp</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ArGoSoft</w:t>
      </w:r>
      <w:proofErr w:type="spellEnd"/>
      <w:r w:rsidRPr="0043574D">
        <w:rPr>
          <w:rFonts w:asciiTheme="majorHAnsi" w:eastAsia="Courier New" w:hAnsiTheme="majorHAnsi" w:cstheme="majorHAnsi"/>
          <w:b/>
          <w:bCs/>
          <w:u w:val="single"/>
        </w:rPr>
        <w:t xml:space="preserve"> Freeware </w:t>
      </w:r>
      <w:proofErr w:type="spellStart"/>
      <w:r w:rsidRPr="0043574D">
        <w:rPr>
          <w:rFonts w:asciiTheme="majorHAnsi" w:eastAsia="Courier New" w:hAnsiTheme="majorHAnsi" w:cstheme="majorHAnsi"/>
          <w:b/>
          <w:bCs/>
          <w:u w:val="single"/>
        </w:rPr>
        <w:t>smtpd</w:t>
      </w:r>
      <w:proofErr w:type="spellEnd"/>
      <w:r w:rsidRPr="0043574D">
        <w:rPr>
          <w:rFonts w:asciiTheme="majorHAnsi" w:eastAsia="Courier New" w:hAnsiTheme="majorHAnsi" w:cstheme="majorHAnsi"/>
          <w:b/>
          <w:bCs/>
          <w:u w:val="single"/>
        </w:rPr>
        <w:t xml:space="preserve"> 1.8.2.9</w:t>
      </w:r>
    </w:p>
    <w:p w14:paraId="4123C16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smtp-vuln-cve2010-4344: </w:t>
      </w:r>
    </w:p>
    <w:p w14:paraId="13BEA39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w:t>
      </w:r>
      <w:proofErr w:type="gramStart"/>
      <w:r w:rsidRPr="0043574D">
        <w:rPr>
          <w:rFonts w:asciiTheme="majorHAnsi" w:eastAsia="Courier New" w:hAnsiTheme="majorHAnsi" w:cstheme="majorHAnsi"/>
          <w:b/>
          <w:bCs/>
          <w:u w:val="single"/>
        </w:rPr>
        <w:t>_  The</w:t>
      </w:r>
      <w:proofErr w:type="gramEnd"/>
      <w:r w:rsidRPr="0043574D">
        <w:rPr>
          <w:rFonts w:asciiTheme="majorHAnsi" w:eastAsia="Courier New" w:hAnsiTheme="majorHAnsi" w:cstheme="majorHAnsi"/>
          <w:b/>
          <w:bCs/>
          <w:u w:val="single"/>
        </w:rPr>
        <w:t xml:space="preserve"> SMTP server is not Exim: NOT VULNERABLE</w:t>
      </w:r>
    </w:p>
    <w:p w14:paraId="1396D3A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domain</w:t>
      </w:r>
      <w:proofErr w:type="gramEnd"/>
      <w:r w:rsidRPr="0043574D">
        <w:rPr>
          <w:rFonts w:asciiTheme="majorHAnsi" w:eastAsia="Courier New" w:hAnsiTheme="majorHAnsi" w:cstheme="majorHAnsi"/>
          <w:b/>
          <w:bCs/>
          <w:u w:val="single"/>
        </w:rPr>
        <w:t xml:space="preserve">        Simple DNS Plus</w:t>
      </w:r>
    </w:p>
    <w:p w14:paraId="1C41F0C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79/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finger</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ArGoSoft</w:t>
      </w:r>
      <w:proofErr w:type="spellEnd"/>
      <w:r w:rsidRPr="0043574D">
        <w:rPr>
          <w:rFonts w:asciiTheme="majorHAnsi" w:eastAsia="Courier New" w:hAnsiTheme="majorHAnsi" w:cstheme="majorHAnsi"/>
          <w:b/>
          <w:bCs/>
          <w:u w:val="single"/>
        </w:rPr>
        <w:t xml:space="preserve"> Mail </w:t>
      </w:r>
      <w:proofErr w:type="spellStart"/>
      <w:r w:rsidRPr="0043574D">
        <w:rPr>
          <w:rFonts w:asciiTheme="majorHAnsi" w:eastAsia="Courier New" w:hAnsiTheme="majorHAnsi" w:cstheme="majorHAnsi"/>
          <w:b/>
          <w:bCs/>
          <w:u w:val="single"/>
        </w:rPr>
        <w:t>fingerd</w:t>
      </w:r>
      <w:proofErr w:type="spellEnd"/>
    </w:p>
    <w:p w14:paraId="28BDDC1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80/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http</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ArGoSoft</w:t>
      </w:r>
      <w:proofErr w:type="spellEnd"/>
      <w:r w:rsidRPr="0043574D">
        <w:rPr>
          <w:rFonts w:asciiTheme="majorHAnsi" w:eastAsia="Courier New" w:hAnsiTheme="majorHAnsi" w:cstheme="majorHAnsi"/>
          <w:b/>
          <w:bCs/>
          <w:u w:val="single"/>
        </w:rPr>
        <w:t xml:space="preserve"> Mail Server Freeware httpd 1.8.2.9</w:t>
      </w:r>
    </w:p>
    <w:p w14:paraId="16B1AFE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|_http-server-header: </w:t>
      </w:r>
      <w:proofErr w:type="spellStart"/>
      <w:r w:rsidRPr="0043574D">
        <w:rPr>
          <w:rFonts w:asciiTheme="majorHAnsi" w:eastAsia="Courier New" w:hAnsiTheme="majorHAnsi" w:cstheme="majorHAnsi"/>
          <w:b/>
          <w:bCs/>
          <w:u w:val="single"/>
        </w:rPr>
        <w:t>ArGoSoft</w:t>
      </w:r>
      <w:proofErr w:type="spellEnd"/>
      <w:r w:rsidRPr="0043574D">
        <w:rPr>
          <w:rFonts w:asciiTheme="majorHAnsi" w:eastAsia="Courier New" w:hAnsiTheme="majorHAnsi" w:cstheme="majorHAnsi"/>
          <w:b/>
          <w:bCs/>
          <w:u w:val="single"/>
        </w:rPr>
        <w:t xml:space="preserve"> Mail Server Freeware, Version 1.8 (1.8.2.9)</w:t>
      </w:r>
    </w:p>
    <w:p w14:paraId="39B7192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fileupload</w:t>
      </w:r>
      <w:proofErr w:type="spellEnd"/>
      <w:r w:rsidRPr="0043574D">
        <w:rPr>
          <w:rFonts w:asciiTheme="majorHAnsi" w:eastAsia="Courier New" w:hAnsiTheme="majorHAnsi" w:cstheme="majorHAnsi"/>
          <w:b/>
          <w:bCs/>
          <w:u w:val="single"/>
        </w:rPr>
        <w:t xml:space="preserve">-exploiter: </w:t>
      </w:r>
    </w:p>
    <w:p w14:paraId="404D936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7B1D089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Couldn't find a file-type field.</w:t>
      </w:r>
    </w:p>
    <w:p w14:paraId="23DFAD2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570357D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Couldn't find a file-type field.</w:t>
      </w:r>
    </w:p>
    <w:p w14:paraId="364E7BD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7BF10C8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697A0D0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0A51AC5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88/</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kerberos</w:t>
      </w:r>
      <w:proofErr w:type="spellEnd"/>
      <w:proofErr w:type="gramEnd"/>
      <w:r w:rsidRPr="0043574D">
        <w:rPr>
          <w:rFonts w:asciiTheme="majorHAnsi" w:eastAsia="Courier New" w:hAnsiTheme="majorHAnsi" w:cstheme="majorHAnsi"/>
          <w:b/>
          <w:bCs/>
          <w:u w:val="single"/>
        </w:rPr>
        <w:t>-sec  Microsoft Windows Kerberos (server time: 2023-12-11 03:23:12Z)</w:t>
      </w:r>
    </w:p>
    <w:p w14:paraId="7A4C67C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90/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http</w:t>
      </w:r>
      <w:proofErr w:type="gramEnd"/>
      <w:r w:rsidRPr="0043574D">
        <w:rPr>
          <w:rFonts w:asciiTheme="majorHAnsi" w:eastAsia="Courier New" w:hAnsiTheme="majorHAnsi" w:cstheme="majorHAnsi"/>
          <w:b/>
          <w:bCs/>
          <w:u w:val="single"/>
        </w:rPr>
        <w:t xml:space="preserve">          Apache httpd (PHP 5.6.30)</w:t>
      </w:r>
    </w:p>
    <w:p w14:paraId="6037358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sql</w:t>
      </w:r>
      <w:proofErr w:type="spellEnd"/>
      <w:r w:rsidRPr="0043574D">
        <w:rPr>
          <w:rFonts w:asciiTheme="majorHAnsi" w:eastAsia="Courier New" w:hAnsiTheme="majorHAnsi" w:cstheme="majorHAnsi"/>
          <w:b/>
          <w:bCs/>
          <w:u w:val="single"/>
        </w:rPr>
        <w:t xml:space="preserve">-injection: </w:t>
      </w:r>
    </w:p>
    <w:p w14:paraId="410C96D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Possible </w:t>
      </w:r>
      <w:proofErr w:type="spellStart"/>
      <w:r w:rsidRPr="0043574D">
        <w:rPr>
          <w:rFonts w:asciiTheme="majorHAnsi" w:eastAsia="Courier New" w:hAnsiTheme="majorHAnsi" w:cstheme="majorHAnsi"/>
          <w:b/>
          <w:bCs/>
          <w:u w:val="single"/>
        </w:rPr>
        <w:t>sqli</w:t>
      </w:r>
      <w:proofErr w:type="spellEnd"/>
      <w:r w:rsidRPr="0043574D">
        <w:rPr>
          <w:rFonts w:asciiTheme="majorHAnsi" w:eastAsia="Courier New" w:hAnsiTheme="majorHAnsi" w:cstheme="majorHAnsi"/>
          <w:b/>
          <w:bCs/>
          <w:u w:val="single"/>
        </w:rPr>
        <w:t xml:space="preserve"> for queries:</w:t>
      </w:r>
    </w:p>
    <w:p w14:paraId="1B029A8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http://192.168.10.1:90/lightbox/js/?C=D%3BO%3DA%27%20OR%20sqlspider</w:t>
      </w:r>
    </w:p>
    <w:p w14:paraId="4DF0102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http://192.168.10.1:90/lightbox/js/?C=S%3BO%3DA%27%20OR%20sqlspider</w:t>
      </w:r>
    </w:p>
    <w:p w14:paraId="0DA793F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http://192.168.10.1:90/lightbox/js/?C=M%3BO%3DA%27%20OR%20sqlspider</w:t>
      </w:r>
    </w:p>
    <w:p w14:paraId="70E4134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http://192.168.10.1:90/lightbox/js/?C=N%3BO%3DD%27%20OR%20sqlspider</w:t>
      </w:r>
    </w:p>
    <w:p w14:paraId="78C3FBC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http://192.168.10.1:90/lightbox/js/?C=D%3BO%3DD%27%20OR%20sqlspider</w:t>
      </w:r>
    </w:p>
    <w:p w14:paraId="11A0017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http://192.168.10.1:90/lightbox/js/?C=S%3BO%3DA%27%20OR%20sqlspider</w:t>
      </w:r>
    </w:p>
    <w:p w14:paraId="42647D1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http://192.168.10.1:90/lightbox/js/?C=N%3BO%3DA%27%20OR%20sqlspider</w:t>
      </w:r>
    </w:p>
    <w:p w14:paraId="242056F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http://192.168.10.1:90/lightbox/js/?C=M%3BO%3DA%27%20OR%20sqlspider</w:t>
      </w:r>
    </w:p>
    <w:p w14:paraId="07B519A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http://192.168.10.1:90/lightbox/js/?C=D%3BO%3DA%27%20OR%20sqlspider</w:t>
      </w:r>
    </w:p>
    <w:p w14:paraId="49A4C51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http://192.168.10.1:90/lightbox/js/?C=N%3BO%3DA%27%20OR%20sqlspider</w:t>
      </w:r>
    </w:p>
    <w:p w14:paraId="51293B5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http://192.168.10.1:90/lightbox/js/?C=M%3BO%3DA%27%20OR%20sqlspider</w:t>
      </w:r>
    </w:p>
    <w:p w14:paraId="35D6B02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http://192.168.10.1:90/lightbox/js/?C=S%3BO%3DD%27%20OR%20sqlspider</w:t>
      </w:r>
    </w:p>
    <w:p w14:paraId="0831AF4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http://192.168.10.1:90/lightbox/js/?C=D%3BO%3DA%27%20OR%20sqlspider</w:t>
      </w:r>
    </w:p>
    <w:p w14:paraId="751EE79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http://192.168.10.1:90/lightbox/js/?C=S%3BO%3DA%27%20OR%20sqlspider</w:t>
      </w:r>
    </w:p>
    <w:p w14:paraId="3DA7D57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http://192.168.10.1:90/lightbox/js/?C=N%3BO%3DA%27%20OR%20sqlspider</w:t>
      </w:r>
    </w:p>
    <w:p w14:paraId="6AB5EE7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http://192.168.10.1:90/lightbox/js/?C=M%3BO%3DD%27%20OR%20sqlspider</w:t>
      </w:r>
    </w:p>
    <w:p w14:paraId="6089D45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22A5207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phpself</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xml:space="preserve">: </w:t>
      </w:r>
    </w:p>
    <w:p w14:paraId="33DC75C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2B9E9A9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Unsafe use of $_SERVER["PHP_SELF"] in PHP files</w:t>
      </w:r>
    </w:p>
    <w:p w14:paraId="7E9CBFF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VULNERABLE (Exploitable)</w:t>
      </w:r>
    </w:p>
    <w:p w14:paraId="5E7E046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PHP files are not handling safely the variable $_SERVER["PHP_SELF"] causing Reflected Cross Site Scripting vulnerabilities.</w:t>
      </w:r>
    </w:p>
    <w:p w14:paraId="237CE0B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08C6279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Extra information:</w:t>
      </w:r>
    </w:p>
    <w:p w14:paraId="34E8EA6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667432A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 files with proof of concept:</w:t>
      </w:r>
    </w:p>
    <w:p w14:paraId="12C7F8F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http://192.168.10.1/db/head/feed.php/%27%22/%3E%3Cscript%3Ealert(1)%3C/script%3E</w:t>
      </w:r>
    </w:p>
    <w:p w14:paraId="1CA74D2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Spidering limited to: </w:t>
      </w:r>
      <w:proofErr w:type="spellStart"/>
      <w:r w:rsidRPr="0043574D">
        <w:rPr>
          <w:rFonts w:asciiTheme="majorHAnsi" w:eastAsia="Courier New" w:hAnsiTheme="majorHAnsi" w:cstheme="majorHAnsi"/>
          <w:b/>
          <w:bCs/>
          <w:u w:val="single"/>
        </w:rPr>
        <w:t>maxdepth</w:t>
      </w:r>
      <w:proofErr w:type="spellEnd"/>
      <w:r w:rsidRPr="0043574D">
        <w:rPr>
          <w:rFonts w:asciiTheme="majorHAnsi" w:eastAsia="Courier New" w:hAnsiTheme="majorHAnsi" w:cstheme="majorHAnsi"/>
          <w:b/>
          <w:bCs/>
          <w:u w:val="single"/>
        </w:rPr>
        <w:t xml:space="preserve">=3; </w:t>
      </w:r>
      <w:proofErr w:type="spellStart"/>
      <w:r w:rsidRPr="0043574D">
        <w:rPr>
          <w:rFonts w:asciiTheme="majorHAnsi" w:eastAsia="Courier New" w:hAnsiTheme="majorHAnsi" w:cstheme="majorHAnsi"/>
          <w:b/>
          <w:bCs/>
          <w:u w:val="single"/>
        </w:rPr>
        <w:t>maxpagecount</w:t>
      </w:r>
      <w:proofErr w:type="spellEnd"/>
      <w:r w:rsidRPr="0043574D">
        <w:rPr>
          <w:rFonts w:asciiTheme="majorHAnsi" w:eastAsia="Courier New" w:hAnsiTheme="majorHAnsi" w:cstheme="majorHAnsi"/>
          <w:b/>
          <w:bCs/>
          <w:u w:val="single"/>
        </w:rPr>
        <w:t xml:space="preserve">=20; </w:t>
      </w:r>
      <w:proofErr w:type="spellStart"/>
      <w:r w:rsidRPr="0043574D">
        <w:rPr>
          <w:rFonts w:asciiTheme="majorHAnsi" w:eastAsia="Courier New" w:hAnsiTheme="majorHAnsi" w:cstheme="majorHAnsi"/>
          <w:b/>
          <w:bCs/>
          <w:u w:val="single"/>
        </w:rPr>
        <w:t>withinhost</w:t>
      </w:r>
      <w:proofErr w:type="spellEnd"/>
      <w:r w:rsidRPr="0043574D">
        <w:rPr>
          <w:rFonts w:asciiTheme="majorHAnsi" w:eastAsia="Courier New" w:hAnsiTheme="majorHAnsi" w:cstheme="majorHAnsi"/>
          <w:b/>
          <w:bCs/>
          <w:u w:val="single"/>
        </w:rPr>
        <w:t>=192.168.10.1</w:t>
      </w:r>
    </w:p>
    <w:p w14:paraId="5947FC8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39AFB0B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http://php.net/manual/en/reserved.variables.server.php</w:t>
      </w:r>
    </w:p>
    <w:p w14:paraId="241A547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https://www.owasp.org/index.php/Cross-site_Scripting_(XSS)</w:t>
      </w:r>
    </w:p>
    <w:p w14:paraId="2127FF4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xml:space="preserve">: </w:t>
      </w:r>
    </w:p>
    <w:p w14:paraId="16780AC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Spidering limited to: </w:t>
      </w:r>
      <w:proofErr w:type="spellStart"/>
      <w:r w:rsidRPr="0043574D">
        <w:rPr>
          <w:rFonts w:asciiTheme="majorHAnsi" w:eastAsia="Courier New" w:hAnsiTheme="majorHAnsi" w:cstheme="majorHAnsi"/>
          <w:b/>
          <w:bCs/>
          <w:u w:val="single"/>
        </w:rPr>
        <w:t>maxdepth</w:t>
      </w:r>
      <w:proofErr w:type="spellEnd"/>
      <w:r w:rsidRPr="0043574D">
        <w:rPr>
          <w:rFonts w:asciiTheme="majorHAnsi" w:eastAsia="Courier New" w:hAnsiTheme="majorHAnsi" w:cstheme="majorHAnsi"/>
          <w:b/>
          <w:bCs/>
          <w:u w:val="single"/>
        </w:rPr>
        <w:t xml:space="preserve">=3; </w:t>
      </w:r>
      <w:proofErr w:type="spellStart"/>
      <w:r w:rsidRPr="0043574D">
        <w:rPr>
          <w:rFonts w:asciiTheme="majorHAnsi" w:eastAsia="Courier New" w:hAnsiTheme="majorHAnsi" w:cstheme="majorHAnsi"/>
          <w:b/>
          <w:bCs/>
          <w:u w:val="single"/>
        </w:rPr>
        <w:t>maxpagecount</w:t>
      </w:r>
      <w:proofErr w:type="spellEnd"/>
      <w:r w:rsidRPr="0043574D">
        <w:rPr>
          <w:rFonts w:asciiTheme="majorHAnsi" w:eastAsia="Courier New" w:hAnsiTheme="majorHAnsi" w:cstheme="majorHAnsi"/>
          <w:b/>
          <w:bCs/>
          <w:u w:val="single"/>
        </w:rPr>
        <w:t xml:space="preserve">=20; </w:t>
      </w:r>
      <w:proofErr w:type="spellStart"/>
      <w:r w:rsidRPr="0043574D">
        <w:rPr>
          <w:rFonts w:asciiTheme="majorHAnsi" w:eastAsia="Courier New" w:hAnsiTheme="majorHAnsi" w:cstheme="majorHAnsi"/>
          <w:b/>
          <w:bCs/>
          <w:u w:val="single"/>
        </w:rPr>
        <w:t>withinhost</w:t>
      </w:r>
      <w:proofErr w:type="spellEnd"/>
      <w:r w:rsidRPr="0043574D">
        <w:rPr>
          <w:rFonts w:asciiTheme="majorHAnsi" w:eastAsia="Courier New" w:hAnsiTheme="majorHAnsi" w:cstheme="majorHAnsi"/>
          <w:b/>
          <w:bCs/>
          <w:u w:val="single"/>
        </w:rPr>
        <w:t>=192.168.10.1</w:t>
      </w:r>
    </w:p>
    <w:p w14:paraId="1643181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Found the following possible CSRF vulnerabilities: </w:t>
      </w:r>
    </w:p>
    <w:p w14:paraId="26FF037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2035BEE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Path: http://192.168.10.1:90/</w:t>
      </w:r>
    </w:p>
    <w:p w14:paraId="48E9A4B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id: </w:t>
      </w:r>
      <w:proofErr w:type="spellStart"/>
      <w:r w:rsidRPr="0043574D">
        <w:rPr>
          <w:rFonts w:asciiTheme="majorHAnsi" w:eastAsia="Courier New" w:hAnsiTheme="majorHAnsi" w:cstheme="majorHAnsi"/>
          <w:b/>
          <w:bCs/>
          <w:u w:val="single"/>
        </w:rPr>
        <w:t>qsearch</w:t>
      </w:r>
      <w:proofErr w:type="spellEnd"/>
    </w:p>
    <w:p w14:paraId="466109E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action: </w:t>
      </w:r>
      <w:proofErr w:type="spellStart"/>
      <w:r w:rsidRPr="0043574D">
        <w:rPr>
          <w:rFonts w:asciiTheme="majorHAnsi" w:eastAsia="Courier New" w:hAnsiTheme="majorHAnsi" w:cstheme="majorHAnsi"/>
          <w:b/>
          <w:bCs/>
          <w:u w:val="single"/>
        </w:rPr>
        <w:t>index.php</w:t>
      </w:r>
      <w:proofErr w:type="spellEnd"/>
    </w:p>
    <w:p w14:paraId="13C59B5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1EE529D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Path: http://192.168.10.1:90/index.php</w:t>
      </w:r>
    </w:p>
    <w:p w14:paraId="58827FF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id: </w:t>
      </w:r>
      <w:proofErr w:type="spellStart"/>
      <w:r w:rsidRPr="0043574D">
        <w:rPr>
          <w:rFonts w:asciiTheme="majorHAnsi" w:eastAsia="Courier New" w:hAnsiTheme="majorHAnsi" w:cstheme="majorHAnsi"/>
          <w:b/>
          <w:bCs/>
          <w:u w:val="single"/>
        </w:rPr>
        <w:t>qsearch</w:t>
      </w:r>
      <w:proofErr w:type="spellEnd"/>
    </w:p>
    <w:p w14:paraId="2173C0F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action: </w:t>
      </w:r>
      <w:proofErr w:type="spellStart"/>
      <w:r w:rsidRPr="0043574D">
        <w:rPr>
          <w:rFonts w:asciiTheme="majorHAnsi" w:eastAsia="Courier New" w:hAnsiTheme="majorHAnsi" w:cstheme="majorHAnsi"/>
          <w:b/>
          <w:bCs/>
          <w:u w:val="single"/>
        </w:rPr>
        <w:t>index.php</w:t>
      </w:r>
      <w:proofErr w:type="spellEnd"/>
    </w:p>
    <w:p w14:paraId="70BE408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4DBD9C5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Path: http://192.168.10.1:90/admin/</w:t>
      </w:r>
    </w:p>
    <w:p w14:paraId="7E23524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id: </w:t>
      </w:r>
    </w:p>
    <w:p w14:paraId="2C19439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action: </w:t>
      </w:r>
      <w:proofErr w:type="spellStart"/>
      <w:r w:rsidRPr="0043574D">
        <w:rPr>
          <w:rFonts w:asciiTheme="majorHAnsi" w:eastAsia="Courier New" w:hAnsiTheme="majorHAnsi" w:cstheme="majorHAnsi"/>
          <w:b/>
          <w:bCs/>
          <w:u w:val="single"/>
        </w:rPr>
        <w:t>index.php</w:t>
      </w:r>
      <w:proofErr w:type="spellEnd"/>
    </w:p>
    <w:p w14:paraId="6043D0C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24AC331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Path: http://192.168.10.1:90/admin/index.php</w:t>
      </w:r>
    </w:p>
    <w:p w14:paraId="7D319F7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Form id: </w:t>
      </w:r>
    </w:p>
    <w:p w14:paraId="73BED64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    Form action: </w:t>
      </w:r>
      <w:proofErr w:type="spellStart"/>
      <w:r w:rsidRPr="0043574D">
        <w:rPr>
          <w:rFonts w:asciiTheme="majorHAnsi" w:eastAsia="Courier New" w:hAnsiTheme="majorHAnsi" w:cstheme="majorHAnsi"/>
          <w:b/>
          <w:bCs/>
          <w:u w:val="single"/>
        </w:rPr>
        <w:t>index.php</w:t>
      </w:r>
      <w:proofErr w:type="spellEnd"/>
    </w:p>
    <w:p w14:paraId="7B2FDB1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|_http-vuln-cve2017-1001000: ERROR: Script execution failed (use -d to debug)</w:t>
      </w:r>
    </w:p>
    <w:p w14:paraId="75F4746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3E22105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http-cookie-flags: </w:t>
      </w:r>
    </w:p>
    <w:p w14:paraId="3BD9EF1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/admin/: </w:t>
      </w:r>
    </w:p>
    <w:p w14:paraId="32B6072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PHPSESSID: </w:t>
      </w:r>
    </w:p>
    <w:p w14:paraId="0C3CDC5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httponly</w:t>
      </w:r>
      <w:proofErr w:type="spellEnd"/>
      <w:r w:rsidRPr="0043574D">
        <w:rPr>
          <w:rFonts w:asciiTheme="majorHAnsi" w:eastAsia="Courier New" w:hAnsiTheme="majorHAnsi" w:cstheme="majorHAnsi"/>
          <w:b/>
          <w:bCs/>
          <w:u w:val="single"/>
        </w:rPr>
        <w:t xml:space="preserve"> flag not </w:t>
      </w:r>
      <w:proofErr w:type="gramStart"/>
      <w:r w:rsidRPr="0043574D">
        <w:rPr>
          <w:rFonts w:asciiTheme="majorHAnsi" w:eastAsia="Courier New" w:hAnsiTheme="majorHAnsi" w:cstheme="majorHAnsi"/>
          <w:b/>
          <w:bCs/>
          <w:u w:val="single"/>
        </w:rPr>
        <w:t>set</w:t>
      </w:r>
      <w:proofErr w:type="gramEnd"/>
    </w:p>
    <w:p w14:paraId="15DE2E3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w:t>
      </w:r>
      <w:proofErr w:type="spellStart"/>
      <w:r w:rsidRPr="0043574D">
        <w:rPr>
          <w:rFonts w:asciiTheme="majorHAnsi" w:eastAsia="Courier New" w:hAnsiTheme="majorHAnsi" w:cstheme="majorHAnsi"/>
          <w:b/>
          <w:bCs/>
          <w:u w:val="single"/>
        </w:rPr>
        <w:t>index.php</w:t>
      </w:r>
      <w:proofErr w:type="spellEnd"/>
      <w:r w:rsidRPr="0043574D">
        <w:rPr>
          <w:rFonts w:asciiTheme="majorHAnsi" w:eastAsia="Courier New" w:hAnsiTheme="majorHAnsi" w:cstheme="majorHAnsi"/>
          <w:b/>
          <w:bCs/>
          <w:u w:val="single"/>
        </w:rPr>
        <w:t xml:space="preserve">: </w:t>
      </w:r>
    </w:p>
    <w:p w14:paraId="07A0567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PHPSESSID: </w:t>
      </w:r>
    </w:p>
    <w:p w14:paraId="2D22D71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httponly</w:t>
      </w:r>
      <w:proofErr w:type="spellEnd"/>
      <w:r w:rsidRPr="0043574D">
        <w:rPr>
          <w:rFonts w:asciiTheme="majorHAnsi" w:eastAsia="Courier New" w:hAnsiTheme="majorHAnsi" w:cstheme="majorHAnsi"/>
          <w:b/>
          <w:bCs/>
          <w:u w:val="single"/>
        </w:rPr>
        <w:t xml:space="preserve"> flag not </w:t>
      </w:r>
      <w:proofErr w:type="gramStart"/>
      <w:r w:rsidRPr="0043574D">
        <w:rPr>
          <w:rFonts w:asciiTheme="majorHAnsi" w:eastAsia="Courier New" w:hAnsiTheme="majorHAnsi" w:cstheme="majorHAnsi"/>
          <w:b/>
          <w:bCs/>
          <w:u w:val="single"/>
        </w:rPr>
        <w:t>set</w:t>
      </w:r>
      <w:proofErr w:type="gramEnd"/>
    </w:p>
    <w:p w14:paraId="2CA1A95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/Admin/: </w:t>
      </w:r>
    </w:p>
    <w:p w14:paraId="50E9C28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PHPSESSID: </w:t>
      </w:r>
    </w:p>
    <w:p w14:paraId="32D9563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httponly</w:t>
      </w:r>
      <w:proofErr w:type="spellEnd"/>
      <w:r w:rsidRPr="0043574D">
        <w:rPr>
          <w:rFonts w:asciiTheme="majorHAnsi" w:eastAsia="Courier New" w:hAnsiTheme="majorHAnsi" w:cstheme="majorHAnsi"/>
          <w:b/>
          <w:bCs/>
          <w:u w:val="single"/>
        </w:rPr>
        <w:t xml:space="preserve"> flag not </w:t>
      </w:r>
      <w:proofErr w:type="gramStart"/>
      <w:r w:rsidRPr="0043574D">
        <w:rPr>
          <w:rFonts w:asciiTheme="majorHAnsi" w:eastAsia="Courier New" w:hAnsiTheme="majorHAnsi" w:cstheme="majorHAnsi"/>
          <w:b/>
          <w:bCs/>
          <w:u w:val="single"/>
        </w:rPr>
        <w:t>set</w:t>
      </w:r>
      <w:proofErr w:type="gramEnd"/>
    </w:p>
    <w:p w14:paraId="56CC6DC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/admin/libraries/</w:t>
      </w:r>
      <w:proofErr w:type="spellStart"/>
      <w:r w:rsidRPr="0043574D">
        <w:rPr>
          <w:rFonts w:asciiTheme="majorHAnsi" w:eastAsia="Courier New" w:hAnsiTheme="majorHAnsi" w:cstheme="majorHAnsi"/>
          <w:b/>
          <w:bCs/>
          <w:u w:val="single"/>
        </w:rPr>
        <w:t>ajaxfilemanager</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ajaxfilemanager.php</w:t>
      </w:r>
      <w:proofErr w:type="spellEnd"/>
      <w:r w:rsidRPr="0043574D">
        <w:rPr>
          <w:rFonts w:asciiTheme="majorHAnsi" w:eastAsia="Courier New" w:hAnsiTheme="majorHAnsi" w:cstheme="majorHAnsi"/>
          <w:b/>
          <w:bCs/>
          <w:u w:val="single"/>
        </w:rPr>
        <w:t xml:space="preserve">: </w:t>
      </w:r>
    </w:p>
    <w:p w14:paraId="7B9BDB7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xml:space="preserve">|     PHPSESSID: </w:t>
      </w:r>
    </w:p>
    <w:p w14:paraId="253FF16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      </w:t>
      </w:r>
      <w:proofErr w:type="spellStart"/>
      <w:r w:rsidRPr="0043574D">
        <w:rPr>
          <w:rFonts w:asciiTheme="majorHAnsi" w:eastAsia="Courier New" w:hAnsiTheme="majorHAnsi" w:cstheme="majorHAnsi"/>
          <w:b/>
          <w:bCs/>
          <w:u w:val="single"/>
        </w:rPr>
        <w:t>httponly</w:t>
      </w:r>
      <w:proofErr w:type="spellEnd"/>
      <w:r w:rsidRPr="0043574D">
        <w:rPr>
          <w:rFonts w:asciiTheme="majorHAnsi" w:eastAsia="Courier New" w:hAnsiTheme="majorHAnsi" w:cstheme="majorHAnsi"/>
          <w:b/>
          <w:bCs/>
          <w:u w:val="single"/>
        </w:rPr>
        <w:t xml:space="preserve"> flag not </w:t>
      </w:r>
      <w:proofErr w:type="gramStart"/>
      <w:r w:rsidRPr="0043574D">
        <w:rPr>
          <w:rFonts w:asciiTheme="majorHAnsi" w:eastAsia="Courier New" w:hAnsiTheme="majorHAnsi" w:cstheme="majorHAnsi"/>
          <w:b/>
          <w:bCs/>
          <w:u w:val="single"/>
        </w:rPr>
        <w:t>set</w:t>
      </w:r>
      <w:proofErr w:type="gramEnd"/>
    </w:p>
    <w:p w14:paraId="211BB4B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enum</w:t>
      </w:r>
      <w:proofErr w:type="spellEnd"/>
      <w:r w:rsidRPr="0043574D">
        <w:rPr>
          <w:rFonts w:asciiTheme="majorHAnsi" w:eastAsia="Courier New" w:hAnsiTheme="majorHAnsi" w:cstheme="majorHAnsi"/>
          <w:b/>
          <w:bCs/>
          <w:u w:val="single"/>
        </w:rPr>
        <w:t xml:space="preserve">: </w:t>
      </w:r>
    </w:p>
    <w:p w14:paraId="3EF1675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 Possible admin folder</w:t>
      </w:r>
    </w:p>
    <w:p w14:paraId="4E17372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w:t>
      </w:r>
      <w:proofErr w:type="spellStart"/>
      <w:r w:rsidRPr="0043574D">
        <w:rPr>
          <w:rFonts w:asciiTheme="majorHAnsi" w:eastAsia="Courier New" w:hAnsiTheme="majorHAnsi" w:cstheme="majorHAnsi"/>
          <w:b/>
          <w:bCs/>
          <w:u w:val="single"/>
        </w:rPr>
        <w:t>index.php</w:t>
      </w:r>
      <w:proofErr w:type="spellEnd"/>
      <w:r w:rsidRPr="0043574D">
        <w:rPr>
          <w:rFonts w:asciiTheme="majorHAnsi" w:eastAsia="Courier New" w:hAnsiTheme="majorHAnsi" w:cstheme="majorHAnsi"/>
          <w:b/>
          <w:bCs/>
          <w:u w:val="single"/>
        </w:rPr>
        <w:t>: Possible admin folder</w:t>
      </w:r>
    </w:p>
    <w:p w14:paraId="6BAC6B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 Possible admin folder</w:t>
      </w:r>
    </w:p>
    <w:p w14:paraId="50A10EC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/admin/libraries/</w:t>
      </w:r>
      <w:proofErr w:type="spellStart"/>
      <w:r w:rsidRPr="0043574D">
        <w:rPr>
          <w:rFonts w:asciiTheme="majorHAnsi" w:eastAsia="Courier New" w:hAnsiTheme="majorHAnsi" w:cstheme="majorHAnsi"/>
          <w:b/>
          <w:bCs/>
          <w:u w:val="single"/>
        </w:rPr>
        <w:t>ajaxfilemanager</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ajaxfilemanager.php</w:t>
      </w:r>
      <w:proofErr w:type="spellEnd"/>
      <w:r w:rsidRPr="0043574D">
        <w:rPr>
          <w:rFonts w:asciiTheme="majorHAnsi" w:eastAsia="Courier New" w:hAnsiTheme="majorHAnsi" w:cstheme="majorHAnsi"/>
          <w:b/>
          <w:bCs/>
          <w:u w:val="single"/>
        </w:rPr>
        <w:t>: Log1 CMS</w:t>
      </w:r>
    </w:p>
    <w:p w14:paraId="4DC0E9B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w:t>
      </w:r>
      <w:proofErr w:type="spellStart"/>
      <w:r w:rsidRPr="0043574D">
        <w:rPr>
          <w:rFonts w:asciiTheme="majorHAnsi" w:eastAsia="Courier New" w:hAnsiTheme="majorHAnsi" w:cstheme="majorHAnsi"/>
          <w:b/>
          <w:bCs/>
          <w:u w:val="single"/>
        </w:rPr>
        <w:t>db</w:t>
      </w:r>
      <w:proofErr w:type="spell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BlogWorx</w:t>
      </w:r>
      <w:proofErr w:type="spellEnd"/>
      <w:r w:rsidRPr="0043574D">
        <w:rPr>
          <w:rFonts w:asciiTheme="majorHAnsi" w:eastAsia="Courier New" w:hAnsiTheme="majorHAnsi" w:cstheme="majorHAnsi"/>
          <w:b/>
          <w:bCs/>
          <w:u w:val="single"/>
        </w:rPr>
        <w:t xml:space="preserve"> Database</w:t>
      </w:r>
    </w:p>
    <w:p w14:paraId="7CD21FB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/README.txt: Interesting, a readme.</w:t>
      </w:r>
    </w:p>
    <w:p w14:paraId="241879D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w:t>
      </w:r>
      <w:proofErr w:type="spellStart"/>
      <w:r w:rsidRPr="0043574D">
        <w:rPr>
          <w:rFonts w:asciiTheme="majorHAnsi" w:eastAsia="Courier New" w:hAnsiTheme="majorHAnsi" w:cstheme="majorHAnsi"/>
          <w:b/>
          <w:bCs/>
          <w:u w:val="single"/>
        </w:rPr>
        <w:t>db</w:t>
      </w:r>
      <w:proofErr w:type="spellEnd"/>
      <w:r w:rsidRPr="0043574D">
        <w:rPr>
          <w:rFonts w:asciiTheme="majorHAnsi" w:eastAsia="Courier New" w:hAnsiTheme="majorHAnsi" w:cstheme="majorHAnsi"/>
          <w:b/>
          <w:bCs/>
          <w:u w:val="single"/>
        </w:rPr>
        <w:t>/: Potentially interesting folder</w:t>
      </w:r>
    </w:p>
    <w:p w14:paraId="5A0701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/functions/: Potentially interesting folder</w:t>
      </w:r>
    </w:p>
    <w:p w14:paraId="59CD8D2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/icons/: Potentially interesting folder w/ directory listing</w:t>
      </w:r>
    </w:p>
    <w:p w14:paraId="3DAD0EF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w:t>
      </w:r>
      <w:proofErr w:type="gramStart"/>
      <w:r w:rsidRPr="0043574D">
        <w:rPr>
          <w:rFonts w:asciiTheme="majorHAnsi" w:eastAsia="Courier New" w:hAnsiTheme="majorHAnsi" w:cstheme="majorHAnsi"/>
          <w:b/>
          <w:bCs/>
          <w:u w:val="single"/>
        </w:rPr>
        <w:t>_  /</w:t>
      </w:r>
      <w:proofErr w:type="gramEnd"/>
      <w:r w:rsidRPr="0043574D">
        <w:rPr>
          <w:rFonts w:asciiTheme="majorHAnsi" w:eastAsia="Courier New" w:hAnsiTheme="majorHAnsi" w:cstheme="majorHAnsi"/>
          <w:b/>
          <w:bCs/>
          <w:u w:val="single"/>
        </w:rPr>
        <w:t>templates/: Potentially interesting folder</w:t>
      </w:r>
    </w:p>
    <w:p w14:paraId="33243F5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|_http-trace: TRACE is </w:t>
      </w:r>
      <w:proofErr w:type="gramStart"/>
      <w:r w:rsidRPr="0043574D">
        <w:rPr>
          <w:rFonts w:asciiTheme="majorHAnsi" w:eastAsia="Courier New" w:hAnsiTheme="majorHAnsi" w:cstheme="majorHAnsi"/>
          <w:b/>
          <w:bCs/>
          <w:u w:val="single"/>
        </w:rPr>
        <w:t>enabled</w:t>
      </w:r>
      <w:proofErr w:type="gramEnd"/>
    </w:p>
    <w:p w14:paraId="109E16F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Apache</w:t>
      </w:r>
    </w:p>
    <w:p w14:paraId="1BE3C3F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110/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pop</w:t>
      </w:r>
      <w:proofErr w:type="gramEnd"/>
      <w:r w:rsidRPr="0043574D">
        <w:rPr>
          <w:rFonts w:asciiTheme="majorHAnsi" w:eastAsia="Courier New" w:hAnsiTheme="majorHAnsi" w:cstheme="majorHAnsi"/>
          <w:b/>
          <w:bCs/>
          <w:u w:val="single"/>
        </w:rPr>
        <w:t xml:space="preserve">3          </w:t>
      </w:r>
      <w:proofErr w:type="spellStart"/>
      <w:r w:rsidRPr="0043574D">
        <w:rPr>
          <w:rFonts w:asciiTheme="majorHAnsi" w:eastAsia="Courier New" w:hAnsiTheme="majorHAnsi" w:cstheme="majorHAnsi"/>
          <w:b/>
          <w:bCs/>
          <w:u w:val="single"/>
        </w:rPr>
        <w:t>ArGoSoft</w:t>
      </w:r>
      <w:proofErr w:type="spellEnd"/>
      <w:r w:rsidRPr="0043574D">
        <w:rPr>
          <w:rFonts w:asciiTheme="majorHAnsi" w:eastAsia="Courier New" w:hAnsiTheme="majorHAnsi" w:cstheme="majorHAnsi"/>
          <w:b/>
          <w:bCs/>
          <w:u w:val="single"/>
        </w:rPr>
        <w:t xml:space="preserve"> freeware pop3d 1.8.2.9</w:t>
      </w:r>
    </w:p>
    <w:p w14:paraId="0BE1CA7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135/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702070F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139/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netbios</w:t>
      </w:r>
      <w:proofErr w:type="gramEnd"/>
      <w:r w:rsidRPr="0043574D">
        <w:rPr>
          <w:rFonts w:asciiTheme="majorHAnsi" w:eastAsia="Courier New" w:hAnsiTheme="majorHAnsi" w:cstheme="majorHAnsi"/>
          <w:b/>
          <w:bCs/>
          <w:u w:val="single"/>
        </w:rPr>
        <w:t>-ssn</w:t>
      </w:r>
      <w:proofErr w:type="spellEnd"/>
      <w:r w:rsidRPr="0043574D">
        <w:rPr>
          <w:rFonts w:asciiTheme="majorHAnsi" w:eastAsia="Courier New" w:hAnsiTheme="majorHAnsi" w:cstheme="majorHAnsi"/>
          <w:b/>
          <w:bCs/>
          <w:u w:val="single"/>
        </w:rPr>
        <w:t xml:space="preserve">   Microsoft Windows </w:t>
      </w:r>
      <w:proofErr w:type="spellStart"/>
      <w:r w:rsidRPr="0043574D">
        <w:rPr>
          <w:rFonts w:asciiTheme="majorHAnsi" w:eastAsia="Courier New" w:hAnsiTheme="majorHAnsi" w:cstheme="majorHAnsi"/>
          <w:b/>
          <w:bCs/>
          <w:u w:val="single"/>
        </w:rPr>
        <w:t>netbios-ssn</w:t>
      </w:r>
      <w:proofErr w:type="spellEnd"/>
    </w:p>
    <w:p w14:paraId="2799E59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389/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ldap</w:t>
      </w:r>
      <w:proofErr w:type="spellEnd"/>
      <w:proofErr w:type="gramEnd"/>
      <w:r w:rsidRPr="0043574D">
        <w:rPr>
          <w:rFonts w:asciiTheme="majorHAnsi" w:eastAsia="Courier New" w:hAnsiTheme="majorHAnsi" w:cstheme="majorHAnsi"/>
          <w:b/>
          <w:bCs/>
          <w:u w:val="single"/>
        </w:rPr>
        <w:t xml:space="preserve">          Microsoft Windows Active Directory LDAP (Domain: uadcwnet.com0., Site: Default-First-Site-Name)</w:t>
      </w:r>
    </w:p>
    <w:p w14:paraId="56094DB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445/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microsoft</w:t>
      </w:r>
      <w:proofErr w:type="spellEnd"/>
      <w:proofErr w:type="gramEnd"/>
      <w:r w:rsidRPr="0043574D">
        <w:rPr>
          <w:rFonts w:asciiTheme="majorHAnsi" w:eastAsia="Courier New" w:hAnsiTheme="majorHAnsi" w:cstheme="majorHAnsi"/>
          <w:b/>
          <w:bCs/>
          <w:u w:val="single"/>
        </w:rPr>
        <w:t xml:space="preserve">-ds  Microsoft Windows Server 2008 R2 - 2012 </w:t>
      </w:r>
      <w:proofErr w:type="spellStart"/>
      <w:r w:rsidRPr="0043574D">
        <w:rPr>
          <w:rFonts w:asciiTheme="majorHAnsi" w:eastAsia="Courier New" w:hAnsiTheme="majorHAnsi" w:cstheme="majorHAnsi"/>
          <w:b/>
          <w:bCs/>
          <w:u w:val="single"/>
        </w:rPr>
        <w:t>microsoft</w:t>
      </w:r>
      <w:proofErr w:type="spellEnd"/>
      <w:r w:rsidRPr="0043574D">
        <w:rPr>
          <w:rFonts w:asciiTheme="majorHAnsi" w:eastAsia="Courier New" w:hAnsiTheme="majorHAnsi" w:cstheme="majorHAnsi"/>
          <w:b/>
          <w:bCs/>
          <w:u w:val="single"/>
        </w:rPr>
        <w:t>-ds (workgroup: UADCWNET)</w:t>
      </w:r>
    </w:p>
    <w:p w14:paraId="3DF7FF8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464/</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kpasswd</w:t>
      </w:r>
      <w:proofErr w:type="gramEnd"/>
      <w:r w:rsidRPr="0043574D">
        <w:rPr>
          <w:rFonts w:asciiTheme="majorHAnsi" w:eastAsia="Courier New" w:hAnsiTheme="majorHAnsi" w:cstheme="majorHAnsi"/>
          <w:b/>
          <w:bCs/>
          <w:u w:val="single"/>
        </w:rPr>
        <w:t>5?</w:t>
      </w:r>
    </w:p>
    <w:p w14:paraId="6E1212B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593/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ncacn</w:t>
      </w:r>
      <w:proofErr w:type="gramEnd"/>
      <w:r w:rsidRPr="0043574D">
        <w:rPr>
          <w:rFonts w:asciiTheme="majorHAnsi" w:eastAsia="Courier New" w:hAnsiTheme="majorHAnsi" w:cstheme="majorHAnsi"/>
          <w:b/>
          <w:bCs/>
          <w:u w:val="single"/>
        </w:rPr>
        <w:t>_http</w:t>
      </w:r>
      <w:proofErr w:type="spellEnd"/>
      <w:r w:rsidRPr="0043574D">
        <w:rPr>
          <w:rFonts w:asciiTheme="majorHAnsi" w:eastAsia="Courier New" w:hAnsiTheme="majorHAnsi" w:cstheme="majorHAnsi"/>
          <w:b/>
          <w:bCs/>
          <w:u w:val="single"/>
        </w:rPr>
        <w:t xml:space="preserve">    Microsoft Windows RPC over HTTP 1.0</w:t>
      </w:r>
    </w:p>
    <w:p w14:paraId="4665C7C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636/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tcpwrapped</w:t>
      </w:r>
      <w:proofErr w:type="spellEnd"/>
      <w:proofErr w:type="gramEnd"/>
    </w:p>
    <w:p w14:paraId="49AF207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2025/</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http          </w:t>
      </w:r>
      <w:proofErr w:type="spellStart"/>
      <w:r w:rsidRPr="0043574D">
        <w:rPr>
          <w:rFonts w:asciiTheme="majorHAnsi" w:eastAsia="Courier New" w:hAnsiTheme="majorHAnsi" w:cstheme="majorHAnsi"/>
          <w:b/>
          <w:bCs/>
          <w:u w:val="single"/>
        </w:rPr>
        <w:t>HttpFileServer</w:t>
      </w:r>
      <w:proofErr w:type="spellEnd"/>
      <w:r w:rsidRPr="0043574D">
        <w:rPr>
          <w:rFonts w:asciiTheme="majorHAnsi" w:eastAsia="Courier New" w:hAnsiTheme="majorHAnsi" w:cstheme="majorHAnsi"/>
          <w:b/>
          <w:bCs/>
          <w:u w:val="single"/>
        </w:rPr>
        <w:t xml:space="preserve"> httpd 2.3</w:t>
      </w:r>
    </w:p>
    <w:p w14:paraId="5E7CA3D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6EA6FEB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http-method-tamper: </w:t>
      </w:r>
    </w:p>
    <w:p w14:paraId="1786C3D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2813F7A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Authentication bypass by HTTP verb tampering</w:t>
      </w:r>
    </w:p>
    <w:p w14:paraId="210FC43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VULNERABLE (Exploitable)</w:t>
      </w:r>
    </w:p>
    <w:p w14:paraId="74E82F7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This web server contains password protected resources vulnerable to authentication </w:t>
      </w:r>
      <w:proofErr w:type="gramStart"/>
      <w:r w:rsidRPr="0043574D">
        <w:rPr>
          <w:rFonts w:asciiTheme="majorHAnsi" w:eastAsia="Courier New" w:hAnsiTheme="majorHAnsi" w:cstheme="majorHAnsi"/>
          <w:b/>
          <w:bCs/>
          <w:u w:val="single"/>
        </w:rPr>
        <w:t>bypass</w:t>
      </w:r>
      <w:proofErr w:type="gramEnd"/>
    </w:p>
    <w:p w14:paraId="0A71401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vulnerabilities via HTTP verb tampering. This is often found in web servers that only limit access to the</w:t>
      </w:r>
    </w:p>
    <w:p w14:paraId="35B3BE9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common HTTP methods and in misconfigured .</w:t>
      </w:r>
      <w:proofErr w:type="spellStart"/>
      <w:r w:rsidRPr="0043574D">
        <w:rPr>
          <w:rFonts w:asciiTheme="majorHAnsi" w:eastAsia="Courier New" w:hAnsiTheme="majorHAnsi" w:cstheme="majorHAnsi"/>
          <w:b/>
          <w:bCs/>
          <w:u w:val="single"/>
        </w:rPr>
        <w:t>htaccess</w:t>
      </w:r>
      <w:proofErr w:type="spellEnd"/>
      <w:r w:rsidRPr="0043574D">
        <w:rPr>
          <w:rFonts w:asciiTheme="majorHAnsi" w:eastAsia="Courier New" w:hAnsiTheme="majorHAnsi" w:cstheme="majorHAnsi"/>
          <w:b/>
          <w:bCs/>
          <w:u w:val="single"/>
        </w:rPr>
        <w:t xml:space="preserve"> files.</w:t>
      </w:r>
    </w:p>
    <w:p w14:paraId="4BA38EB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5CA6862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Extra information:</w:t>
      </w:r>
    </w:p>
    <w:p w14:paraId="7B755C2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605E64F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URIs suspected to be vulnerable to HTTP verb tampering:</w:t>
      </w:r>
    </w:p>
    <w:p w14:paraId="2055501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/~login [GENERIC]</w:t>
      </w:r>
    </w:p>
    <w:p w14:paraId="03EE912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724400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35D04AD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http://www.imperva.com/resources/glossary/http_verb_tampering.html</w:t>
      </w:r>
    </w:p>
    <w:p w14:paraId="12D397F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http://capec.mitre.org/data/definitions/274.html</w:t>
      </w:r>
    </w:p>
    <w:p w14:paraId="5A787B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https://www.owasp.org/index.php/Testing_for_HTTP_Methods_and_XST_%28OWASP-CM-008%29</w:t>
      </w:r>
    </w:p>
    <w:p w14:paraId="5B22CE2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http://www.mkit.com.ar/labs/htexploit/</w:t>
      </w:r>
    </w:p>
    <w:p w14:paraId="614B565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http-vuln-cve2011-3192: </w:t>
      </w:r>
    </w:p>
    <w:p w14:paraId="223BBC2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68AD92E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Apache </w:t>
      </w:r>
      <w:proofErr w:type="spellStart"/>
      <w:r w:rsidRPr="0043574D">
        <w:rPr>
          <w:rFonts w:asciiTheme="majorHAnsi" w:eastAsia="Courier New" w:hAnsiTheme="majorHAnsi" w:cstheme="majorHAnsi"/>
          <w:b/>
          <w:bCs/>
          <w:u w:val="single"/>
        </w:rPr>
        <w:t>byterange</w:t>
      </w:r>
      <w:proofErr w:type="spellEnd"/>
      <w:r w:rsidRPr="0043574D">
        <w:rPr>
          <w:rFonts w:asciiTheme="majorHAnsi" w:eastAsia="Courier New" w:hAnsiTheme="majorHAnsi" w:cstheme="majorHAnsi"/>
          <w:b/>
          <w:bCs/>
          <w:u w:val="single"/>
        </w:rPr>
        <w:t xml:space="preserve"> filter DoS</w:t>
      </w:r>
    </w:p>
    <w:p w14:paraId="65EABD3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VULNERABLE</w:t>
      </w:r>
    </w:p>
    <w:p w14:paraId="796960A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IDs:  BID:</w:t>
      </w:r>
      <w:proofErr w:type="gramStart"/>
      <w:r w:rsidRPr="0043574D">
        <w:rPr>
          <w:rFonts w:asciiTheme="majorHAnsi" w:eastAsia="Courier New" w:hAnsiTheme="majorHAnsi" w:cstheme="majorHAnsi"/>
          <w:b/>
          <w:bCs/>
          <w:u w:val="single"/>
        </w:rPr>
        <w:t>49303  CVE</w:t>
      </w:r>
      <w:proofErr w:type="gramEnd"/>
      <w:r w:rsidRPr="0043574D">
        <w:rPr>
          <w:rFonts w:asciiTheme="majorHAnsi" w:eastAsia="Courier New" w:hAnsiTheme="majorHAnsi" w:cstheme="majorHAnsi"/>
          <w:b/>
          <w:bCs/>
          <w:u w:val="single"/>
        </w:rPr>
        <w:t>:CVE-2011-3192</w:t>
      </w:r>
    </w:p>
    <w:p w14:paraId="5AAF0FE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The Apache web server is vulnerable to a </w:t>
      </w:r>
      <w:proofErr w:type="gramStart"/>
      <w:r w:rsidRPr="0043574D">
        <w:rPr>
          <w:rFonts w:asciiTheme="majorHAnsi" w:eastAsia="Courier New" w:hAnsiTheme="majorHAnsi" w:cstheme="majorHAnsi"/>
          <w:b/>
          <w:bCs/>
          <w:u w:val="single"/>
        </w:rPr>
        <w:t>denial of service</w:t>
      </w:r>
      <w:proofErr w:type="gramEnd"/>
      <w:r w:rsidRPr="0043574D">
        <w:rPr>
          <w:rFonts w:asciiTheme="majorHAnsi" w:eastAsia="Courier New" w:hAnsiTheme="majorHAnsi" w:cstheme="majorHAnsi"/>
          <w:b/>
          <w:bCs/>
          <w:u w:val="single"/>
        </w:rPr>
        <w:t xml:space="preserve"> attack when numerous</w:t>
      </w:r>
    </w:p>
    <w:p w14:paraId="09014A1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overlapping byte ranges are requested.</w:t>
      </w:r>
    </w:p>
    <w:p w14:paraId="1184FB6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Disclosure date: 2011-08-19</w:t>
      </w:r>
    </w:p>
    <w:p w14:paraId="35AE439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7964AEA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https://www.securityfocus.com/bid/49303</w:t>
      </w:r>
    </w:p>
    <w:p w14:paraId="268D4DF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https://cve.mitre.org/cgi-bin/cvename.cgi?name=CVE-2011-3192</w:t>
      </w:r>
    </w:p>
    <w:p w14:paraId="15F46B4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https://www.tenable.com/plugins/nessus/55976</w:t>
      </w:r>
    </w:p>
    <w:p w14:paraId="5CC429E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https://seclists.org/fulldisclosure/2011/Aug/175</w:t>
      </w:r>
    </w:p>
    <w:p w14:paraId="6C887C1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HFS 2.3</w:t>
      </w:r>
    </w:p>
    <w:p w14:paraId="4B0CDA1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fileupload</w:t>
      </w:r>
      <w:proofErr w:type="spellEnd"/>
      <w:r w:rsidRPr="0043574D">
        <w:rPr>
          <w:rFonts w:asciiTheme="majorHAnsi" w:eastAsia="Courier New" w:hAnsiTheme="majorHAnsi" w:cstheme="majorHAnsi"/>
          <w:b/>
          <w:bCs/>
          <w:u w:val="single"/>
        </w:rPr>
        <w:t xml:space="preserve">-exploiter: </w:t>
      </w:r>
    </w:p>
    <w:p w14:paraId="4717817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6BCF902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Couldn't find a file-type field.</w:t>
      </w:r>
    </w:p>
    <w:p w14:paraId="14D9BF5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008D8B9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513057A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3268/</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ldap</w:t>
      </w:r>
      <w:proofErr w:type="spellEnd"/>
      <w:r w:rsidRPr="0043574D">
        <w:rPr>
          <w:rFonts w:asciiTheme="majorHAnsi" w:eastAsia="Courier New" w:hAnsiTheme="majorHAnsi" w:cstheme="majorHAnsi"/>
          <w:b/>
          <w:bCs/>
          <w:u w:val="single"/>
        </w:rPr>
        <w:t xml:space="preserve">          Microsoft Windows Active Directory LDAP (Domain: uadcwnet.com0., Site: Default-First-Site-Name)</w:t>
      </w:r>
    </w:p>
    <w:p w14:paraId="469E6B1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3269/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tcpwrapped</w:t>
      </w:r>
      <w:proofErr w:type="spellEnd"/>
    </w:p>
    <w:p w14:paraId="467E5D9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3389/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ms</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wbt</w:t>
      </w:r>
      <w:proofErr w:type="spellEnd"/>
      <w:r w:rsidRPr="0043574D">
        <w:rPr>
          <w:rFonts w:asciiTheme="majorHAnsi" w:eastAsia="Courier New" w:hAnsiTheme="majorHAnsi" w:cstheme="majorHAnsi"/>
          <w:b/>
          <w:bCs/>
          <w:u w:val="single"/>
        </w:rPr>
        <w:t>-server Microsoft Terminal Services</w:t>
      </w:r>
    </w:p>
    <w:p w14:paraId="78D951B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5985/</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http          Microsoft HTTPAPI httpd 2.0 (SSDP/UPnP)</w:t>
      </w:r>
    </w:p>
    <w:p w14:paraId="44205D2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28A2774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7BC613D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78F4ECE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Microsoft-HTTPAPI/2.0</w:t>
      </w:r>
    </w:p>
    <w:p w14:paraId="6731889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9389/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mc-</w:t>
      </w:r>
      <w:proofErr w:type="spellStart"/>
      <w:r w:rsidRPr="0043574D">
        <w:rPr>
          <w:rFonts w:asciiTheme="majorHAnsi" w:eastAsia="Courier New" w:hAnsiTheme="majorHAnsi" w:cstheme="majorHAnsi"/>
          <w:b/>
          <w:bCs/>
          <w:u w:val="single"/>
        </w:rPr>
        <w:t>nmf</w:t>
      </w:r>
      <w:proofErr w:type="spellEnd"/>
      <w:r w:rsidRPr="0043574D">
        <w:rPr>
          <w:rFonts w:asciiTheme="majorHAnsi" w:eastAsia="Courier New" w:hAnsiTheme="majorHAnsi" w:cstheme="majorHAnsi"/>
          <w:b/>
          <w:bCs/>
          <w:u w:val="single"/>
        </w:rPr>
        <w:t xml:space="preserve">        .NET Message Framing</w:t>
      </w:r>
    </w:p>
    <w:p w14:paraId="725158D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47001/</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http</w:t>
      </w:r>
      <w:proofErr w:type="gramEnd"/>
      <w:r w:rsidRPr="0043574D">
        <w:rPr>
          <w:rFonts w:asciiTheme="majorHAnsi" w:eastAsia="Courier New" w:hAnsiTheme="majorHAnsi" w:cstheme="majorHAnsi"/>
          <w:b/>
          <w:bCs/>
          <w:u w:val="single"/>
        </w:rPr>
        <w:t xml:space="preserve">          Microsoft HTTPAPI httpd 2.0 (SSDP/UPnP)</w:t>
      </w:r>
    </w:p>
    <w:p w14:paraId="35C9864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0F31DDF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Microsoft-HTTPAPI/2.0</w:t>
      </w:r>
    </w:p>
    <w:p w14:paraId="071D03B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7F24DCD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4439485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-check: </w:t>
      </w:r>
    </w:p>
    <w:p w14:paraId="64995E2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6ABE574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DOS attack</w:t>
      </w:r>
    </w:p>
    <w:p w14:paraId="23285AA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LIKELY VULNERABLE</w:t>
      </w:r>
    </w:p>
    <w:p w14:paraId="5E2B64A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IDs:  </w:t>
      </w:r>
      <w:proofErr w:type="gramStart"/>
      <w:r w:rsidRPr="0043574D">
        <w:rPr>
          <w:rFonts w:asciiTheme="majorHAnsi" w:eastAsia="Courier New" w:hAnsiTheme="majorHAnsi" w:cstheme="majorHAnsi"/>
          <w:b/>
          <w:bCs/>
          <w:u w:val="single"/>
        </w:rPr>
        <w:t>CVE:CVE</w:t>
      </w:r>
      <w:proofErr w:type="gramEnd"/>
      <w:r w:rsidRPr="0043574D">
        <w:rPr>
          <w:rFonts w:asciiTheme="majorHAnsi" w:eastAsia="Courier New" w:hAnsiTheme="majorHAnsi" w:cstheme="majorHAnsi"/>
          <w:b/>
          <w:bCs/>
          <w:u w:val="single"/>
        </w:rPr>
        <w:t>-2007-6750</w:t>
      </w:r>
    </w:p>
    <w:p w14:paraId="41C24C2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tries to keep many connections to the target web server open and </w:t>
      </w:r>
      <w:proofErr w:type="gramStart"/>
      <w:r w:rsidRPr="0043574D">
        <w:rPr>
          <w:rFonts w:asciiTheme="majorHAnsi" w:eastAsia="Courier New" w:hAnsiTheme="majorHAnsi" w:cstheme="majorHAnsi"/>
          <w:b/>
          <w:bCs/>
          <w:u w:val="single"/>
        </w:rPr>
        <w:t>hold</w:t>
      </w:r>
      <w:proofErr w:type="gramEnd"/>
    </w:p>
    <w:p w14:paraId="55EFCE4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them open as long as possible.  It accomplishes this by opening connections to</w:t>
      </w:r>
    </w:p>
    <w:p w14:paraId="6BC870E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the target web server and sending a partial request. By doing so, it starves</w:t>
      </w:r>
    </w:p>
    <w:p w14:paraId="03A006D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the http server's resources causing Denial </w:t>
      </w:r>
      <w:proofErr w:type="gramStart"/>
      <w:r w:rsidRPr="0043574D">
        <w:rPr>
          <w:rFonts w:asciiTheme="majorHAnsi" w:eastAsia="Courier New" w:hAnsiTheme="majorHAnsi" w:cstheme="majorHAnsi"/>
          <w:b/>
          <w:bCs/>
          <w:u w:val="single"/>
        </w:rPr>
        <w:t>Of</w:t>
      </w:r>
      <w:proofErr w:type="gramEnd"/>
      <w:r w:rsidRPr="0043574D">
        <w:rPr>
          <w:rFonts w:asciiTheme="majorHAnsi" w:eastAsia="Courier New" w:hAnsiTheme="majorHAnsi" w:cstheme="majorHAnsi"/>
          <w:b/>
          <w:bCs/>
          <w:u w:val="single"/>
        </w:rPr>
        <w:t xml:space="preserve"> Service.</w:t>
      </w:r>
    </w:p>
    <w:p w14:paraId="2D3427E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44EC683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Disclosure date: 2009-09-17</w:t>
      </w:r>
    </w:p>
    <w:p w14:paraId="3C66096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31827F1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http://ha.ckers.org/slowloris/</w:t>
      </w:r>
    </w:p>
    <w:p w14:paraId="76527FA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https://cve.mitre.org/cgi-bin/cvename.cgi?name=CVE-2007-6750</w:t>
      </w:r>
    </w:p>
    <w:p w14:paraId="55F9066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49664/</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4D76C53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607923E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22641D7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49667/</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75CBBE1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244954D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ncacn</w:t>
      </w:r>
      <w:proofErr w:type="gramEnd"/>
      <w:r w:rsidRPr="0043574D">
        <w:rPr>
          <w:rFonts w:asciiTheme="majorHAnsi" w:eastAsia="Courier New" w:hAnsiTheme="majorHAnsi" w:cstheme="majorHAnsi"/>
          <w:b/>
          <w:bCs/>
          <w:u w:val="single"/>
        </w:rPr>
        <w:t>_http</w:t>
      </w:r>
      <w:proofErr w:type="spellEnd"/>
      <w:r w:rsidRPr="0043574D">
        <w:rPr>
          <w:rFonts w:asciiTheme="majorHAnsi" w:eastAsia="Courier New" w:hAnsiTheme="majorHAnsi" w:cstheme="majorHAnsi"/>
          <w:b/>
          <w:bCs/>
          <w:u w:val="single"/>
        </w:rPr>
        <w:t xml:space="preserve">    Microsoft Windows RPC over HTTP 1.0</w:t>
      </w:r>
    </w:p>
    <w:p w14:paraId="2C48DB7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49671/</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0218BE9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49672/</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0A53CC6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4BD5F57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6A37E4B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49685/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7D4D238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49703/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1357F77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1 service unrecognized despite returning data. If you know the service/version, please submit the following fingerprint at </w:t>
      </w:r>
      <w:proofErr w:type="gramStart"/>
      <w:r w:rsidRPr="0043574D">
        <w:rPr>
          <w:rFonts w:asciiTheme="majorHAnsi" w:eastAsia="Courier New" w:hAnsiTheme="majorHAnsi" w:cstheme="majorHAnsi"/>
          <w:b/>
          <w:bCs/>
          <w:u w:val="single"/>
        </w:rPr>
        <w:t>https://nmap.org/cgi-bin/submit.cgi?new-service :</w:t>
      </w:r>
      <w:proofErr w:type="gramEnd"/>
    </w:p>
    <w:p w14:paraId="30BD3D6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SF-Port21-</w:t>
      </w:r>
      <w:proofErr w:type="gramStart"/>
      <w:r w:rsidRPr="0043574D">
        <w:rPr>
          <w:rFonts w:asciiTheme="majorHAnsi" w:eastAsia="Courier New" w:hAnsiTheme="majorHAnsi" w:cstheme="majorHAnsi"/>
          <w:b/>
          <w:bCs/>
          <w:u w:val="single"/>
        </w:rPr>
        <w:t>TCP:V</w:t>
      </w:r>
      <w:proofErr w:type="gramEnd"/>
      <w:r w:rsidRPr="0043574D">
        <w:rPr>
          <w:rFonts w:asciiTheme="majorHAnsi" w:eastAsia="Courier New" w:hAnsiTheme="majorHAnsi" w:cstheme="majorHAnsi"/>
          <w:b/>
          <w:bCs/>
          <w:u w:val="single"/>
        </w:rPr>
        <w:t>=7.92%I=7%D=12/10%Time=657680A0%P=x86_64-pc-linux-gnu%r(NUL</w:t>
      </w:r>
    </w:p>
    <w:p w14:paraId="66E9D34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SF:L</w:t>
      </w:r>
      <w:proofErr w:type="gramEnd"/>
      <w:r w:rsidRPr="0043574D">
        <w:rPr>
          <w:rFonts w:asciiTheme="majorHAnsi" w:eastAsia="Courier New" w:hAnsiTheme="majorHAnsi" w:cstheme="majorHAnsi"/>
          <w:b/>
          <w:bCs/>
          <w:u w:val="single"/>
        </w:rPr>
        <w:t>,35,"220-Wellcome\x20to\x20Home\x20Ftp\x20Server!\r\n220\x20Server\x20</w:t>
      </w:r>
    </w:p>
    <w:p w14:paraId="335B982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SF:ready</w:t>
      </w:r>
      <w:proofErr w:type="gramEnd"/>
      <w:r w:rsidRPr="0043574D">
        <w:rPr>
          <w:rFonts w:asciiTheme="majorHAnsi" w:eastAsia="Courier New" w:hAnsiTheme="majorHAnsi" w:cstheme="majorHAnsi"/>
          <w:b/>
          <w:bCs/>
          <w:u w:val="single"/>
        </w:rPr>
        <w:t>\.\r\n")%r(GenericLines,79,"220-Wellcome\x20to\x20Home\x20Ftp\x20S</w:t>
      </w:r>
    </w:p>
    <w:p w14:paraId="5BE9A51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SF:erver</w:t>
      </w:r>
      <w:proofErr w:type="gramEnd"/>
      <w:r w:rsidRPr="0043574D">
        <w:rPr>
          <w:rFonts w:asciiTheme="majorHAnsi" w:eastAsia="Courier New" w:hAnsiTheme="majorHAnsi" w:cstheme="majorHAnsi"/>
          <w:b/>
          <w:bCs/>
          <w:u w:val="single"/>
        </w:rPr>
        <w:t>!\r\n220\x20Server\x20ready\.\r\n500\x20'\r':\x20command\x20not\x2</w:t>
      </w:r>
    </w:p>
    <w:p w14:paraId="2D6FBD7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SF:0understood\.\r\n500\x20'\r</w:t>
      </w:r>
      <w:proofErr w:type="gramStart"/>
      <w:r w:rsidRPr="0043574D">
        <w:rPr>
          <w:rFonts w:asciiTheme="majorHAnsi" w:eastAsia="Courier New" w:hAnsiTheme="majorHAnsi" w:cstheme="majorHAnsi"/>
          <w:b/>
          <w:bCs/>
          <w:u w:val="single"/>
        </w:rPr>
        <w:t>':\x20command\x20not\x20understood\.\r\n</w:t>
      </w:r>
      <w:proofErr w:type="gramEnd"/>
      <w:r w:rsidRPr="0043574D">
        <w:rPr>
          <w:rFonts w:asciiTheme="majorHAnsi" w:eastAsia="Courier New" w:hAnsiTheme="majorHAnsi" w:cstheme="majorHAnsi"/>
          <w:b/>
          <w:bCs/>
          <w:u w:val="single"/>
        </w:rPr>
        <w:t>")%r</w:t>
      </w:r>
    </w:p>
    <w:p w14:paraId="32C49B6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SF:(Help,5A,"220-Wellcome</w:t>
      </w:r>
      <w:proofErr w:type="gramStart"/>
      <w:r w:rsidRPr="0043574D">
        <w:rPr>
          <w:rFonts w:asciiTheme="majorHAnsi" w:eastAsia="Courier New" w:hAnsiTheme="majorHAnsi" w:cstheme="majorHAnsi"/>
          <w:b/>
          <w:bCs/>
          <w:u w:val="single"/>
        </w:rPr>
        <w:t>\x20to\x20Home\x20Ftp\x20Server!\r\n220\x20Server</w:t>
      </w:r>
      <w:proofErr w:type="gramEnd"/>
    </w:p>
    <w:p w14:paraId="3B8BA7F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SF:\x20ready\.\r\n500\x20'HELP</w:t>
      </w:r>
      <w:proofErr w:type="gramStart"/>
      <w:r w:rsidRPr="0043574D">
        <w:rPr>
          <w:rFonts w:asciiTheme="majorHAnsi" w:eastAsia="Courier New" w:hAnsiTheme="majorHAnsi" w:cstheme="majorHAnsi"/>
          <w:b/>
          <w:bCs/>
          <w:u w:val="single"/>
        </w:rPr>
        <w:t>':\x20command\x20not\x20understood\.\r\n</w:t>
      </w:r>
      <w:proofErr w:type="gramEnd"/>
      <w:r w:rsidRPr="0043574D">
        <w:rPr>
          <w:rFonts w:asciiTheme="majorHAnsi" w:eastAsia="Courier New" w:hAnsiTheme="majorHAnsi" w:cstheme="majorHAnsi"/>
          <w:b/>
          <w:bCs/>
          <w:u w:val="single"/>
        </w:rPr>
        <w:t>")%r</w:t>
      </w:r>
    </w:p>
    <w:p w14:paraId="77B6D8B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SF:(SSLSessionReq,89,"220-Wellcome</w:t>
      </w:r>
      <w:proofErr w:type="gramStart"/>
      <w:r w:rsidRPr="0043574D">
        <w:rPr>
          <w:rFonts w:asciiTheme="majorHAnsi" w:eastAsia="Courier New" w:hAnsiTheme="majorHAnsi" w:cstheme="majorHAnsi"/>
          <w:b/>
          <w:bCs/>
          <w:u w:val="single"/>
        </w:rPr>
        <w:t>\x20to\x20Home\x20Ftp\x20Server!\r\n220\</w:t>
      </w:r>
      <w:proofErr w:type="gramEnd"/>
    </w:p>
    <w:p w14:paraId="3CA4AA3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SF:x20Server\x20ready\.\r\n500\x20'</w:t>
      </w:r>
      <w:proofErr w:type="gramStart"/>
      <w:r w:rsidRPr="0043574D">
        <w:rPr>
          <w:rFonts w:asciiTheme="majorHAnsi" w:eastAsia="Courier New" w:hAnsiTheme="majorHAnsi" w:cstheme="majorHAnsi"/>
          <w:b/>
          <w:bCs/>
          <w:u w:val="single"/>
        </w:rPr>
        <w:t>\x16\x03\0\0S\x01\0\0O\x03\0\?G</w:t>
      </w:r>
      <w:proofErr w:type="gramEnd"/>
      <w:r w:rsidRPr="0043574D">
        <w:rPr>
          <w:rFonts w:asciiTheme="majorHAnsi" w:eastAsia="Courier New" w:hAnsiTheme="majorHAnsi" w:cstheme="majorHAnsi"/>
          <w:b/>
          <w:bCs/>
          <w:u w:val="single"/>
        </w:rPr>
        <w:t>\xd7\xf7</w:t>
      </w:r>
    </w:p>
    <w:p w14:paraId="1423C43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SF:\xba,\xee\xea\xb2</w:t>
      </w:r>
      <w:proofErr w:type="gramEnd"/>
      <w:r w:rsidRPr="0043574D">
        <w:rPr>
          <w:rFonts w:asciiTheme="majorHAnsi" w:eastAsia="Courier New" w:hAnsiTheme="majorHAnsi" w:cstheme="majorHAnsi"/>
          <w:b/>
          <w:bCs/>
          <w:u w:val="single"/>
        </w:rPr>
        <w:t>`~\xf3\0\xfd\x82{\xb9\xd5\x96\xc8w\x9b\xe6\xc4\xdb&lt;=\x</w:t>
      </w:r>
    </w:p>
    <w:p w14:paraId="3B2A8A6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SF:dbo</w:t>
      </w:r>
      <w:proofErr w:type="gramEnd"/>
      <w:r w:rsidRPr="0043574D">
        <w:rPr>
          <w:rFonts w:asciiTheme="majorHAnsi" w:eastAsia="Courier New" w:hAnsiTheme="majorHAnsi" w:cstheme="majorHAnsi"/>
          <w:b/>
          <w:bCs/>
          <w:u w:val="single"/>
        </w:rPr>
        <w:t>\xef\x10n\0\0\(\0\x16\0\x13\0':\x20command\x20not\x20understood\.\r\</w:t>
      </w:r>
    </w:p>
    <w:p w14:paraId="6A0D76C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roofErr w:type="gramStart"/>
      <w:r w:rsidRPr="0043574D">
        <w:rPr>
          <w:rFonts w:asciiTheme="majorHAnsi" w:eastAsia="Courier New" w:hAnsiTheme="majorHAnsi" w:cstheme="majorHAnsi"/>
          <w:b/>
          <w:bCs/>
          <w:u w:val="single"/>
        </w:rPr>
        <w:t>SF:n</w:t>
      </w:r>
      <w:proofErr w:type="gramEnd"/>
      <w:r w:rsidRPr="0043574D">
        <w:rPr>
          <w:rFonts w:asciiTheme="majorHAnsi" w:eastAsia="Courier New" w:hAnsiTheme="majorHAnsi" w:cstheme="majorHAnsi"/>
          <w:b/>
          <w:bCs/>
          <w:u w:val="single"/>
        </w:rPr>
        <w:t>")%r(SMBProgNeg,35,"220-Wellcome\x20to\x20Home\x20Ftp\x20Server!\r\n22</w:t>
      </w:r>
    </w:p>
    <w:p w14:paraId="219186F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SF:0\x20Server\x20ready\.\r\n"</w:t>
      </w:r>
      <w:proofErr w:type="gramStart"/>
      <w:r w:rsidRPr="0043574D">
        <w:rPr>
          <w:rFonts w:asciiTheme="majorHAnsi" w:eastAsia="Courier New" w:hAnsiTheme="majorHAnsi" w:cstheme="majorHAnsi"/>
          <w:b/>
          <w:bCs/>
          <w:u w:val="single"/>
        </w:rPr>
        <w:t>);</w:t>
      </w:r>
      <w:proofErr w:type="gramEnd"/>
    </w:p>
    <w:p w14:paraId="66F32B5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MAC Address: 00:0</w:t>
      </w:r>
      <w:proofErr w:type="gramStart"/>
      <w:r w:rsidRPr="0043574D">
        <w:rPr>
          <w:rFonts w:asciiTheme="majorHAnsi" w:eastAsia="Courier New" w:hAnsiTheme="majorHAnsi" w:cstheme="majorHAnsi"/>
          <w:b/>
          <w:bCs/>
          <w:u w:val="single"/>
        </w:rPr>
        <w:t>C:29:06:40</w:t>
      </w:r>
      <w:proofErr w:type="gramEnd"/>
      <w:r w:rsidRPr="0043574D">
        <w:rPr>
          <w:rFonts w:asciiTheme="majorHAnsi" w:eastAsia="Courier New" w:hAnsiTheme="majorHAnsi" w:cstheme="majorHAnsi"/>
          <w:b/>
          <w:bCs/>
          <w:u w:val="single"/>
        </w:rPr>
        <w:t>:42 (VMware)</w:t>
      </w:r>
    </w:p>
    <w:p w14:paraId="19D357C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Service Info: Hosts: </w:t>
      </w:r>
      <w:proofErr w:type="spellStart"/>
      <w:r w:rsidRPr="0043574D">
        <w:rPr>
          <w:rFonts w:asciiTheme="majorHAnsi" w:eastAsia="Courier New" w:hAnsiTheme="majorHAnsi" w:cstheme="majorHAnsi"/>
          <w:b/>
          <w:bCs/>
          <w:u w:val="single"/>
        </w:rPr>
        <w:t>Wellcome</w:t>
      </w:r>
      <w:proofErr w:type="spellEnd"/>
      <w:r w:rsidRPr="0043574D">
        <w:rPr>
          <w:rFonts w:asciiTheme="majorHAnsi" w:eastAsia="Courier New" w:hAnsiTheme="majorHAnsi" w:cstheme="majorHAnsi"/>
          <w:b/>
          <w:bCs/>
          <w:u w:val="single"/>
        </w:rPr>
        <w:t xml:space="preserve">, SERVER1; OS: Windows; CPE: </w:t>
      </w:r>
      <w:proofErr w:type="spellStart"/>
      <w:proofErr w:type="gramStart"/>
      <w:r w:rsidRPr="0043574D">
        <w:rPr>
          <w:rFonts w:asciiTheme="majorHAnsi" w:eastAsia="Courier New" w:hAnsiTheme="majorHAnsi" w:cstheme="majorHAnsi"/>
          <w:b/>
          <w:bCs/>
          <w:u w:val="single"/>
        </w:rPr>
        <w:t>cpe</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o:microsoft</w:t>
      </w:r>
      <w:proofErr w:type="gramEnd"/>
      <w:r w:rsidRPr="0043574D">
        <w:rPr>
          <w:rFonts w:asciiTheme="majorHAnsi" w:eastAsia="Courier New" w:hAnsiTheme="majorHAnsi" w:cstheme="majorHAnsi"/>
          <w:b/>
          <w:bCs/>
          <w:u w:val="single"/>
        </w:rPr>
        <w:t>:windows</w:t>
      </w:r>
      <w:proofErr w:type="spellEnd"/>
    </w:p>
    <w:p w14:paraId="5BDAD0E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
    <w:p w14:paraId="748CC11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Host script results:</w:t>
      </w:r>
    </w:p>
    <w:p w14:paraId="56D8C91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|_smb-vuln-ms10-061: NT_STATUS_ACCESS_DENIED</w:t>
      </w:r>
    </w:p>
    <w:p w14:paraId="55A7CF5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|_smb-vuln-ms10-054: false</w:t>
      </w:r>
    </w:p>
    <w:p w14:paraId="21CB630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
    <w:p w14:paraId="12A3C70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Nmap scan report for 192.168.10.2</w:t>
      </w:r>
    </w:p>
    <w:p w14:paraId="3016770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Host is up (0.00074s latency).</w:t>
      </w:r>
    </w:p>
    <w:p w14:paraId="68E16FE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 xml:space="preserve">Not shown: 65505 closed </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ports (reset)</w:t>
      </w:r>
    </w:p>
    <w:p w14:paraId="2B8EF6B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PORT      STATE SERVICE       VERSION</w:t>
      </w:r>
    </w:p>
    <w:p w14:paraId="269C9A3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22/</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ssh</w:t>
      </w:r>
      <w:proofErr w:type="gramEnd"/>
      <w:r w:rsidRPr="0043574D">
        <w:rPr>
          <w:rFonts w:asciiTheme="majorHAnsi" w:eastAsia="Courier New" w:hAnsiTheme="majorHAnsi" w:cstheme="majorHAnsi"/>
          <w:b/>
          <w:bCs/>
          <w:u w:val="single"/>
        </w:rPr>
        <w:t xml:space="preserve">           OpenSSH for_Windows_8.6 (protocol 2.0)</w:t>
      </w:r>
    </w:p>
    <w:p w14:paraId="60D5C70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domain</w:t>
      </w:r>
      <w:proofErr w:type="gramEnd"/>
      <w:r w:rsidRPr="0043574D">
        <w:rPr>
          <w:rFonts w:asciiTheme="majorHAnsi" w:eastAsia="Courier New" w:hAnsiTheme="majorHAnsi" w:cstheme="majorHAnsi"/>
          <w:b/>
          <w:bCs/>
          <w:u w:val="single"/>
        </w:rPr>
        <w:t xml:space="preserve">        Simple DNS Plus</w:t>
      </w:r>
    </w:p>
    <w:p w14:paraId="0440A86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88/</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kerberos</w:t>
      </w:r>
      <w:proofErr w:type="spellEnd"/>
      <w:proofErr w:type="gramEnd"/>
      <w:r w:rsidRPr="0043574D">
        <w:rPr>
          <w:rFonts w:asciiTheme="majorHAnsi" w:eastAsia="Courier New" w:hAnsiTheme="majorHAnsi" w:cstheme="majorHAnsi"/>
          <w:b/>
          <w:bCs/>
          <w:u w:val="single"/>
        </w:rPr>
        <w:t>-sec  Microsoft Windows Kerberos (server time: 2023-12-11 03:23:12Z)</w:t>
      </w:r>
    </w:p>
    <w:p w14:paraId="3F89BAA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90/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http</w:t>
      </w:r>
      <w:proofErr w:type="gramEnd"/>
      <w:r w:rsidRPr="0043574D">
        <w:rPr>
          <w:rFonts w:asciiTheme="majorHAnsi" w:eastAsia="Courier New" w:hAnsiTheme="majorHAnsi" w:cstheme="majorHAnsi"/>
          <w:b/>
          <w:bCs/>
          <w:u w:val="single"/>
        </w:rPr>
        <w:t xml:space="preserve">          Apache httpd (PHP 5.6.30)</w:t>
      </w:r>
    </w:p>
    <w:p w14:paraId="21CB8CB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18E10FD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|_http-vuln-cve2017-1001000: ERROR: Script execution failed (use -d to debug)</w:t>
      </w:r>
    </w:p>
    <w:p w14:paraId="0D2A2F2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2660E3C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6E0E607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|_http-trace: TRACE is </w:t>
      </w:r>
      <w:proofErr w:type="gramStart"/>
      <w:r w:rsidRPr="0043574D">
        <w:rPr>
          <w:rFonts w:asciiTheme="majorHAnsi" w:eastAsia="Courier New" w:hAnsiTheme="majorHAnsi" w:cstheme="majorHAnsi"/>
          <w:b/>
          <w:bCs/>
          <w:u w:val="single"/>
        </w:rPr>
        <w:t>enabled</w:t>
      </w:r>
      <w:proofErr w:type="gramEnd"/>
    </w:p>
    <w:p w14:paraId="3897B10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enum</w:t>
      </w:r>
      <w:proofErr w:type="spellEnd"/>
      <w:r w:rsidRPr="0043574D">
        <w:rPr>
          <w:rFonts w:asciiTheme="majorHAnsi" w:eastAsia="Courier New" w:hAnsiTheme="majorHAnsi" w:cstheme="majorHAnsi"/>
          <w:b/>
          <w:bCs/>
          <w:u w:val="single"/>
        </w:rPr>
        <w:t xml:space="preserve">: </w:t>
      </w:r>
    </w:p>
    <w:p w14:paraId="2E6E9CA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w:t>
      </w:r>
      <w:proofErr w:type="spellStart"/>
      <w:r w:rsidRPr="0043574D">
        <w:rPr>
          <w:rFonts w:asciiTheme="majorHAnsi" w:eastAsia="Courier New" w:hAnsiTheme="majorHAnsi" w:cstheme="majorHAnsi"/>
          <w:b/>
          <w:bCs/>
          <w:u w:val="single"/>
        </w:rPr>
        <w:t>test.php</w:t>
      </w:r>
      <w:proofErr w:type="spellEnd"/>
      <w:r w:rsidRPr="0043574D">
        <w:rPr>
          <w:rFonts w:asciiTheme="majorHAnsi" w:eastAsia="Courier New" w:hAnsiTheme="majorHAnsi" w:cstheme="majorHAnsi"/>
          <w:b/>
          <w:bCs/>
          <w:u w:val="single"/>
        </w:rPr>
        <w:t>: Test page</w:t>
      </w:r>
    </w:p>
    <w:p w14:paraId="647B8C7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w:t>
      </w:r>
      <w:proofErr w:type="spellStart"/>
      <w:r w:rsidRPr="0043574D">
        <w:rPr>
          <w:rFonts w:asciiTheme="majorHAnsi" w:eastAsia="Courier New" w:hAnsiTheme="majorHAnsi" w:cstheme="majorHAnsi"/>
          <w:b/>
          <w:bCs/>
          <w:u w:val="single"/>
        </w:rPr>
        <w:t>css</w:t>
      </w:r>
      <w:proofErr w:type="spellEnd"/>
      <w:r w:rsidRPr="0043574D">
        <w:rPr>
          <w:rFonts w:asciiTheme="majorHAnsi" w:eastAsia="Courier New" w:hAnsiTheme="majorHAnsi" w:cstheme="majorHAnsi"/>
          <w:b/>
          <w:bCs/>
          <w:u w:val="single"/>
        </w:rPr>
        <w:t>/: Potentially interesting folder w/ directory listing</w:t>
      </w:r>
    </w:p>
    <w:p w14:paraId="72C902C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/icons/: Potentially interesting folder w/ directory listing</w:t>
      </w:r>
    </w:p>
    <w:p w14:paraId="247D748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w:t>
      </w:r>
      <w:proofErr w:type="gramStart"/>
      <w:r w:rsidRPr="0043574D">
        <w:rPr>
          <w:rFonts w:asciiTheme="majorHAnsi" w:eastAsia="Courier New" w:hAnsiTheme="majorHAnsi" w:cstheme="majorHAnsi"/>
          <w:b/>
          <w:bCs/>
          <w:u w:val="single"/>
        </w:rPr>
        <w:t>_  /</w:t>
      </w:r>
      <w:proofErr w:type="spellStart"/>
      <w:proofErr w:type="gramEnd"/>
      <w:r w:rsidRPr="0043574D">
        <w:rPr>
          <w:rFonts w:asciiTheme="majorHAnsi" w:eastAsia="Courier New" w:hAnsiTheme="majorHAnsi" w:cstheme="majorHAnsi"/>
          <w:b/>
          <w:bCs/>
          <w:u w:val="single"/>
        </w:rPr>
        <w:t>js</w:t>
      </w:r>
      <w:proofErr w:type="spellEnd"/>
      <w:r w:rsidRPr="0043574D">
        <w:rPr>
          <w:rFonts w:asciiTheme="majorHAnsi" w:eastAsia="Courier New" w:hAnsiTheme="majorHAnsi" w:cstheme="majorHAnsi"/>
          <w:b/>
          <w:bCs/>
          <w:u w:val="single"/>
        </w:rPr>
        <w:t>/: Potentially interesting folder w/ directory listing</w:t>
      </w:r>
    </w:p>
    <w:p w14:paraId="7BED054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Apache</w:t>
      </w:r>
    </w:p>
    <w:p w14:paraId="4EF0A6F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135/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0142763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139/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netbios</w:t>
      </w:r>
      <w:proofErr w:type="gramEnd"/>
      <w:r w:rsidRPr="0043574D">
        <w:rPr>
          <w:rFonts w:asciiTheme="majorHAnsi" w:eastAsia="Courier New" w:hAnsiTheme="majorHAnsi" w:cstheme="majorHAnsi"/>
          <w:b/>
          <w:bCs/>
          <w:u w:val="single"/>
        </w:rPr>
        <w:t>-ssn</w:t>
      </w:r>
      <w:proofErr w:type="spellEnd"/>
      <w:r w:rsidRPr="0043574D">
        <w:rPr>
          <w:rFonts w:asciiTheme="majorHAnsi" w:eastAsia="Courier New" w:hAnsiTheme="majorHAnsi" w:cstheme="majorHAnsi"/>
          <w:b/>
          <w:bCs/>
          <w:u w:val="single"/>
        </w:rPr>
        <w:t xml:space="preserve">   Microsoft Windows </w:t>
      </w:r>
      <w:proofErr w:type="spellStart"/>
      <w:r w:rsidRPr="0043574D">
        <w:rPr>
          <w:rFonts w:asciiTheme="majorHAnsi" w:eastAsia="Courier New" w:hAnsiTheme="majorHAnsi" w:cstheme="majorHAnsi"/>
          <w:b/>
          <w:bCs/>
          <w:u w:val="single"/>
        </w:rPr>
        <w:t>netbios-ssn</w:t>
      </w:r>
      <w:proofErr w:type="spellEnd"/>
    </w:p>
    <w:p w14:paraId="6DBD50E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389/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ldap</w:t>
      </w:r>
      <w:proofErr w:type="spellEnd"/>
      <w:proofErr w:type="gramEnd"/>
      <w:r w:rsidRPr="0043574D">
        <w:rPr>
          <w:rFonts w:asciiTheme="majorHAnsi" w:eastAsia="Courier New" w:hAnsiTheme="majorHAnsi" w:cstheme="majorHAnsi"/>
          <w:b/>
          <w:bCs/>
          <w:u w:val="single"/>
        </w:rPr>
        <w:t xml:space="preserve">          Microsoft Windows Active Directory LDAP (Domain: uadcwnet.com0., Site: Default-First-Site-Name)</w:t>
      </w:r>
    </w:p>
    <w:p w14:paraId="12D5879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445/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microsoft</w:t>
      </w:r>
      <w:proofErr w:type="spellEnd"/>
      <w:proofErr w:type="gramEnd"/>
      <w:r w:rsidRPr="0043574D">
        <w:rPr>
          <w:rFonts w:asciiTheme="majorHAnsi" w:eastAsia="Courier New" w:hAnsiTheme="majorHAnsi" w:cstheme="majorHAnsi"/>
          <w:b/>
          <w:bCs/>
          <w:u w:val="single"/>
        </w:rPr>
        <w:t>-ds?</w:t>
      </w:r>
    </w:p>
    <w:p w14:paraId="24C03B0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464/</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kpasswd</w:t>
      </w:r>
      <w:proofErr w:type="gramEnd"/>
      <w:r w:rsidRPr="0043574D">
        <w:rPr>
          <w:rFonts w:asciiTheme="majorHAnsi" w:eastAsia="Courier New" w:hAnsiTheme="majorHAnsi" w:cstheme="majorHAnsi"/>
          <w:b/>
          <w:bCs/>
          <w:u w:val="single"/>
        </w:rPr>
        <w:t>5?</w:t>
      </w:r>
    </w:p>
    <w:p w14:paraId="7DA5165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593/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ncacn</w:t>
      </w:r>
      <w:proofErr w:type="gramEnd"/>
      <w:r w:rsidRPr="0043574D">
        <w:rPr>
          <w:rFonts w:asciiTheme="majorHAnsi" w:eastAsia="Courier New" w:hAnsiTheme="majorHAnsi" w:cstheme="majorHAnsi"/>
          <w:b/>
          <w:bCs/>
          <w:u w:val="single"/>
        </w:rPr>
        <w:t>_http</w:t>
      </w:r>
      <w:proofErr w:type="spellEnd"/>
      <w:r w:rsidRPr="0043574D">
        <w:rPr>
          <w:rFonts w:asciiTheme="majorHAnsi" w:eastAsia="Courier New" w:hAnsiTheme="majorHAnsi" w:cstheme="majorHAnsi"/>
          <w:b/>
          <w:bCs/>
          <w:u w:val="single"/>
        </w:rPr>
        <w:t xml:space="preserve">    Microsoft Windows RPC over HTTP 1.0</w:t>
      </w:r>
    </w:p>
    <w:p w14:paraId="4157EF0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636/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tcpwrapped</w:t>
      </w:r>
      <w:proofErr w:type="spellEnd"/>
      <w:proofErr w:type="gramEnd"/>
    </w:p>
    <w:p w14:paraId="657A12D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2033/</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http          </w:t>
      </w:r>
      <w:proofErr w:type="spellStart"/>
      <w:r w:rsidRPr="0043574D">
        <w:rPr>
          <w:rFonts w:asciiTheme="majorHAnsi" w:eastAsia="Courier New" w:hAnsiTheme="majorHAnsi" w:cstheme="majorHAnsi"/>
          <w:b/>
          <w:bCs/>
          <w:u w:val="single"/>
        </w:rPr>
        <w:t>HttpFileServer</w:t>
      </w:r>
      <w:proofErr w:type="spellEnd"/>
      <w:r w:rsidRPr="0043574D">
        <w:rPr>
          <w:rFonts w:asciiTheme="majorHAnsi" w:eastAsia="Courier New" w:hAnsiTheme="majorHAnsi" w:cstheme="majorHAnsi"/>
          <w:b/>
          <w:bCs/>
          <w:u w:val="single"/>
        </w:rPr>
        <w:t xml:space="preserve"> httpd 2.3</w:t>
      </w:r>
    </w:p>
    <w:p w14:paraId="1731DBD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6ECC564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30167C9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http-vuln-cve2011-3192: </w:t>
      </w:r>
    </w:p>
    <w:p w14:paraId="69B7946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42C65AC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Apache </w:t>
      </w:r>
      <w:proofErr w:type="spellStart"/>
      <w:r w:rsidRPr="0043574D">
        <w:rPr>
          <w:rFonts w:asciiTheme="majorHAnsi" w:eastAsia="Courier New" w:hAnsiTheme="majorHAnsi" w:cstheme="majorHAnsi"/>
          <w:b/>
          <w:bCs/>
          <w:u w:val="single"/>
        </w:rPr>
        <w:t>byterange</w:t>
      </w:r>
      <w:proofErr w:type="spellEnd"/>
      <w:r w:rsidRPr="0043574D">
        <w:rPr>
          <w:rFonts w:asciiTheme="majorHAnsi" w:eastAsia="Courier New" w:hAnsiTheme="majorHAnsi" w:cstheme="majorHAnsi"/>
          <w:b/>
          <w:bCs/>
          <w:u w:val="single"/>
        </w:rPr>
        <w:t xml:space="preserve"> filter DoS</w:t>
      </w:r>
    </w:p>
    <w:p w14:paraId="4E94CF0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VULNERABLE</w:t>
      </w:r>
    </w:p>
    <w:p w14:paraId="3DD6C70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IDs:  BID:</w:t>
      </w:r>
      <w:proofErr w:type="gramStart"/>
      <w:r w:rsidRPr="0043574D">
        <w:rPr>
          <w:rFonts w:asciiTheme="majorHAnsi" w:eastAsia="Courier New" w:hAnsiTheme="majorHAnsi" w:cstheme="majorHAnsi"/>
          <w:b/>
          <w:bCs/>
          <w:u w:val="single"/>
        </w:rPr>
        <w:t>49303  CVE</w:t>
      </w:r>
      <w:proofErr w:type="gramEnd"/>
      <w:r w:rsidRPr="0043574D">
        <w:rPr>
          <w:rFonts w:asciiTheme="majorHAnsi" w:eastAsia="Courier New" w:hAnsiTheme="majorHAnsi" w:cstheme="majorHAnsi"/>
          <w:b/>
          <w:bCs/>
          <w:u w:val="single"/>
        </w:rPr>
        <w:t>:CVE-2011-3192</w:t>
      </w:r>
    </w:p>
    <w:p w14:paraId="739E84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The Apache web server is vulnerable to a </w:t>
      </w:r>
      <w:proofErr w:type="gramStart"/>
      <w:r w:rsidRPr="0043574D">
        <w:rPr>
          <w:rFonts w:asciiTheme="majorHAnsi" w:eastAsia="Courier New" w:hAnsiTheme="majorHAnsi" w:cstheme="majorHAnsi"/>
          <w:b/>
          <w:bCs/>
          <w:u w:val="single"/>
        </w:rPr>
        <w:t>denial of service</w:t>
      </w:r>
      <w:proofErr w:type="gramEnd"/>
      <w:r w:rsidRPr="0043574D">
        <w:rPr>
          <w:rFonts w:asciiTheme="majorHAnsi" w:eastAsia="Courier New" w:hAnsiTheme="majorHAnsi" w:cstheme="majorHAnsi"/>
          <w:b/>
          <w:bCs/>
          <w:u w:val="single"/>
        </w:rPr>
        <w:t xml:space="preserve"> attack when numerous</w:t>
      </w:r>
    </w:p>
    <w:p w14:paraId="234A3EF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overlapping byte ranges are requested.</w:t>
      </w:r>
    </w:p>
    <w:p w14:paraId="725EFBD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Disclosure date: 2011-08-19</w:t>
      </w:r>
    </w:p>
    <w:p w14:paraId="40EFA2E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444A067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https://www.securityfocus.com/bid/49303</w:t>
      </w:r>
    </w:p>
    <w:p w14:paraId="66E7993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https://cve.mitre.org/cgi-bin/cvename.cgi?name=CVE-2011-3192</w:t>
      </w:r>
    </w:p>
    <w:p w14:paraId="5DEDA87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https://www.tenable.com/plugins/nessus/55976</w:t>
      </w:r>
    </w:p>
    <w:p w14:paraId="01650D7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https://seclists.org/fulldisclosure/2011/Aug/175</w:t>
      </w:r>
    </w:p>
    <w:p w14:paraId="1CC24A1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fileupload</w:t>
      </w:r>
      <w:proofErr w:type="spellEnd"/>
      <w:r w:rsidRPr="0043574D">
        <w:rPr>
          <w:rFonts w:asciiTheme="majorHAnsi" w:eastAsia="Courier New" w:hAnsiTheme="majorHAnsi" w:cstheme="majorHAnsi"/>
          <w:b/>
          <w:bCs/>
          <w:u w:val="single"/>
        </w:rPr>
        <w:t xml:space="preserve">-exploiter: </w:t>
      </w:r>
    </w:p>
    <w:p w14:paraId="64A17FF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22B6243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|_    Couldn't find a file-type field.</w:t>
      </w:r>
    </w:p>
    <w:p w14:paraId="40993F0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5213EDF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http-method-tamper: </w:t>
      </w:r>
    </w:p>
    <w:p w14:paraId="619C472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4362DF7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Authentication bypass by HTTP verb tampering</w:t>
      </w:r>
    </w:p>
    <w:p w14:paraId="43239D7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VULNERABLE (Exploitable)</w:t>
      </w:r>
    </w:p>
    <w:p w14:paraId="485CB1C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This web server contains password protected resources vulnerable to authentication </w:t>
      </w:r>
      <w:proofErr w:type="gramStart"/>
      <w:r w:rsidRPr="0043574D">
        <w:rPr>
          <w:rFonts w:asciiTheme="majorHAnsi" w:eastAsia="Courier New" w:hAnsiTheme="majorHAnsi" w:cstheme="majorHAnsi"/>
          <w:b/>
          <w:bCs/>
          <w:u w:val="single"/>
        </w:rPr>
        <w:t>bypass</w:t>
      </w:r>
      <w:proofErr w:type="gramEnd"/>
    </w:p>
    <w:p w14:paraId="271CE71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vulnerabilities via HTTP verb tampering. This is often found in web servers that only limit access to the</w:t>
      </w:r>
    </w:p>
    <w:p w14:paraId="1AD99E3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common HTTP methods and in misconfigured .</w:t>
      </w:r>
      <w:proofErr w:type="spellStart"/>
      <w:r w:rsidRPr="0043574D">
        <w:rPr>
          <w:rFonts w:asciiTheme="majorHAnsi" w:eastAsia="Courier New" w:hAnsiTheme="majorHAnsi" w:cstheme="majorHAnsi"/>
          <w:b/>
          <w:bCs/>
          <w:u w:val="single"/>
        </w:rPr>
        <w:t>htaccess</w:t>
      </w:r>
      <w:proofErr w:type="spellEnd"/>
      <w:r w:rsidRPr="0043574D">
        <w:rPr>
          <w:rFonts w:asciiTheme="majorHAnsi" w:eastAsia="Courier New" w:hAnsiTheme="majorHAnsi" w:cstheme="majorHAnsi"/>
          <w:b/>
          <w:bCs/>
          <w:u w:val="single"/>
        </w:rPr>
        <w:t xml:space="preserve"> files.</w:t>
      </w:r>
    </w:p>
    <w:p w14:paraId="299692E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108F286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Extra information:</w:t>
      </w:r>
    </w:p>
    <w:p w14:paraId="5F0DA18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28FA950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URIs suspected to be vulnerable to HTTP verb tampering:</w:t>
      </w:r>
    </w:p>
    <w:p w14:paraId="3034175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/~login [GENERIC]</w:t>
      </w:r>
    </w:p>
    <w:p w14:paraId="597050B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44D5CD8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593AABB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http://www.imperva.com/resources/glossary/http_verb_tampering.html</w:t>
      </w:r>
    </w:p>
    <w:p w14:paraId="3AD9F54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http://capec.mitre.org/data/definitions/274.html</w:t>
      </w:r>
    </w:p>
    <w:p w14:paraId="56A46DC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https://www.owasp.org/index.php/Testing_for_HTTP_Methods_and_XST_%28OWASP-CM-008%29</w:t>
      </w:r>
    </w:p>
    <w:p w14:paraId="7D1541B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http://www.mkit.com.ar/labs/htexploit/</w:t>
      </w:r>
    </w:p>
    <w:p w14:paraId="3386E71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-check: </w:t>
      </w:r>
    </w:p>
    <w:p w14:paraId="595B4C1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1E8220A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DOS attack</w:t>
      </w:r>
    </w:p>
    <w:p w14:paraId="012BD03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LIKELY VULNERABLE</w:t>
      </w:r>
    </w:p>
    <w:p w14:paraId="08E0434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IDs:  </w:t>
      </w:r>
      <w:proofErr w:type="gramStart"/>
      <w:r w:rsidRPr="0043574D">
        <w:rPr>
          <w:rFonts w:asciiTheme="majorHAnsi" w:eastAsia="Courier New" w:hAnsiTheme="majorHAnsi" w:cstheme="majorHAnsi"/>
          <w:b/>
          <w:bCs/>
          <w:u w:val="single"/>
        </w:rPr>
        <w:t>CVE:CVE</w:t>
      </w:r>
      <w:proofErr w:type="gramEnd"/>
      <w:r w:rsidRPr="0043574D">
        <w:rPr>
          <w:rFonts w:asciiTheme="majorHAnsi" w:eastAsia="Courier New" w:hAnsiTheme="majorHAnsi" w:cstheme="majorHAnsi"/>
          <w:b/>
          <w:bCs/>
          <w:u w:val="single"/>
        </w:rPr>
        <w:t>-2007-6750</w:t>
      </w:r>
    </w:p>
    <w:p w14:paraId="1E82889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tries to keep many connections to the target web server open and </w:t>
      </w:r>
      <w:proofErr w:type="gramStart"/>
      <w:r w:rsidRPr="0043574D">
        <w:rPr>
          <w:rFonts w:asciiTheme="majorHAnsi" w:eastAsia="Courier New" w:hAnsiTheme="majorHAnsi" w:cstheme="majorHAnsi"/>
          <w:b/>
          <w:bCs/>
          <w:u w:val="single"/>
        </w:rPr>
        <w:t>hold</w:t>
      </w:r>
      <w:proofErr w:type="gramEnd"/>
    </w:p>
    <w:p w14:paraId="10BFB16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them open as long as possible.  It accomplishes this by opening connections to</w:t>
      </w:r>
    </w:p>
    <w:p w14:paraId="2504E39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the target web server and sending a partial request. By doing so, it starves</w:t>
      </w:r>
    </w:p>
    <w:p w14:paraId="479BF80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the http server's resources causing Denial </w:t>
      </w:r>
      <w:proofErr w:type="gramStart"/>
      <w:r w:rsidRPr="0043574D">
        <w:rPr>
          <w:rFonts w:asciiTheme="majorHAnsi" w:eastAsia="Courier New" w:hAnsiTheme="majorHAnsi" w:cstheme="majorHAnsi"/>
          <w:b/>
          <w:bCs/>
          <w:u w:val="single"/>
        </w:rPr>
        <w:t>Of</w:t>
      </w:r>
      <w:proofErr w:type="gramEnd"/>
      <w:r w:rsidRPr="0043574D">
        <w:rPr>
          <w:rFonts w:asciiTheme="majorHAnsi" w:eastAsia="Courier New" w:hAnsiTheme="majorHAnsi" w:cstheme="majorHAnsi"/>
          <w:b/>
          <w:bCs/>
          <w:u w:val="single"/>
        </w:rPr>
        <w:t xml:space="preserve"> Service.</w:t>
      </w:r>
    </w:p>
    <w:p w14:paraId="4586F06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64C1AF6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Disclosure date: 2009-09-17</w:t>
      </w:r>
    </w:p>
    <w:p w14:paraId="7573ED2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7B5D8AA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http://ha.ckers.org/slowloris/</w:t>
      </w:r>
    </w:p>
    <w:p w14:paraId="4E9CAC7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https://cve.mitre.org/cgi-bin/cvename.cgi?name=CVE-2007-6750</w:t>
      </w:r>
    </w:p>
    <w:p w14:paraId="6B921B7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HFS 2.3</w:t>
      </w:r>
    </w:p>
    <w:p w14:paraId="5F33845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3268/</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ldap</w:t>
      </w:r>
      <w:proofErr w:type="spellEnd"/>
      <w:r w:rsidRPr="0043574D">
        <w:rPr>
          <w:rFonts w:asciiTheme="majorHAnsi" w:eastAsia="Courier New" w:hAnsiTheme="majorHAnsi" w:cstheme="majorHAnsi"/>
          <w:b/>
          <w:bCs/>
          <w:u w:val="single"/>
        </w:rPr>
        <w:t xml:space="preserve">          Microsoft Windows Active Directory LDAP (Domain: uadcwnet.com0., Site: Default-First-Site-Name)</w:t>
      </w:r>
    </w:p>
    <w:p w14:paraId="56689967"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3269/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tcpwrapped</w:t>
      </w:r>
      <w:proofErr w:type="spellEnd"/>
    </w:p>
    <w:p w14:paraId="05D1ED2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3389/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ms</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wbt</w:t>
      </w:r>
      <w:proofErr w:type="spellEnd"/>
      <w:r w:rsidRPr="0043574D">
        <w:rPr>
          <w:rFonts w:asciiTheme="majorHAnsi" w:eastAsia="Courier New" w:hAnsiTheme="majorHAnsi" w:cstheme="majorHAnsi"/>
          <w:b/>
          <w:bCs/>
          <w:u w:val="single"/>
        </w:rPr>
        <w:t>-server Microsoft Terminal Services</w:t>
      </w:r>
    </w:p>
    <w:p w14:paraId="618461E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5985/</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http          Microsoft HTTPAPI httpd 2.0 (SSDP/UPnP)</w:t>
      </w:r>
    </w:p>
    <w:p w14:paraId="2EAD18F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41A27B3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lastRenderedPageBreak/>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115EBB0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7A39327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Microsoft-HTTPAPI/2.0</w:t>
      </w:r>
    </w:p>
    <w:p w14:paraId="7F52BB6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9389/</w:t>
      </w:r>
      <w:proofErr w:type="spellStart"/>
      <w:proofErr w:type="gram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open</w:t>
      </w:r>
      <w:proofErr w:type="gramEnd"/>
      <w:r w:rsidRPr="0043574D">
        <w:rPr>
          <w:rFonts w:asciiTheme="majorHAnsi" w:eastAsia="Courier New" w:hAnsiTheme="majorHAnsi" w:cstheme="majorHAnsi"/>
          <w:b/>
          <w:bCs/>
          <w:u w:val="single"/>
        </w:rPr>
        <w:t xml:space="preserve">  mc-</w:t>
      </w:r>
      <w:proofErr w:type="spellStart"/>
      <w:r w:rsidRPr="0043574D">
        <w:rPr>
          <w:rFonts w:asciiTheme="majorHAnsi" w:eastAsia="Courier New" w:hAnsiTheme="majorHAnsi" w:cstheme="majorHAnsi"/>
          <w:b/>
          <w:bCs/>
          <w:u w:val="single"/>
        </w:rPr>
        <w:t>nmf</w:t>
      </w:r>
      <w:proofErr w:type="spellEnd"/>
      <w:r w:rsidRPr="0043574D">
        <w:rPr>
          <w:rFonts w:asciiTheme="majorHAnsi" w:eastAsia="Courier New" w:hAnsiTheme="majorHAnsi" w:cstheme="majorHAnsi"/>
          <w:b/>
          <w:bCs/>
          <w:u w:val="single"/>
        </w:rPr>
        <w:t xml:space="preserve">        .NET Message Framing</w:t>
      </w:r>
    </w:p>
    <w:p w14:paraId="23ED328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47001/</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open  http</w:t>
      </w:r>
      <w:proofErr w:type="gramEnd"/>
      <w:r w:rsidRPr="0043574D">
        <w:rPr>
          <w:rFonts w:asciiTheme="majorHAnsi" w:eastAsia="Courier New" w:hAnsiTheme="majorHAnsi" w:cstheme="majorHAnsi"/>
          <w:b/>
          <w:bCs/>
          <w:u w:val="single"/>
        </w:rPr>
        <w:t xml:space="preserve">          Microsoft HTTPAPI httpd 2.0 (SSDP/UPnP)</w:t>
      </w:r>
    </w:p>
    <w:p w14:paraId="5DB7DDC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|_http-stored-</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stored XSS vulnerabilities.</w:t>
      </w:r>
    </w:p>
    <w:p w14:paraId="71C3DD6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csrf</w:t>
      </w:r>
      <w:proofErr w:type="spellEnd"/>
      <w:r w:rsidRPr="0043574D">
        <w:rPr>
          <w:rFonts w:asciiTheme="majorHAnsi" w:eastAsia="Courier New" w:hAnsiTheme="majorHAnsi" w:cstheme="majorHAnsi"/>
          <w:b/>
          <w:bCs/>
          <w:u w:val="single"/>
        </w:rPr>
        <w:t>: Couldn't find any CSRF vulnerabilities.</w:t>
      </w:r>
    </w:p>
    <w:p w14:paraId="0210B40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w:t>
      </w:r>
      <w:proofErr w:type="spellStart"/>
      <w:r w:rsidRPr="0043574D">
        <w:rPr>
          <w:rFonts w:asciiTheme="majorHAnsi" w:eastAsia="Courier New" w:hAnsiTheme="majorHAnsi" w:cstheme="majorHAnsi"/>
          <w:b/>
          <w:bCs/>
          <w:u w:val="single"/>
        </w:rPr>
        <w:t>dombased</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xss</w:t>
      </w:r>
      <w:proofErr w:type="spellEnd"/>
      <w:r w:rsidRPr="0043574D">
        <w:rPr>
          <w:rFonts w:asciiTheme="majorHAnsi" w:eastAsia="Courier New" w:hAnsiTheme="majorHAnsi" w:cstheme="majorHAnsi"/>
          <w:b/>
          <w:bCs/>
          <w:u w:val="single"/>
        </w:rPr>
        <w:t>: Couldn't find any DOM based XSS.</w:t>
      </w:r>
    </w:p>
    <w:p w14:paraId="55D6FF4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-check: </w:t>
      </w:r>
    </w:p>
    <w:p w14:paraId="340D24D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VULNERABLE:</w:t>
      </w:r>
    </w:p>
    <w:p w14:paraId="774BEE6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DOS attack</w:t>
      </w:r>
    </w:p>
    <w:p w14:paraId="3704CCA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State: LIKELY VULNERABLE</w:t>
      </w:r>
    </w:p>
    <w:p w14:paraId="4E2B7B7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IDs:  </w:t>
      </w:r>
      <w:proofErr w:type="gramStart"/>
      <w:r w:rsidRPr="0043574D">
        <w:rPr>
          <w:rFonts w:asciiTheme="majorHAnsi" w:eastAsia="Courier New" w:hAnsiTheme="majorHAnsi" w:cstheme="majorHAnsi"/>
          <w:b/>
          <w:bCs/>
          <w:u w:val="single"/>
        </w:rPr>
        <w:t>CVE:CVE</w:t>
      </w:r>
      <w:proofErr w:type="gramEnd"/>
      <w:r w:rsidRPr="0043574D">
        <w:rPr>
          <w:rFonts w:asciiTheme="majorHAnsi" w:eastAsia="Courier New" w:hAnsiTheme="majorHAnsi" w:cstheme="majorHAnsi"/>
          <w:b/>
          <w:bCs/>
          <w:u w:val="single"/>
        </w:rPr>
        <w:t>-2007-6750</w:t>
      </w:r>
    </w:p>
    <w:p w14:paraId="752CF798"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roofErr w:type="spellStart"/>
      <w:r w:rsidRPr="0043574D">
        <w:rPr>
          <w:rFonts w:asciiTheme="majorHAnsi" w:eastAsia="Courier New" w:hAnsiTheme="majorHAnsi" w:cstheme="majorHAnsi"/>
          <w:b/>
          <w:bCs/>
          <w:u w:val="single"/>
        </w:rPr>
        <w:t>Slowloris</w:t>
      </w:r>
      <w:proofErr w:type="spellEnd"/>
      <w:r w:rsidRPr="0043574D">
        <w:rPr>
          <w:rFonts w:asciiTheme="majorHAnsi" w:eastAsia="Courier New" w:hAnsiTheme="majorHAnsi" w:cstheme="majorHAnsi"/>
          <w:b/>
          <w:bCs/>
          <w:u w:val="single"/>
        </w:rPr>
        <w:t xml:space="preserve"> tries to keep many connections to the target web server open and </w:t>
      </w:r>
      <w:proofErr w:type="gramStart"/>
      <w:r w:rsidRPr="0043574D">
        <w:rPr>
          <w:rFonts w:asciiTheme="majorHAnsi" w:eastAsia="Courier New" w:hAnsiTheme="majorHAnsi" w:cstheme="majorHAnsi"/>
          <w:b/>
          <w:bCs/>
          <w:u w:val="single"/>
        </w:rPr>
        <w:t>hold</w:t>
      </w:r>
      <w:proofErr w:type="gramEnd"/>
    </w:p>
    <w:p w14:paraId="5923813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them open as long as possible.  It accomplishes this by opening connections to</w:t>
      </w:r>
    </w:p>
    <w:p w14:paraId="42213D0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the target web server and sending a partial request. By doing so, it starves</w:t>
      </w:r>
    </w:p>
    <w:p w14:paraId="102FF14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the http server's resources causing Denial </w:t>
      </w:r>
      <w:proofErr w:type="gramStart"/>
      <w:r w:rsidRPr="0043574D">
        <w:rPr>
          <w:rFonts w:asciiTheme="majorHAnsi" w:eastAsia="Courier New" w:hAnsiTheme="majorHAnsi" w:cstheme="majorHAnsi"/>
          <w:b/>
          <w:bCs/>
          <w:u w:val="single"/>
        </w:rPr>
        <w:t>Of</w:t>
      </w:r>
      <w:proofErr w:type="gramEnd"/>
      <w:r w:rsidRPr="0043574D">
        <w:rPr>
          <w:rFonts w:asciiTheme="majorHAnsi" w:eastAsia="Courier New" w:hAnsiTheme="majorHAnsi" w:cstheme="majorHAnsi"/>
          <w:b/>
          <w:bCs/>
          <w:u w:val="single"/>
        </w:rPr>
        <w:t xml:space="preserve"> Service.</w:t>
      </w:r>
    </w:p>
    <w:p w14:paraId="1A488E5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       </w:t>
      </w:r>
    </w:p>
    <w:p w14:paraId="6C8A172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Disclosure date: 2009-09-17</w:t>
      </w:r>
    </w:p>
    <w:p w14:paraId="08A7ABD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References:</w:t>
      </w:r>
    </w:p>
    <w:p w14:paraId="2378C54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http://ha.ckers.org/slowloris/</w:t>
      </w:r>
    </w:p>
    <w:p w14:paraId="6B360585"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      https://cve.mitre.org/cgi-bin/cvename.cgi?name=CVE-2007-6750</w:t>
      </w:r>
    </w:p>
    <w:p w14:paraId="127EA46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|_http-server-header: Microsoft-HTTPAPI/2.0</w:t>
      </w:r>
    </w:p>
    <w:p w14:paraId="1F7591E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49664/</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7C6A40B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49665/</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1342E1B1"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07D8F1FC"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49667/</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28C80A3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49669/</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1D3DC11F"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49670/</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ncacn</w:t>
      </w:r>
      <w:proofErr w:type="gramEnd"/>
      <w:r w:rsidRPr="0043574D">
        <w:rPr>
          <w:rFonts w:asciiTheme="majorHAnsi" w:eastAsia="Courier New" w:hAnsiTheme="majorHAnsi" w:cstheme="majorHAnsi"/>
          <w:b/>
          <w:bCs/>
          <w:u w:val="single"/>
        </w:rPr>
        <w:t>_http</w:t>
      </w:r>
      <w:proofErr w:type="spellEnd"/>
      <w:r w:rsidRPr="0043574D">
        <w:rPr>
          <w:rFonts w:asciiTheme="majorHAnsi" w:eastAsia="Courier New" w:hAnsiTheme="majorHAnsi" w:cstheme="majorHAnsi"/>
          <w:b/>
          <w:bCs/>
          <w:u w:val="single"/>
        </w:rPr>
        <w:t xml:space="preserve">    Microsoft Windows RPC over HTTP 1.0</w:t>
      </w:r>
    </w:p>
    <w:p w14:paraId="6526788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49671/</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0FEA008D"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49672/</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1F23D53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49676/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3CB7C7C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49682/</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717899A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49703/</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3AAB6C84"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55306/</w:t>
      </w:r>
      <w:proofErr w:type="spellStart"/>
      <w:r w:rsidRPr="0043574D">
        <w:rPr>
          <w:rFonts w:asciiTheme="majorHAnsi" w:eastAsia="Courier New" w:hAnsiTheme="majorHAnsi" w:cstheme="majorHAnsi"/>
          <w:b/>
          <w:bCs/>
          <w:u w:val="single"/>
        </w:rPr>
        <w:t>tcp</w:t>
      </w:r>
      <w:proofErr w:type="spellEnd"/>
      <w:r w:rsidRPr="0043574D">
        <w:rPr>
          <w:rFonts w:asciiTheme="majorHAnsi" w:eastAsia="Courier New" w:hAnsiTheme="majorHAnsi" w:cstheme="majorHAnsi"/>
          <w:b/>
          <w:bCs/>
          <w:u w:val="single"/>
        </w:rPr>
        <w:t xml:space="preserve"> </w:t>
      </w:r>
      <w:proofErr w:type="gramStart"/>
      <w:r w:rsidRPr="0043574D">
        <w:rPr>
          <w:rFonts w:asciiTheme="majorHAnsi" w:eastAsia="Courier New" w:hAnsiTheme="majorHAnsi" w:cstheme="majorHAnsi"/>
          <w:b/>
          <w:bCs/>
          <w:u w:val="single"/>
        </w:rPr>
        <w:t xml:space="preserve">open  </w:t>
      </w:r>
      <w:proofErr w:type="spellStart"/>
      <w:r w:rsidRPr="0043574D">
        <w:rPr>
          <w:rFonts w:asciiTheme="majorHAnsi" w:eastAsia="Courier New" w:hAnsiTheme="majorHAnsi" w:cstheme="majorHAnsi"/>
          <w:b/>
          <w:bCs/>
          <w:u w:val="single"/>
        </w:rPr>
        <w:t>msrpc</w:t>
      </w:r>
      <w:proofErr w:type="spellEnd"/>
      <w:proofErr w:type="gramEnd"/>
      <w:r w:rsidRPr="0043574D">
        <w:rPr>
          <w:rFonts w:asciiTheme="majorHAnsi" w:eastAsia="Courier New" w:hAnsiTheme="majorHAnsi" w:cstheme="majorHAnsi"/>
          <w:b/>
          <w:bCs/>
          <w:u w:val="single"/>
        </w:rPr>
        <w:t xml:space="preserve">         Microsoft Windows RPC</w:t>
      </w:r>
    </w:p>
    <w:p w14:paraId="5D6EDD7E"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MAC Address: 00:0</w:t>
      </w:r>
      <w:proofErr w:type="gramStart"/>
      <w:r w:rsidRPr="0043574D">
        <w:rPr>
          <w:rFonts w:asciiTheme="majorHAnsi" w:eastAsia="Courier New" w:hAnsiTheme="majorHAnsi" w:cstheme="majorHAnsi"/>
          <w:b/>
          <w:bCs/>
          <w:u w:val="single"/>
        </w:rPr>
        <w:t>C:29:77</w:t>
      </w:r>
      <w:proofErr w:type="gramEnd"/>
      <w:r w:rsidRPr="0043574D">
        <w:rPr>
          <w:rFonts w:asciiTheme="majorHAnsi" w:eastAsia="Courier New" w:hAnsiTheme="majorHAnsi" w:cstheme="majorHAnsi"/>
          <w:b/>
          <w:bCs/>
          <w:u w:val="single"/>
        </w:rPr>
        <w:t>:ED:8D (VMware)</w:t>
      </w:r>
    </w:p>
    <w:p w14:paraId="013406F0"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Service Info: Host: SERVER2; OS: Windows; CPE: </w:t>
      </w:r>
      <w:proofErr w:type="spellStart"/>
      <w:proofErr w:type="gramStart"/>
      <w:r w:rsidRPr="0043574D">
        <w:rPr>
          <w:rFonts w:asciiTheme="majorHAnsi" w:eastAsia="Courier New" w:hAnsiTheme="majorHAnsi" w:cstheme="majorHAnsi"/>
          <w:b/>
          <w:bCs/>
          <w:u w:val="single"/>
        </w:rPr>
        <w:t>cpe</w:t>
      </w:r>
      <w:proofErr w:type="spellEnd"/>
      <w:r w:rsidRPr="0043574D">
        <w:rPr>
          <w:rFonts w:asciiTheme="majorHAnsi" w:eastAsia="Courier New" w:hAnsiTheme="majorHAnsi" w:cstheme="majorHAnsi"/>
          <w:b/>
          <w:bCs/>
          <w:u w:val="single"/>
        </w:rPr>
        <w:t>:/</w:t>
      </w:r>
      <w:proofErr w:type="spellStart"/>
      <w:r w:rsidRPr="0043574D">
        <w:rPr>
          <w:rFonts w:asciiTheme="majorHAnsi" w:eastAsia="Courier New" w:hAnsiTheme="majorHAnsi" w:cstheme="majorHAnsi"/>
          <w:b/>
          <w:bCs/>
          <w:u w:val="single"/>
        </w:rPr>
        <w:t>o:microsoft</w:t>
      </w:r>
      <w:proofErr w:type="gramEnd"/>
      <w:r w:rsidRPr="0043574D">
        <w:rPr>
          <w:rFonts w:asciiTheme="majorHAnsi" w:eastAsia="Courier New" w:hAnsiTheme="majorHAnsi" w:cstheme="majorHAnsi"/>
          <w:b/>
          <w:bCs/>
          <w:u w:val="single"/>
        </w:rPr>
        <w:t>:windows</w:t>
      </w:r>
      <w:proofErr w:type="spellEnd"/>
    </w:p>
    <w:p w14:paraId="43FAE8B3"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
    <w:p w14:paraId="0BBDE7C2"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Host script results:</w:t>
      </w:r>
    </w:p>
    <w:p w14:paraId="0F70BC6B"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|_samba-vuln-cve-2012-1182: Could not negotiate a </w:t>
      </w:r>
      <w:proofErr w:type="spellStart"/>
      <w:proofErr w:type="gramStart"/>
      <w:r w:rsidRPr="0043574D">
        <w:rPr>
          <w:rFonts w:asciiTheme="majorHAnsi" w:eastAsia="Courier New" w:hAnsiTheme="majorHAnsi" w:cstheme="majorHAnsi"/>
          <w:b/>
          <w:bCs/>
          <w:u w:val="single"/>
        </w:rPr>
        <w:t>connection:SMB</w:t>
      </w:r>
      <w:proofErr w:type="spellEnd"/>
      <w:proofErr w:type="gramEnd"/>
      <w:r w:rsidRPr="0043574D">
        <w:rPr>
          <w:rFonts w:asciiTheme="majorHAnsi" w:eastAsia="Courier New" w:hAnsiTheme="majorHAnsi" w:cstheme="majorHAnsi"/>
          <w:b/>
          <w:bCs/>
          <w:u w:val="single"/>
        </w:rPr>
        <w:t>: Failed to receive bytes: ERROR</w:t>
      </w:r>
    </w:p>
    <w:p w14:paraId="72F91E86"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|_smb-vuln-ms10-054: false</w:t>
      </w:r>
    </w:p>
    <w:p w14:paraId="5A14E9B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|_smb-vuln-ms10-061: Could not negotiate a </w:t>
      </w:r>
      <w:proofErr w:type="spellStart"/>
      <w:proofErr w:type="gramStart"/>
      <w:r w:rsidRPr="0043574D">
        <w:rPr>
          <w:rFonts w:asciiTheme="majorHAnsi" w:eastAsia="Courier New" w:hAnsiTheme="majorHAnsi" w:cstheme="majorHAnsi"/>
          <w:b/>
          <w:bCs/>
          <w:u w:val="single"/>
        </w:rPr>
        <w:t>connection:SMB</w:t>
      </w:r>
      <w:proofErr w:type="spellEnd"/>
      <w:proofErr w:type="gramEnd"/>
      <w:r w:rsidRPr="0043574D">
        <w:rPr>
          <w:rFonts w:asciiTheme="majorHAnsi" w:eastAsia="Courier New" w:hAnsiTheme="majorHAnsi" w:cstheme="majorHAnsi"/>
          <w:b/>
          <w:bCs/>
          <w:u w:val="single"/>
        </w:rPr>
        <w:t>: Failed to receive bytes: ERROR</w:t>
      </w:r>
    </w:p>
    <w:p w14:paraId="6F573F89"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p>
    <w:p w14:paraId="012D691A" w14:textId="77777777" w:rsidR="0043574D" w:rsidRPr="0043574D"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xml:space="preserve">Service detection performed. Please report any incorrect results at </w:t>
      </w:r>
      <w:proofErr w:type="gramStart"/>
      <w:r w:rsidRPr="0043574D">
        <w:rPr>
          <w:rFonts w:asciiTheme="majorHAnsi" w:eastAsia="Courier New" w:hAnsiTheme="majorHAnsi" w:cstheme="majorHAnsi"/>
          <w:b/>
          <w:bCs/>
          <w:u w:val="single"/>
        </w:rPr>
        <w:t>https://nmap.org/submit/ .</w:t>
      </w:r>
      <w:proofErr w:type="gramEnd"/>
    </w:p>
    <w:p w14:paraId="09E020E6" w14:textId="4625C783" w:rsidR="0043574D" w:rsidRPr="007E64A1" w:rsidRDefault="0043574D" w:rsidP="0043574D">
      <w:pPr>
        <w:spacing w:after="1" w:line="260" w:lineRule="auto"/>
        <w:ind w:left="-5" w:right="1119"/>
        <w:rPr>
          <w:rFonts w:asciiTheme="majorHAnsi" w:eastAsia="Courier New" w:hAnsiTheme="majorHAnsi" w:cstheme="majorHAnsi"/>
          <w:b/>
          <w:bCs/>
          <w:u w:val="single"/>
        </w:rPr>
      </w:pPr>
      <w:r w:rsidRPr="0043574D">
        <w:rPr>
          <w:rFonts w:asciiTheme="majorHAnsi" w:eastAsia="Courier New" w:hAnsiTheme="majorHAnsi" w:cstheme="majorHAnsi"/>
          <w:b/>
          <w:bCs/>
          <w:u w:val="single"/>
        </w:rPr>
        <w:t># Nmap done at Sun Dec 10 22:34:10 2023 -- 2 IP addresses (2 hosts up) scanned in 684.37 seconds</w:t>
      </w:r>
    </w:p>
    <w:p w14:paraId="0AAD43E4" w14:textId="715C51D7" w:rsidR="009525A9" w:rsidRPr="00A64BBC" w:rsidRDefault="009525A9" w:rsidP="00A64BBC">
      <w:pPr>
        <w:pStyle w:val="Heading2"/>
      </w:pPr>
      <w:bookmarkStart w:id="23" w:name="_Toc155262867"/>
      <w:r w:rsidRPr="00A64BBC">
        <w:t>Appendix B</w:t>
      </w:r>
      <w:r w:rsidR="004B5680" w:rsidRPr="00A64BBC">
        <w:t xml:space="preserve"> - Enumeration</w:t>
      </w:r>
      <w:bookmarkEnd w:id="23"/>
    </w:p>
    <w:p w14:paraId="341227E5" w14:textId="0C6DA245" w:rsidR="009525A9" w:rsidRPr="00600057" w:rsidRDefault="00D65F8C" w:rsidP="00600057">
      <w:pPr>
        <w:pStyle w:val="Heading3"/>
        <w:rPr>
          <w:rFonts w:eastAsia="Courier New"/>
          <w:u w:val="single"/>
        </w:rPr>
      </w:pPr>
      <w:bookmarkStart w:id="24" w:name="_Toc155262868"/>
      <w:r w:rsidRPr="00600057">
        <w:rPr>
          <w:rFonts w:eastAsia="Courier New"/>
          <w:u w:val="single"/>
        </w:rPr>
        <w:t>Enum4Linux Output</w:t>
      </w:r>
      <w:bookmarkEnd w:id="24"/>
    </w:p>
    <w:p w14:paraId="3CF741B7" w14:textId="77777777" w:rsidR="00A407C8" w:rsidRDefault="00A407C8" w:rsidP="009525A9">
      <w:pPr>
        <w:spacing w:after="1" w:line="260" w:lineRule="auto"/>
        <w:ind w:left="-5" w:right="1119"/>
        <w:rPr>
          <w:rFonts w:ascii="Courier New" w:eastAsia="Courier New" w:hAnsi="Courier New" w:cs="Courier New"/>
          <w:b/>
          <w:bCs/>
          <w:sz w:val="20"/>
          <w:u w:val="single"/>
        </w:rPr>
      </w:pPr>
    </w:p>
    <w:p w14:paraId="14733382"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28BB362" w14:textId="77777777" w:rsidR="002B2D8C" w:rsidRPr="002B2D8C" w:rsidRDefault="002B2D8C" w:rsidP="002B2D8C">
      <w:pPr>
        <w:spacing w:after="1" w:line="260" w:lineRule="auto"/>
        <w:ind w:left="-5" w:right="1119"/>
        <w:rPr>
          <w:b/>
          <w:bCs/>
          <w:u w:val="single"/>
        </w:rPr>
      </w:pPr>
      <w:r w:rsidRPr="002B2D8C">
        <w:rPr>
          <w:b/>
          <w:bCs/>
          <w:u w:val="single"/>
        </w:rPr>
        <w:t>┌──(root</w:t>
      </w:r>
      <w:r w:rsidRPr="002B2D8C">
        <w:rPr>
          <w:rFonts w:ascii="Batang" w:eastAsia="Batang" w:hAnsi="Batang" w:cs="Batang" w:hint="eastAsia"/>
          <w:b/>
          <w:bCs/>
          <w:u w:val="single"/>
        </w:rPr>
        <w:t>㉿</w:t>
      </w:r>
      <w:r w:rsidRPr="002B2D8C">
        <w:rPr>
          <w:b/>
          <w:bCs/>
          <w:u w:val="single"/>
        </w:rPr>
        <w:t>kali)</w:t>
      </w:r>
      <w:proofErr w:type="gramStart"/>
      <w:r w:rsidRPr="002B2D8C">
        <w:rPr>
          <w:b/>
          <w:bCs/>
          <w:u w:val="single"/>
        </w:rPr>
        <w:t>-[</w:t>
      </w:r>
      <w:proofErr w:type="gramEnd"/>
      <w:r w:rsidRPr="002B2D8C">
        <w:rPr>
          <w:b/>
          <w:bCs/>
          <w:u w:val="single"/>
        </w:rPr>
        <w:t>~]</w:t>
      </w:r>
    </w:p>
    <w:p w14:paraId="646D7012" w14:textId="77777777" w:rsidR="002B2D8C" w:rsidRPr="002B2D8C" w:rsidRDefault="002B2D8C" w:rsidP="002B2D8C">
      <w:pPr>
        <w:spacing w:after="1" w:line="260" w:lineRule="auto"/>
        <w:ind w:left="-5" w:right="1119"/>
        <w:rPr>
          <w:b/>
          <w:bCs/>
          <w:u w:val="single"/>
        </w:rPr>
      </w:pPr>
      <w:r w:rsidRPr="002B2D8C">
        <w:rPr>
          <w:b/>
          <w:bCs/>
          <w:u w:val="single"/>
        </w:rPr>
        <w:t>└─# enum4linux -a -u test -p test123 192.168.10.1</w:t>
      </w:r>
    </w:p>
    <w:p w14:paraId="55714897" w14:textId="77777777" w:rsidR="002B2D8C" w:rsidRPr="002B2D8C" w:rsidRDefault="002B2D8C" w:rsidP="002B2D8C">
      <w:pPr>
        <w:spacing w:after="1" w:line="260" w:lineRule="auto"/>
        <w:ind w:left="-5" w:right="1119"/>
        <w:rPr>
          <w:b/>
          <w:bCs/>
          <w:u w:val="single"/>
        </w:rPr>
      </w:pPr>
      <w:r w:rsidRPr="002B2D8C">
        <w:rPr>
          <w:b/>
          <w:bCs/>
          <w:u w:val="single"/>
        </w:rPr>
        <w:t xml:space="preserve">Starting enum4linux v0.9.1 </w:t>
      </w:r>
      <w:proofErr w:type="gramStart"/>
      <w:r w:rsidRPr="002B2D8C">
        <w:rPr>
          <w:b/>
          <w:bCs/>
          <w:u w:val="single"/>
        </w:rPr>
        <w:t>( http://labs.portcullis.co.uk/application/enum4linux/</w:t>
      </w:r>
      <w:proofErr w:type="gramEnd"/>
      <w:r w:rsidRPr="002B2D8C">
        <w:rPr>
          <w:b/>
          <w:bCs/>
          <w:u w:val="single"/>
        </w:rPr>
        <w:t xml:space="preserve"> ) on Tue Dec 12 04:44:50 2023</w:t>
      </w:r>
    </w:p>
    <w:p w14:paraId="75FAB1D4" w14:textId="77777777" w:rsidR="002B2D8C" w:rsidRPr="002B2D8C" w:rsidRDefault="002B2D8C" w:rsidP="002B2D8C">
      <w:pPr>
        <w:spacing w:after="1" w:line="260" w:lineRule="auto"/>
        <w:ind w:left="-5" w:right="1119"/>
        <w:rPr>
          <w:b/>
          <w:bCs/>
          <w:u w:val="single"/>
        </w:rPr>
      </w:pPr>
    </w:p>
    <w:p w14:paraId="2D84FE37"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Target</w:t>
      </w:r>
      <w:proofErr w:type="gramEnd"/>
      <w:r w:rsidRPr="002B2D8C">
        <w:rPr>
          <w:b/>
          <w:bCs/>
          <w:u w:val="single"/>
        </w:rPr>
        <w:t xml:space="preserve"> Information )=========================================</w:t>
      </w:r>
    </w:p>
    <w:p w14:paraId="6219428B" w14:textId="77777777" w:rsidR="002B2D8C" w:rsidRPr="002B2D8C" w:rsidRDefault="002B2D8C" w:rsidP="002B2D8C">
      <w:pPr>
        <w:spacing w:after="1" w:line="260" w:lineRule="auto"/>
        <w:ind w:left="-5" w:right="1119"/>
        <w:rPr>
          <w:b/>
          <w:bCs/>
          <w:u w:val="single"/>
        </w:rPr>
      </w:pPr>
    </w:p>
    <w:p w14:paraId="7E1AC208" w14:textId="77777777" w:rsidR="002B2D8C" w:rsidRPr="002B2D8C" w:rsidRDefault="002B2D8C" w:rsidP="002B2D8C">
      <w:pPr>
        <w:spacing w:after="1" w:line="260" w:lineRule="auto"/>
        <w:ind w:left="-5" w:right="1119"/>
        <w:rPr>
          <w:b/>
          <w:bCs/>
          <w:u w:val="single"/>
        </w:rPr>
      </w:pPr>
      <w:r w:rsidRPr="002B2D8C">
        <w:rPr>
          <w:b/>
          <w:bCs/>
          <w:u w:val="single"/>
        </w:rPr>
        <w:t>Target ........... 192.168.10.1</w:t>
      </w:r>
    </w:p>
    <w:p w14:paraId="6392B08E" w14:textId="77777777" w:rsidR="002B2D8C" w:rsidRPr="002B2D8C" w:rsidRDefault="002B2D8C" w:rsidP="002B2D8C">
      <w:pPr>
        <w:spacing w:after="1" w:line="260" w:lineRule="auto"/>
        <w:ind w:left="-5" w:right="1119"/>
        <w:rPr>
          <w:b/>
          <w:bCs/>
          <w:u w:val="single"/>
        </w:rPr>
      </w:pPr>
      <w:r w:rsidRPr="002B2D8C">
        <w:rPr>
          <w:b/>
          <w:bCs/>
          <w:u w:val="single"/>
        </w:rPr>
        <w:t>RID Range ........ 500-550,1000-1050</w:t>
      </w:r>
    </w:p>
    <w:p w14:paraId="0D8C16F9" w14:textId="77777777" w:rsidR="002B2D8C" w:rsidRPr="002B2D8C" w:rsidRDefault="002B2D8C" w:rsidP="002B2D8C">
      <w:pPr>
        <w:spacing w:after="1" w:line="260" w:lineRule="auto"/>
        <w:ind w:left="-5" w:right="1119"/>
        <w:rPr>
          <w:b/>
          <w:bCs/>
          <w:u w:val="single"/>
        </w:rPr>
      </w:pPr>
      <w:r w:rsidRPr="002B2D8C">
        <w:rPr>
          <w:b/>
          <w:bCs/>
          <w:u w:val="single"/>
        </w:rPr>
        <w:t>Username ......... 'test'</w:t>
      </w:r>
    </w:p>
    <w:p w14:paraId="525A0AB3" w14:textId="77777777" w:rsidR="002B2D8C" w:rsidRPr="002B2D8C" w:rsidRDefault="002B2D8C" w:rsidP="002B2D8C">
      <w:pPr>
        <w:spacing w:after="1" w:line="260" w:lineRule="auto"/>
        <w:ind w:left="-5" w:right="1119"/>
        <w:rPr>
          <w:b/>
          <w:bCs/>
          <w:u w:val="single"/>
        </w:rPr>
      </w:pPr>
      <w:r w:rsidRPr="002B2D8C">
        <w:rPr>
          <w:b/>
          <w:bCs/>
          <w:u w:val="single"/>
        </w:rPr>
        <w:t>Password ......... 'test123'</w:t>
      </w:r>
    </w:p>
    <w:p w14:paraId="6359505D" w14:textId="77777777" w:rsidR="002B2D8C" w:rsidRPr="002B2D8C" w:rsidRDefault="002B2D8C" w:rsidP="002B2D8C">
      <w:pPr>
        <w:spacing w:after="1" w:line="260" w:lineRule="auto"/>
        <w:ind w:left="-5" w:right="1119"/>
        <w:rPr>
          <w:b/>
          <w:bCs/>
          <w:u w:val="single"/>
        </w:rPr>
      </w:pPr>
      <w:r w:rsidRPr="002B2D8C">
        <w:rPr>
          <w:b/>
          <w:bCs/>
          <w:u w:val="single"/>
        </w:rPr>
        <w:t>Known Usernames</w:t>
      </w:r>
      <w:proofErr w:type="gramStart"/>
      <w:r w:rsidRPr="002B2D8C">
        <w:rPr>
          <w:b/>
          <w:bCs/>
          <w:u w:val="single"/>
        </w:rPr>
        <w:t xml:space="preserve"> ..</w:t>
      </w:r>
      <w:proofErr w:type="gramEnd"/>
      <w:r w:rsidRPr="002B2D8C">
        <w:rPr>
          <w:b/>
          <w:bCs/>
          <w:u w:val="single"/>
        </w:rPr>
        <w:t xml:space="preserve"> administrator, guest, </w:t>
      </w:r>
      <w:proofErr w:type="spellStart"/>
      <w:r w:rsidRPr="002B2D8C">
        <w:rPr>
          <w:b/>
          <w:bCs/>
          <w:u w:val="single"/>
        </w:rPr>
        <w:t>krbtgt</w:t>
      </w:r>
      <w:proofErr w:type="spellEnd"/>
      <w:r w:rsidRPr="002B2D8C">
        <w:rPr>
          <w:b/>
          <w:bCs/>
          <w:u w:val="single"/>
        </w:rPr>
        <w:t>, domain admins, root, bin, none</w:t>
      </w:r>
    </w:p>
    <w:p w14:paraId="746CE9BB" w14:textId="77777777" w:rsidR="002B2D8C" w:rsidRPr="002B2D8C" w:rsidRDefault="002B2D8C" w:rsidP="002B2D8C">
      <w:pPr>
        <w:spacing w:after="1" w:line="260" w:lineRule="auto"/>
        <w:ind w:left="-5" w:right="1119"/>
        <w:rPr>
          <w:b/>
          <w:bCs/>
          <w:u w:val="single"/>
        </w:rPr>
      </w:pPr>
    </w:p>
    <w:p w14:paraId="114FA4FF" w14:textId="77777777" w:rsidR="002B2D8C" w:rsidRPr="002B2D8C" w:rsidRDefault="002B2D8C" w:rsidP="002B2D8C">
      <w:pPr>
        <w:spacing w:after="1" w:line="260" w:lineRule="auto"/>
        <w:ind w:left="-5" w:right="1119"/>
        <w:rPr>
          <w:b/>
          <w:bCs/>
          <w:u w:val="single"/>
        </w:rPr>
      </w:pPr>
    </w:p>
    <w:p w14:paraId="37797A11"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Enumerating</w:t>
      </w:r>
      <w:proofErr w:type="gramEnd"/>
      <w:r w:rsidRPr="002B2D8C">
        <w:rPr>
          <w:b/>
          <w:bCs/>
          <w:u w:val="single"/>
        </w:rPr>
        <w:t xml:space="preserve"> Workgroup/Domain on 192.168.10.1 )============================</w:t>
      </w:r>
    </w:p>
    <w:p w14:paraId="4A4CB731" w14:textId="77777777" w:rsidR="002B2D8C" w:rsidRPr="002B2D8C" w:rsidRDefault="002B2D8C" w:rsidP="002B2D8C">
      <w:pPr>
        <w:spacing w:after="1" w:line="260" w:lineRule="auto"/>
        <w:ind w:left="-5" w:right="1119"/>
        <w:rPr>
          <w:b/>
          <w:bCs/>
          <w:u w:val="single"/>
        </w:rPr>
      </w:pPr>
    </w:p>
    <w:p w14:paraId="7C1CA48B" w14:textId="77777777" w:rsidR="002B2D8C" w:rsidRPr="002B2D8C" w:rsidRDefault="002B2D8C" w:rsidP="002B2D8C">
      <w:pPr>
        <w:spacing w:after="1" w:line="260" w:lineRule="auto"/>
        <w:ind w:left="-5" w:right="1119"/>
        <w:rPr>
          <w:b/>
          <w:bCs/>
          <w:u w:val="single"/>
        </w:rPr>
      </w:pPr>
    </w:p>
    <w:p w14:paraId="71E16F37" w14:textId="77777777" w:rsidR="002B2D8C" w:rsidRPr="002B2D8C" w:rsidRDefault="002B2D8C" w:rsidP="002B2D8C">
      <w:pPr>
        <w:spacing w:after="1" w:line="260" w:lineRule="auto"/>
        <w:ind w:left="-5" w:right="1119"/>
        <w:rPr>
          <w:b/>
          <w:bCs/>
          <w:u w:val="single"/>
        </w:rPr>
      </w:pPr>
      <w:r w:rsidRPr="002B2D8C">
        <w:rPr>
          <w:b/>
          <w:bCs/>
          <w:u w:val="single"/>
        </w:rPr>
        <w:t xml:space="preserve">[+] Got domain/workgroup name: </w:t>
      </w:r>
      <w:proofErr w:type="gramStart"/>
      <w:r w:rsidRPr="002B2D8C">
        <w:rPr>
          <w:b/>
          <w:bCs/>
          <w:u w:val="single"/>
        </w:rPr>
        <w:t>UADCWNET</w:t>
      </w:r>
      <w:proofErr w:type="gramEnd"/>
    </w:p>
    <w:p w14:paraId="70748198" w14:textId="77777777" w:rsidR="002B2D8C" w:rsidRPr="002B2D8C" w:rsidRDefault="002B2D8C" w:rsidP="002B2D8C">
      <w:pPr>
        <w:spacing w:after="1" w:line="260" w:lineRule="auto"/>
        <w:ind w:left="-5" w:right="1119"/>
        <w:rPr>
          <w:b/>
          <w:bCs/>
          <w:u w:val="single"/>
        </w:rPr>
      </w:pPr>
    </w:p>
    <w:p w14:paraId="409CA4B9" w14:textId="77777777" w:rsidR="002B2D8C" w:rsidRPr="002B2D8C" w:rsidRDefault="002B2D8C" w:rsidP="002B2D8C">
      <w:pPr>
        <w:spacing w:after="1" w:line="260" w:lineRule="auto"/>
        <w:ind w:left="-5" w:right="1119"/>
        <w:rPr>
          <w:b/>
          <w:bCs/>
          <w:u w:val="single"/>
        </w:rPr>
      </w:pPr>
    </w:p>
    <w:p w14:paraId="54681477"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xml:space="preserve">=( </w:t>
      </w:r>
      <w:proofErr w:type="spellStart"/>
      <w:r w:rsidRPr="002B2D8C">
        <w:rPr>
          <w:b/>
          <w:bCs/>
          <w:u w:val="single"/>
        </w:rPr>
        <w:t>Nbtstat</w:t>
      </w:r>
      <w:proofErr w:type="spellEnd"/>
      <w:proofErr w:type="gramEnd"/>
      <w:r w:rsidRPr="002B2D8C">
        <w:rPr>
          <w:b/>
          <w:bCs/>
          <w:u w:val="single"/>
        </w:rPr>
        <w:t xml:space="preserve"> Information for 192.168.10.1 )================================</w:t>
      </w:r>
    </w:p>
    <w:p w14:paraId="37E5E91B" w14:textId="77777777" w:rsidR="002B2D8C" w:rsidRPr="002B2D8C" w:rsidRDefault="002B2D8C" w:rsidP="002B2D8C">
      <w:pPr>
        <w:spacing w:after="1" w:line="260" w:lineRule="auto"/>
        <w:ind w:left="-5" w:right="1119"/>
        <w:rPr>
          <w:b/>
          <w:bCs/>
          <w:u w:val="single"/>
        </w:rPr>
      </w:pPr>
    </w:p>
    <w:p w14:paraId="0A2C7C6A" w14:textId="77777777" w:rsidR="002B2D8C" w:rsidRPr="002B2D8C" w:rsidRDefault="002B2D8C" w:rsidP="002B2D8C">
      <w:pPr>
        <w:spacing w:after="1" w:line="260" w:lineRule="auto"/>
        <w:ind w:left="-5" w:right="1119"/>
        <w:rPr>
          <w:b/>
          <w:bCs/>
          <w:u w:val="single"/>
        </w:rPr>
      </w:pPr>
      <w:r w:rsidRPr="002B2D8C">
        <w:rPr>
          <w:b/>
          <w:bCs/>
          <w:u w:val="single"/>
        </w:rPr>
        <w:t>Looking up status of 192.168.10.1</w:t>
      </w:r>
    </w:p>
    <w:p w14:paraId="67ADAC8C" w14:textId="77777777" w:rsidR="002B2D8C" w:rsidRPr="002B2D8C" w:rsidRDefault="002B2D8C" w:rsidP="002B2D8C">
      <w:pPr>
        <w:spacing w:after="1" w:line="260" w:lineRule="auto"/>
        <w:ind w:left="-5" w:right="1119"/>
        <w:rPr>
          <w:b/>
          <w:bCs/>
          <w:u w:val="single"/>
        </w:rPr>
      </w:pPr>
      <w:r w:rsidRPr="002B2D8C">
        <w:rPr>
          <w:b/>
          <w:bCs/>
          <w:u w:val="single"/>
        </w:rPr>
        <w:t xml:space="preserve">        SERVER1         &lt;00&gt; -         B &lt;ACTIVE</w:t>
      </w:r>
      <w:proofErr w:type="gramStart"/>
      <w:r w:rsidRPr="002B2D8C">
        <w:rPr>
          <w:b/>
          <w:bCs/>
          <w:u w:val="single"/>
        </w:rPr>
        <w:t>&gt;  Workstation</w:t>
      </w:r>
      <w:proofErr w:type="gramEnd"/>
      <w:r w:rsidRPr="002B2D8C">
        <w:rPr>
          <w:b/>
          <w:bCs/>
          <w:u w:val="single"/>
        </w:rPr>
        <w:t xml:space="preserve"> Service</w:t>
      </w:r>
    </w:p>
    <w:p w14:paraId="0CC15FFD" w14:textId="77777777" w:rsidR="002B2D8C" w:rsidRPr="002B2D8C" w:rsidRDefault="002B2D8C" w:rsidP="002B2D8C">
      <w:pPr>
        <w:spacing w:after="1" w:line="260" w:lineRule="auto"/>
        <w:ind w:left="-5" w:right="1119"/>
        <w:rPr>
          <w:b/>
          <w:bCs/>
          <w:u w:val="single"/>
        </w:rPr>
      </w:pPr>
      <w:r w:rsidRPr="002B2D8C">
        <w:rPr>
          <w:b/>
          <w:bCs/>
          <w:u w:val="single"/>
        </w:rPr>
        <w:t xml:space="preserve">        UADCWNET        &lt;00&gt; - &lt;GROUP&gt; B &lt;ACTIVE</w:t>
      </w:r>
      <w:proofErr w:type="gramStart"/>
      <w:r w:rsidRPr="002B2D8C">
        <w:rPr>
          <w:b/>
          <w:bCs/>
          <w:u w:val="single"/>
        </w:rPr>
        <w:t>&gt;  Domain</w:t>
      </w:r>
      <w:proofErr w:type="gramEnd"/>
      <w:r w:rsidRPr="002B2D8C">
        <w:rPr>
          <w:b/>
          <w:bCs/>
          <w:u w:val="single"/>
        </w:rPr>
        <w:t>/Workgroup Name</w:t>
      </w:r>
    </w:p>
    <w:p w14:paraId="718C1A50" w14:textId="77777777" w:rsidR="002B2D8C" w:rsidRPr="002B2D8C" w:rsidRDefault="002B2D8C" w:rsidP="002B2D8C">
      <w:pPr>
        <w:spacing w:after="1" w:line="260" w:lineRule="auto"/>
        <w:ind w:left="-5" w:right="1119"/>
        <w:rPr>
          <w:b/>
          <w:bCs/>
          <w:u w:val="single"/>
        </w:rPr>
      </w:pPr>
      <w:r w:rsidRPr="002B2D8C">
        <w:rPr>
          <w:b/>
          <w:bCs/>
          <w:u w:val="single"/>
        </w:rPr>
        <w:t xml:space="preserve">        UADCWNET        &lt;1c&gt; - &lt;GROUP&gt; B &lt;ACTIVE</w:t>
      </w:r>
      <w:proofErr w:type="gramStart"/>
      <w:r w:rsidRPr="002B2D8C">
        <w:rPr>
          <w:b/>
          <w:bCs/>
          <w:u w:val="single"/>
        </w:rPr>
        <w:t>&gt;  Domain</w:t>
      </w:r>
      <w:proofErr w:type="gramEnd"/>
      <w:r w:rsidRPr="002B2D8C">
        <w:rPr>
          <w:b/>
          <w:bCs/>
          <w:u w:val="single"/>
        </w:rPr>
        <w:t xml:space="preserve"> Controllers</w:t>
      </w:r>
    </w:p>
    <w:p w14:paraId="26DA721D" w14:textId="77777777" w:rsidR="002B2D8C" w:rsidRPr="002B2D8C" w:rsidRDefault="002B2D8C" w:rsidP="002B2D8C">
      <w:pPr>
        <w:spacing w:after="1" w:line="260" w:lineRule="auto"/>
        <w:ind w:left="-5" w:right="1119"/>
        <w:rPr>
          <w:b/>
          <w:bCs/>
          <w:u w:val="single"/>
        </w:rPr>
      </w:pPr>
      <w:r w:rsidRPr="002B2D8C">
        <w:rPr>
          <w:b/>
          <w:bCs/>
          <w:u w:val="single"/>
        </w:rPr>
        <w:t xml:space="preserve">        SERVER1         &lt;20&gt; -         B &lt;ACTIVE</w:t>
      </w:r>
      <w:proofErr w:type="gramStart"/>
      <w:r w:rsidRPr="002B2D8C">
        <w:rPr>
          <w:b/>
          <w:bCs/>
          <w:u w:val="single"/>
        </w:rPr>
        <w:t>&gt;  File</w:t>
      </w:r>
      <w:proofErr w:type="gramEnd"/>
      <w:r w:rsidRPr="002B2D8C">
        <w:rPr>
          <w:b/>
          <w:bCs/>
          <w:u w:val="single"/>
        </w:rPr>
        <w:t xml:space="preserve"> Server Service</w:t>
      </w:r>
    </w:p>
    <w:p w14:paraId="2558908A" w14:textId="77777777" w:rsidR="002B2D8C" w:rsidRPr="002B2D8C" w:rsidRDefault="002B2D8C" w:rsidP="002B2D8C">
      <w:pPr>
        <w:spacing w:after="1" w:line="260" w:lineRule="auto"/>
        <w:ind w:left="-5" w:right="1119"/>
        <w:rPr>
          <w:b/>
          <w:bCs/>
          <w:u w:val="single"/>
        </w:rPr>
      </w:pPr>
      <w:r w:rsidRPr="002B2D8C">
        <w:rPr>
          <w:b/>
          <w:bCs/>
          <w:u w:val="single"/>
        </w:rPr>
        <w:t xml:space="preserve">        UADCWNET        &lt;1e&gt; - &lt;GROUP&gt; B &lt;ACTIVE</w:t>
      </w:r>
      <w:proofErr w:type="gramStart"/>
      <w:r w:rsidRPr="002B2D8C">
        <w:rPr>
          <w:b/>
          <w:bCs/>
          <w:u w:val="single"/>
        </w:rPr>
        <w:t>&gt;  Browser</w:t>
      </w:r>
      <w:proofErr w:type="gramEnd"/>
      <w:r w:rsidRPr="002B2D8C">
        <w:rPr>
          <w:b/>
          <w:bCs/>
          <w:u w:val="single"/>
        </w:rPr>
        <w:t xml:space="preserve"> Service Elections</w:t>
      </w:r>
    </w:p>
    <w:p w14:paraId="51ADB4FB" w14:textId="77777777" w:rsidR="002B2D8C" w:rsidRPr="002B2D8C" w:rsidRDefault="002B2D8C" w:rsidP="002B2D8C">
      <w:pPr>
        <w:spacing w:after="1" w:line="260" w:lineRule="auto"/>
        <w:ind w:left="-5" w:right="1119"/>
        <w:rPr>
          <w:b/>
          <w:bCs/>
          <w:u w:val="single"/>
        </w:rPr>
      </w:pPr>
      <w:r w:rsidRPr="002B2D8C">
        <w:rPr>
          <w:b/>
          <w:bCs/>
          <w:u w:val="single"/>
        </w:rPr>
        <w:t xml:space="preserve">        UADCWNET        &lt;1b&gt; -         B &lt;ACTIVE</w:t>
      </w:r>
      <w:proofErr w:type="gramStart"/>
      <w:r w:rsidRPr="002B2D8C">
        <w:rPr>
          <w:b/>
          <w:bCs/>
          <w:u w:val="single"/>
        </w:rPr>
        <w:t>&gt;  Domain</w:t>
      </w:r>
      <w:proofErr w:type="gramEnd"/>
      <w:r w:rsidRPr="002B2D8C">
        <w:rPr>
          <w:b/>
          <w:bCs/>
          <w:u w:val="single"/>
        </w:rPr>
        <w:t xml:space="preserve"> Master Browser</w:t>
      </w:r>
    </w:p>
    <w:p w14:paraId="1004D987" w14:textId="77777777" w:rsidR="002B2D8C" w:rsidRPr="002B2D8C" w:rsidRDefault="002B2D8C" w:rsidP="002B2D8C">
      <w:pPr>
        <w:spacing w:after="1" w:line="260" w:lineRule="auto"/>
        <w:ind w:left="-5" w:right="1119"/>
        <w:rPr>
          <w:b/>
          <w:bCs/>
          <w:u w:val="single"/>
        </w:rPr>
      </w:pPr>
      <w:r w:rsidRPr="002B2D8C">
        <w:rPr>
          <w:b/>
          <w:bCs/>
          <w:u w:val="single"/>
        </w:rPr>
        <w:t xml:space="preserve">        UADCWNET        &lt;1d&gt; -         B &lt;ACTIVE</w:t>
      </w:r>
      <w:proofErr w:type="gramStart"/>
      <w:r w:rsidRPr="002B2D8C">
        <w:rPr>
          <w:b/>
          <w:bCs/>
          <w:u w:val="single"/>
        </w:rPr>
        <w:t>&gt;  Master</w:t>
      </w:r>
      <w:proofErr w:type="gramEnd"/>
      <w:r w:rsidRPr="002B2D8C">
        <w:rPr>
          <w:b/>
          <w:bCs/>
          <w:u w:val="single"/>
        </w:rPr>
        <w:t xml:space="preserve"> Browser</w:t>
      </w:r>
    </w:p>
    <w:p w14:paraId="2519C971" w14:textId="77777777" w:rsidR="002B2D8C" w:rsidRPr="002B2D8C" w:rsidRDefault="002B2D8C" w:rsidP="002B2D8C">
      <w:pPr>
        <w:spacing w:after="1" w:line="260" w:lineRule="auto"/>
        <w:ind w:left="-5" w:right="1119"/>
        <w:rPr>
          <w:b/>
          <w:bCs/>
          <w:u w:val="single"/>
        </w:rPr>
      </w:pPr>
      <w:r w:rsidRPr="002B2D8C">
        <w:rPr>
          <w:b/>
          <w:bCs/>
          <w:u w:val="single"/>
        </w:rPr>
        <w:lastRenderedPageBreak/>
        <w:t xml:space="preserve">        </w:t>
      </w:r>
      <w:proofErr w:type="gramStart"/>
      <w:r w:rsidRPr="002B2D8C">
        <w:rPr>
          <w:b/>
          <w:bCs/>
          <w:u w:val="single"/>
        </w:rPr>
        <w:t>..</w:t>
      </w:r>
      <w:proofErr w:type="gramEnd"/>
      <w:r w:rsidRPr="002B2D8C">
        <w:rPr>
          <w:b/>
          <w:bCs/>
          <w:u w:val="single"/>
        </w:rPr>
        <w:t>__MSBROWSE__. &lt;01&gt; - &lt;GROUP&gt; B &lt;ACTIVE</w:t>
      </w:r>
      <w:proofErr w:type="gramStart"/>
      <w:r w:rsidRPr="002B2D8C">
        <w:rPr>
          <w:b/>
          <w:bCs/>
          <w:u w:val="single"/>
        </w:rPr>
        <w:t>&gt;  Master</w:t>
      </w:r>
      <w:proofErr w:type="gramEnd"/>
      <w:r w:rsidRPr="002B2D8C">
        <w:rPr>
          <w:b/>
          <w:bCs/>
          <w:u w:val="single"/>
        </w:rPr>
        <w:t xml:space="preserve"> Browser</w:t>
      </w:r>
    </w:p>
    <w:p w14:paraId="6951ACC5" w14:textId="77777777" w:rsidR="002B2D8C" w:rsidRPr="002B2D8C" w:rsidRDefault="002B2D8C" w:rsidP="002B2D8C">
      <w:pPr>
        <w:spacing w:after="1" w:line="260" w:lineRule="auto"/>
        <w:ind w:left="-5" w:right="1119"/>
        <w:rPr>
          <w:b/>
          <w:bCs/>
          <w:u w:val="single"/>
        </w:rPr>
      </w:pPr>
    </w:p>
    <w:p w14:paraId="7D5DEEA9" w14:textId="77777777" w:rsidR="002B2D8C" w:rsidRPr="002B2D8C" w:rsidRDefault="002B2D8C" w:rsidP="002B2D8C">
      <w:pPr>
        <w:spacing w:after="1" w:line="260" w:lineRule="auto"/>
        <w:ind w:left="-5" w:right="1119"/>
        <w:rPr>
          <w:b/>
          <w:bCs/>
          <w:u w:val="single"/>
        </w:rPr>
      </w:pPr>
      <w:r w:rsidRPr="002B2D8C">
        <w:rPr>
          <w:b/>
          <w:bCs/>
          <w:u w:val="single"/>
        </w:rPr>
        <w:t xml:space="preserve">        MAC Address = 00-0C-29-06-40-42</w:t>
      </w:r>
    </w:p>
    <w:p w14:paraId="1799B538" w14:textId="77777777" w:rsidR="002B2D8C" w:rsidRPr="002B2D8C" w:rsidRDefault="002B2D8C" w:rsidP="002B2D8C">
      <w:pPr>
        <w:spacing w:after="1" w:line="260" w:lineRule="auto"/>
        <w:ind w:left="-5" w:right="1119"/>
        <w:rPr>
          <w:b/>
          <w:bCs/>
          <w:u w:val="single"/>
        </w:rPr>
      </w:pPr>
    </w:p>
    <w:p w14:paraId="7EC9E780"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Session</w:t>
      </w:r>
      <w:proofErr w:type="gramEnd"/>
      <w:r w:rsidRPr="002B2D8C">
        <w:rPr>
          <w:b/>
          <w:bCs/>
          <w:u w:val="single"/>
        </w:rPr>
        <w:t xml:space="preserve"> Check on 192.168.10.1 )===================================</w:t>
      </w:r>
    </w:p>
    <w:p w14:paraId="22C3289D" w14:textId="77777777" w:rsidR="002B2D8C" w:rsidRPr="002B2D8C" w:rsidRDefault="002B2D8C" w:rsidP="002B2D8C">
      <w:pPr>
        <w:spacing w:after="1" w:line="260" w:lineRule="auto"/>
        <w:ind w:left="-5" w:right="1119"/>
        <w:rPr>
          <w:b/>
          <w:bCs/>
          <w:u w:val="single"/>
        </w:rPr>
      </w:pPr>
    </w:p>
    <w:p w14:paraId="33F9E67A" w14:textId="77777777" w:rsidR="002B2D8C" w:rsidRPr="002B2D8C" w:rsidRDefault="002B2D8C" w:rsidP="002B2D8C">
      <w:pPr>
        <w:spacing w:after="1" w:line="260" w:lineRule="auto"/>
        <w:ind w:left="-5" w:right="1119"/>
        <w:rPr>
          <w:b/>
          <w:bCs/>
          <w:u w:val="single"/>
        </w:rPr>
      </w:pPr>
    </w:p>
    <w:p w14:paraId="150BAF30" w14:textId="77777777" w:rsidR="002B2D8C" w:rsidRPr="002B2D8C" w:rsidRDefault="002B2D8C" w:rsidP="002B2D8C">
      <w:pPr>
        <w:spacing w:after="1" w:line="260" w:lineRule="auto"/>
        <w:ind w:left="-5" w:right="1119"/>
        <w:rPr>
          <w:b/>
          <w:bCs/>
          <w:u w:val="single"/>
        </w:rPr>
      </w:pPr>
      <w:r w:rsidRPr="002B2D8C">
        <w:rPr>
          <w:b/>
          <w:bCs/>
          <w:u w:val="single"/>
        </w:rPr>
        <w:t>[+] Server 192.168.10.1 allows sessions using username 'test', password '</w:t>
      </w:r>
      <w:proofErr w:type="gramStart"/>
      <w:r w:rsidRPr="002B2D8C">
        <w:rPr>
          <w:b/>
          <w:bCs/>
          <w:u w:val="single"/>
        </w:rPr>
        <w:t>test123</w:t>
      </w:r>
      <w:proofErr w:type="gramEnd"/>
      <w:r w:rsidRPr="002B2D8C">
        <w:rPr>
          <w:b/>
          <w:bCs/>
          <w:u w:val="single"/>
        </w:rPr>
        <w:t>'</w:t>
      </w:r>
    </w:p>
    <w:p w14:paraId="7C4C883F" w14:textId="77777777" w:rsidR="002B2D8C" w:rsidRPr="002B2D8C" w:rsidRDefault="002B2D8C" w:rsidP="002B2D8C">
      <w:pPr>
        <w:spacing w:after="1" w:line="260" w:lineRule="auto"/>
        <w:ind w:left="-5" w:right="1119"/>
        <w:rPr>
          <w:b/>
          <w:bCs/>
          <w:u w:val="single"/>
        </w:rPr>
      </w:pPr>
    </w:p>
    <w:p w14:paraId="1F13C17D" w14:textId="77777777" w:rsidR="002B2D8C" w:rsidRPr="002B2D8C" w:rsidRDefault="002B2D8C" w:rsidP="002B2D8C">
      <w:pPr>
        <w:spacing w:after="1" w:line="260" w:lineRule="auto"/>
        <w:ind w:left="-5" w:right="1119"/>
        <w:rPr>
          <w:b/>
          <w:bCs/>
          <w:u w:val="single"/>
        </w:rPr>
      </w:pPr>
    </w:p>
    <w:p w14:paraId="53F2A1C4"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Getting</w:t>
      </w:r>
      <w:proofErr w:type="gramEnd"/>
      <w:r w:rsidRPr="002B2D8C">
        <w:rPr>
          <w:b/>
          <w:bCs/>
          <w:u w:val="single"/>
        </w:rPr>
        <w:t xml:space="preserve"> domain SID for 192.168.10.1 )================================</w:t>
      </w:r>
    </w:p>
    <w:p w14:paraId="1E34AF60" w14:textId="77777777" w:rsidR="002B2D8C" w:rsidRPr="002B2D8C" w:rsidRDefault="002B2D8C" w:rsidP="002B2D8C">
      <w:pPr>
        <w:spacing w:after="1" w:line="260" w:lineRule="auto"/>
        <w:ind w:left="-5" w:right="1119"/>
        <w:rPr>
          <w:b/>
          <w:bCs/>
          <w:u w:val="single"/>
        </w:rPr>
      </w:pPr>
    </w:p>
    <w:p w14:paraId="6638C12D" w14:textId="77777777" w:rsidR="002B2D8C" w:rsidRPr="002B2D8C" w:rsidRDefault="002B2D8C" w:rsidP="002B2D8C">
      <w:pPr>
        <w:spacing w:after="1" w:line="260" w:lineRule="auto"/>
        <w:ind w:left="-5" w:right="1119"/>
        <w:rPr>
          <w:b/>
          <w:bCs/>
          <w:u w:val="single"/>
        </w:rPr>
      </w:pPr>
      <w:r w:rsidRPr="002B2D8C">
        <w:rPr>
          <w:b/>
          <w:bCs/>
          <w:u w:val="single"/>
        </w:rPr>
        <w:t>Domain Name: UADCWNET</w:t>
      </w:r>
    </w:p>
    <w:p w14:paraId="2A57CA3E" w14:textId="77777777" w:rsidR="002B2D8C" w:rsidRPr="002B2D8C" w:rsidRDefault="002B2D8C" w:rsidP="002B2D8C">
      <w:pPr>
        <w:spacing w:after="1" w:line="260" w:lineRule="auto"/>
        <w:ind w:left="-5" w:right="1119"/>
        <w:rPr>
          <w:b/>
          <w:bCs/>
          <w:u w:val="single"/>
        </w:rPr>
      </w:pPr>
      <w:r w:rsidRPr="002B2D8C">
        <w:rPr>
          <w:b/>
          <w:bCs/>
          <w:u w:val="single"/>
        </w:rPr>
        <w:t>Domain Sid: S-1-5-21-2373017989-4057782597-2990666611</w:t>
      </w:r>
    </w:p>
    <w:p w14:paraId="04F67FC6" w14:textId="77777777" w:rsidR="002B2D8C" w:rsidRPr="002B2D8C" w:rsidRDefault="002B2D8C" w:rsidP="002B2D8C">
      <w:pPr>
        <w:spacing w:after="1" w:line="260" w:lineRule="auto"/>
        <w:ind w:left="-5" w:right="1119"/>
        <w:rPr>
          <w:b/>
          <w:bCs/>
          <w:u w:val="single"/>
        </w:rPr>
      </w:pPr>
    </w:p>
    <w:p w14:paraId="7F907AD6" w14:textId="77777777" w:rsidR="002B2D8C" w:rsidRPr="002B2D8C" w:rsidRDefault="002B2D8C" w:rsidP="002B2D8C">
      <w:pPr>
        <w:spacing w:after="1" w:line="260" w:lineRule="auto"/>
        <w:ind w:left="-5" w:right="1119"/>
        <w:rPr>
          <w:b/>
          <w:bCs/>
          <w:u w:val="single"/>
        </w:rPr>
      </w:pPr>
      <w:r w:rsidRPr="002B2D8C">
        <w:rPr>
          <w:b/>
          <w:bCs/>
          <w:u w:val="single"/>
        </w:rPr>
        <w:t>[+] Host is part of a domain (not a workgroup)</w:t>
      </w:r>
    </w:p>
    <w:p w14:paraId="64C54E83" w14:textId="77777777" w:rsidR="002B2D8C" w:rsidRPr="002B2D8C" w:rsidRDefault="002B2D8C" w:rsidP="002B2D8C">
      <w:pPr>
        <w:spacing w:after="1" w:line="260" w:lineRule="auto"/>
        <w:ind w:left="-5" w:right="1119"/>
        <w:rPr>
          <w:b/>
          <w:bCs/>
          <w:u w:val="single"/>
        </w:rPr>
      </w:pPr>
    </w:p>
    <w:p w14:paraId="0061F1A7" w14:textId="77777777" w:rsidR="002B2D8C" w:rsidRPr="002B2D8C" w:rsidRDefault="002B2D8C" w:rsidP="002B2D8C">
      <w:pPr>
        <w:spacing w:after="1" w:line="260" w:lineRule="auto"/>
        <w:ind w:left="-5" w:right="1119"/>
        <w:rPr>
          <w:b/>
          <w:bCs/>
          <w:u w:val="single"/>
        </w:rPr>
      </w:pPr>
    </w:p>
    <w:p w14:paraId="48804306"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OS</w:t>
      </w:r>
      <w:proofErr w:type="gramEnd"/>
      <w:r w:rsidRPr="002B2D8C">
        <w:rPr>
          <w:b/>
          <w:bCs/>
          <w:u w:val="single"/>
        </w:rPr>
        <w:t xml:space="preserve"> information on 192.168.10.1 )===================================</w:t>
      </w:r>
    </w:p>
    <w:p w14:paraId="7B980F39" w14:textId="77777777" w:rsidR="002B2D8C" w:rsidRPr="002B2D8C" w:rsidRDefault="002B2D8C" w:rsidP="002B2D8C">
      <w:pPr>
        <w:spacing w:after="1" w:line="260" w:lineRule="auto"/>
        <w:ind w:left="-5" w:right="1119"/>
        <w:rPr>
          <w:b/>
          <w:bCs/>
          <w:u w:val="single"/>
        </w:rPr>
      </w:pPr>
    </w:p>
    <w:p w14:paraId="138D0854" w14:textId="77777777" w:rsidR="002B2D8C" w:rsidRPr="002B2D8C" w:rsidRDefault="002B2D8C" w:rsidP="002B2D8C">
      <w:pPr>
        <w:spacing w:after="1" w:line="260" w:lineRule="auto"/>
        <w:ind w:left="-5" w:right="1119"/>
        <w:rPr>
          <w:b/>
          <w:bCs/>
          <w:u w:val="single"/>
        </w:rPr>
      </w:pPr>
    </w:p>
    <w:p w14:paraId="2485337E" w14:textId="77777777" w:rsidR="002B2D8C" w:rsidRPr="002B2D8C" w:rsidRDefault="002B2D8C" w:rsidP="002B2D8C">
      <w:pPr>
        <w:spacing w:after="1" w:line="260" w:lineRule="auto"/>
        <w:ind w:left="-5" w:right="1119"/>
        <w:rPr>
          <w:b/>
          <w:bCs/>
          <w:u w:val="single"/>
        </w:rPr>
      </w:pPr>
      <w:r w:rsidRPr="002B2D8C">
        <w:rPr>
          <w:b/>
          <w:bCs/>
          <w:u w:val="single"/>
        </w:rPr>
        <w:t xml:space="preserve">[E] Can't get OS info with </w:t>
      </w:r>
      <w:proofErr w:type="spellStart"/>
      <w:proofErr w:type="gramStart"/>
      <w:r w:rsidRPr="002B2D8C">
        <w:rPr>
          <w:b/>
          <w:bCs/>
          <w:u w:val="single"/>
        </w:rPr>
        <w:t>smbclient</w:t>
      </w:r>
      <w:proofErr w:type="spellEnd"/>
      <w:proofErr w:type="gramEnd"/>
      <w:r w:rsidRPr="002B2D8C">
        <w:rPr>
          <w:b/>
          <w:bCs/>
          <w:u w:val="single"/>
        </w:rPr>
        <w:t xml:space="preserve">                                                                                                                                                                              </w:t>
      </w:r>
    </w:p>
    <w:p w14:paraId="25152C5C"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3853991E"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7A25E99D" w14:textId="77777777" w:rsidR="002B2D8C" w:rsidRPr="002B2D8C" w:rsidRDefault="002B2D8C" w:rsidP="002B2D8C">
      <w:pPr>
        <w:spacing w:after="1" w:line="260" w:lineRule="auto"/>
        <w:ind w:left="-5" w:right="1119"/>
        <w:rPr>
          <w:b/>
          <w:bCs/>
          <w:u w:val="single"/>
        </w:rPr>
      </w:pPr>
      <w:r w:rsidRPr="002B2D8C">
        <w:rPr>
          <w:b/>
          <w:bCs/>
          <w:u w:val="single"/>
        </w:rPr>
        <w:t xml:space="preserve">[+] Got OS info for 192.168.10.1 from </w:t>
      </w:r>
      <w:proofErr w:type="spellStart"/>
      <w:r w:rsidRPr="002B2D8C">
        <w:rPr>
          <w:b/>
          <w:bCs/>
          <w:u w:val="single"/>
        </w:rPr>
        <w:t>srvinfo</w:t>
      </w:r>
      <w:proofErr w:type="spellEnd"/>
      <w:r w:rsidRPr="002B2D8C">
        <w:rPr>
          <w:b/>
          <w:bCs/>
          <w:u w:val="single"/>
        </w:rPr>
        <w:t xml:space="preserve">:                                                                                                                                                                    </w:t>
      </w:r>
    </w:p>
    <w:p w14:paraId="1B802473" w14:textId="77777777" w:rsidR="002B2D8C" w:rsidRPr="002B2D8C" w:rsidRDefault="002B2D8C" w:rsidP="002B2D8C">
      <w:pPr>
        <w:spacing w:after="1" w:line="260" w:lineRule="auto"/>
        <w:ind w:left="-5" w:right="1119"/>
        <w:rPr>
          <w:b/>
          <w:bCs/>
          <w:u w:val="single"/>
        </w:rPr>
      </w:pPr>
      <w:r w:rsidRPr="002B2D8C">
        <w:rPr>
          <w:b/>
          <w:bCs/>
          <w:u w:val="single"/>
        </w:rPr>
        <w:t xml:space="preserve">        192.168.10.1   </w:t>
      </w:r>
      <w:proofErr w:type="spellStart"/>
      <w:r w:rsidRPr="002B2D8C">
        <w:rPr>
          <w:b/>
          <w:bCs/>
          <w:u w:val="single"/>
        </w:rPr>
        <w:t>Wk</w:t>
      </w:r>
      <w:proofErr w:type="spellEnd"/>
      <w:r w:rsidRPr="002B2D8C">
        <w:rPr>
          <w:b/>
          <w:bCs/>
          <w:u w:val="single"/>
        </w:rPr>
        <w:t xml:space="preserve"> </w:t>
      </w:r>
      <w:proofErr w:type="spellStart"/>
      <w:r w:rsidRPr="002B2D8C">
        <w:rPr>
          <w:b/>
          <w:bCs/>
          <w:u w:val="single"/>
        </w:rPr>
        <w:t>Sv</w:t>
      </w:r>
      <w:proofErr w:type="spellEnd"/>
      <w:r w:rsidRPr="002B2D8C">
        <w:rPr>
          <w:b/>
          <w:bCs/>
          <w:u w:val="single"/>
        </w:rPr>
        <w:t xml:space="preserve"> PDC Tim NT LMB                                                                                                                                                                       </w:t>
      </w:r>
    </w:p>
    <w:p w14:paraId="1E02FF5C"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spellStart"/>
      <w:r w:rsidRPr="002B2D8C">
        <w:rPr>
          <w:b/>
          <w:bCs/>
          <w:u w:val="single"/>
        </w:rPr>
        <w:t>platform_id</w:t>
      </w:r>
      <w:proofErr w:type="spellEnd"/>
      <w:r w:rsidRPr="002B2D8C">
        <w:rPr>
          <w:b/>
          <w:bCs/>
          <w:u w:val="single"/>
        </w:rPr>
        <w:t xml:space="preserve">   </w:t>
      </w:r>
      <w:proofErr w:type="gramStart"/>
      <w:r w:rsidRPr="002B2D8C">
        <w:rPr>
          <w:b/>
          <w:bCs/>
          <w:u w:val="single"/>
        </w:rPr>
        <w:t xml:space="preserve">  :</w:t>
      </w:r>
      <w:proofErr w:type="gramEnd"/>
      <w:r w:rsidRPr="002B2D8C">
        <w:rPr>
          <w:b/>
          <w:bCs/>
          <w:u w:val="single"/>
        </w:rPr>
        <w:t xml:space="preserve">       500</w:t>
      </w:r>
    </w:p>
    <w:p w14:paraId="740B2D02"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spellStart"/>
      <w:r w:rsidRPr="002B2D8C">
        <w:rPr>
          <w:b/>
          <w:bCs/>
          <w:u w:val="single"/>
        </w:rPr>
        <w:t>os</w:t>
      </w:r>
      <w:proofErr w:type="spellEnd"/>
      <w:r w:rsidRPr="002B2D8C">
        <w:rPr>
          <w:b/>
          <w:bCs/>
          <w:u w:val="single"/>
        </w:rPr>
        <w:t xml:space="preserve"> version    </w:t>
      </w:r>
      <w:proofErr w:type="gramStart"/>
      <w:r w:rsidRPr="002B2D8C">
        <w:rPr>
          <w:b/>
          <w:bCs/>
          <w:u w:val="single"/>
        </w:rPr>
        <w:t xml:space="preserve">  :</w:t>
      </w:r>
      <w:proofErr w:type="gramEnd"/>
      <w:r w:rsidRPr="002B2D8C">
        <w:rPr>
          <w:b/>
          <w:bCs/>
          <w:u w:val="single"/>
        </w:rPr>
        <w:t xml:space="preserve">       10.0</w:t>
      </w:r>
    </w:p>
    <w:p w14:paraId="6BCA9598" w14:textId="77777777" w:rsidR="002B2D8C" w:rsidRPr="002B2D8C" w:rsidRDefault="002B2D8C" w:rsidP="002B2D8C">
      <w:pPr>
        <w:spacing w:after="1" w:line="260" w:lineRule="auto"/>
        <w:ind w:left="-5" w:right="1119"/>
        <w:rPr>
          <w:b/>
          <w:bCs/>
          <w:u w:val="single"/>
        </w:rPr>
      </w:pPr>
      <w:r w:rsidRPr="002B2D8C">
        <w:rPr>
          <w:b/>
          <w:bCs/>
          <w:u w:val="single"/>
        </w:rPr>
        <w:t xml:space="preserve">        server type   </w:t>
      </w:r>
      <w:proofErr w:type="gramStart"/>
      <w:r w:rsidRPr="002B2D8C">
        <w:rPr>
          <w:b/>
          <w:bCs/>
          <w:u w:val="single"/>
        </w:rPr>
        <w:t xml:space="preserve">  :</w:t>
      </w:r>
      <w:proofErr w:type="gramEnd"/>
      <w:r w:rsidRPr="002B2D8C">
        <w:rPr>
          <w:b/>
          <w:bCs/>
          <w:u w:val="single"/>
        </w:rPr>
        <w:t xml:space="preserve">       0x84102b</w:t>
      </w:r>
    </w:p>
    <w:p w14:paraId="55D9C966" w14:textId="77777777" w:rsidR="002B2D8C" w:rsidRPr="002B2D8C" w:rsidRDefault="002B2D8C" w:rsidP="002B2D8C">
      <w:pPr>
        <w:spacing w:after="1" w:line="260" w:lineRule="auto"/>
        <w:ind w:left="-5" w:right="1119"/>
        <w:rPr>
          <w:b/>
          <w:bCs/>
          <w:u w:val="single"/>
        </w:rPr>
      </w:pPr>
    </w:p>
    <w:p w14:paraId="1F103E86" w14:textId="77777777" w:rsidR="002B2D8C" w:rsidRPr="002B2D8C" w:rsidRDefault="002B2D8C" w:rsidP="002B2D8C">
      <w:pPr>
        <w:spacing w:after="1" w:line="260" w:lineRule="auto"/>
        <w:ind w:left="-5" w:right="1119"/>
        <w:rPr>
          <w:b/>
          <w:bCs/>
          <w:u w:val="single"/>
        </w:rPr>
      </w:pPr>
    </w:p>
    <w:p w14:paraId="4D3B66CE"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Users</w:t>
      </w:r>
      <w:proofErr w:type="gramEnd"/>
      <w:r w:rsidRPr="002B2D8C">
        <w:rPr>
          <w:b/>
          <w:bCs/>
          <w:u w:val="single"/>
        </w:rPr>
        <w:t xml:space="preserve"> on 192.168.10.1 )=======================================</w:t>
      </w:r>
    </w:p>
    <w:p w14:paraId="7AE3DBA7"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126E8850" w14:textId="77777777" w:rsidR="002B2D8C" w:rsidRPr="002B2D8C" w:rsidRDefault="002B2D8C" w:rsidP="002B2D8C">
      <w:pPr>
        <w:spacing w:after="1" w:line="260" w:lineRule="auto"/>
        <w:ind w:left="-5" w:right="1119"/>
        <w:rPr>
          <w:b/>
          <w:bCs/>
          <w:u w:val="single"/>
        </w:rPr>
      </w:pPr>
      <w:r w:rsidRPr="002B2D8C">
        <w:rPr>
          <w:b/>
          <w:bCs/>
          <w:u w:val="single"/>
        </w:rPr>
        <w:t xml:space="preserve">index: 0xa37 RID: 0xa37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A.Kennedy</w:t>
      </w:r>
      <w:proofErr w:type="spellEnd"/>
      <w:proofErr w:type="gramEnd"/>
      <w:r w:rsidRPr="002B2D8C">
        <w:rPr>
          <w:b/>
          <w:bCs/>
          <w:u w:val="single"/>
        </w:rPr>
        <w:t xml:space="preserve">      Name: Arlene Kennedy    Desc: juggle                                                                                                              </w:t>
      </w:r>
    </w:p>
    <w:p w14:paraId="3570153E" w14:textId="77777777" w:rsidR="002B2D8C" w:rsidRPr="002B2D8C" w:rsidRDefault="002B2D8C" w:rsidP="002B2D8C">
      <w:pPr>
        <w:spacing w:after="1" w:line="260" w:lineRule="auto"/>
        <w:ind w:left="-5" w:right="1119"/>
        <w:rPr>
          <w:b/>
          <w:bCs/>
          <w:u w:val="single"/>
        </w:rPr>
      </w:pPr>
      <w:r w:rsidRPr="002B2D8C">
        <w:rPr>
          <w:b/>
          <w:bCs/>
          <w:u w:val="single"/>
        </w:rPr>
        <w:t xml:space="preserve">index: 0xa4c RID: 0xa4c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A.Peters</w:t>
      </w:r>
      <w:proofErr w:type="spellEnd"/>
      <w:proofErr w:type="gramEnd"/>
      <w:r w:rsidRPr="002B2D8C">
        <w:rPr>
          <w:b/>
          <w:bCs/>
          <w:u w:val="single"/>
        </w:rPr>
        <w:t xml:space="preserve">       Name: Archie Peters     Desc: trickster</w:t>
      </w:r>
    </w:p>
    <w:p w14:paraId="27EBBD7F" w14:textId="77777777" w:rsidR="002B2D8C" w:rsidRPr="002B2D8C" w:rsidRDefault="002B2D8C" w:rsidP="002B2D8C">
      <w:pPr>
        <w:spacing w:after="1" w:line="260" w:lineRule="auto"/>
        <w:ind w:left="-5" w:right="1119"/>
        <w:rPr>
          <w:b/>
          <w:bCs/>
          <w:u w:val="single"/>
        </w:rPr>
      </w:pPr>
      <w:r w:rsidRPr="002B2D8C">
        <w:rPr>
          <w:b/>
          <w:bCs/>
          <w:u w:val="single"/>
        </w:rPr>
        <w:t xml:space="preserve">index: 0x1f4 RID: 0x1f4 </w:t>
      </w:r>
      <w:proofErr w:type="spellStart"/>
      <w:r w:rsidRPr="002B2D8C">
        <w:rPr>
          <w:b/>
          <w:bCs/>
          <w:u w:val="single"/>
        </w:rPr>
        <w:t>acb</w:t>
      </w:r>
      <w:proofErr w:type="spellEnd"/>
      <w:r w:rsidRPr="002B2D8C">
        <w:rPr>
          <w:b/>
          <w:bCs/>
          <w:u w:val="single"/>
        </w:rPr>
        <w:t xml:space="preserve">: 0x00000210 Account: </w:t>
      </w:r>
      <w:proofErr w:type="gramStart"/>
      <w:r w:rsidRPr="002B2D8C">
        <w:rPr>
          <w:b/>
          <w:bCs/>
          <w:u w:val="single"/>
        </w:rPr>
        <w:t>Administrator  Name</w:t>
      </w:r>
      <w:proofErr w:type="gramEnd"/>
      <w:r w:rsidRPr="002B2D8C">
        <w:rPr>
          <w:b/>
          <w:bCs/>
          <w:u w:val="single"/>
        </w:rPr>
        <w:t>: (null)    Desc: Built-in account for administering the computer/domain</w:t>
      </w:r>
    </w:p>
    <w:p w14:paraId="19D1800A" w14:textId="77777777" w:rsidR="002B2D8C" w:rsidRPr="002B2D8C" w:rsidRDefault="002B2D8C" w:rsidP="002B2D8C">
      <w:pPr>
        <w:spacing w:after="1" w:line="260" w:lineRule="auto"/>
        <w:ind w:left="-5" w:right="1119"/>
        <w:rPr>
          <w:b/>
          <w:bCs/>
          <w:u w:val="single"/>
        </w:rPr>
      </w:pPr>
      <w:r w:rsidRPr="002B2D8C">
        <w:rPr>
          <w:b/>
          <w:bCs/>
          <w:u w:val="single"/>
        </w:rPr>
        <w:lastRenderedPageBreak/>
        <w:t xml:space="preserve">index: 0xa52 RID: 0xa52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B.Lewis</w:t>
      </w:r>
      <w:proofErr w:type="spellEnd"/>
      <w:proofErr w:type="gramEnd"/>
      <w:r w:rsidRPr="002B2D8C">
        <w:rPr>
          <w:b/>
          <w:bCs/>
          <w:u w:val="single"/>
        </w:rPr>
        <w:t xml:space="preserve">        Name: Ben Lewis Desc: flipflop</w:t>
      </w:r>
    </w:p>
    <w:p w14:paraId="1529BD60" w14:textId="77777777" w:rsidR="002B2D8C" w:rsidRPr="002B2D8C" w:rsidRDefault="002B2D8C" w:rsidP="002B2D8C">
      <w:pPr>
        <w:spacing w:after="1" w:line="260" w:lineRule="auto"/>
        <w:ind w:left="-5" w:right="1119"/>
        <w:rPr>
          <w:b/>
          <w:bCs/>
          <w:u w:val="single"/>
        </w:rPr>
      </w:pPr>
      <w:r w:rsidRPr="002B2D8C">
        <w:rPr>
          <w:b/>
          <w:bCs/>
          <w:u w:val="single"/>
        </w:rPr>
        <w:t xml:space="preserve">index: 0xa41 RID: 0xa41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B.Rice</w:t>
      </w:r>
      <w:proofErr w:type="spellEnd"/>
      <w:proofErr w:type="gramEnd"/>
      <w:r w:rsidRPr="002B2D8C">
        <w:rPr>
          <w:b/>
          <w:bCs/>
          <w:u w:val="single"/>
        </w:rPr>
        <w:t xml:space="preserve"> Name: Brad Rice Desc: atavism</w:t>
      </w:r>
    </w:p>
    <w:p w14:paraId="7D52D91F" w14:textId="77777777" w:rsidR="002B2D8C" w:rsidRPr="002B2D8C" w:rsidRDefault="002B2D8C" w:rsidP="002B2D8C">
      <w:pPr>
        <w:spacing w:after="1" w:line="260" w:lineRule="auto"/>
        <w:ind w:left="-5" w:right="1119"/>
        <w:rPr>
          <w:b/>
          <w:bCs/>
          <w:u w:val="single"/>
        </w:rPr>
      </w:pPr>
      <w:r w:rsidRPr="002B2D8C">
        <w:rPr>
          <w:b/>
          <w:bCs/>
          <w:u w:val="single"/>
        </w:rPr>
        <w:t xml:space="preserve">index: 0xa3d RID: 0xa3d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B.Wong</w:t>
      </w:r>
      <w:proofErr w:type="spellEnd"/>
      <w:proofErr w:type="gramEnd"/>
      <w:r w:rsidRPr="002B2D8C">
        <w:rPr>
          <w:b/>
          <w:bCs/>
          <w:u w:val="single"/>
        </w:rPr>
        <w:t xml:space="preserve"> Name: Beverly Wong      Desc: retrieval</w:t>
      </w:r>
    </w:p>
    <w:p w14:paraId="6E6084E0" w14:textId="77777777" w:rsidR="002B2D8C" w:rsidRPr="002B2D8C" w:rsidRDefault="002B2D8C" w:rsidP="002B2D8C">
      <w:pPr>
        <w:spacing w:after="1" w:line="260" w:lineRule="auto"/>
        <w:ind w:left="-5" w:right="1119"/>
        <w:rPr>
          <w:b/>
          <w:bCs/>
          <w:u w:val="single"/>
        </w:rPr>
      </w:pPr>
      <w:r w:rsidRPr="002B2D8C">
        <w:rPr>
          <w:b/>
          <w:bCs/>
          <w:u w:val="single"/>
        </w:rPr>
        <w:t xml:space="preserve">index: 0xa56 RID: 0xa56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B.Yates</w:t>
      </w:r>
      <w:proofErr w:type="spellEnd"/>
      <w:proofErr w:type="gramEnd"/>
      <w:r w:rsidRPr="002B2D8C">
        <w:rPr>
          <w:b/>
          <w:bCs/>
          <w:u w:val="single"/>
        </w:rPr>
        <w:t xml:space="preserve">        Name: Brittany Yates    Desc: surprised</w:t>
      </w:r>
    </w:p>
    <w:p w14:paraId="07D68714" w14:textId="77777777" w:rsidR="002B2D8C" w:rsidRPr="002B2D8C" w:rsidRDefault="002B2D8C" w:rsidP="002B2D8C">
      <w:pPr>
        <w:spacing w:after="1" w:line="260" w:lineRule="auto"/>
        <w:ind w:left="-5" w:right="1119"/>
        <w:rPr>
          <w:b/>
          <w:bCs/>
          <w:u w:val="single"/>
        </w:rPr>
      </w:pPr>
      <w:r w:rsidRPr="002B2D8C">
        <w:rPr>
          <w:b/>
          <w:bCs/>
          <w:u w:val="single"/>
        </w:rPr>
        <w:t xml:space="preserve">index: 0xa40 RID: 0xa40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D.Brooks</w:t>
      </w:r>
      <w:proofErr w:type="spellEnd"/>
      <w:proofErr w:type="gramEnd"/>
      <w:r w:rsidRPr="002B2D8C">
        <w:rPr>
          <w:b/>
          <w:bCs/>
          <w:u w:val="single"/>
        </w:rPr>
        <w:t xml:space="preserve">       Name: Doug Brooks       Desc: sociable</w:t>
      </w:r>
    </w:p>
    <w:p w14:paraId="4C08CDED" w14:textId="77777777" w:rsidR="002B2D8C" w:rsidRPr="002B2D8C" w:rsidRDefault="002B2D8C" w:rsidP="002B2D8C">
      <w:pPr>
        <w:spacing w:after="1" w:line="260" w:lineRule="auto"/>
        <w:ind w:left="-5" w:right="1119"/>
        <w:rPr>
          <w:b/>
          <w:bCs/>
          <w:u w:val="single"/>
        </w:rPr>
      </w:pPr>
      <w:r w:rsidRPr="002B2D8C">
        <w:rPr>
          <w:b/>
          <w:bCs/>
          <w:u w:val="single"/>
        </w:rPr>
        <w:t xml:space="preserve">index: 0xa3e RID: 0xa3e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D.Ford</w:t>
      </w:r>
      <w:proofErr w:type="spellEnd"/>
      <w:proofErr w:type="gramEnd"/>
      <w:r w:rsidRPr="002B2D8C">
        <w:rPr>
          <w:b/>
          <w:bCs/>
          <w:u w:val="single"/>
        </w:rPr>
        <w:t xml:space="preserve"> Name: Dexter Ford       Desc: antiquated</w:t>
      </w:r>
    </w:p>
    <w:p w14:paraId="08D0D7C4" w14:textId="77777777" w:rsidR="002B2D8C" w:rsidRPr="002B2D8C" w:rsidRDefault="002B2D8C" w:rsidP="002B2D8C">
      <w:pPr>
        <w:spacing w:after="1" w:line="260" w:lineRule="auto"/>
        <w:ind w:left="-5" w:right="1119"/>
        <w:rPr>
          <w:b/>
          <w:bCs/>
          <w:u w:val="single"/>
        </w:rPr>
      </w:pPr>
      <w:r w:rsidRPr="002B2D8C">
        <w:rPr>
          <w:b/>
          <w:bCs/>
          <w:u w:val="single"/>
        </w:rPr>
        <w:t xml:space="preserve">index: 0xa4b RID: 0xa4b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D.Murray</w:t>
      </w:r>
      <w:proofErr w:type="spellEnd"/>
      <w:proofErr w:type="gramEnd"/>
      <w:r w:rsidRPr="002B2D8C">
        <w:rPr>
          <w:b/>
          <w:bCs/>
          <w:u w:val="single"/>
        </w:rPr>
        <w:t xml:space="preserve">       Name: Deanna Murray     Desc: himself</w:t>
      </w:r>
    </w:p>
    <w:p w14:paraId="4EF22570" w14:textId="77777777" w:rsidR="002B2D8C" w:rsidRPr="002B2D8C" w:rsidRDefault="002B2D8C" w:rsidP="002B2D8C">
      <w:pPr>
        <w:spacing w:after="1" w:line="260" w:lineRule="auto"/>
        <w:ind w:left="-5" w:right="1119"/>
        <w:rPr>
          <w:b/>
          <w:bCs/>
          <w:u w:val="single"/>
        </w:rPr>
      </w:pPr>
      <w:r w:rsidRPr="002B2D8C">
        <w:rPr>
          <w:b/>
          <w:bCs/>
          <w:u w:val="single"/>
        </w:rPr>
        <w:t xml:space="preserve">index: 0xa57 RID: 0xa57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E.Frazier</w:t>
      </w:r>
      <w:proofErr w:type="spellEnd"/>
      <w:proofErr w:type="gramEnd"/>
      <w:r w:rsidRPr="002B2D8C">
        <w:rPr>
          <w:b/>
          <w:bCs/>
          <w:u w:val="single"/>
        </w:rPr>
        <w:t xml:space="preserve">      Name: Erik Frazier      Desc: Hamal</w:t>
      </w:r>
    </w:p>
    <w:p w14:paraId="3A930C1C" w14:textId="77777777" w:rsidR="002B2D8C" w:rsidRPr="002B2D8C" w:rsidRDefault="002B2D8C" w:rsidP="002B2D8C">
      <w:pPr>
        <w:spacing w:after="1" w:line="260" w:lineRule="auto"/>
        <w:ind w:left="-5" w:right="1119"/>
        <w:rPr>
          <w:b/>
          <w:bCs/>
          <w:u w:val="single"/>
        </w:rPr>
      </w:pPr>
      <w:r w:rsidRPr="002B2D8C">
        <w:rPr>
          <w:b/>
          <w:bCs/>
          <w:u w:val="single"/>
        </w:rPr>
        <w:t xml:space="preserve">index: 0xa2f RID: 0xa2f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F.Payne</w:t>
      </w:r>
      <w:proofErr w:type="spellEnd"/>
      <w:proofErr w:type="gramEnd"/>
      <w:r w:rsidRPr="002B2D8C">
        <w:rPr>
          <w:b/>
          <w:bCs/>
          <w:u w:val="single"/>
        </w:rPr>
        <w:t xml:space="preserve">        Name: Felicia Payne     Desc: Ada</w:t>
      </w:r>
    </w:p>
    <w:p w14:paraId="36446085" w14:textId="77777777" w:rsidR="002B2D8C" w:rsidRPr="002B2D8C" w:rsidRDefault="002B2D8C" w:rsidP="002B2D8C">
      <w:pPr>
        <w:spacing w:after="1" w:line="260" w:lineRule="auto"/>
        <w:ind w:left="-5" w:right="1119"/>
        <w:rPr>
          <w:b/>
          <w:bCs/>
          <w:u w:val="single"/>
        </w:rPr>
      </w:pPr>
      <w:r w:rsidRPr="002B2D8C">
        <w:rPr>
          <w:b/>
          <w:bCs/>
          <w:u w:val="single"/>
        </w:rPr>
        <w:t xml:space="preserve">index: 0xa53 RID: 0xa53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F.Sanders</w:t>
      </w:r>
      <w:proofErr w:type="spellEnd"/>
      <w:proofErr w:type="gramEnd"/>
      <w:r w:rsidRPr="002B2D8C">
        <w:rPr>
          <w:b/>
          <w:bCs/>
          <w:u w:val="single"/>
        </w:rPr>
        <w:t xml:space="preserve">      Name: Franklin Sanders  Desc: usage</w:t>
      </w:r>
    </w:p>
    <w:p w14:paraId="783799B1" w14:textId="77777777" w:rsidR="002B2D8C" w:rsidRPr="002B2D8C" w:rsidRDefault="002B2D8C" w:rsidP="002B2D8C">
      <w:pPr>
        <w:spacing w:after="1" w:line="260" w:lineRule="auto"/>
        <w:ind w:left="-5" w:right="1119"/>
        <w:rPr>
          <w:b/>
          <w:bCs/>
          <w:u w:val="single"/>
        </w:rPr>
      </w:pPr>
      <w:r w:rsidRPr="002B2D8C">
        <w:rPr>
          <w:b/>
          <w:bCs/>
          <w:u w:val="single"/>
        </w:rPr>
        <w:t xml:space="preserve">index: 0xa5a RID: 0xa5a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G.Adkins</w:t>
      </w:r>
      <w:proofErr w:type="spellEnd"/>
      <w:proofErr w:type="gramEnd"/>
      <w:r w:rsidRPr="002B2D8C">
        <w:rPr>
          <w:b/>
          <w:bCs/>
          <w:u w:val="single"/>
        </w:rPr>
        <w:t xml:space="preserve">       Name: Guadalupe Adkins  Desc: mitochondria</w:t>
      </w:r>
    </w:p>
    <w:p w14:paraId="0810112B" w14:textId="77777777" w:rsidR="002B2D8C" w:rsidRPr="002B2D8C" w:rsidRDefault="002B2D8C" w:rsidP="002B2D8C">
      <w:pPr>
        <w:spacing w:after="1" w:line="260" w:lineRule="auto"/>
        <w:ind w:left="-5" w:right="1119"/>
        <w:rPr>
          <w:b/>
          <w:bCs/>
          <w:u w:val="single"/>
        </w:rPr>
      </w:pPr>
      <w:r w:rsidRPr="002B2D8C">
        <w:rPr>
          <w:b/>
          <w:bCs/>
          <w:u w:val="single"/>
        </w:rPr>
        <w:t xml:space="preserve">index: 0xa58 RID: 0xa58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G.Francis</w:t>
      </w:r>
      <w:proofErr w:type="spellEnd"/>
      <w:proofErr w:type="gramEnd"/>
      <w:r w:rsidRPr="002B2D8C">
        <w:rPr>
          <w:b/>
          <w:bCs/>
          <w:u w:val="single"/>
        </w:rPr>
        <w:t xml:space="preserve">      Name: Gretchen Francis  Desc: roach</w:t>
      </w:r>
    </w:p>
    <w:p w14:paraId="6B6F4774" w14:textId="77777777" w:rsidR="002B2D8C" w:rsidRPr="002B2D8C" w:rsidRDefault="002B2D8C" w:rsidP="002B2D8C">
      <w:pPr>
        <w:spacing w:after="1" w:line="260" w:lineRule="auto"/>
        <w:ind w:left="-5" w:right="1119"/>
        <w:rPr>
          <w:b/>
          <w:bCs/>
          <w:u w:val="single"/>
        </w:rPr>
      </w:pPr>
      <w:r w:rsidRPr="002B2D8C">
        <w:rPr>
          <w:b/>
          <w:bCs/>
          <w:u w:val="single"/>
        </w:rPr>
        <w:t xml:space="preserve">index: 0xa45 RID: 0xa45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G.Malone</w:t>
      </w:r>
      <w:proofErr w:type="spellEnd"/>
      <w:proofErr w:type="gramEnd"/>
      <w:r w:rsidRPr="002B2D8C">
        <w:rPr>
          <w:b/>
          <w:bCs/>
          <w:u w:val="single"/>
        </w:rPr>
        <w:t xml:space="preserve">       Name: Gerardo Malone    Desc: </w:t>
      </w:r>
      <w:proofErr w:type="spellStart"/>
      <w:r w:rsidRPr="002B2D8C">
        <w:rPr>
          <w:b/>
          <w:bCs/>
          <w:u w:val="single"/>
        </w:rPr>
        <w:t>pairage</w:t>
      </w:r>
      <w:proofErr w:type="spellEnd"/>
    </w:p>
    <w:p w14:paraId="27152D1F" w14:textId="77777777" w:rsidR="002B2D8C" w:rsidRPr="002B2D8C" w:rsidRDefault="002B2D8C" w:rsidP="002B2D8C">
      <w:pPr>
        <w:spacing w:after="1" w:line="260" w:lineRule="auto"/>
        <w:ind w:left="-5" w:right="1119"/>
        <w:rPr>
          <w:b/>
          <w:bCs/>
          <w:u w:val="single"/>
        </w:rPr>
      </w:pPr>
      <w:r w:rsidRPr="002B2D8C">
        <w:rPr>
          <w:b/>
          <w:bCs/>
          <w:u w:val="single"/>
        </w:rPr>
        <w:t xml:space="preserve">index: 0xa48 RID: 0xa48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G.Turner</w:t>
      </w:r>
      <w:proofErr w:type="spellEnd"/>
      <w:proofErr w:type="gramEnd"/>
      <w:r w:rsidRPr="002B2D8C">
        <w:rPr>
          <w:b/>
          <w:bCs/>
          <w:u w:val="single"/>
        </w:rPr>
        <w:t xml:space="preserve">       Name: Glen Turner       Desc: </w:t>
      </w:r>
      <w:proofErr w:type="spellStart"/>
      <w:r w:rsidRPr="002B2D8C">
        <w:rPr>
          <w:b/>
          <w:bCs/>
          <w:u w:val="single"/>
        </w:rPr>
        <w:t>sophia</w:t>
      </w:r>
      <w:proofErr w:type="spellEnd"/>
    </w:p>
    <w:p w14:paraId="7270BB07" w14:textId="77777777" w:rsidR="002B2D8C" w:rsidRPr="002B2D8C" w:rsidRDefault="002B2D8C" w:rsidP="002B2D8C">
      <w:pPr>
        <w:spacing w:after="1" w:line="260" w:lineRule="auto"/>
        <w:ind w:left="-5" w:right="1119"/>
        <w:rPr>
          <w:b/>
          <w:bCs/>
          <w:u w:val="single"/>
        </w:rPr>
      </w:pPr>
      <w:r w:rsidRPr="002B2D8C">
        <w:rPr>
          <w:b/>
          <w:bCs/>
          <w:u w:val="single"/>
        </w:rPr>
        <w:t xml:space="preserve">index: 0x1f5 RID: 0x1f5 </w:t>
      </w:r>
      <w:proofErr w:type="spellStart"/>
      <w:r w:rsidRPr="002B2D8C">
        <w:rPr>
          <w:b/>
          <w:bCs/>
          <w:u w:val="single"/>
        </w:rPr>
        <w:t>acb</w:t>
      </w:r>
      <w:proofErr w:type="spellEnd"/>
      <w:r w:rsidRPr="002B2D8C">
        <w:rPr>
          <w:b/>
          <w:bCs/>
          <w:u w:val="single"/>
        </w:rPr>
        <w:t xml:space="preserve">: 0x00000215 Account: </w:t>
      </w:r>
      <w:proofErr w:type="gramStart"/>
      <w:r w:rsidRPr="002B2D8C">
        <w:rPr>
          <w:b/>
          <w:bCs/>
          <w:u w:val="single"/>
        </w:rPr>
        <w:t>Guest  Name</w:t>
      </w:r>
      <w:proofErr w:type="gramEnd"/>
      <w:r w:rsidRPr="002B2D8C">
        <w:rPr>
          <w:b/>
          <w:bCs/>
          <w:u w:val="single"/>
        </w:rPr>
        <w:t>: (null)    Desc: Built-in account for guest access to the computer/domain</w:t>
      </w:r>
    </w:p>
    <w:p w14:paraId="69C3E14B" w14:textId="77777777" w:rsidR="002B2D8C" w:rsidRPr="002B2D8C" w:rsidRDefault="002B2D8C" w:rsidP="002B2D8C">
      <w:pPr>
        <w:spacing w:after="1" w:line="260" w:lineRule="auto"/>
        <w:ind w:left="-5" w:right="1119"/>
        <w:rPr>
          <w:b/>
          <w:bCs/>
          <w:u w:val="single"/>
        </w:rPr>
      </w:pPr>
      <w:r w:rsidRPr="002B2D8C">
        <w:rPr>
          <w:b/>
          <w:bCs/>
          <w:u w:val="single"/>
        </w:rPr>
        <w:t xml:space="preserve">index: 0xa47 RID: 0xa47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H.Mclaughlin</w:t>
      </w:r>
      <w:proofErr w:type="spellEnd"/>
      <w:proofErr w:type="gramEnd"/>
      <w:r w:rsidRPr="002B2D8C">
        <w:rPr>
          <w:b/>
          <w:bCs/>
          <w:u w:val="single"/>
        </w:rPr>
        <w:t xml:space="preserve">   Name: Holly Mclaughlin  Desc: pwd:trainmen63</w:t>
      </w:r>
    </w:p>
    <w:p w14:paraId="1AA6EDDD" w14:textId="77777777" w:rsidR="002B2D8C" w:rsidRPr="002B2D8C" w:rsidRDefault="002B2D8C" w:rsidP="002B2D8C">
      <w:pPr>
        <w:spacing w:after="1" w:line="260" w:lineRule="auto"/>
        <w:ind w:left="-5" w:right="1119"/>
        <w:rPr>
          <w:b/>
          <w:bCs/>
          <w:u w:val="single"/>
        </w:rPr>
      </w:pPr>
      <w:r w:rsidRPr="002B2D8C">
        <w:rPr>
          <w:b/>
          <w:bCs/>
          <w:u w:val="single"/>
        </w:rPr>
        <w:t xml:space="preserve">index: 0xa55 RID: 0xa55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I.Robinson</w:t>
      </w:r>
      <w:proofErr w:type="spellEnd"/>
      <w:proofErr w:type="gramEnd"/>
      <w:r w:rsidRPr="002B2D8C">
        <w:rPr>
          <w:b/>
          <w:bCs/>
          <w:u w:val="single"/>
        </w:rPr>
        <w:t xml:space="preserve">     Name: Ian Robinson      Desc: caterpillar</w:t>
      </w:r>
    </w:p>
    <w:p w14:paraId="10FFF52E" w14:textId="77777777" w:rsidR="002B2D8C" w:rsidRPr="002B2D8C" w:rsidRDefault="002B2D8C" w:rsidP="002B2D8C">
      <w:pPr>
        <w:spacing w:after="1" w:line="260" w:lineRule="auto"/>
        <w:ind w:left="-5" w:right="1119"/>
        <w:rPr>
          <w:b/>
          <w:bCs/>
          <w:u w:val="single"/>
        </w:rPr>
      </w:pPr>
      <w:r w:rsidRPr="002B2D8C">
        <w:rPr>
          <w:b/>
          <w:bCs/>
          <w:u w:val="single"/>
        </w:rPr>
        <w:t xml:space="preserve">index: 0xa4e RID: 0xa4e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J.Becker</w:t>
      </w:r>
      <w:proofErr w:type="spellEnd"/>
      <w:proofErr w:type="gramEnd"/>
      <w:r w:rsidRPr="002B2D8C">
        <w:rPr>
          <w:b/>
          <w:bCs/>
          <w:u w:val="single"/>
        </w:rPr>
        <w:t xml:space="preserve">       Name: Jaime Becker      Desc: geodesic</w:t>
      </w:r>
    </w:p>
    <w:p w14:paraId="466D9A89" w14:textId="77777777" w:rsidR="002B2D8C" w:rsidRPr="002B2D8C" w:rsidRDefault="002B2D8C" w:rsidP="002B2D8C">
      <w:pPr>
        <w:spacing w:after="1" w:line="260" w:lineRule="auto"/>
        <w:ind w:left="-5" w:right="1119"/>
        <w:rPr>
          <w:b/>
          <w:bCs/>
          <w:u w:val="single"/>
        </w:rPr>
      </w:pPr>
      <w:r w:rsidRPr="002B2D8C">
        <w:rPr>
          <w:b/>
          <w:bCs/>
          <w:u w:val="single"/>
        </w:rPr>
        <w:t xml:space="preserve">index: 0xa3b RID: 0xa3b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J.Farmer</w:t>
      </w:r>
      <w:proofErr w:type="spellEnd"/>
      <w:proofErr w:type="gramEnd"/>
      <w:r w:rsidRPr="002B2D8C">
        <w:rPr>
          <w:b/>
          <w:bCs/>
          <w:u w:val="single"/>
        </w:rPr>
        <w:t xml:space="preserve">       Name: Jacob Farmer      Desc: vermin</w:t>
      </w:r>
    </w:p>
    <w:p w14:paraId="75CE55C7" w14:textId="77777777" w:rsidR="002B2D8C" w:rsidRPr="002B2D8C" w:rsidRDefault="002B2D8C" w:rsidP="002B2D8C">
      <w:pPr>
        <w:spacing w:after="1" w:line="260" w:lineRule="auto"/>
        <w:ind w:left="-5" w:right="1119"/>
        <w:rPr>
          <w:b/>
          <w:bCs/>
          <w:u w:val="single"/>
        </w:rPr>
      </w:pPr>
      <w:r w:rsidRPr="002B2D8C">
        <w:rPr>
          <w:b/>
          <w:bCs/>
          <w:u w:val="single"/>
        </w:rPr>
        <w:t xml:space="preserve">index: 0xa31 RID: 0xa31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J.Poole</w:t>
      </w:r>
      <w:proofErr w:type="spellEnd"/>
      <w:proofErr w:type="gramEnd"/>
      <w:r w:rsidRPr="002B2D8C">
        <w:rPr>
          <w:b/>
          <w:bCs/>
          <w:u w:val="single"/>
        </w:rPr>
        <w:t xml:space="preserve">        Name: Javier Poole      Desc: despise</w:t>
      </w:r>
    </w:p>
    <w:p w14:paraId="07BDB599" w14:textId="77777777" w:rsidR="002B2D8C" w:rsidRPr="002B2D8C" w:rsidRDefault="002B2D8C" w:rsidP="002B2D8C">
      <w:pPr>
        <w:spacing w:after="1" w:line="260" w:lineRule="auto"/>
        <w:ind w:left="-5" w:right="1119"/>
        <w:rPr>
          <w:b/>
          <w:bCs/>
          <w:u w:val="single"/>
        </w:rPr>
      </w:pPr>
      <w:r w:rsidRPr="002B2D8C">
        <w:rPr>
          <w:b/>
          <w:bCs/>
          <w:u w:val="single"/>
        </w:rPr>
        <w:t xml:space="preserve">index: 0xa59 RID: 0xa59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J.Shaw</w:t>
      </w:r>
      <w:proofErr w:type="spellEnd"/>
      <w:proofErr w:type="gramEnd"/>
      <w:r w:rsidRPr="002B2D8C">
        <w:rPr>
          <w:b/>
          <w:bCs/>
          <w:u w:val="single"/>
        </w:rPr>
        <w:t xml:space="preserve"> Name: Jaime Shaw        Desc: connoisseur</w:t>
      </w:r>
    </w:p>
    <w:p w14:paraId="13EC5D44" w14:textId="77777777" w:rsidR="002B2D8C" w:rsidRPr="002B2D8C" w:rsidRDefault="002B2D8C" w:rsidP="002B2D8C">
      <w:pPr>
        <w:spacing w:after="1" w:line="260" w:lineRule="auto"/>
        <w:ind w:left="-5" w:right="1119"/>
        <w:rPr>
          <w:b/>
          <w:bCs/>
          <w:u w:val="single"/>
        </w:rPr>
      </w:pPr>
      <w:r w:rsidRPr="002B2D8C">
        <w:rPr>
          <w:b/>
          <w:bCs/>
          <w:u w:val="single"/>
        </w:rPr>
        <w:t xml:space="preserve">index: 0xa2e RID: 0xa2e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J.Wheeler</w:t>
      </w:r>
      <w:proofErr w:type="spellEnd"/>
      <w:proofErr w:type="gramEnd"/>
      <w:r w:rsidRPr="002B2D8C">
        <w:rPr>
          <w:b/>
          <w:bCs/>
          <w:u w:val="single"/>
        </w:rPr>
        <w:t xml:space="preserve">      Name: Johnny Wheeler    Desc: rosemary</w:t>
      </w:r>
    </w:p>
    <w:p w14:paraId="6DC2B365" w14:textId="77777777" w:rsidR="002B2D8C" w:rsidRPr="002B2D8C" w:rsidRDefault="002B2D8C" w:rsidP="002B2D8C">
      <w:pPr>
        <w:spacing w:after="1" w:line="260" w:lineRule="auto"/>
        <w:ind w:left="-5" w:right="1119"/>
        <w:rPr>
          <w:b/>
          <w:bCs/>
          <w:u w:val="single"/>
        </w:rPr>
      </w:pPr>
      <w:r w:rsidRPr="002B2D8C">
        <w:rPr>
          <w:b/>
          <w:bCs/>
          <w:u w:val="single"/>
        </w:rPr>
        <w:lastRenderedPageBreak/>
        <w:t xml:space="preserve">index: 0xa4f RID: 0xa4f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K.Perkins</w:t>
      </w:r>
      <w:proofErr w:type="spellEnd"/>
      <w:proofErr w:type="gramEnd"/>
      <w:r w:rsidRPr="002B2D8C">
        <w:rPr>
          <w:b/>
          <w:bCs/>
          <w:u w:val="single"/>
        </w:rPr>
        <w:t xml:space="preserve">      Name: Katie Perkins     Desc: Ireland</w:t>
      </w:r>
    </w:p>
    <w:p w14:paraId="616924A6" w14:textId="77777777" w:rsidR="002B2D8C" w:rsidRPr="002B2D8C" w:rsidRDefault="002B2D8C" w:rsidP="002B2D8C">
      <w:pPr>
        <w:spacing w:after="1" w:line="260" w:lineRule="auto"/>
        <w:ind w:left="-5" w:right="1119"/>
        <w:rPr>
          <w:b/>
          <w:bCs/>
          <w:u w:val="single"/>
        </w:rPr>
      </w:pPr>
      <w:r w:rsidRPr="002B2D8C">
        <w:rPr>
          <w:b/>
          <w:bCs/>
          <w:u w:val="single"/>
        </w:rPr>
        <w:t xml:space="preserve">index: 0xa29 RID: 0xa29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K.Thompson</w:t>
      </w:r>
      <w:proofErr w:type="spellEnd"/>
      <w:proofErr w:type="gramEnd"/>
      <w:r w:rsidRPr="002B2D8C">
        <w:rPr>
          <w:b/>
          <w:bCs/>
          <w:u w:val="single"/>
        </w:rPr>
        <w:t xml:space="preserve">     Name: Karl Thompson     Desc: excitatory</w:t>
      </w:r>
    </w:p>
    <w:p w14:paraId="19AFD0FE" w14:textId="77777777" w:rsidR="002B2D8C" w:rsidRPr="002B2D8C" w:rsidRDefault="002B2D8C" w:rsidP="002B2D8C">
      <w:pPr>
        <w:spacing w:after="1" w:line="260" w:lineRule="auto"/>
        <w:ind w:left="-5" w:right="1119"/>
        <w:rPr>
          <w:b/>
          <w:bCs/>
          <w:u w:val="single"/>
        </w:rPr>
      </w:pPr>
      <w:r w:rsidRPr="002B2D8C">
        <w:rPr>
          <w:b/>
          <w:bCs/>
          <w:u w:val="single"/>
        </w:rPr>
        <w:t xml:space="preserve">index: 0x1f6 RID: 0x1f6 </w:t>
      </w:r>
      <w:proofErr w:type="spellStart"/>
      <w:r w:rsidRPr="002B2D8C">
        <w:rPr>
          <w:b/>
          <w:bCs/>
          <w:u w:val="single"/>
        </w:rPr>
        <w:t>acb</w:t>
      </w:r>
      <w:proofErr w:type="spellEnd"/>
      <w:r w:rsidRPr="002B2D8C">
        <w:rPr>
          <w:b/>
          <w:bCs/>
          <w:u w:val="single"/>
        </w:rPr>
        <w:t xml:space="preserve">: 0x00000011 Account: </w:t>
      </w:r>
      <w:proofErr w:type="spellStart"/>
      <w:r w:rsidRPr="002B2D8C">
        <w:rPr>
          <w:b/>
          <w:bCs/>
          <w:u w:val="single"/>
        </w:rPr>
        <w:t>krbtgt</w:t>
      </w:r>
      <w:proofErr w:type="spellEnd"/>
      <w:r w:rsidRPr="002B2D8C">
        <w:rPr>
          <w:b/>
          <w:bCs/>
          <w:u w:val="single"/>
        </w:rPr>
        <w:t xml:space="preserve"> Name: (</w:t>
      </w:r>
      <w:proofErr w:type="gramStart"/>
      <w:r w:rsidRPr="002B2D8C">
        <w:rPr>
          <w:b/>
          <w:bCs/>
          <w:u w:val="single"/>
        </w:rPr>
        <w:t xml:space="preserve">null)   </w:t>
      </w:r>
      <w:proofErr w:type="gramEnd"/>
      <w:r w:rsidRPr="002B2D8C">
        <w:rPr>
          <w:b/>
          <w:bCs/>
          <w:u w:val="single"/>
        </w:rPr>
        <w:t xml:space="preserve"> Desc: Key Distribution Center Service Account</w:t>
      </w:r>
    </w:p>
    <w:p w14:paraId="08F16E34" w14:textId="77777777" w:rsidR="002B2D8C" w:rsidRPr="002B2D8C" w:rsidRDefault="002B2D8C" w:rsidP="002B2D8C">
      <w:pPr>
        <w:spacing w:after="1" w:line="260" w:lineRule="auto"/>
        <w:ind w:left="-5" w:right="1119"/>
        <w:rPr>
          <w:b/>
          <w:bCs/>
          <w:u w:val="single"/>
        </w:rPr>
      </w:pPr>
      <w:r w:rsidRPr="002B2D8C">
        <w:rPr>
          <w:b/>
          <w:bCs/>
          <w:u w:val="single"/>
        </w:rPr>
        <w:t xml:space="preserve">index: 0xa2b RID: 0xa2b </w:t>
      </w:r>
      <w:proofErr w:type="spellStart"/>
      <w:r w:rsidRPr="002B2D8C">
        <w:rPr>
          <w:b/>
          <w:bCs/>
          <w:u w:val="single"/>
        </w:rPr>
        <w:t>acb</w:t>
      </w:r>
      <w:proofErr w:type="spellEnd"/>
      <w:r w:rsidRPr="002B2D8C">
        <w:rPr>
          <w:b/>
          <w:bCs/>
          <w:u w:val="single"/>
        </w:rPr>
        <w:t xml:space="preserve">: 0x00010210 Account: </w:t>
      </w:r>
      <w:proofErr w:type="spellStart"/>
      <w:proofErr w:type="gramStart"/>
      <w:r w:rsidRPr="002B2D8C">
        <w:rPr>
          <w:b/>
          <w:bCs/>
          <w:u w:val="single"/>
        </w:rPr>
        <w:t>L.Gill</w:t>
      </w:r>
      <w:proofErr w:type="spellEnd"/>
      <w:proofErr w:type="gramEnd"/>
      <w:r w:rsidRPr="002B2D8C">
        <w:rPr>
          <w:b/>
          <w:bCs/>
          <w:u w:val="single"/>
        </w:rPr>
        <w:t xml:space="preserve"> Name: Loren Gill        Desc: </w:t>
      </w:r>
      <w:proofErr w:type="spellStart"/>
      <w:r w:rsidRPr="002B2D8C">
        <w:rPr>
          <w:b/>
          <w:bCs/>
          <w:u w:val="single"/>
        </w:rPr>
        <w:t>tarantara</w:t>
      </w:r>
      <w:proofErr w:type="spellEnd"/>
    </w:p>
    <w:p w14:paraId="311D70C5" w14:textId="77777777" w:rsidR="002B2D8C" w:rsidRPr="002B2D8C" w:rsidRDefault="002B2D8C" w:rsidP="002B2D8C">
      <w:pPr>
        <w:spacing w:after="1" w:line="260" w:lineRule="auto"/>
        <w:ind w:left="-5" w:right="1119"/>
        <w:rPr>
          <w:b/>
          <w:bCs/>
          <w:u w:val="single"/>
        </w:rPr>
      </w:pPr>
      <w:r w:rsidRPr="002B2D8C">
        <w:rPr>
          <w:b/>
          <w:bCs/>
          <w:u w:val="single"/>
        </w:rPr>
        <w:t xml:space="preserve">index: 0xa4a RID: 0xa4a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L.Thornton</w:t>
      </w:r>
      <w:proofErr w:type="spellEnd"/>
      <w:proofErr w:type="gramEnd"/>
      <w:r w:rsidRPr="002B2D8C">
        <w:rPr>
          <w:b/>
          <w:bCs/>
          <w:u w:val="single"/>
        </w:rPr>
        <w:t xml:space="preserve">     Name: Laverne Thornton  Desc: wolf</w:t>
      </w:r>
    </w:p>
    <w:p w14:paraId="517C1207" w14:textId="77777777" w:rsidR="002B2D8C" w:rsidRPr="002B2D8C" w:rsidRDefault="002B2D8C" w:rsidP="002B2D8C">
      <w:pPr>
        <w:spacing w:after="1" w:line="260" w:lineRule="auto"/>
        <w:ind w:left="-5" w:right="1119"/>
        <w:rPr>
          <w:b/>
          <w:bCs/>
          <w:u w:val="single"/>
        </w:rPr>
      </w:pPr>
      <w:r w:rsidRPr="002B2D8C">
        <w:rPr>
          <w:b/>
          <w:bCs/>
          <w:u w:val="single"/>
        </w:rPr>
        <w:t xml:space="preserve">index: 0xa39 RID: 0xa39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L.Washington</w:t>
      </w:r>
      <w:proofErr w:type="spellEnd"/>
      <w:proofErr w:type="gramEnd"/>
      <w:r w:rsidRPr="002B2D8C">
        <w:rPr>
          <w:b/>
          <w:bCs/>
          <w:u w:val="single"/>
        </w:rPr>
        <w:t xml:space="preserve">   Name: Lori Washington   Desc: periphery</w:t>
      </w:r>
    </w:p>
    <w:p w14:paraId="1FCC75EE" w14:textId="77777777" w:rsidR="002B2D8C" w:rsidRPr="002B2D8C" w:rsidRDefault="002B2D8C" w:rsidP="002B2D8C">
      <w:pPr>
        <w:spacing w:after="1" w:line="260" w:lineRule="auto"/>
        <w:ind w:left="-5" w:right="1119"/>
        <w:rPr>
          <w:b/>
          <w:bCs/>
          <w:u w:val="single"/>
        </w:rPr>
      </w:pPr>
      <w:r w:rsidRPr="002B2D8C">
        <w:rPr>
          <w:b/>
          <w:bCs/>
          <w:u w:val="single"/>
        </w:rPr>
        <w:t xml:space="preserve">index: 0xa44 RID: 0xa44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L.Williamson</w:t>
      </w:r>
      <w:proofErr w:type="spellEnd"/>
      <w:proofErr w:type="gramEnd"/>
      <w:r w:rsidRPr="002B2D8C">
        <w:rPr>
          <w:b/>
          <w:bCs/>
          <w:u w:val="single"/>
        </w:rPr>
        <w:t xml:space="preserve">   Name: Larry Williamson  Desc: dill</w:t>
      </w:r>
    </w:p>
    <w:p w14:paraId="01D4E7B5" w14:textId="77777777" w:rsidR="002B2D8C" w:rsidRPr="002B2D8C" w:rsidRDefault="002B2D8C" w:rsidP="002B2D8C">
      <w:pPr>
        <w:spacing w:after="1" w:line="260" w:lineRule="auto"/>
        <w:ind w:left="-5" w:right="1119"/>
        <w:rPr>
          <w:b/>
          <w:bCs/>
          <w:u w:val="single"/>
        </w:rPr>
      </w:pPr>
      <w:r w:rsidRPr="002B2D8C">
        <w:rPr>
          <w:b/>
          <w:bCs/>
          <w:u w:val="single"/>
        </w:rPr>
        <w:t xml:space="preserve">index: 0xa34 RID: 0xa34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M.Adams</w:t>
      </w:r>
      <w:proofErr w:type="spellEnd"/>
      <w:proofErr w:type="gramEnd"/>
      <w:r w:rsidRPr="002B2D8C">
        <w:rPr>
          <w:b/>
          <w:bCs/>
          <w:u w:val="single"/>
        </w:rPr>
        <w:t xml:space="preserve">        Name: Maureen Adams     Desc: phosphine</w:t>
      </w:r>
    </w:p>
    <w:p w14:paraId="5FC9BFBA" w14:textId="77777777" w:rsidR="002B2D8C" w:rsidRPr="002B2D8C" w:rsidRDefault="002B2D8C" w:rsidP="002B2D8C">
      <w:pPr>
        <w:spacing w:after="1" w:line="260" w:lineRule="auto"/>
        <w:ind w:left="-5" w:right="1119"/>
        <w:rPr>
          <w:b/>
          <w:bCs/>
          <w:u w:val="single"/>
        </w:rPr>
      </w:pPr>
      <w:r w:rsidRPr="002B2D8C">
        <w:rPr>
          <w:b/>
          <w:bCs/>
          <w:u w:val="single"/>
        </w:rPr>
        <w:t xml:space="preserve">index: 0xa3f RID: 0xa3f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M.Daniel</w:t>
      </w:r>
      <w:proofErr w:type="spellEnd"/>
      <w:proofErr w:type="gramEnd"/>
      <w:r w:rsidRPr="002B2D8C">
        <w:rPr>
          <w:b/>
          <w:bCs/>
          <w:u w:val="single"/>
        </w:rPr>
        <w:t xml:space="preserve">       Name: Micheal Daniel    Desc: ritual</w:t>
      </w:r>
    </w:p>
    <w:p w14:paraId="59CD2C85" w14:textId="77777777" w:rsidR="002B2D8C" w:rsidRPr="002B2D8C" w:rsidRDefault="002B2D8C" w:rsidP="002B2D8C">
      <w:pPr>
        <w:spacing w:after="1" w:line="260" w:lineRule="auto"/>
        <w:ind w:left="-5" w:right="1119"/>
        <w:rPr>
          <w:b/>
          <w:bCs/>
          <w:u w:val="single"/>
        </w:rPr>
      </w:pPr>
      <w:r w:rsidRPr="002B2D8C">
        <w:rPr>
          <w:b/>
          <w:bCs/>
          <w:u w:val="single"/>
        </w:rPr>
        <w:t xml:space="preserve">index: 0xa46 RID: 0xa46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M.Harrington</w:t>
      </w:r>
      <w:proofErr w:type="spellEnd"/>
      <w:proofErr w:type="gramEnd"/>
      <w:r w:rsidRPr="002B2D8C">
        <w:rPr>
          <w:b/>
          <w:bCs/>
          <w:u w:val="single"/>
        </w:rPr>
        <w:t xml:space="preserve">   Name: Maria Harrington  Desc: omicron</w:t>
      </w:r>
    </w:p>
    <w:p w14:paraId="2F31D504" w14:textId="77777777" w:rsidR="002B2D8C" w:rsidRPr="002B2D8C" w:rsidRDefault="002B2D8C" w:rsidP="002B2D8C">
      <w:pPr>
        <w:spacing w:after="1" w:line="260" w:lineRule="auto"/>
        <w:ind w:left="-5" w:right="1119"/>
        <w:rPr>
          <w:b/>
          <w:bCs/>
          <w:u w:val="single"/>
        </w:rPr>
      </w:pPr>
      <w:r w:rsidRPr="002B2D8C">
        <w:rPr>
          <w:b/>
          <w:bCs/>
          <w:u w:val="single"/>
        </w:rPr>
        <w:t xml:space="preserve">index: 0xa50 RID: 0xa50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M.Murphy</w:t>
      </w:r>
      <w:proofErr w:type="spellEnd"/>
      <w:proofErr w:type="gramEnd"/>
      <w:r w:rsidRPr="002B2D8C">
        <w:rPr>
          <w:b/>
          <w:bCs/>
          <w:u w:val="single"/>
        </w:rPr>
        <w:t xml:space="preserve">       Name: Marsha Murphy     Desc: honeydew</w:t>
      </w:r>
    </w:p>
    <w:p w14:paraId="25C5C71B" w14:textId="77777777" w:rsidR="002B2D8C" w:rsidRPr="002B2D8C" w:rsidRDefault="002B2D8C" w:rsidP="002B2D8C">
      <w:pPr>
        <w:spacing w:after="1" w:line="260" w:lineRule="auto"/>
        <w:ind w:left="-5" w:right="1119"/>
        <w:rPr>
          <w:b/>
          <w:bCs/>
          <w:u w:val="single"/>
        </w:rPr>
      </w:pPr>
      <w:r w:rsidRPr="002B2D8C">
        <w:rPr>
          <w:b/>
          <w:bCs/>
          <w:u w:val="single"/>
        </w:rPr>
        <w:t xml:space="preserve">index: 0xa4d RID: 0xa4d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M.Padilla</w:t>
      </w:r>
      <w:proofErr w:type="spellEnd"/>
      <w:proofErr w:type="gramEnd"/>
      <w:r w:rsidRPr="002B2D8C">
        <w:rPr>
          <w:b/>
          <w:bCs/>
          <w:u w:val="single"/>
        </w:rPr>
        <w:t xml:space="preserve">      Name: Marlon Padilla    Desc: squalid</w:t>
      </w:r>
    </w:p>
    <w:p w14:paraId="2F7429AE" w14:textId="77777777" w:rsidR="002B2D8C" w:rsidRPr="002B2D8C" w:rsidRDefault="002B2D8C" w:rsidP="002B2D8C">
      <w:pPr>
        <w:spacing w:after="1" w:line="260" w:lineRule="auto"/>
        <w:ind w:left="-5" w:right="1119"/>
        <w:rPr>
          <w:b/>
          <w:bCs/>
          <w:u w:val="single"/>
        </w:rPr>
      </w:pPr>
      <w:r w:rsidRPr="002B2D8C">
        <w:rPr>
          <w:b/>
          <w:bCs/>
          <w:u w:val="single"/>
        </w:rPr>
        <w:t xml:space="preserve">index: 0xa3c RID: 0xa3c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M.Paul</w:t>
      </w:r>
      <w:proofErr w:type="spellEnd"/>
      <w:proofErr w:type="gramEnd"/>
      <w:r w:rsidRPr="002B2D8C">
        <w:rPr>
          <w:b/>
          <w:bCs/>
          <w:u w:val="single"/>
        </w:rPr>
        <w:t xml:space="preserve"> Name: Mary Paul Desc: threesome</w:t>
      </w:r>
    </w:p>
    <w:p w14:paraId="166FCE02" w14:textId="77777777" w:rsidR="002B2D8C" w:rsidRPr="002B2D8C" w:rsidRDefault="002B2D8C" w:rsidP="002B2D8C">
      <w:pPr>
        <w:spacing w:after="1" w:line="260" w:lineRule="auto"/>
        <w:ind w:left="-5" w:right="1119"/>
        <w:rPr>
          <w:b/>
          <w:bCs/>
          <w:u w:val="single"/>
        </w:rPr>
      </w:pPr>
      <w:r w:rsidRPr="002B2D8C">
        <w:rPr>
          <w:b/>
          <w:bCs/>
          <w:u w:val="single"/>
        </w:rPr>
        <w:t xml:space="preserve">index: 0xa33 RID: 0xa33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N.Hogan</w:t>
      </w:r>
      <w:proofErr w:type="spellEnd"/>
      <w:proofErr w:type="gramEnd"/>
      <w:r w:rsidRPr="002B2D8C">
        <w:rPr>
          <w:b/>
          <w:bCs/>
          <w:u w:val="single"/>
        </w:rPr>
        <w:t xml:space="preserve">        Name: Nicole Hogan      Desc: brochure</w:t>
      </w:r>
    </w:p>
    <w:p w14:paraId="5A3ED560" w14:textId="77777777" w:rsidR="002B2D8C" w:rsidRPr="002B2D8C" w:rsidRDefault="002B2D8C" w:rsidP="002B2D8C">
      <w:pPr>
        <w:spacing w:after="1" w:line="260" w:lineRule="auto"/>
        <w:ind w:left="-5" w:right="1119"/>
        <w:rPr>
          <w:b/>
          <w:bCs/>
          <w:u w:val="single"/>
        </w:rPr>
      </w:pPr>
      <w:r w:rsidRPr="002B2D8C">
        <w:rPr>
          <w:b/>
          <w:bCs/>
          <w:u w:val="single"/>
        </w:rPr>
        <w:t xml:space="preserve">index: 0xa2c RID: 0xa2c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N.May</w:t>
      </w:r>
      <w:proofErr w:type="spellEnd"/>
      <w:proofErr w:type="gramEnd"/>
      <w:r w:rsidRPr="002B2D8C">
        <w:rPr>
          <w:b/>
          <w:bCs/>
          <w:u w:val="single"/>
        </w:rPr>
        <w:t xml:space="preserve">  Name: Natalie May       Desc: pedophilia</w:t>
      </w:r>
    </w:p>
    <w:p w14:paraId="378CBBFC" w14:textId="77777777" w:rsidR="002B2D8C" w:rsidRPr="002B2D8C" w:rsidRDefault="002B2D8C" w:rsidP="002B2D8C">
      <w:pPr>
        <w:spacing w:after="1" w:line="260" w:lineRule="auto"/>
        <w:ind w:left="-5" w:right="1119"/>
        <w:rPr>
          <w:b/>
          <w:bCs/>
          <w:u w:val="single"/>
        </w:rPr>
      </w:pPr>
      <w:r w:rsidRPr="002B2D8C">
        <w:rPr>
          <w:b/>
          <w:bCs/>
          <w:u w:val="single"/>
        </w:rPr>
        <w:t xml:space="preserve">index: 0xa32 RID: 0xa32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N.Wells</w:t>
      </w:r>
      <w:proofErr w:type="spellEnd"/>
      <w:proofErr w:type="gramEnd"/>
      <w:r w:rsidRPr="002B2D8C">
        <w:rPr>
          <w:b/>
          <w:bCs/>
          <w:u w:val="single"/>
        </w:rPr>
        <w:t xml:space="preserve">        Name: Nettie Wells      Desc: taco</w:t>
      </w:r>
    </w:p>
    <w:p w14:paraId="2D1492E8" w14:textId="77777777" w:rsidR="002B2D8C" w:rsidRPr="002B2D8C" w:rsidRDefault="002B2D8C" w:rsidP="002B2D8C">
      <w:pPr>
        <w:spacing w:after="1" w:line="260" w:lineRule="auto"/>
        <w:ind w:left="-5" w:right="1119"/>
        <w:rPr>
          <w:b/>
          <w:bCs/>
          <w:u w:val="single"/>
        </w:rPr>
      </w:pPr>
      <w:r w:rsidRPr="002B2D8C">
        <w:rPr>
          <w:b/>
          <w:bCs/>
          <w:u w:val="single"/>
        </w:rPr>
        <w:t xml:space="preserve">index: 0xa42 RID: 0xa42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P.Powers</w:t>
      </w:r>
      <w:proofErr w:type="spellEnd"/>
      <w:proofErr w:type="gramEnd"/>
      <w:r w:rsidRPr="002B2D8C">
        <w:rPr>
          <w:b/>
          <w:bCs/>
          <w:u w:val="single"/>
        </w:rPr>
        <w:t xml:space="preserve">       Name: Patti Powers      Desc: shire</w:t>
      </w:r>
    </w:p>
    <w:p w14:paraId="09549864" w14:textId="77777777" w:rsidR="002B2D8C" w:rsidRPr="002B2D8C" w:rsidRDefault="002B2D8C" w:rsidP="002B2D8C">
      <w:pPr>
        <w:spacing w:after="1" w:line="260" w:lineRule="auto"/>
        <w:ind w:left="-5" w:right="1119"/>
        <w:rPr>
          <w:b/>
          <w:bCs/>
          <w:u w:val="single"/>
        </w:rPr>
      </w:pPr>
      <w:r w:rsidRPr="002B2D8C">
        <w:rPr>
          <w:b/>
          <w:bCs/>
          <w:u w:val="single"/>
        </w:rPr>
        <w:t xml:space="preserve">index: 0xa49 RID: 0xa49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P.Rodriquez</w:t>
      </w:r>
      <w:proofErr w:type="spellEnd"/>
      <w:proofErr w:type="gramEnd"/>
      <w:r w:rsidRPr="002B2D8C">
        <w:rPr>
          <w:b/>
          <w:bCs/>
          <w:u w:val="single"/>
        </w:rPr>
        <w:t xml:space="preserve">    Name: Penny Rodriquez   Desc: sought</w:t>
      </w:r>
    </w:p>
    <w:p w14:paraId="0D66DA18" w14:textId="77777777" w:rsidR="002B2D8C" w:rsidRPr="002B2D8C" w:rsidRDefault="002B2D8C" w:rsidP="002B2D8C">
      <w:pPr>
        <w:spacing w:after="1" w:line="260" w:lineRule="auto"/>
        <w:ind w:left="-5" w:right="1119"/>
        <w:rPr>
          <w:b/>
          <w:bCs/>
          <w:u w:val="single"/>
        </w:rPr>
      </w:pPr>
      <w:r w:rsidRPr="002B2D8C">
        <w:rPr>
          <w:b/>
          <w:bCs/>
          <w:u w:val="single"/>
        </w:rPr>
        <w:t xml:space="preserve">index: 0xa54 RID: 0xa54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R.Soto</w:t>
      </w:r>
      <w:proofErr w:type="spellEnd"/>
      <w:proofErr w:type="gramEnd"/>
      <w:r w:rsidRPr="002B2D8C">
        <w:rPr>
          <w:b/>
          <w:bCs/>
          <w:u w:val="single"/>
        </w:rPr>
        <w:t xml:space="preserve"> Name: Rex Soto  Desc: fret</w:t>
      </w:r>
    </w:p>
    <w:p w14:paraId="3DC9932D" w14:textId="77777777" w:rsidR="002B2D8C" w:rsidRPr="002B2D8C" w:rsidRDefault="002B2D8C" w:rsidP="002B2D8C">
      <w:pPr>
        <w:spacing w:after="1" w:line="260" w:lineRule="auto"/>
        <w:ind w:left="-5" w:right="1119"/>
        <w:rPr>
          <w:b/>
          <w:bCs/>
          <w:u w:val="single"/>
        </w:rPr>
      </w:pPr>
      <w:r w:rsidRPr="002B2D8C">
        <w:rPr>
          <w:b/>
          <w:bCs/>
          <w:u w:val="single"/>
        </w:rPr>
        <w:t xml:space="preserve">index: 0xa51 RID: 0xa51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S.Higgins</w:t>
      </w:r>
      <w:proofErr w:type="spellEnd"/>
      <w:proofErr w:type="gramEnd"/>
      <w:r w:rsidRPr="002B2D8C">
        <w:rPr>
          <w:b/>
          <w:bCs/>
          <w:u w:val="single"/>
        </w:rPr>
        <w:t xml:space="preserve">      Name: Sadie Higgins     Desc: night</w:t>
      </w:r>
    </w:p>
    <w:p w14:paraId="791FF19F" w14:textId="77777777" w:rsidR="002B2D8C" w:rsidRPr="002B2D8C" w:rsidRDefault="002B2D8C" w:rsidP="002B2D8C">
      <w:pPr>
        <w:spacing w:after="1" w:line="260" w:lineRule="auto"/>
        <w:ind w:left="-5" w:right="1119"/>
        <w:rPr>
          <w:b/>
          <w:bCs/>
          <w:u w:val="single"/>
        </w:rPr>
      </w:pPr>
      <w:r w:rsidRPr="002B2D8C">
        <w:rPr>
          <w:b/>
          <w:bCs/>
          <w:u w:val="single"/>
        </w:rPr>
        <w:t xml:space="preserve">index: 0xa3a RID: 0xa3a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S.Shelton</w:t>
      </w:r>
      <w:proofErr w:type="spellEnd"/>
      <w:proofErr w:type="gramEnd"/>
      <w:r w:rsidRPr="002B2D8C">
        <w:rPr>
          <w:b/>
          <w:bCs/>
          <w:u w:val="single"/>
        </w:rPr>
        <w:t xml:space="preserve">      Name: Stacy Shelton     Desc: talisman</w:t>
      </w:r>
    </w:p>
    <w:p w14:paraId="59855D84" w14:textId="77777777" w:rsidR="002B2D8C" w:rsidRPr="002B2D8C" w:rsidRDefault="002B2D8C" w:rsidP="002B2D8C">
      <w:pPr>
        <w:spacing w:after="1" w:line="260" w:lineRule="auto"/>
        <w:ind w:left="-5" w:right="1119"/>
        <w:rPr>
          <w:b/>
          <w:bCs/>
          <w:u w:val="single"/>
        </w:rPr>
      </w:pPr>
      <w:r w:rsidRPr="002B2D8C">
        <w:rPr>
          <w:b/>
          <w:bCs/>
          <w:u w:val="single"/>
        </w:rPr>
        <w:t xml:space="preserve">index: 0xa43 RID: 0xa43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S.Wright</w:t>
      </w:r>
      <w:proofErr w:type="spellEnd"/>
      <w:proofErr w:type="gramEnd"/>
      <w:r w:rsidRPr="002B2D8C">
        <w:rPr>
          <w:b/>
          <w:bCs/>
          <w:u w:val="single"/>
        </w:rPr>
        <w:t xml:space="preserve">       Name: Stanley Wright    Desc: </w:t>
      </w:r>
      <w:proofErr w:type="spellStart"/>
      <w:r w:rsidRPr="002B2D8C">
        <w:rPr>
          <w:b/>
          <w:bCs/>
          <w:u w:val="single"/>
        </w:rPr>
        <w:t>til</w:t>
      </w:r>
      <w:proofErr w:type="spellEnd"/>
    </w:p>
    <w:p w14:paraId="6C617B6D" w14:textId="77777777" w:rsidR="002B2D8C" w:rsidRPr="002B2D8C" w:rsidRDefault="002B2D8C" w:rsidP="002B2D8C">
      <w:pPr>
        <w:spacing w:after="1" w:line="260" w:lineRule="auto"/>
        <w:ind w:left="-5" w:right="1119"/>
        <w:rPr>
          <w:b/>
          <w:bCs/>
          <w:u w:val="single"/>
        </w:rPr>
      </w:pPr>
      <w:r w:rsidRPr="002B2D8C">
        <w:rPr>
          <w:b/>
          <w:bCs/>
          <w:u w:val="single"/>
        </w:rPr>
        <w:lastRenderedPageBreak/>
        <w:t xml:space="preserve">index: 0xa38 RID: 0xa38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T.Fuller</w:t>
      </w:r>
      <w:proofErr w:type="spellEnd"/>
      <w:proofErr w:type="gramEnd"/>
      <w:r w:rsidRPr="002B2D8C">
        <w:rPr>
          <w:b/>
          <w:bCs/>
          <w:u w:val="single"/>
        </w:rPr>
        <w:t xml:space="preserve">       Name: Tina Fuller       Desc: working</w:t>
      </w:r>
    </w:p>
    <w:p w14:paraId="72C8E2B4" w14:textId="77777777" w:rsidR="002B2D8C" w:rsidRPr="002B2D8C" w:rsidRDefault="002B2D8C" w:rsidP="002B2D8C">
      <w:pPr>
        <w:spacing w:after="1" w:line="260" w:lineRule="auto"/>
        <w:ind w:left="-5" w:right="1119"/>
        <w:rPr>
          <w:b/>
          <w:bCs/>
          <w:u w:val="single"/>
        </w:rPr>
      </w:pPr>
      <w:r w:rsidRPr="002B2D8C">
        <w:rPr>
          <w:b/>
          <w:bCs/>
          <w:u w:val="single"/>
        </w:rPr>
        <w:t xml:space="preserve">index: 0xa30 RID: 0xa30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T.Oliver</w:t>
      </w:r>
      <w:proofErr w:type="spellEnd"/>
      <w:proofErr w:type="gramEnd"/>
      <w:r w:rsidRPr="002B2D8C">
        <w:rPr>
          <w:b/>
          <w:bCs/>
          <w:u w:val="single"/>
        </w:rPr>
        <w:t xml:space="preserve">       Name: Tommie Oliver     Desc: </w:t>
      </w:r>
      <w:proofErr w:type="spellStart"/>
      <w:r w:rsidRPr="002B2D8C">
        <w:rPr>
          <w:b/>
          <w:bCs/>
          <w:u w:val="single"/>
        </w:rPr>
        <w:t>bucketfull</w:t>
      </w:r>
      <w:proofErr w:type="spellEnd"/>
    </w:p>
    <w:p w14:paraId="1FAE18FD" w14:textId="77777777" w:rsidR="002B2D8C" w:rsidRPr="002B2D8C" w:rsidRDefault="002B2D8C" w:rsidP="002B2D8C">
      <w:pPr>
        <w:spacing w:after="1" w:line="260" w:lineRule="auto"/>
        <w:ind w:left="-5" w:right="1119"/>
        <w:rPr>
          <w:b/>
          <w:bCs/>
          <w:u w:val="single"/>
        </w:rPr>
      </w:pPr>
      <w:r w:rsidRPr="002B2D8C">
        <w:rPr>
          <w:b/>
          <w:bCs/>
          <w:u w:val="single"/>
        </w:rPr>
        <w:t xml:space="preserve">index: 0x455 RID: 0x455 </w:t>
      </w:r>
      <w:proofErr w:type="spellStart"/>
      <w:r w:rsidRPr="002B2D8C">
        <w:rPr>
          <w:b/>
          <w:bCs/>
          <w:u w:val="single"/>
        </w:rPr>
        <w:t>acb</w:t>
      </w:r>
      <w:proofErr w:type="spellEnd"/>
      <w:r w:rsidRPr="002B2D8C">
        <w:rPr>
          <w:b/>
          <w:bCs/>
          <w:u w:val="single"/>
        </w:rPr>
        <w:t>: 0x00000a10 Account: test   Name: Test account      Desc: (null)</w:t>
      </w:r>
    </w:p>
    <w:p w14:paraId="750176A7" w14:textId="77777777" w:rsidR="002B2D8C" w:rsidRPr="002B2D8C" w:rsidRDefault="002B2D8C" w:rsidP="002B2D8C">
      <w:pPr>
        <w:spacing w:after="1" w:line="260" w:lineRule="auto"/>
        <w:ind w:left="-5" w:right="1119"/>
        <w:rPr>
          <w:b/>
          <w:bCs/>
          <w:u w:val="single"/>
        </w:rPr>
      </w:pPr>
      <w:r w:rsidRPr="002B2D8C">
        <w:rPr>
          <w:b/>
          <w:bCs/>
          <w:u w:val="single"/>
        </w:rPr>
        <w:t xml:space="preserve">index: 0xa2a RID: 0xa2a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V.Nelson</w:t>
      </w:r>
      <w:proofErr w:type="spellEnd"/>
      <w:proofErr w:type="gramEnd"/>
      <w:r w:rsidRPr="002B2D8C">
        <w:rPr>
          <w:b/>
          <w:bCs/>
          <w:u w:val="single"/>
        </w:rPr>
        <w:t xml:space="preserve">       Name: Viola Nelson      Desc: </w:t>
      </w:r>
      <w:proofErr w:type="spellStart"/>
      <w:r w:rsidRPr="002B2D8C">
        <w:rPr>
          <w:b/>
          <w:bCs/>
          <w:u w:val="single"/>
        </w:rPr>
        <w:t>sawbelly</w:t>
      </w:r>
      <w:proofErr w:type="spellEnd"/>
    </w:p>
    <w:p w14:paraId="5431CF37" w14:textId="77777777" w:rsidR="002B2D8C" w:rsidRPr="002B2D8C" w:rsidRDefault="002B2D8C" w:rsidP="002B2D8C">
      <w:pPr>
        <w:spacing w:after="1" w:line="260" w:lineRule="auto"/>
        <w:ind w:left="-5" w:right="1119"/>
        <w:rPr>
          <w:b/>
          <w:bCs/>
          <w:u w:val="single"/>
        </w:rPr>
      </w:pPr>
      <w:r w:rsidRPr="002B2D8C">
        <w:rPr>
          <w:b/>
          <w:bCs/>
          <w:u w:val="single"/>
        </w:rPr>
        <w:t xml:space="preserve">index: 0xa2d RID: 0xa2d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W.Holt</w:t>
      </w:r>
      <w:proofErr w:type="spellEnd"/>
      <w:proofErr w:type="gramEnd"/>
      <w:r w:rsidRPr="002B2D8C">
        <w:rPr>
          <w:b/>
          <w:bCs/>
          <w:u w:val="single"/>
        </w:rPr>
        <w:t xml:space="preserve"> Name: Wilbur Holt       Desc: Replication Account</w:t>
      </w:r>
    </w:p>
    <w:p w14:paraId="15E75636" w14:textId="77777777" w:rsidR="002B2D8C" w:rsidRPr="002B2D8C" w:rsidRDefault="002B2D8C" w:rsidP="002B2D8C">
      <w:pPr>
        <w:spacing w:after="1" w:line="260" w:lineRule="auto"/>
        <w:ind w:left="-5" w:right="1119"/>
        <w:rPr>
          <w:b/>
          <w:bCs/>
          <w:u w:val="single"/>
        </w:rPr>
      </w:pPr>
      <w:r w:rsidRPr="002B2D8C">
        <w:rPr>
          <w:b/>
          <w:bCs/>
          <w:u w:val="single"/>
        </w:rPr>
        <w:t xml:space="preserve">index: 0xa36 RID: 0xa36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W.Wolfe</w:t>
      </w:r>
      <w:proofErr w:type="spellEnd"/>
      <w:proofErr w:type="gramEnd"/>
      <w:r w:rsidRPr="002B2D8C">
        <w:rPr>
          <w:b/>
          <w:bCs/>
          <w:u w:val="single"/>
        </w:rPr>
        <w:t xml:space="preserve">        Name: Woodrow Wolfe     Desc: new</w:t>
      </w:r>
    </w:p>
    <w:p w14:paraId="66E3184D" w14:textId="77777777" w:rsidR="002B2D8C" w:rsidRPr="002B2D8C" w:rsidRDefault="002B2D8C" w:rsidP="002B2D8C">
      <w:pPr>
        <w:spacing w:after="1" w:line="260" w:lineRule="auto"/>
        <w:ind w:left="-5" w:right="1119"/>
        <w:rPr>
          <w:b/>
          <w:bCs/>
          <w:u w:val="single"/>
        </w:rPr>
      </w:pPr>
      <w:r w:rsidRPr="002B2D8C">
        <w:rPr>
          <w:b/>
          <w:bCs/>
          <w:u w:val="single"/>
        </w:rPr>
        <w:t xml:space="preserve">index: 0xa35 RID: 0xa35 </w:t>
      </w:r>
      <w:proofErr w:type="spellStart"/>
      <w:r w:rsidRPr="002B2D8C">
        <w:rPr>
          <w:b/>
          <w:bCs/>
          <w:u w:val="single"/>
        </w:rPr>
        <w:t>acb</w:t>
      </w:r>
      <w:proofErr w:type="spellEnd"/>
      <w:r w:rsidRPr="002B2D8C">
        <w:rPr>
          <w:b/>
          <w:bCs/>
          <w:u w:val="single"/>
        </w:rPr>
        <w:t xml:space="preserve">: 0x00000210 Account: </w:t>
      </w:r>
      <w:proofErr w:type="spellStart"/>
      <w:proofErr w:type="gramStart"/>
      <w:r w:rsidRPr="002B2D8C">
        <w:rPr>
          <w:b/>
          <w:bCs/>
          <w:u w:val="single"/>
        </w:rPr>
        <w:t>Y.Marshall</w:t>
      </w:r>
      <w:proofErr w:type="spellEnd"/>
      <w:proofErr w:type="gramEnd"/>
      <w:r w:rsidRPr="002B2D8C">
        <w:rPr>
          <w:b/>
          <w:bCs/>
          <w:u w:val="single"/>
        </w:rPr>
        <w:t xml:space="preserve">     Name: Yvette Marshall   Desc: nearby</w:t>
      </w:r>
    </w:p>
    <w:p w14:paraId="31283523" w14:textId="77777777" w:rsidR="002B2D8C" w:rsidRPr="002B2D8C" w:rsidRDefault="002B2D8C" w:rsidP="002B2D8C">
      <w:pPr>
        <w:spacing w:after="1" w:line="260" w:lineRule="auto"/>
        <w:ind w:left="-5" w:right="1119"/>
        <w:rPr>
          <w:b/>
          <w:bCs/>
          <w:u w:val="single"/>
        </w:rPr>
      </w:pPr>
    </w:p>
    <w:p w14:paraId="6E8B6085"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gramEnd"/>
      <w:r w:rsidRPr="002B2D8C">
        <w:rPr>
          <w:b/>
          <w:bCs/>
          <w:u w:val="single"/>
        </w:rPr>
        <w:t>Administrator] rid:[0x1f4]</w:t>
      </w:r>
    </w:p>
    <w:p w14:paraId="7402C23A"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gramEnd"/>
      <w:r w:rsidRPr="002B2D8C">
        <w:rPr>
          <w:b/>
          <w:bCs/>
          <w:u w:val="single"/>
        </w:rPr>
        <w:t>Guest] rid:[0x1f5]</w:t>
      </w:r>
    </w:p>
    <w:p w14:paraId="28E22B46"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krbtgt</w:t>
      </w:r>
      <w:proofErr w:type="spellEnd"/>
      <w:r w:rsidRPr="002B2D8C">
        <w:rPr>
          <w:b/>
          <w:bCs/>
          <w:u w:val="single"/>
        </w:rPr>
        <w:t>] rid:[0x1f6]</w:t>
      </w:r>
    </w:p>
    <w:p w14:paraId="07A2EE2E"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gramEnd"/>
      <w:r w:rsidRPr="002B2D8C">
        <w:rPr>
          <w:b/>
          <w:bCs/>
          <w:u w:val="single"/>
        </w:rPr>
        <w:t>test] rid:[0x455]</w:t>
      </w:r>
    </w:p>
    <w:p w14:paraId="109814B5"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K.Thompson</w:t>
      </w:r>
      <w:proofErr w:type="spellEnd"/>
      <w:r w:rsidRPr="002B2D8C">
        <w:rPr>
          <w:b/>
          <w:bCs/>
          <w:u w:val="single"/>
        </w:rPr>
        <w:t>] rid:[0xa29]</w:t>
      </w:r>
    </w:p>
    <w:p w14:paraId="355F2DDC"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V.Nelson</w:t>
      </w:r>
      <w:proofErr w:type="spellEnd"/>
      <w:r w:rsidRPr="002B2D8C">
        <w:rPr>
          <w:b/>
          <w:bCs/>
          <w:u w:val="single"/>
        </w:rPr>
        <w:t>] rid:[0xa2a]</w:t>
      </w:r>
    </w:p>
    <w:p w14:paraId="1F6F1D0D"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L.Gill</w:t>
      </w:r>
      <w:proofErr w:type="spellEnd"/>
      <w:r w:rsidRPr="002B2D8C">
        <w:rPr>
          <w:b/>
          <w:bCs/>
          <w:u w:val="single"/>
        </w:rPr>
        <w:t>] rid:[0xa2b]</w:t>
      </w:r>
    </w:p>
    <w:p w14:paraId="04BA442F"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N.May</w:t>
      </w:r>
      <w:proofErr w:type="spellEnd"/>
      <w:r w:rsidRPr="002B2D8C">
        <w:rPr>
          <w:b/>
          <w:bCs/>
          <w:u w:val="single"/>
        </w:rPr>
        <w:t>] rid:[0xa2c]</w:t>
      </w:r>
    </w:p>
    <w:p w14:paraId="78D664FC"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gramEnd"/>
      <w:r w:rsidRPr="002B2D8C">
        <w:rPr>
          <w:b/>
          <w:bCs/>
          <w:u w:val="single"/>
        </w:rPr>
        <w:t>W.Holt] rid:[0xa2d]</w:t>
      </w:r>
    </w:p>
    <w:p w14:paraId="53ED144D"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J.Wheeler</w:t>
      </w:r>
      <w:proofErr w:type="spellEnd"/>
      <w:r w:rsidRPr="002B2D8C">
        <w:rPr>
          <w:b/>
          <w:bCs/>
          <w:u w:val="single"/>
        </w:rPr>
        <w:t>] rid:[0xa2e]</w:t>
      </w:r>
    </w:p>
    <w:p w14:paraId="4930B872"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F.Payne</w:t>
      </w:r>
      <w:proofErr w:type="spellEnd"/>
      <w:r w:rsidRPr="002B2D8C">
        <w:rPr>
          <w:b/>
          <w:bCs/>
          <w:u w:val="single"/>
        </w:rPr>
        <w:t>] rid:[0xa2f]</w:t>
      </w:r>
    </w:p>
    <w:p w14:paraId="6D20CB86"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T.Oliver</w:t>
      </w:r>
      <w:proofErr w:type="spellEnd"/>
      <w:r w:rsidRPr="002B2D8C">
        <w:rPr>
          <w:b/>
          <w:bCs/>
          <w:u w:val="single"/>
        </w:rPr>
        <w:t>] rid:[0xa30]</w:t>
      </w:r>
    </w:p>
    <w:p w14:paraId="1E2CB2EA"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J.Poole</w:t>
      </w:r>
      <w:proofErr w:type="spellEnd"/>
      <w:r w:rsidRPr="002B2D8C">
        <w:rPr>
          <w:b/>
          <w:bCs/>
          <w:u w:val="single"/>
        </w:rPr>
        <w:t>] rid:[0xa31]</w:t>
      </w:r>
    </w:p>
    <w:p w14:paraId="33D88FC1"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N.Wells</w:t>
      </w:r>
      <w:proofErr w:type="spellEnd"/>
      <w:r w:rsidRPr="002B2D8C">
        <w:rPr>
          <w:b/>
          <w:bCs/>
          <w:u w:val="single"/>
        </w:rPr>
        <w:t>] rid:[0xa32]</w:t>
      </w:r>
    </w:p>
    <w:p w14:paraId="160FA34D"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N.Hogan</w:t>
      </w:r>
      <w:proofErr w:type="spellEnd"/>
      <w:r w:rsidRPr="002B2D8C">
        <w:rPr>
          <w:b/>
          <w:bCs/>
          <w:u w:val="single"/>
        </w:rPr>
        <w:t>] rid:[0xa33]</w:t>
      </w:r>
    </w:p>
    <w:p w14:paraId="70F87FAF"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M.Adams</w:t>
      </w:r>
      <w:proofErr w:type="spellEnd"/>
      <w:r w:rsidRPr="002B2D8C">
        <w:rPr>
          <w:b/>
          <w:bCs/>
          <w:u w:val="single"/>
        </w:rPr>
        <w:t>] rid:[0xa34]</w:t>
      </w:r>
    </w:p>
    <w:p w14:paraId="08475E0E"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Y.Marshall</w:t>
      </w:r>
      <w:proofErr w:type="spellEnd"/>
      <w:r w:rsidRPr="002B2D8C">
        <w:rPr>
          <w:b/>
          <w:bCs/>
          <w:u w:val="single"/>
        </w:rPr>
        <w:t>] rid:[0xa35]</w:t>
      </w:r>
    </w:p>
    <w:p w14:paraId="34EFEDC4"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W.Wolfe</w:t>
      </w:r>
      <w:proofErr w:type="spellEnd"/>
      <w:r w:rsidRPr="002B2D8C">
        <w:rPr>
          <w:b/>
          <w:bCs/>
          <w:u w:val="single"/>
        </w:rPr>
        <w:t>] rid:[0xa36]</w:t>
      </w:r>
    </w:p>
    <w:p w14:paraId="73815842"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A.Kennedy</w:t>
      </w:r>
      <w:proofErr w:type="spellEnd"/>
      <w:r w:rsidRPr="002B2D8C">
        <w:rPr>
          <w:b/>
          <w:bCs/>
          <w:u w:val="single"/>
        </w:rPr>
        <w:t>] rid:[0xa37]</w:t>
      </w:r>
    </w:p>
    <w:p w14:paraId="4423D6EF"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T.Fuller</w:t>
      </w:r>
      <w:proofErr w:type="spellEnd"/>
      <w:r w:rsidRPr="002B2D8C">
        <w:rPr>
          <w:b/>
          <w:bCs/>
          <w:u w:val="single"/>
        </w:rPr>
        <w:t>] rid:[0xa38]</w:t>
      </w:r>
    </w:p>
    <w:p w14:paraId="2DF96B83"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L.Washington</w:t>
      </w:r>
      <w:proofErr w:type="spellEnd"/>
      <w:r w:rsidRPr="002B2D8C">
        <w:rPr>
          <w:b/>
          <w:bCs/>
          <w:u w:val="single"/>
        </w:rPr>
        <w:t>] rid:[0xa39]</w:t>
      </w:r>
    </w:p>
    <w:p w14:paraId="549E4E84"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S.Shelton</w:t>
      </w:r>
      <w:proofErr w:type="spellEnd"/>
      <w:r w:rsidRPr="002B2D8C">
        <w:rPr>
          <w:b/>
          <w:bCs/>
          <w:u w:val="single"/>
        </w:rPr>
        <w:t>] rid:[0xa3a]</w:t>
      </w:r>
    </w:p>
    <w:p w14:paraId="5836F432"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J.Farmer</w:t>
      </w:r>
      <w:proofErr w:type="spellEnd"/>
      <w:r w:rsidRPr="002B2D8C">
        <w:rPr>
          <w:b/>
          <w:bCs/>
          <w:u w:val="single"/>
        </w:rPr>
        <w:t>] rid:[0xa3b]</w:t>
      </w:r>
    </w:p>
    <w:p w14:paraId="4F42FEA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M.Paul</w:t>
      </w:r>
      <w:proofErr w:type="spellEnd"/>
      <w:r w:rsidRPr="002B2D8C">
        <w:rPr>
          <w:b/>
          <w:bCs/>
          <w:u w:val="single"/>
        </w:rPr>
        <w:t>] rid:[0xa3c]</w:t>
      </w:r>
    </w:p>
    <w:p w14:paraId="582F1F82"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B.Wong</w:t>
      </w:r>
      <w:proofErr w:type="spellEnd"/>
      <w:r w:rsidRPr="002B2D8C">
        <w:rPr>
          <w:b/>
          <w:bCs/>
          <w:u w:val="single"/>
        </w:rPr>
        <w:t>] rid:[0xa3d]</w:t>
      </w:r>
    </w:p>
    <w:p w14:paraId="22D8A0D6"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D.Ford</w:t>
      </w:r>
      <w:proofErr w:type="spellEnd"/>
      <w:r w:rsidRPr="002B2D8C">
        <w:rPr>
          <w:b/>
          <w:bCs/>
          <w:u w:val="single"/>
        </w:rPr>
        <w:t>] rid:[0xa3e]</w:t>
      </w:r>
    </w:p>
    <w:p w14:paraId="6B9EE6B7"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M.Daniel</w:t>
      </w:r>
      <w:proofErr w:type="spellEnd"/>
      <w:r w:rsidRPr="002B2D8C">
        <w:rPr>
          <w:b/>
          <w:bCs/>
          <w:u w:val="single"/>
        </w:rPr>
        <w:t>] rid:[0xa3f]</w:t>
      </w:r>
    </w:p>
    <w:p w14:paraId="4A05E46E"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D.Brooks</w:t>
      </w:r>
      <w:proofErr w:type="spellEnd"/>
      <w:r w:rsidRPr="002B2D8C">
        <w:rPr>
          <w:b/>
          <w:bCs/>
          <w:u w:val="single"/>
        </w:rPr>
        <w:t>] rid:[0xa40]</w:t>
      </w:r>
    </w:p>
    <w:p w14:paraId="5F1923CE"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B.Rice</w:t>
      </w:r>
      <w:proofErr w:type="spellEnd"/>
      <w:r w:rsidRPr="002B2D8C">
        <w:rPr>
          <w:b/>
          <w:bCs/>
          <w:u w:val="single"/>
        </w:rPr>
        <w:t>] rid:[0xa41]</w:t>
      </w:r>
    </w:p>
    <w:p w14:paraId="627F797D" w14:textId="77777777" w:rsidR="002B2D8C" w:rsidRPr="002B2D8C" w:rsidRDefault="002B2D8C" w:rsidP="002B2D8C">
      <w:pPr>
        <w:spacing w:after="1" w:line="260" w:lineRule="auto"/>
        <w:ind w:left="-5" w:right="1119"/>
        <w:rPr>
          <w:b/>
          <w:bCs/>
          <w:u w:val="single"/>
        </w:rPr>
      </w:pPr>
      <w:proofErr w:type="gramStart"/>
      <w:r w:rsidRPr="002B2D8C">
        <w:rPr>
          <w:b/>
          <w:bCs/>
          <w:u w:val="single"/>
        </w:rPr>
        <w:lastRenderedPageBreak/>
        <w:t>user:[</w:t>
      </w:r>
      <w:proofErr w:type="spellStart"/>
      <w:proofErr w:type="gramEnd"/>
      <w:r w:rsidRPr="002B2D8C">
        <w:rPr>
          <w:b/>
          <w:bCs/>
          <w:u w:val="single"/>
        </w:rPr>
        <w:t>P.Powers</w:t>
      </w:r>
      <w:proofErr w:type="spellEnd"/>
      <w:r w:rsidRPr="002B2D8C">
        <w:rPr>
          <w:b/>
          <w:bCs/>
          <w:u w:val="single"/>
        </w:rPr>
        <w:t>] rid:[0xa42]</w:t>
      </w:r>
    </w:p>
    <w:p w14:paraId="4F64A094"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S.Wright</w:t>
      </w:r>
      <w:proofErr w:type="spellEnd"/>
      <w:r w:rsidRPr="002B2D8C">
        <w:rPr>
          <w:b/>
          <w:bCs/>
          <w:u w:val="single"/>
        </w:rPr>
        <w:t>] rid:[0xa43]</w:t>
      </w:r>
    </w:p>
    <w:p w14:paraId="62712462"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L.Williamson</w:t>
      </w:r>
      <w:proofErr w:type="spellEnd"/>
      <w:r w:rsidRPr="002B2D8C">
        <w:rPr>
          <w:b/>
          <w:bCs/>
          <w:u w:val="single"/>
        </w:rPr>
        <w:t>] rid:[0xa44]</w:t>
      </w:r>
    </w:p>
    <w:p w14:paraId="298D9C8B"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G.Malone</w:t>
      </w:r>
      <w:proofErr w:type="spellEnd"/>
      <w:r w:rsidRPr="002B2D8C">
        <w:rPr>
          <w:b/>
          <w:bCs/>
          <w:u w:val="single"/>
        </w:rPr>
        <w:t>] rid:[0xa45]</w:t>
      </w:r>
    </w:p>
    <w:p w14:paraId="38BB4B46"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M.Harrington</w:t>
      </w:r>
      <w:proofErr w:type="spellEnd"/>
      <w:r w:rsidRPr="002B2D8C">
        <w:rPr>
          <w:b/>
          <w:bCs/>
          <w:u w:val="single"/>
        </w:rPr>
        <w:t>] rid:[0xa46]</w:t>
      </w:r>
    </w:p>
    <w:p w14:paraId="0443A0EA"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H.Mclaughlin</w:t>
      </w:r>
      <w:proofErr w:type="spellEnd"/>
      <w:r w:rsidRPr="002B2D8C">
        <w:rPr>
          <w:b/>
          <w:bCs/>
          <w:u w:val="single"/>
        </w:rPr>
        <w:t>] rid:[0xa47]</w:t>
      </w:r>
    </w:p>
    <w:p w14:paraId="3180D46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G.Turner</w:t>
      </w:r>
      <w:proofErr w:type="spellEnd"/>
      <w:r w:rsidRPr="002B2D8C">
        <w:rPr>
          <w:b/>
          <w:bCs/>
          <w:u w:val="single"/>
        </w:rPr>
        <w:t>] rid:[0xa48]</w:t>
      </w:r>
    </w:p>
    <w:p w14:paraId="36603686"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P.Rodriquez</w:t>
      </w:r>
      <w:proofErr w:type="spellEnd"/>
      <w:r w:rsidRPr="002B2D8C">
        <w:rPr>
          <w:b/>
          <w:bCs/>
          <w:u w:val="single"/>
        </w:rPr>
        <w:t>] rid:[0xa49]</w:t>
      </w:r>
    </w:p>
    <w:p w14:paraId="24188FBE"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L.Thornton</w:t>
      </w:r>
      <w:proofErr w:type="spellEnd"/>
      <w:r w:rsidRPr="002B2D8C">
        <w:rPr>
          <w:b/>
          <w:bCs/>
          <w:u w:val="single"/>
        </w:rPr>
        <w:t>] rid:[0xa4a]</w:t>
      </w:r>
    </w:p>
    <w:p w14:paraId="5D4F366D"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D.Murray</w:t>
      </w:r>
      <w:proofErr w:type="spellEnd"/>
      <w:r w:rsidRPr="002B2D8C">
        <w:rPr>
          <w:b/>
          <w:bCs/>
          <w:u w:val="single"/>
        </w:rPr>
        <w:t>] rid:[0xa4b]</w:t>
      </w:r>
    </w:p>
    <w:p w14:paraId="42E7DB99"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A.Peters</w:t>
      </w:r>
      <w:proofErr w:type="spellEnd"/>
      <w:r w:rsidRPr="002B2D8C">
        <w:rPr>
          <w:b/>
          <w:bCs/>
          <w:u w:val="single"/>
        </w:rPr>
        <w:t>] rid:[0xa4c]</w:t>
      </w:r>
    </w:p>
    <w:p w14:paraId="53E05AEA"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M.Padilla</w:t>
      </w:r>
      <w:proofErr w:type="spellEnd"/>
      <w:r w:rsidRPr="002B2D8C">
        <w:rPr>
          <w:b/>
          <w:bCs/>
          <w:u w:val="single"/>
        </w:rPr>
        <w:t>] rid:[0xa4d]</w:t>
      </w:r>
    </w:p>
    <w:p w14:paraId="610CB725"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J.Becker</w:t>
      </w:r>
      <w:proofErr w:type="spellEnd"/>
      <w:r w:rsidRPr="002B2D8C">
        <w:rPr>
          <w:b/>
          <w:bCs/>
          <w:u w:val="single"/>
        </w:rPr>
        <w:t>] rid:[0xa4e]</w:t>
      </w:r>
    </w:p>
    <w:p w14:paraId="3FDAF51C"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K.Perkins</w:t>
      </w:r>
      <w:proofErr w:type="spellEnd"/>
      <w:r w:rsidRPr="002B2D8C">
        <w:rPr>
          <w:b/>
          <w:bCs/>
          <w:u w:val="single"/>
        </w:rPr>
        <w:t>] rid:[0xa4f]</w:t>
      </w:r>
    </w:p>
    <w:p w14:paraId="4DFA17E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M.Murphy</w:t>
      </w:r>
      <w:proofErr w:type="spellEnd"/>
      <w:r w:rsidRPr="002B2D8C">
        <w:rPr>
          <w:b/>
          <w:bCs/>
          <w:u w:val="single"/>
        </w:rPr>
        <w:t>] rid:[0xa50]</w:t>
      </w:r>
    </w:p>
    <w:p w14:paraId="0E72CB03"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S.Higgins</w:t>
      </w:r>
      <w:proofErr w:type="spellEnd"/>
      <w:r w:rsidRPr="002B2D8C">
        <w:rPr>
          <w:b/>
          <w:bCs/>
          <w:u w:val="single"/>
        </w:rPr>
        <w:t>] rid:[0xa51]</w:t>
      </w:r>
    </w:p>
    <w:p w14:paraId="64E2F56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B.Lewis</w:t>
      </w:r>
      <w:proofErr w:type="spellEnd"/>
      <w:r w:rsidRPr="002B2D8C">
        <w:rPr>
          <w:b/>
          <w:bCs/>
          <w:u w:val="single"/>
        </w:rPr>
        <w:t>] rid:[0xa52]</w:t>
      </w:r>
    </w:p>
    <w:p w14:paraId="71EC420F"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F.Sanders</w:t>
      </w:r>
      <w:proofErr w:type="spellEnd"/>
      <w:r w:rsidRPr="002B2D8C">
        <w:rPr>
          <w:b/>
          <w:bCs/>
          <w:u w:val="single"/>
        </w:rPr>
        <w:t>] rid:[0xa53]</w:t>
      </w:r>
    </w:p>
    <w:p w14:paraId="0FAF1FA8"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R.Soto</w:t>
      </w:r>
      <w:proofErr w:type="spellEnd"/>
      <w:r w:rsidRPr="002B2D8C">
        <w:rPr>
          <w:b/>
          <w:bCs/>
          <w:u w:val="single"/>
        </w:rPr>
        <w:t>] rid:[0xa54]</w:t>
      </w:r>
    </w:p>
    <w:p w14:paraId="4C5E1A37"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I.Robinson</w:t>
      </w:r>
      <w:proofErr w:type="spellEnd"/>
      <w:r w:rsidRPr="002B2D8C">
        <w:rPr>
          <w:b/>
          <w:bCs/>
          <w:u w:val="single"/>
        </w:rPr>
        <w:t>] rid:[0xa55]</w:t>
      </w:r>
    </w:p>
    <w:p w14:paraId="512093EF"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B.Yates</w:t>
      </w:r>
      <w:proofErr w:type="spellEnd"/>
      <w:r w:rsidRPr="002B2D8C">
        <w:rPr>
          <w:b/>
          <w:bCs/>
          <w:u w:val="single"/>
        </w:rPr>
        <w:t>] rid:[0xa56]</w:t>
      </w:r>
    </w:p>
    <w:p w14:paraId="69D81D8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E.Frazier</w:t>
      </w:r>
      <w:proofErr w:type="spellEnd"/>
      <w:r w:rsidRPr="002B2D8C">
        <w:rPr>
          <w:b/>
          <w:bCs/>
          <w:u w:val="single"/>
        </w:rPr>
        <w:t>] rid:[0xa57]</w:t>
      </w:r>
    </w:p>
    <w:p w14:paraId="22F0A400"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G.Francis</w:t>
      </w:r>
      <w:proofErr w:type="spellEnd"/>
      <w:r w:rsidRPr="002B2D8C">
        <w:rPr>
          <w:b/>
          <w:bCs/>
          <w:u w:val="single"/>
        </w:rPr>
        <w:t>] rid:[0xa58]</w:t>
      </w:r>
    </w:p>
    <w:p w14:paraId="04D04814"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J.Shaw</w:t>
      </w:r>
      <w:proofErr w:type="spellEnd"/>
      <w:r w:rsidRPr="002B2D8C">
        <w:rPr>
          <w:b/>
          <w:bCs/>
          <w:u w:val="single"/>
        </w:rPr>
        <w:t>] rid:[0xa59]</w:t>
      </w:r>
    </w:p>
    <w:p w14:paraId="4569E3F5" w14:textId="77777777" w:rsidR="002B2D8C" w:rsidRPr="002B2D8C" w:rsidRDefault="002B2D8C" w:rsidP="002B2D8C">
      <w:pPr>
        <w:spacing w:after="1" w:line="260" w:lineRule="auto"/>
        <w:ind w:left="-5" w:right="1119"/>
        <w:rPr>
          <w:b/>
          <w:bCs/>
          <w:u w:val="single"/>
        </w:rPr>
      </w:pPr>
      <w:proofErr w:type="gramStart"/>
      <w:r w:rsidRPr="002B2D8C">
        <w:rPr>
          <w:b/>
          <w:bCs/>
          <w:u w:val="single"/>
        </w:rPr>
        <w:t>user:[</w:t>
      </w:r>
      <w:proofErr w:type="spellStart"/>
      <w:proofErr w:type="gramEnd"/>
      <w:r w:rsidRPr="002B2D8C">
        <w:rPr>
          <w:b/>
          <w:bCs/>
          <w:u w:val="single"/>
        </w:rPr>
        <w:t>G.Adkins</w:t>
      </w:r>
      <w:proofErr w:type="spellEnd"/>
      <w:r w:rsidRPr="002B2D8C">
        <w:rPr>
          <w:b/>
          <w:bCs/>
          <w:u w:val="single"/>
        </w:rPr>
        <w:t>] rid:[0xa5a]</w:t>
      </w:r>
    </w:p>
    <w:p w14:paraId="0A5B0CCB" w14:textId="77777777" w:rsidR="002B2D8C" w:rsidRPr="002B2D8C" w:rsidRDefault="002B2D8C" w:rsidP="002B2D8C">
      <w:pPr>
        <w:spacing w:after="1" w:line="260" w:lineRule="auto"/>
        <w:ind w:left="-5" w:right="1119"/>
        <w:rPr>
          <w:b/>
          <w:bCs/>
          <w:u w:val="single"/>
        </w:rPr>
      </w:pPr>
    </w:p>
    <w:p w14:paraId="6206729A"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Share</w:t>
      </w:r>
      <w:proofErr w:type="gramEnd"/>
      <w:r w:rsidRPr="002B2D8C">
        <w:rPr>
          <w:b/>
          <w:bCs/>
          <w:u w:val="single"/>
        </w:rPr>
        <w:t xml:space="preserve"> Enumeration on 192.168.10.1 )=================================</w:t>
      </w:r>
    </w:p>
    <w:p w14:paraId="2C677A41"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18C9D034" w14:textId="77777777" w:rsidR="002B2D8C" w:rsidRPr="002B2D8C" w:rsidRDefault="002B2D8C" w:rsidP="002B2D8C">
      <w:pPr>
        <w:spacing w:after="1" w:line="260" w:lineRule="auto"/>
        <w:ind w:left="-5" w:right="1119"/>
        <w:rPr>
          <w:b/>
          <w:bCs/>
          <w:u w:val="single"/>
        </w:rPr>
      </w:pPr>
      <w:proofErr w:type="spellStart"/>
      <w:r w:rsidRPr="002B2D8C">
        <w:rPr>
          <w:b/>
          <w:bCs/>
          <w:u w:val="single"/>
        </w:rPr>
        <w:t>do_connect</w:t>
      </w:r>
      <w:proofErr w:type="spellEnd"/>
      <w:r w:rsidRPr="002B2D8C">
        <w:rPr>
          <w:b/>
          <w:bCs/>
          <w:u w:val="single"/>
        </w:rPr>
        <w:t xml:space="preserve">: Connection to 192.168.10.1 failed (Error NT_STATUS_RESOURCE_NAME_NOT_FOUND)                                                                                                                           </w:t>
      </w:r>
    </w:p>
    <w:p w14:paraId="11452466" w14:textId="77777777" w:rsidR="002B2D8C" w:rsidRPr="002B2D8C" w:rsidRDefault="002B2D8C" w:rsidP="002B2D8C">
      <w:pPr>
        <w:spacing w:after="1" w:line="260" w:lineRule="auto"/>
        <w:ind w:left="-5" w:right="1119"/>
        <w:rPr>
          <w:b/>
          <w:bCs/>
          <w:u w:val="single"/>
        </w:rPr>
      </w:pPr>
    </w:p>
    <w:p w14:paraId="249217CD"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spellStart"/>
      <w:r w:rsidRPr="002B2D8C">
        <w:rPr>
          <w:b/>
          <w:bCs/>
          <w:u w:val="single"/>
        </w:rPr>
        <w:t>Sharename</w:t>
      </w:r>
      <w:proofErr w:type="spellEnd"/>
      <w:r w:rsidRPr="002B2D8C">
        <w:rPr>
          <w:b/>
          <w:bCs/>
          <w:u w:val="single"/>
        </w:rPr>
        <w:t xml:space="preserve">       Type      Comment</w:t>
      </w:r>
    </w:p>
    <w:p w14:paraId="13A7D689" w14:textId="77777777" w:rsidR="002B2D8C" w:rsidRPr="002B2D8C" w:rsidRDefault="002B2D8C" w:rsidP="002B2D8C">
      <w:pPr>
        <w:spacing w:after="1" w:line="260" w:lineRule="auto"/>
        <w:ind w:left="-5" w:right="1119"/>
        <w:rPr>
          <w:b/>
          <w:bCs/>
          <w:u w:val="single"/>
        </w:rPr>
      </w:pPr>
      <w:r w:rsidRPr="002B2D8C">
        <w:rPr>
          <w:b/>
          <w:bCs/>
          <w:u w:val="single"/>
        </w:rPr>
        <w:t xml:space="preserve">        ---------       ----      -------</w:t>
      </w:r>
    </w:p>
    <w:p w14:paraId="28DE0F0D" w14:textId="77777777" w:rsidR="002B2D8C" w:rsidRPr="002B2D8C" w:rsidRDefault="002B2D8C" w:rsidP="002B2D8C">
      <w:pPr>
        <w:spacing w:after="1" w:line="260" w:lineRule="auto"/>
        <w:ind w:left="-5" w:right="1119"/>
        <w:rPr>
          <w:b/>
          <w:bCs/>
          <w:u w:val="single"/>
        </w:rPr>
      </w:pPr>
      <w:r w:rsidRPr="002B2D8C">
        <w:rPr>
          <w:b/>
          <w:bCs/>
          <w:u w:val="single"/>
        </w:rPr>
        <w:t xml:space="preserve">        ADMIN$          Disk      Remote Admin</w:t>
      </w:r>
    </w:p>
    <w:p w14:paraId="69F431EC" w14:textId="77777777" w:rsidR="002B2D8C" w:rsidRPr="002B2D8C" w:rsidRDefault="002B2D8C" w:rsidP="002B2D8C">
      <w:pPr>
        <w:spacing w:after="1" w:line="260" w:lineRule="auto"/>
        <w:ind w:left="-5" w:right="1119"/>
        <w:rPr>
          <w:b/>
          <w:bCs/>
          <w:u w:val="single"/>
        </w:rPr>
      </w:pPr>
      <w:r w:rsidRPr="002B2D8C">
        <w:rPr>
          <w:b/>
          <w:bCs/>
          <w:u w:val="single"/>
        </w:rPr>
        <w:t xml:space="preserve">        C$              Disk      Default share</w:t>
      </w:r>
    </w:p>
    <w:p w14:paraId="582C2085" w14:textId="77777777" w:rsidR="002B2D8C" w:rsidRPr="002B2D8C" w:rsidRDefault="002B2D8C" w:rsidP="002B2D8C">
      <w:pPr>
        <w:spacing w:after="1" w:line="260" w:lineRule="auto"/>
        <w:ind w:left="-5" w:right="1119"/>
        <w:rPr>
          <w:b/>
          <w:bCs/>
          <w:u w:val="single"/>
        </w:rPr>
      </w:pPr>
      <w:r w:rsidRPr="002B2D8C">
        <w:rPr>
          <w:b/>
          <w:bCs/>
          <w:u w:val="single"/>
        </w:rPr>
        <w:t xml:space="preserve">        Fileshare1      Disk      </w:t>
      </w:r>
    </w:p>
    <w:p w14:paraId="2FE87CD6" w14:textId="77777777" w:rsidR="002B2D8C" w:rsidRPr="002B2D8C" w:rsidRDefault="002B2D8C" w:rsidP="002B2D8C">
      <w:pPr>
        <w:spacing w:after="1" w:line="260" w:lineRule="auto"/>
        <w:ind w:left="-5" w:right="1119"/>
        <w:rPr>
          <w:b/>
          <w:bCs/>
          <w:u w:val="single"/>
        </w:rPr>
      </w:pPr>
      <w:r w:rsidRPr="002B2D8C">
        <w:rPr>
          <w:b/>
          <w:bCs/>
          <w:u w:val="single"/>
        </w:rPr>
        <w:t xml:space="preserve">        Fileshare2      Disk      </w:t>
      </w:r>
    </w:p>
    <w:p w14:paraId="0509F483" w14:textId="77777777" w:rsidR="002B2D8C" w:rsidRPr="002B2D8C" w:rsidRDefault="002B2D8C" w:rsidP="002B2D8C">
      <w:pPr>
        <w:spacing w:after="1" w:line="260" w:lineRule="auto"/>
        <w:ind w:left="-5" w:right="1119"/>
        <w:rPr>
          <w:b/>
          <w:bCs/>
          <w:u w:val="single"/>
        </w:rPr>
      </w:pPr>
      <w:r w:rsidRPr="002B2D8C">
        <w:rPr>
          <w:b/>
          <w:bCs/>
          <w:u w:val="single"/>
        </w:rPr>
        <w:t xml:space="preserve">        HR              Disk      </w:t>
      </w:r>
    </w:p>
    <w:p w14:paraId="69F6061A" w14:textId="77777777" w:rsidR="002B2D8C" w:rsidRPr="002B2D8C" w:rsidRDefault="002B2D8C" w:rsidP="002B2D8C">
      <w:pPr>
        <w:spacing w:after="1" w:line="260" w:lineRule="auto"/>
        <w:ind w:left="-5" w:right="1119"/>
        <w:rPr>
          <w:b/>
          <w:bCs/>
          <w:u w:val="single"/>
        </w:rPr>
      </w:pPr>
      <w:r w:rsidRPr="002B2D8C">
        <w:rPr>
          <w:b/>
          <w:bCs/>
          <w:u w:val="single"/>
        </w:rPr>
        <w:t xml:space="preserve">        IPC$            IPC       Remote IPC</w:t>
      </w:r>
    </w:p>
    <w:p w14:paraId="1E54FC59" w14:textId="77777777" w:rsidR="002B2D8C" w:rsidRPr="002B2D8C" w:rsidRDefault="002B2D8C" w:rsidP="002B2D8C">
      <w:pPr>
        <w:spacing w:after="1" w:line="260" w:lineRule="auto"/>
        <w:ind w:left="-5" w:right="1119"/>
        <w:rPr>
          <w:b/>
          <w:bCs/>
          <w:u w:val="single"/>
        </w:rPr>
      </w:pPr>
      <w:r w:rsidRPr="002B2D8C">
        <w:rPr>
          <w:b/>
          <w:bCs/>
          <w:u w:val="single"/>
        </w:rPr>
        <w:t xml:space="preserve">        NETLOGON        Disk      Logon server share </w:t>
      </w:r>
    </w:p>
    <w:p w14:paraId="3D61A133" w14:textId="77777777" w:rsidR="002B2D8C" w:rsidRPr="002B2D8C" w:rsidRDefault="002B2D8C" w:rsidP="002B2D8C">
      <w:pPr>
        <w:spacing w:after="1" w:line="260" w:lineRule="auto"/>
        <w:ind w:left="-5" w:right="1119"/>
        <w:rPr>
          <w:b/>
          <w:bCs/>
          <w:u w:val="single"/>
        </w:rPr>
      </w:pPr>
      <w:r w:rsidRPr="002B2D8C">
        <w:rPr>
          <w:b/>
          <w:bCs/>
          <w:u w:val="single"/>
        </w:rPr>
        <w:t xml:space="preserve">        Resources       Disk      </w:t>
      </w:r>
    </w:p>
    <w:p w14:paraId="6571E436" w14:textId="77777777" w:rsidR="002B2D8C" w:rsidRPr="002B2D8C" w:rsidRDefault="002B2D8C" w:rsidP="002B2D8C">
      <w:pPr>
        <w:spacing w:after="1" w:line="260" w:lineRule="auto"/>
        <w:ind w:left="-5" w:right="1119"/>
        <w:rPr>
          <w:b/>
          <w:bCs/>
          <w:u w:val="single"/>
        </w:rPr>
      </w:pPr>
      <w:r w:rsidRPr="002B2D8C">
        <w:rPr>
          <w:b/>
          <w:bCs/>
          <w:u w:val="single"/>
        </w:rPr>
        <w:t xml:space="preserve">        SYSVOL          Disk      Logon server share </w:t>
      </w:r>
    </w:p>
    <w:p w14:paraId="5D4CDEC8" w14:textId="77777777" w:rsidR="002B2D8C" w:rsidRPr="002B2D8C" w:rsidRDefault="002B2D8C" w:rsidP="002B2D8C">
      <w:pPr>
        <w:spacing w:after="1" w:line="260" w:lineRule="auto"/>
        <w:ind w:left="-5" w:right="1119"/>
        <w:rPr>
          <w:b/>
          <w:bCs/>
          <w:u w:val="single"/>
        </w:rPr>
      </w:pPr>
      <w:r w:rsidRPr="002B2D8C">
        <w:rPr>
          <w:b/>
          <w:bCs/>
          <w:u w:val="single"/>
        </w:rPr>
        <w:t xml:space="preserve">        SYSVOL2         Disk      </w:t>
      </w:r>
    </w:p>
    <w:p w14:paraId="690B7F76" w14:textId="77777777" w:rsidR="002B2D8C" w:rsidRPr="002B2D8C" w:rsidRDefault="002B2D8C" w:rsidP="002B2D8C">
      <w:pPr>
        <w:spacing w:after="1" w:line="260" w:lineRule="auto"/>
        <w:ind w:left="-5" w:right="1119"/>
        <w:rPr>
          <w:b/>
          <w:bCs/>
          <w:u w:val="single"/>
        </w:rPr>
      </w:pPr>
      <w:r w:rsidRPr="002B2D8C">
        <w:rPr>
          <w:b/>
          <w:bCs/>
          <w:u w:val="single"/>
        </w:rPr>
        <w:lastRenderedPageBreak/>
        <w:t>Reconnecting with SMB1 for workgroup listing.</w:t>
      </w:r>
    </w:p>
    <w:p w14:paraId="7925C5C7" w14:textId="77777777" w:rsidR="002B2D8C" w:rsidRPr="002B2D8C" w:rsidRDefault="002B2D8C" w:rsidP="002B2D8C">
      <w:pPr>
        <w:spacing w:after="1" w:line="260" w:lineRule="auto"/>
        <w:ind w:left="-5" w:right="1119"/>
        <w:rPr>
          <w:b/>
          <w:bCs/>
          <w:u w:val="single"/>
        </w:rPr>
      </w:pPr>
      <w:r w:rsidRPr="002B2D8C">
        <w:rPr>
          <w:b/>
          <w:bCs/>
          <w:u w:val="single"/>
        </w:rPr>
        <w:t xml:space="preserve">Unable to connect with SMB1 -- no workgroup </w:t>
      </w:r>
      <w:proofErr w:type="gramStart"/>
      <w:r w:rsidRPr="002B2D8C">
        <w:rPr>
          <w:b/>
          <w:bCs/>
          <w:u w:val="single"/>
        </w:rPr>
        <w:t>available</w:t>
      </w:r>
      <w:proofErr w:type="gramEnd"/>
    </w:p>
    <w:p w14:paraId="3921636C" w14:textId="77777777" w:rsidR="002B2D8C" w:rsidRPr="002B2D8C" w:rsidRDefault="002B2D8C" w:rsidP="002B2D8C">
      <w:pPr>
        <w:spacing w:after="1" w:line="260" w:lineRule="auto"/>
        <w:ind w:left="-5" w:right="1119"/>
        <w:rPr>
          <w:b/>
          <w:bCs/>
          <w:u w:val="single"/>
        </w:rPr>
      </w:pPr>
    </w:p>
    <w:p w14:paraId="50EFF116" w14:textId="77777777" w:rsidR="002B2D8C" w:rsidRPr="002B2D8C" w:rsidRDefault="002B2D8C" w:rsidP="002B2D8C">
      <w:pPr>
        <w:spacing w:after="1" w:line="260" w:lineRule="auto"/>
        <w:ind w:left="-5" w:right="1119"/>
        <w:rPr>
          <w:b/>
          <w:bCs/>
          <w:u w:val="single"/>
        </w:rPr>
      </w:pPr>
      <w:r w:rsidRPr="002B2D8C">
        <w:rPr>
          <w:b/>
          <w:bCs/>
          <w:u w:val="single"/>
        </w:rPr>
        <w:t xml:space="preserve">[+] Attempting to map shares on 192.168.10.1                                                                                                                                                                      </w:t>
      </w:r>
    </w:p>
    <w:p w14:paraId="2000C471"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587CE8A8" w14:textId="77777777" w:rsidR="002B2D8C" w:rsidRPr="002B2D8C" w:rsidRDefault="002B2D8C" w:rsidP="002B2D8C">
      <w:pPr>
        <w:spacing w:after="1" w:line="260" w:lineRule="auto"/>
        <w:ind w:left="-5" w:right="1119"/>
        <w:rPr>
          <w:b/>
          <w:bCs/>
          <w:u w:val="single"/>
        </w:rPr>
      </w:pPr>
      <w:r w:rsidRPr="002B2D8C">
        <w:rPr>
          <w:b/>
          <w:bCs/>
          <w:u w:val="single"/>
        </w:rPr>
        <w:t xml:space="preserve">//192.168.10.1/ADMIN$   Mapping: DENIED Listing: N/A Writing: N/A                                                                                                                                                 </w:t>
      </w:r>
    </w:p>
    <w:p w14:paraId="4AF66B6B" w14:textId="77777777" w:rsidR="002B2D8C" w:rsidRPr="002B2D8C" w:rsidRDefault="002B2D8C" w:rsidP="002B2D8C">
      <w:pPr>
        <w:spacing w:after="1" w:line="260" w:lineRule="auto"/>
        <w:ind w:left="-5" w:right="1119"/>
        <w:rPr>
          <w:b/>
          <w:bCs/>
          <w:u w:val="single"/>
        </w:rPr>
      </w:pPr>
      <w:r w:rsidRPr="002B2D8C">
        <w:rPr>
          <w:b/>
          <w:bCs/>
          <w:u w:val="single"/>
        </w:rPr>
        <w:t>//192.168.10.1/C$       Mapping: DENIED Listing: N/A Writing: N/A</w:t>
      </w:r>
    </w:p>
    <w:p w14:paraId="6A83C168" w14:textId="77777777" w:rsidR="002B2D8C" w:rsidRPr="002B2D8C" w:rsidRDefault="002B2D8C" w:rsidP="002B2D8C">
      <w:pPr>
        <w:spacing w:after="1" w:line="260" w:lineRule="auto"/>
        <w:ind w:left="-5" w:right="1119"/>
        <w:rPr>
          <w:b/>
          <w:bCs/>
          <w:u w:val="single"/>
        </w:rPr>
      </w:pPr>
      <w:r w:rsidRPr="002B2D8C">
        <w:rPr>
          <w:b/>
          <w:bCs/>
          <w:u w:val="single"/>
        </w:rPr>
        <w:t>//192.168.10.1/Fileshare1       Mapping: OK Listing: OK Writing: N/A</w:t>
      </w:r>
    </w:p>
    <w:p w14:paraId="5B9FB54E" w14:textId="77777777" w:rsidR="002B2D8C" w:rsidRPr="002B2D8C" w:rsidRDefault="002B2D8C" w:rsidP="002B2D8C">
      <w:pPr>
        <w:spacing w:after="1" w:line="260" w:lineRule="auto"/>
        <w:ind w:left="-5" w:right="1119"/>
        <w:rPr>
          <w:b/>
          <w:bCs/>
          <w:u w:val="single"/>
        </w:rPr>
      </w:pPr>
      <w:r w:rsidRPr="002B2D8C">
        <w:rPr>
          <w:b/>
          <w:bCs/>
          <w:u w:val="single"/>
        </w:rPr>
        <w:t>//192.168.10.1/Fileshare2       Mapping: OK Listing: OK Writing: N/A</w:t>
      </w:r>
    </w:p>
    <w:p w14:paraId="18FB5B36" w14:textId="77777777" w:rsidR="002B2D8C" w:rsidRPr="002B2D8C" w:rsidRDefault="002B2D8C" w:rsidP="002B2D8C">
      <w:pPr>
        <w:spacing w:after="1" w:line="260" w:lineRule="auto"/>
        <w:ind w:left="-5" w:right="1119"/>
        <w:rPr>
          <w:b/>
          <w:bCs/>
          <w:u w:val="single"/>
        </w:rPr>
      </w:pPr>
      <w:r w:rsidRPr="002B2D8C">
        <w:rPr>
          <w:b/>
          <w:bCs/>
          <w:u w:val="single"/>
        </w:rPr>
        <w:t>//192.168.10.1/HR       Mapping: OK Listing: OK Writing: N/A</w:t>
      </w:r>
    </w:p>
    <w:p w14:paraId="7DE6F357" w14:textId="77777777" w:rsidR="002B2D8C" w:rsidRPr="002B2D8C" w:rsidRDefault="002B2D8C" w:rsidP="002B2D8C">
      <w:pPr>
        <w:spacing w:after="1" w:line="260" w:lineRule="auto"/>
        <w:ind w:left="-5" w:right="1119"/>
        <w:rPr>
          <w:b/>
          <w:bCs/>
          <w:u w:val="single"/>
        </w:rPr>
      </w:pPr>
    </w:p>
    <w:p w14:paraId="201250CF" w14:textId="77777777" w:rsidR="002B2D8C" w:rsidRPr="002B2D8C" w:rsidRDefault="002B2D8C" w:rsidP="002B2D8C">
      <w:pPr>
        <w:spacing w:after="1" w:line="260" w:lineRule="auto"/>
        <w:ind w:left="-5" w:right="1119"/>
        <w:rPr>
          <w:b/>
          <w:bCs/>
          <w:u w:val="single"/>
        </w:rPr>
      </w:pPr>
      <w:r w:rsidRPr="002B2D8C">
        <w:rPr>
          <w:b/>
          <w:bCs/>
          <w:u w:val="single"/>
        </w:rPr>
        <w:t xml:space="preserve">[E] Can't understand response:                                                                                                                                                                                    </w:t>
      </w:r>
    </w:p>
    <w:p w14:paraId="79B2E6F1"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5F52B245" w14:textId="77777777" w:rsidR="002B2D8C" w:rsidRPr="002B2D8C" w:rsidRDefault="002B2D8C" w:rsidP="002B2D8C">
      <w:pPr>
        <w:spacing w:after="1" w:line="260" w:lineRule="auto"/>
        <w:ind w:left="-5" w:right="1119"/>
        <w:rPr>
          <w:b/>
          <w:bCs/>
          <w:u w:val="single"/>
        </w:rPr>
      </w:pPr>
      <w:r w:rsidRPr="002B2D8C">
        <w:rPr>
          <w:b/>
          <w:bCs/>
          <w:u w:val="single"/>
        </w:rPr>
        <w:t xml:space="preserve">NT_STATUS_NO_SUCH_FILE listing \*                                                                                                                                                                                 </w:t>
      </w:r>
    </w:p>
    <w:p w14:paraId="028DF1B0" w14:textId="77777777" w:rsidR="002B2D8C" w:rsidRPr="002B2D8C" w:rsidRDefault="002B2D8C" w:rsidP="002B2D8C">
      <w:pPr>
        <w:spacing w:after="1" w:line="260" w:lineRule="auto"/>
        <w:ind w:left="-5" w:right="1119"/>
        <w:rPr>
          <w:b/>
          <w:bCs/>
          <w:u w:val="single"/>
        </w:rPr>
      </w:pPr>
      <w:r w:rsidRPr="002B2D8C">
        <w:rPr>
          <w:b/>
          <w:bCs/>
          <w:u w:val="single"/>
        </w:rPr>
        <w:t>//192.168.10.1/IPC$     Mapping: N/A Listing: N/A Writing: N/A</w:t>
      </w:r>
    </w:p>
    <w:p w14:paraId="1A7DA0A4" w14:textId="77777777" w:rsidR="002B2D8C" w:rsidRPr="002B2D8C" w:rsidRDefault="002B2D8C" w:rsidP="002B2D8C">
      <w:pPr>
        <w:spacing w:after="1" w:line="260" w:lineRule="auto"/>
        <w:ind w:left="-5" w:right="1119"/>
        <w:rPr>
          <w:b/>
          <w:bCs/>
          <w:u w:val="single"/>
        </w:rPr>
      </w:pPr>
      <w:r w:rsidRPr="002B2D8C">
        <w:rPr>
          <w:b/>
          <w:bCs/>
          <w:u w:val="single"/>
        </w:rPr>
        <w:t>//192.168.10.1/NETLOGON Mapping: OK Listing: OK Writing: N/A</w:t>
      </w:r>
    </w:p>
    <w:p w14:paraId="608873CB" w14:textId="77777777" w:rsidR="002B2D8C" w:rsidRPr="002B2D8C" w:rsidRDefault="002B2D8C" w:rsidP="002B2D8C">
      <w:pPr>
        <w:spacing w:after="1" w:line="260" w:lineRule="auto"/>
        <w:ind w:left="-5" w:right="1119"/>
        <w:rPr>
          <w:b/>
          <w:bCs/>
          <w:u w:val="single"/>
        </w:rPr>
      </w:pPr>
      <w:r w:rsidRPr="002B2D8C">
        <w:rPr>
          <w:b/>
          <w:bCs/>
          <w:u w:val="single"/>
        </w:rPr>
        <w:t>//192.168.10.1/Resources        Mapping: OK Listing: OK Writing: N/A</w:t>
      </w:r>
    </w:p>
    <w:p w14:paraId="6DCF16C6" w14:textId="77777777" w:rsidR="002B2D8C" w:rsidRPr="002B2D8C" w:rsidRDefault="002B2D8C" w:rsidP="002B2D8C">
      <w:pPr>
        <w:spacing w:after="1" w:line="260" w:lineRule="auto"/>
        <w:ind w:left="-5" w:right="1119"/>
        <w:rPr>
          <w:b/>
          <w:bCs/>
          <w:u w:val="single"/>
        </w:rPr>
      </w:pPr>
      <w:r w:rsidRPr="002B2D8C">
        <w:rPr>
          <w:b/>
          <w:bCs/>
          <w:u w:val="single"/>
        </w:rPr>
        <w:t>//192.168.10.1/SYSVOL   Mapping: OK Listing: OK Writing: N/A</w:t>
      </w:r>
    </w:p>
    <w:p w14:paraId="3CA99694" w14:textId="77777777" w:rsidR="002B2D8C" w:rsidRPr="002B2D8C" w:rsidRDefault="002B2D8C" w:rsidP="002B2D8C">
      <w:pPr>
        <w:spacing w:after="1" w:line="260" w:lineRule="auto"/>
        <w:ind w:left="-5" w:right="1119"/>
        <w:rPr>
          <w:b/>
          <w:bCs/>
          <w:u w:val="single"/>
        </w:rPr>
      </w:pPr>
      <w:proofErr w:type="gramStart"/>
      <w:r w:rsidRPr="002B2D8C">
        <w:rPr>
          <w:b/>
          <w:bCs/>
          <w:u w:val="single"/>
        </w:rPr>
        <w:t>//192.168.10.1/SYSVOL2  Mapping</w:t>
      </w:r>
      <w:proofErr w:type="gramEnd"/>
      <w:r w:rsidRPr="002B2D8C">
        <w:rPr>
          <w:b/>
          <w:bCs/>
          <w:u w:val="single"/>
        </w:rPr>
        <w:t>: OK Listing: OK Writing: N/A</w:t>
      </w:r>
    </w:p>
    <w:p w14:paraId="51026DED" w14:textId="77777777" w:rsidR="002B2D8C" w:rsidRPr="002B2D8C" w:rsidRDefault="002B2D8C" w:rsidP="002B2D8C">
      <w:pPr>
        <w:spacing w:after="1" w:line="260" w:lineRule="auto"/>
        <w:ind w:left="-5" w:right="1119"/>
        <w:rPr>
          <w:b/>
          <w:bCs/>
          <w:u w:val="single"/>
        </w:rPr>
      </w:pPr>
    </w:p>
    <w:p w14:paraId="654005D8"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Password</w:t>
      </w:r>
      <w:proofErr w:type="gramEnd"/>
      <w:r w:rsidRPr="002B2D8C">
        <w:rPr>
          <w:b/>
          <w:bCs/>
          <w:u w:val="single"/>
        </w:rPr>
        <w:t xml:space="preserve"> Policy Information for 192.168.10.1 )============================</w:t>
      </w:r>
    </w:p>
    <w:p w14:paraId="642D2D1F"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3428EF8E"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17AE6A4" w14:textId="77777777" w:rsidR="002B2D8C" w:rsidRPr="002B2D8C" w:rsidRDefault="002B2D8C" w:rsidP="002B2D8C">
      <w:pPr>
        <w:spacing w:after="1" w:line="260" w:lineRule="auto"/>
        <w:ind w:left="-5" w:right="1119"/>
        <w:rPr>
          <w:b/>
          <w:bCs/>
          <w:u w:val="single"/>
        </w:rPr>
      </w:pPr>
    </w:p>
    <w:p w14:paraId="02EEE312" w14:textId="77777777" w:rsidR="002B2D8C" w:rsidRPr="002B2D8C" w:rsidRDefault="002B2D8C" w:rsidP="002B2D8C">
      <w:pPr>
        <w:spacing w:after="1" w:line="260" w:lineRule="auto"/>
        <w:ind w:left="-5" w:right="1119"/>
        <w:rPr>
          <w:b/>
          <w:bCs/>
          <w:u w:val="single"/>
        </w:rPr>
      </w:pPr>
      <w:r w:rsidRPr="002B2D8C">
        <w:rPr>
          <w:b/>
          <w:bCs/>
          <w:u w:val="single"/>
        </w:rPr>
        <w:t>[+] Attaching to 192.168.10.1 using test:</w:t>
      </w:r>
      <w:proofErr w:type="gramStart"/>
      <w:r w:rsidRPr="002B2D8C">
        <w:rPr>
          <w:b/>
          <w:bCs/>
          <w:u w:val="single"/>
        </w:rPr>
        <w:t>test123</w:t>
      </w:r>
      <w:proofErr w:type="gramEnd"/>
    </w:p>
    <w:p w14:paraId="2189D393" w14:textId="77777777" w:rsidR="002B2D8C" w:rsidRPr="002B2D8C" w:rsidRDefault="002B2D8C" w:rsidP="002B2D8C">
      <w:pPr>
        <w:spacing w:after="1" w:line="260" w:lineRule="auto"/>
        <w:ind w:left="-5" w:right="1119"/>
        <w:rPr>
          <w:b/>
          <w:bCs/>
          <w:u w:val="single"/>
        </w:rPr>
      </w:pPr>
    </w:p>
    <w:p w14:paraId="3F86846C" w14:textId="77777777" w:rsidR="002B2D8C" w:rsidRPr="002B2D8C" w:rsidRDefault="002B2D8C" w:rsidP="002B2D8C">
      <w:pPr>
        <w:spacing w:after="1" w:line="260" w:lineRule="auto"/>
        <w:ind w:left="-5" w:right="1119"/>
        <w:rPr>
          <w:b/>
          <w:bCs/>
          <w:u w:val="single"/>
        </w:rPr>
      </w:pPr>
      <w:r w:rsidRPr="002B2D8C">
        <w:rPr>
          <w:b/>
          <w:bCs/>
          <w:u w:val="single"/>
        </w:rPr>
        <w:t>[+] Trying protocol 139/SMB...</w:t>
      </w:r>
    </w:p>
    <w:p w14:paraId="269301CC" w14:textId="77777777" w:rsidR="002B2D8C" w:rsidRPr="002B2D8C" w:rsidRDefault="002B2D8C" w:rsidP="002B2D8C">
      <w:pPr>
        <w:spacing w:after="1" w:line="260" w:lineRule="auto"/>
        <w:ind w:left="-5" w:right="1119"/>
        <w:rPr>
          <w:b/>
          <w:bCs/>
          <w:u w:val="single"/>
        </w:rPr>
      </w:pPr>
    </w:p>
    <w:p w14:paraId="70B8AB6D" w14:textId="77777777" w:rsidR="002B2D8C" w:rsidRPr="002B2D8C" w:rsidRDefault="002B2D8C" w:rsidP="002B2D8C">
      <w:pPr>
        <w:spacing w:after="1" w:line="260" w:lineRule="auto"/>
        <w:ind w:left="-5" w:right="1119"/>
        <w:rPr>
          <w:b/>
          <w:bCs/>
          <w:u w:val="single"/>
        </w:rPr>
      </w:pPr>
      <w:r w:rsidRPr="002B2D8C">
        <w:rPr>
          <w:b/>
          <w:bCs/>
          <w:u w:val="single"/>
        </w:rPr>
        <w:t xml:space="preserve">        [!] Protocol failed: Cannot request session (Called Name:192.168.10.1)</w:t>
      </w:r>
    </w:p>
    <w:p w14:paraId="779556E7" w14:textId="77777777" w:rsidR="002B2D8C" w:rsidRPr="002B2D8C" w:rsidRDefault="002B2D8C" w:rsidP="002B2D8C">
      <w:pPr>
        <w:spacing w:after="1" w:line="260" w:lineRule="auto"/>
        <w:ind w:left="-5" w:right="1119"/>
        <w:rPr>
          <w:b/>
          <w:bCs/>
          <w:u w:val="single"/>
        </w:rPr>
      </w:pPr>
    </w:p>
    <w:p w14:paraId="3733C1BF" w14:textId="77777777" w:rsidR="002B2D8C" w:rsidRPr="002B2D8C" w:rsidRDefault="002B2D8C" w:rsidP="002B2D8C">
      <w:pPr>
        <w:spacing w:after="1" w:line="260" w:lineRule="auto"/>
        <w:ind w:left="-5" w:right="1119"/>
        <w:rPr>
          <w:b/>
          <w:bCs/>
          <w:u w:val="single"/>
        </w:rPr>
      </w:pPr>
      <w:r w:rsidRPr="002B2D8C">
        <w:rPr>
          <w:b/>
          <w:bCs/>
          <w:u w:val="single"/>
        </w:rPr>
        <w:t>[+] Trying protocol 445/SMB...</w:t>
      </w:r>
    </w:p>
    <w:p w14:paraId="579C9088" w14:textId="77777777" w:rsidR="002B2D8C" w:rsidRPr="002B2D8C" w:rsidRDefault="002B2D8C" w:rsidP="002B2D8C">
      <w:pPr>
        <w:spacing w:after="1" w:line="260" w:lineRule="auto"/>
        <w:ind w:left="-5" w:right="1119"/>
        <w:rPr>
          <w:b/>
          <w:bCs/>
          <w:u w:val="single"/>
        </w:rPr>
      </w:pPr>
    </w:p>
    <w:p w14:paraId="2C618A93" w14:textId="77777777" w:rsidR="002B2D8C" w:rsidRPr="002B2D8C" w:rsidRDefault="002B2D8C" w:rsidP="002B2D8C">
      <w:pPr>
        <w:spacing w:after="1" w:line="260" w:lineRule="auto"/>
        <w:ind w:left="-5" w:right="1119"/>
        <w:rPr>
          <w:b/>
          <w:bCs/>
          <w:u w:val="single"/>
        </w:rPr>
      </w:pPr>
      <w:r w:rsidRPr="002B2D8C">
        <w:rPr>
          <w:b/>
          <w:bCs/>
          <w:u w:val="single"/>
        </w:rPr>
        <w:t>[+] Found domain(s):</w:t>
      </w:r>
    </w:p>
    <w:p w14:paraId="350DE2B9" w14:textId="77777777" w:rsidR="002B2D8C" w:rsidRPr="002B2D8C" w:rsidRDefault="002B2D8C" w:rsidP="002B2D8C">
      <w:pPr>
        <w:spacing w:after="1" w:line="260" w:lineRule="auto"/>
        <w:ind w:left="-5" w:right="1119"/>
        <w:rPr>
          <w:b/>
          <w:bCs/>
          <w:u w:val="single"/>
        </w:rPr>
      </w:pPr>
    </w:p>
    <w:p w14:paraId="70BFAB52" w14:textId="77777777" w:rsidR="002B2D8C" w:rsidRPr="002B2D8C" w:rsidRDefault="002B2D8C" w:rsidP="002B2D8C">
      <w:pPr>
        <w:spacing w:after="1" w:line="260" w:lineRule="auto"/>
        <w:ind w:left="-5" w:right="1119"/>
        <w:rPr>
          <w:b/>
          <w:bCs/>
          <w:u w:val="single"/>
        </w:rPr>
      </w:pPr>
      <w:r w:rsidRPr="002B2D8C">
        <w:rPr>
          <w:b/>
          <w:bCs/>
          <w:u w:val="single"/>
        </w:rPr>
        <w:t xml:space="preserve">        [+] UADCWNET</w:t>
      </w:r>
    </w:p>
    <w:p w14:paraId="041C5A02" w14:textId="77777777" w:rsidR="002B2D8C" w:rsidRPr="002B2D8C" w:rsidRDefault="002B2D8C" w:rsidP="002B2D8C">
      <w:pPr>
        <w:spacing w:after="1" w:line="260" w:lineRule="auto"/>
        <w:ind w:left="-5" w:right="1119"/>
        <w:rPr>
          <w:b/>
          <w:bCs/>
          <w:u w:val="single"/>
        </w:rPr>
      </w:pPr>
      <w:r w:rsidRPr="002B2D8C">
        <w:rPr>
          <w:b/>
          <w:bCs/>
          <w:u w:val="single"/>
        </w:rPr>
        <w:t xml:space="preserve">        [+] </w:t>
      </w:r>
      <w:proofErr w:type="spellStart"/>
      <w:r w:rsidRPr="002B2D8C">
        <w:rPr>
          <w:b/>
          <w:bCs/>
          <w:u w:val="single"/>
        </w:rPr>
        <w:t>Builtin</w:t>
      </w:r>
      <w:proofErr w:type="spellEnd"/>
    </w:p>
    <w:p w14:paraId="4EB5C3E3" w14:textId="77777777" w:rsidR="002B2D8C" w:rsidRPr="002B2D8C" w:rsidRDefault="002B2D8C" w:rsidP="002B2D8C">
      <w:pPr>
        <w:spacing w:after="1" w:line="260" w:lineRule="auto"/>
        <w:ind w:left="-5" w:right="1119"/>
        <w:rPr>
          <w:b/>
          <w:bCs/>
          <w:u w:val="single"/>
        </w:rPr>
      </w:pPr>
    </w:p>
    <w:p w14:paraId="2E28A80B" w14:textId="77777777" w:rsidR="002B2D8C" w:rsidRPr="002B2D8C" w:rsidRDefault="002B2D8C" w:rsidP="002B2D8C">
      <w:pPr>
        <w:spacing w:after="1" w:line="260" w:lineRule="auto"/>
        <w:ind w:left="-5" w:right="1119"/>
        <w:rPr>
          <w:b/>
          <w:bCs/>
          <w:u w:val="single"/>
        </w:rPr>
      </w:pPr>
      <w:r w:rsidRPr="002B2D8C">
        <w:rPr>
          <w:b/>
          <w:bCs/>
          <w:u w:val="single"/>
        </w:rPr>
        <w:t>[+] Password Info for Domain: UADCWNET</w:t>
      </w:r>
    </w:p>
    <w:p w14:paraId="68C379E5" w14:textId="77777777" w:rsidR="002B2D8C" w:rsidRPr="002B2D8C" w:rsidRDefault="002B2D8C" w:rsidP="002B2D8C">
      <w:pPr>
        <w:spacing w:after="1" w:line="260" w:lineRule="auto"/>
        <w:ind w:left="-5" w:right="1119"/>
        <w:rPr>
          <w:b/>
          <w:bCs/>
          <w:u w:val="single"/>
        </w:rPr>
      </w:pPr>
    </w:p>
    <w:p w14:paraId="2E284678" w14:textId="77777777" w:rsidR="002B2D8C" w:rsidRPr="002B2D8C" w:rsidRDefault="002B2D8C" w:rsidP="002B2D8C">
      <w:pPr>
        <w:spacing w:after="1" w:line="260" w:lineRule="auto"/>
        <w:ind w:left="-5" w:right="1119"/>
        <w:rPr>
          <w:b/>
          <w:bCs/>
          <w:u w:val="single"/>
        </w:rPr>
      </w:pPr>
      <w:r w:rsidRPr="002B2D8C">
        <w:rPr>
          <w:b/>
          <w:bCs/>
          <w:u w:val="single"/>
        </w:rPr>
        <w:t xml:space="preserve">        [+] Minimum password length: 7</w:t>
      </w:r>
    </w:p>
    <w:p w14:paraId="5A24423C" w14:textId="77777777" w:rsidR="002B2D8C" w:rsidRPr="002B2D8C" w:rsidRDefault="002B2D8C" w:rsidP="002B2D8C">
      <w:pPr>
        <w:spacing w:after="1" w:line="260" w:lineRule="auto"/>
        <w:ind w:left="-5" w:right="1119"/>
        <w:rPr>
          <w:b/>
          <w:bCs/>
          <w:u w:val="single"/>
        </w:rPr>
      </w:pPr>
      <w:r w:rsidRPr="002B2D8C">
        <w:rPr>
          <w:b/>
          <w:bCs/>
          <w:u w:val="single"/>
        </w:rPr>
        <w:t xml:space="preserve">        [+] Password history length: 24</w:t>
      </w:r>
    </w:p>
    <w:p w14:paraId="3C0DCD11" w14:textId="77777777" w:rsidR="002B2D8C" w:rsidRPr="002B2D8C" w:rsidRDefault="002B2D8C" w:rsidP="002B2D8C">
      <w:pPr>
        <w:spacing w:after="1" w:line="260" w:lineRule="auto"/>
        <w:ind w:left="-5" w:right="1119"/>
        <w:rPr>
          <w:b/>
          <w:bCs/>
          <w:u w:val="single"/>
        </w:rPr>
      </w:pPr>
      <w:r w:rsidRPr="002B2D8C">
        <w:rPr>
          <w:b/>
          <w:bCs/>
          <w:u w:val="single"/>
        </w:rPr>
        <w:t xml:space="preserve">        [+] Maximum password age: 136 days 23 hours 58 minutes </w:t>
      </w:r>
    </w:p>
    <w:p w14:paraId="7880D3C6" w14:textId="77777777" w:rsidR="002B2D8C" w:rsidRPr="002B2D8C" w:rsidRDefault="002B2D8C" w:rsidP="002B2D8C">
      <w:pPr>
        <w:spacing w:after="1" w:line="260" w:lineRule="auto"/>
        <w:ind w:left="-5" w:right="1119"/>
        <w:rPr>
          <w:b/>
          <w:bCs/>
          <w:u w:val="single"/>
        </w:rPr>
      </w:pPr>
      <w:r w:rsidRPr="002B2D8C">
        <w:rPr>
          <w:b/>
          <w:bCs/>
          <w:u w:val="single"/>
        </w:rPr>
        <w:t xml:space="preserve">        [+] Password Complexity Flags: 010000</w:t>
      </w:r>
    </w:p>
    <w:p w14:paraId="01494187" w14:textId="77777777" w:rsidR="002B2D8C" w:rsidRPr="002B2D8C" w:rsidRDefault="002B2D8C" w:rsidP="002B2D8C">
      <w:pPr>
        <w:spacing w:after="1" w:line="260" w:lineRule="auto"/>
        <w:ind w:left="-5" w:right="1119"/>
        <w:rPr>
          <w:b/>
          <w:bCs/>
          <w:u w:val="single"/>
        </w:rPr>
      </w:pPr>
    </w:p>
    <w:p w14:paraId="72638F6A" w14:textId="77777777" w:rsidR="002B2D8C" w:rsidRPr="002B2D8C" w:rsidRDefault="002B2D8C" w:rsidP="002B2D8C">
      <w:pPr>
        <w:spacing w:after="1" w:line="260" w:lineRule="auto"/>
        <w:ind w:left="-5" w:right="1119"/>
        <w:rPr>
          <w:b/>
          <w:bCs/>
          <w:u w:val="single"/>
        </w:rPr>
      </w:pPr>
      <w:r w:rsidRPr="002B2D8C">
        <w:rPr>
          <w:b/>
          <w:bCs/>
          <w:u w:val="single"/>
        </w:rPr>
        <w:t xml:space="preserve">                [+] Domain Refuse Password Change: 0</w:t>
      </w:r>
    </w:p>
    <w:p w14:paraId="7081B843" w14:textId="77777777" w:rsidR="002B2D8C" w:rsidRPr="002B2D8C" w:rsidRDefault="002B2D8C" w:rsidP="002B2D8C">
      <w:pPr>
        <w:spacing w:after="1" w:line="260" w:lineRule="auto"/>
        <w:ind w:left="-5" w:right="1119"/>
        <w:rPr>
          <w:b/>
          <w:bCs/>
          <w:u w:val="single"/>
        </w:rPr>
      </w:pPr>
      <w:r w:rsidRPr="002B2D8C">
        <w:rPr>
          <w:b/>
          <w:bCs/>
          <w:u w:val="single"/>
        </w:rPr>
        <w:t xml:space="preserve">                [+] Domain Password Store Cleartext: 1</w:t>
      </w:r>
    </w:p>
    <w:p w14:paraId="3B86D727" w14:textId="77777777" w:rsidR="002B2D8C" w:rsidRPr="002B2D8C" w:rsidRDefault="002B2D8C" w:rsidP="002B2D8C">
      <w:pPr>
        <w:spacing w:after="1" w:line="260" w:lineRule="auto"/>
        <w:ind w:left="-5" w:right="1119"/>
        <w:rPr>
          <w:b/>
          <w:bCs/>
          <w:u w:val="single"/>
        </w:rPr>
      </w:pPr>
      <w:r w:rsidRPr="002B2D8C">
        <w:rPr>
          <w:b/>
          <w:bCs/>
          <w:u w:val="single"/>
        </w:rPr>
        <w:t xml:space="preserve">                [+] Domain Password Lockout Admins: 0</w:t>
      </w:r>
    </w:p>
    <w:p w14:paraId="3EF8D3E7" w14:textId="77777777" w:rsidR="002B2D8C" w:rsidRPr="002B2D8C" w:rsidRDefault="002B2D8C" w:rsidP="002B2D8C">
      <w:pPr>
        <w:spacing w:after="1" w:line="260" w:lineRule="auto"/>
        <w:ind w:left="-5" w:right="1119"/>
        <w:rPr>
          <w:b/>
          <w:bCs/>
          <w:u w:val="single"/>
        </w:rPr>
      </w:pPr>
      <w:r w:rsidRPr="002B2D8C">
        <w:rPr>
          <w:b/>
          <w:bCs/>
          <w:u w:val="single"/>
        </w:rPr>
        <w:t xml:space="preserve">                [+] Domain Password No Clear Change: 0</w:t>
      </w:r>
    </w:p>
    <w:p w14:paraId="6AE60B80" w14:textId="77777777" w:rsidR="002B2D8C" w:rsidRPr="002B2D8C" w:rsidRDefault="002B2D8C" w:rsidP="002B2D8C">
      <w:pPr>
        <w:spacing w:after="1" w:line="260" w:lineRule="auto"/>
        <w:ind w:left="-5" w:right="1119"/>
        <w:rPr>
          <w:b/>
          <w:bCs/>
          <w:u w:val="single"/>
        </w:rPr>
      </w:pPr>
      <w:r w:rsidRPr="002B2D8C">
        <w:rPr>
          <w:b/>
          <w:bCs/>
          <w:u w:val="single"/>
        </w:rPr>
        <w:t xml:space="preserve">                [+] Domain Password No Anon Change: 0</w:t>
      </w:r>
    </w:p>
    <w:p w14:paraId="16540B63" w14:textId="77777777" w:rsidR="002B2D8C" w:rsidRPr="002B2D8C" w:rsidRDefault="002B2D8C" w:rsidP="002B2D8C">
      <w:pPr>
        <w:spacing w:after="1" w:line="260" w:lineRule="auto"/>
        <w:ind w:left="-5" w:right="1119"/>
        <w:rPr>
          <w:b/>
          <w:bCs/>
          <w:u w:val="single"/>
        </w:rPr>
      </w:pPr>
      <w:r w:rsidRPr="002B2D8C">
        <w:rPr>
          <w:b/>
          <w:bCs/>
          <w:u w:val="single"/>
        </w:rPr>
        <w:t xml:space="preserve">                [+] Domain Password Complex: 0</w:t>
      </w:r>
    </w:p>
    <w:p w14:paraId="31459F5F" w14:textId="77777777" w:rsidR="002B2D8C" w:rsidRPr="002B2D8C" w:rsidRDefault="002B2D8C" w:rsidP="002B2D8C">
      <w:pPr>
        <w:spacing w:after="1" w:line="260" w:lineRule="auto"/>
        <w:ind w:left="-5" w:right="1119"/>
        <w:rPr>
          <w:b/>
          <w:bCs/>
          <w:u w:val="single"/>
        </w:rPr>
      </w:pPr>
    </w:p>
    <w:p w14:paraId="56FFC126" w14:textId="77777777" w:rsidR="002B2D8C" w:rsidRPr="002B2D8C" w:rsidRDefault="002B2D8C" w:rsidP="002B2D8C">
      <w:pPr>
        <w:spacing w:after="1" w:line="260" w:lineRule="auto"/>
        <w:ind w:left="-5" w:right="1119"/>
        <w:rPr>
          <w:b/>
          <w:bCs/>
          <w:u w:val="single"/>
        </w:rPr>
      </w:pPr>
      <w:r w:rsidRPr="002B2D8C">
        <w:rPr>
          <w:b/>
          <w:bCs/>
          <w:u w:val="single"/>
        </w:rPr>
        <w:t xml:space="preserve">        [+] Minimum password age: 1 day 4 minutes </w:t>
      </w:r>
    </w:p>
    <w:p w14:paraId="2CA1AD24" w14:textId="77777777" w:rsidR="002B2D8C" w:rsidRPr="002B2D8C" w:rsidRDefault="002B2D8C" w:rsidP="002B2D8C">
      <w:pPr>
        <w:spacing w:after="1" w:line="260" w:lineRule="auto"/>
        <w:ind w:left="-5" w:right="1119"/>
        <w:rPr>
          <w:b/>
          <w:bCs/>
          <w:u w:val="single"/>
        </w:rPr>
      </w:pPr>
      <w:r w:rsidRPr="002B2D8C">
        <w:rPr>
          <w:b/>
          <w:bCs/>
          <w:u w:val="single"/>
        </w:rPr>
        <w:t xml:space="preserve">        [+] Reset Account Lockout Counter: </w:t>
      </w:r>
    </w:p>
    <w:p w14:paraId="517C0BDA" w14:textId="77777777" w:rsidR="002B2D8C" w:rsidRPr="002B2D8C" w:rsidRDefault="002B2D8C" w:rsidP="002B2D8C">
      <w:pPr>
        <w:spacing w:after="1" w:line="260" w:lineRule="auto"/>
        <w:ind w:left="-5" w:right="1119"/>
        <w:rPr>
          <w:b/>
          <w:bCs/>
          <w:u w:val="single"/>
        </w:rPr>
      </w:pPr>
      <w:r w:rsidRPr="002B2D8C">
        <w:rPr>
          <w:b/>
          <w:bCs/>
          <w:u w:val="single"/>
        </w:rPr>
        <w:t xml:space="preserve">        [+] Locked Account Duration: </w:t>
      </w:r>
    </w:p>
    <w:p w14:paraId="1EDF98DE" w14:textId="77777777" w:rsidR="002B2D8C" w:rsidRPr="002B2D8C" w:rsidRDefault="002B2D8C" w:rsidP="002B2D8C">
      <w:pPr>
        <w:spacing w:after="1" w:line="260" w:lineRule="auto"/>
        <w:ind w:left="-5" w:right="1119"/>
        <w:rPr>
          <w:b/>
          <w:bCs/>
          <w:u w:val="single"/>
        </w:rPr>
      </w:pPr>
      <w:r w:rsidRPr="002B2D8C">
        <w:rPr>
          <w:b/>
          <w:bCs/>
          <w:u w:val="single"/>
        </w:rPr>
        <w:t xml:space="preserve">        [+] Account Lockout Threshold: None</w:t>
      </w:r>
    </w:p>
    <w:p w14:paraId="02F83AFE" w14:textId="77777777" w:rsidR="002B2D8C" w:rsidRPr="002B2D8C" w:rsidRDefault="002B2D8C" w:rsidP="002B2D8C">
      <w:pPr>
        <w:spacing w:after="1" w:line="260" w:lineRule="auto"/>
        <w:ind w:left="-5" w:right="1119"/>
        <w:rPr>
          <w:b/>
          <w:bCs/>
          <w:u w:val="single"/>
        </w:rPr>
      </w:pPr>
      <w:r w:rsidRPr="002B2D8C">
        <w:rPr>
          <w:b/>
          <w:bCs/>
          <w:u w:val="single"/>
        </w:rPr>
        <w:t xml:space="preserve">        [+] Forced Log off Time: Not Set</w:t>
      </w:r>
    </w:p>
    <w:p w14:paraId="07FBDA8C" w14:textId="77777777" w:rsidR="002B2D8C" w:rsidRPr="002B2D8C" w:rsidRDefault="002B2D8C" w:rsidP="002B2D8C">
      <w:pPr>
        <w:spacing w:after="1" w:line="260" w:lineRule="auto"/>
        <w:ind w:left="-5" w:right="1119"/>
        <w:rPr>
          <w:b/>
          <w:bCs/>
          <w:u w:val="single"/>
        </w:rPr>
      </w:pPr>
    </w:p>
    <w:p w14:paraId="63FBF025" w14:textId="77777777" w:rsidR="002B2D8C" w:rsidRPr="002B2D8C" w:rsidRDefault="002B2D8C" w:rsidP="002B2D8C">
      <w:pPr>
        <w:spacing w:after="1" w:line="260" w:lineRule="auto"/>
        <w:ind w:left="-5" w:right="1119"/>
        <w:rPr>
          <w:b/>
          <w:bCs/>
          <w:u w:val="single"/>
        </w:rPr>
      </w:pPr>
    </w:p>
    <w:p w14:paraId="5338B09E" w14:textId="77777777" w:rsidR="002B2D8C" w:rsidRPr="002B2D8C" w:rsidRDefault="002B2D8C" w:rsidP="002B2D8C">
      <w:pPr>
        <w:spacing w:after="1" w:line="260" w:lineRule="auto"/>
        <w:ind w:left="-5" w:right="1119"/>
        <w:rPr>
          <w:b/>
          <w:bCs/>
          <w:u w:val="single"/>
        </w:rPr>
      </w:pPr>
    </w:p>
    <w:p w14:paraId="40DC919D"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spellStart"/>
      <w:r w:rsidRPr="002B2D8C">
        <w:rPr>
          <w:b/>
          <w:bCs/>
          <w:u w:val="single"/>
        </w:rPr>
        <w:t>Retieved</w:t>
      </w:r>
      <w:proofErr w:type="spellEnd"/>
      <w:r w:rsidRPr="002B2D8C">
        <w:rPr>
          <w:b/>
          <w:bCs/>
          <w:u w:val="single"/>
        </w:rPr>
        <w:t xml:space="preserve"> partial password policy with </w:t>
      </w:r>
      <w:proofErr w:type="spellStart"/>
      <w:r w:rsidRPr="002B2D8C">
        <w:rPr>
          <w:b/>
          <w:bCs/>
          <w:u w:val="single"/>
        </w:rPr>
        <w:t>rpcclient</w:t>
      </w:r>
      <w:proofErr w:type="spellEnd"/>
      <w:r w:rsidRPr="002B2D8C">
        <w:rPr>
          <w:b/>
          <w:bCs/>
          <w:u w:val="single"/>
        </w:rPr>
        <w:t xml:space="preserve">:                                                                                                                                                              </w:t>
      </w:r>
    </w:p>
    <w:p w14:paraId="68CB034F"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4F4ACE48"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03D87F2B" w14:textId="77777777" w:rsidR="002B2D8C" w:rsidRPr="002B2D8C" w:rsidRDefault="002B2D8C" w:rsidP="002B2D8C">
      <w:pPr>
        <w:spacing w:after="1" w:line="260" w:lineRule="auto"/>
        <w:ind w:left="-5" w:right="1119"/>
        <w:rPr>
          <w:b/>
          <w:bCs/>
          <w:u w:val="single"/>
        </w:rPr>
      </w:pPr>
      <w:r w:rsidRPr="002B2D8C">
        <w:rPr>
          <w:b/>
          <w:bCs/>
          <w:u w:val="single"/>
        </w:rPr>
        <w:t xml:space="preserve">Password Complexity: Disabled                                                                                                                                                                                     </w:t>
      </w:r>
    </w:p>
    <w:p w14:paraId="23935463" w14:textId="77777777" w:rsidR="002B2D8C" w:rsidRPr="002B2D8C" w:rsidRDefault="002B2D8C" w:rsidP="002B2D8C">
      <w:pPr>
        <w:spacing w:after="1" w:line="260" w:lineRule="auto"/>
        <w:ind w:left="-5" w:right="1119"/>
        <w:rPr>
          <w:b/>
          <w:bCs/>
          <w:u w:val="single"/>
        </w:rPr>
      </w:pPr>
      <w:r w:rsidRPr="002B2D8C">
        <w:rPr>
          <w:b/>
          <w:bCs/>
          <w:u w:val="single"/>
        </w:rPr>
        <w:t>Minimum Password Length: 7</w:t>
      </w:r>
    </w:p>
    <w:p w14:paraId="6619238B" w14:textId="77777777" w:rsidR="002B2D8C" w:rsidRPr="002B2D8C" w:rsidRDefault="002B2D8C" w:rsidP="002B2D8C">
      <w:pPr>
        <w:spacing w:after="1" w:line="260" w:lineRule="auto"/>
        <w:ind w:left="-5" w:right="1119"/>
        <w:rPr>
          <w:b/>
          <w:bCs/>
          <w:u w:val="single"/>
        </w:rPr>
      </w:pPr>
    </w:p>
    <w:p w14:paraId="6D757392" w14:textId="77777777" w:rsidR="002B2D8C" w:rsidRPr="002B2D8C" w:rsidRDefault="002B2D8C" w:rsidP="002B2D8C">
      <w:pPr>
        <w:spacing w:after="1" w:line="260" w:lineRule="auto"/>
        <w:ind w:left="-5" w:right="1119"/>
        <w:rPr>
          <w:b/>
          <w:bCs/>
          <w:u w:val="single"/>
        </w:rPr>
      </w:pPr>
    </w:p>
    <w:p w14:paraId="4DDF8D57"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Groups</w:t>
      </w:r>
      <w:proofErr w:type="gramEnd"/>
      <w:r w:rsidRPr="002B2D8C">
        <w:rPr>
          <w:b/>
          <w:bCs/>
          <w:u w:val="single"/>
        </w:rPr>
        <w:t xml:space="preserve"> on 192.168.10.1 )=======================================</w:t>
      </w:r>
    </w:p>
    <w:p w14:paraId="143E32A0"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3128ECCF"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0A117C06" w14:textId="77777777" w:rsidR="002B2D8C" w:rsidRPr="002B2D8C" w:rsidRDefault="002B2D8C" w:rsidP="002B2D8C">
      <w:pPr>
        <w:spacing w:after="1" w:line="260" w:lineRule="auto"/>
        <w:ind w:left="-5" w:right="1119"/>
        <w:rPr>
          <w:b/>
          <w:bCs/>
          <w:u w:val="single"/>
        </w:rPr>
      </w:pPr>
      <w:r w:rsidRPr="002B2D8C">
        <w:rPr>
          <w:b/>
          <w:bCs/>
          <w:u w:val="single"/>
        </w:rPr>
        <w:t xml:space="preserve">[+] Getting </w:t>
      </w:r>
      <w:proofErr w:type="spellStart"/>
      <w:r w:rsidRPr="002B2D8C">
        <w:rPr>
          <w:b/>
          <w:bCs/>
          <w:u w:val="single"/>
        </w:rPr>
        <w:t>builtin</w:t>
      </w:r>
      <w:proofErr w:type="spellEnd"/>
      <w:r w:rsidRPr="002B2D8C">
        <w:rPr>
          <w:b/>
          <w:bCs/>
          <w:u w:val="single"/>
        </w:rPr>
        <w:t xml:space="preserve"> groups:                                                                                                                                                                                       </w:t>
      </w:r>
    </w:p>
    <w:p w14:paraId="5BCF95D8"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45B46AFE"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 xml:space="preserve">Server Operators] rid:[0x225]                                                                                                                                                                              </w:t>
      </w:r>
    </w:p>
    <w:p w14:paraId="35795EDA"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Account Operators] rid:[0x224]</w:t>
      </w:r>
    </w:p>
    <w:p w14:paraId="0C389D1A"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Pre-Windows 2000 Compatible Access] rid:[0x22a]</w:t>
      </w:r>
    </w:p>
    <w:p w14:paraId="72EFA1FE"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Incoming Forest Trust Builders] rid:[0x22d]</w:t>
      </w:r>
    </w:p>
    <w:p w14:paraId="6E268C46"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Windows Authorization Access Group] rid:[0x230]</w:t>
      </w:r>
    </w:p>
    <w:p w14:paraId="57E05523"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Terminal Server License Servers] rid:[0x231]</w:t>
      </w:r>
    </w:p>
    <w:p w14:paraId="542EF55B"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Administrators] rid:[0x220]</w:t>
      </w:r>
    </w:p>
    <w:p w14:paraId="28879580"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Users] rid:[0x221]</w:t>
      </w:r>
    </w:p>
    <w:p w14:paraId="747F297C"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Guests] rid:[0x222]</w:t>
      </w:r>
    </w:p>
    <w:p w14:paraId="4D67800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Print Operators] rid:[0x226]</w:t>
      </w:r>
    </w:p>
    <w:p w14:paraId="16A710F7"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Backup Operators] rid:[0x227]</w:t>
      </w:r>
    </w:p>
    <w:p w14:paraId="2242A2B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Replicator] rid:[0x228]</w:t>
      </w:r>
    </w:p>
    <w:p w14:paraId="7168BE76"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Remote Desktop Users] rid:[0x22b]</w:t>
      </w:r>
    </w:p>
    <w:p w14:paraId="5A5FA45C"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Network Configuration Operators] rid:[0x22c]</w:t>
      </w:r>
    </w:p>
    <w:p w14:paraId="2231420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Performance Monitor Users] rid:[0x22e]</w:t>
      </w:r>
    </w:p>
    <w:p w14:paraId="56BFC463" w14:textId="77777777" w:rsidR="002B2D8C" w:rsidRPr="002B2D8C" w:rsidRDefault="002B2D8C" w:rsidP="002B2D8C">
      <w:pPr>
        <w:spacing w:after="1" w:line="260" w:lineRule="auto"/>
        <w:ind w:left="-5" w:right="1119"/>
        <w:rPr>
          <w:b/>
          <w:bCs/>
          <w:u w:val="single"/>
        </w:rPr>
      </w:pPr>
      <w:proofErr w:type="gramStart"/>
      <w:r w:rsidRPr="002B2D8C">
        <w:rPr>
          <w:b/>
          <w:bCs/>
          <w:u w:val="single"/>
        </w:rPr>
        <w:lastRenderedPageBreak/>
        <w:t>group:[</w:t>
      </w:r>
      <w:proofErr w:type="gramEnd"/>
      <w:r w:rsidRPr="002B2D8C">
        <w:rPr>
          <w:b/>
          <w:bCs/>
          <w:u w:val="single"/>
        </w:rPr>
        <w:t>Performance Log Users] rid:[0x22f]</w:t>
      </w:r>
    </w:p>
    <w:p w14:paraId="15DDF7B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Distributed COM Users] rid:[0x232]</w:t>
      </w:r>
    </w:p>
    <w:p w14:paraId="7F75C51B"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IIS_IUSRS] rid:[0x238]</w:t>
      </w:r>
    </w:p>
    <w:p w14:paraId="64178688"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Cryptographic Operators] rid:[0x239]</w:t>
      </w:r>
    </w:p>
    <w:p w14:paraId="7590F4A2"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Event Log Readers] rid:[0x23d]</w:t>
      </w:r>
    </w:p>
    <w:p w14:paraId="5505D3E6"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Certificate Service DCOM Access] rid:[0x23e]</w:t>
      </w:r>
    </w:p>
    <w:p w14:paraId="5B9F11DE"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RDS Remote Access Servers] rid:[0x23f]</w:t>
      </w:r>
    </w:p>
    <w:p w14:paraId="007D6066"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RDS Endpoint Servers] rid:[0x240]</w:t>
      </w:r>
    </w:p>
    <w:p w14:paraId="64E7C800"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RDS Management Servers] rid:[0x241]</w:t>
      </w:r>
    </w:p>
    <w:p w14:paraId="2AF08284"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Hyper-V Administrators] rid:[0x242]</w:t>
      </w:r>
    </w:p>
    <w:p w14:paraId="67CBD113"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Access Control Assistance Operators] rid:[0x243]</w:t>
      </w:r>
    </w:p>
    <w:p w14:paraId="1120BEEA"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Remote Management Users] rid:[0x244]</w:t>
      </w:r>
    </w:p>
    <w:p w14:paraId="3048D7E6"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Storage Replica Administrators] rid:[0x246]</w:t>
      </w:r>
    </w:p>
    <w:p w14:paraId="758F5191" w14:textId="77777777" w:rsidR="002B2D8C" w:rsidRPr="002B2D8C" w:rsidRDefault="002B2D8C" w:rsidP="002B2D8C">
      <w:pPr>
        <w:spacing w:after="1" w:line="260" w:lineRule="auto"/>
        <w:ind w:left="-5" w:right="1119"/>
        <w:rPr>
          <w:b/>
          <w:bCs/>
          <w:u w:val="single"/>
        </w:rPr>
      </w:pPr>
    </w:p>
    <w:p w14:paraId="16391EAA" w14:textId="77777777" w:rsidR="002B2D8C" w:rsidRPr="002B2D8C" w:rsidRDefault="002B2D8C" w:rsidP="002B2D8C">
      <w:pPr>
        <w:spacing w:after="1" w:line="260" w:lineRule="auto"/>
        <w:ind w:left="-5" w:right="1119"/>
        <w:rPr>
          <w:b/>
          <w:bCs/>
          <w:u w:val="single"/>
        </w:rPr>
      </w:pPr>
      <w:r w:rsidRPr="002B2D8C">
        <w:rPr>
          <w:b/>
          <w:bCs/>
          <w:u w:val="single"/>
        </w:rPr>
        <w:t>[+</w:t>
      </w:r>
      <w:proofErr w:type="gramStart"/>
      <w:r w:rsidRPr="002B2D8C">
        <w:rPr>
          <w:b/>
          <w:bCs/>
          <w:u w:val="single"/>
        </w:rPr>
        <w:t>]  Getting</w:t>
      </w:r>
      <w:proofErr w:type="gramEnd"/>
      <w:r w:rsidRPr="002B2D8C">
        <w:rPr>
          <w:b/>
          <w:bCs/>
          <w:u w:val="single"/>
        </w:rPr>
        <w:t xml:space="preserve"> </w:t>
      </w:r>
      <w:proofErr w:type="spellStart"/>
      <w:r w:rsidRPr="002B2D8C">
        <w:rPr>
          <w:b/>
          <w:bCs/>
          <w:u w:val="single"/>
        </w:rPr>
        <w:t>builtin</w:t>
      </w:r>
      <w:proofErr w:type="spellEnd"/>
      <w:r w:rsidRPr="002B2D8C">
        <w:rPr>
          <w:b/>
          <w:bCs/>
          <w:u w:val="single"/>
        </w:rPr>
        <w:t xml:space="preserve"> group memberships:                                                                                                                                                                           </w:t>
      </w:r>
    </w:p>
    <w:p w14:paraId="285A2452"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53018FC" w14:textId="77777777" w:rsidR="002B2D8C" w:rsidRPr="002B2D8C" w:rsidRDefault="002B2D8C" w:rsidP="002B2D8C">
      <w:pPr>
        <w:spacing w:after="1" w:line="260" w:lineRule="auto"/>
        <w:ind w:left="-5" w:right="1119"/>
        <w:rPr>
          <w:b/>
          <w:bCs/>
          <w:u w:val="single"/>
        </w:rPr>
      </w:pPr>
      <w:r w:rsidRPr="002B2D8C">
        <w:rPr>
          <w:b/>
          <w:bCs/>
          <w:u w:val="single"/>
        </w:rPr>
        <w:t xml:space="preserve">Group: Administrators' (RID: 544) has member: UADCWNET\Administrator                                                                                                                                              </w:t>
      </w:r>
    </w:p>
    <w:p w14:paraId="413B420E" w14:textId="77777777" w:rsidR="002B2D8C" w:rsidRPr="002B2D8C" w:rsidRDefault="002B2D8C" w:rsidP="002B2D8C">
      <w:pPr>
        <w:spacing w:after="1" w:line="260" w:lineRule="auto"/>
        <w:ind w:left="-5" w:right="1119"/>
        <w:rPr>
          <w:b/>
          <w:bCs/>
          <w:u w:val="single"/>
        </w:rPr>
      </w:pPr>
      <w:r w:rsidRPr="002B2D8C">
        <w:rPr>
          <w:b/>
          <w:bCs/>
          <w:u w:val="single"/>
        </w:rPr>
        <w:t>Group: Administrators' (RID: 544) has member: UADCWNET\Enterprise Admins</w:t>
      </w:r>
    </w:p>
    <w:p w14:paraId="1961EA01" w14:textId="77777777" w:rsidR="002B2D8C" w:rsidRPr="002B2D8C" w:rsidRDefault="002B2D8C" w:rsidP="002B2D8C">
      <w:pPr>
        <w:spacing w:after="1" w:line="260" w:lineRule="auto"/>
        <w:ind w:left="-5" w:right="1119"/>
        <w:rPr>
          <w:b/>
          <w:bCs/>
          <w:u w:val="single"/>
        </w:rPr>
      </w:pPr>
      <w:r w:rsidRPr="002B2D8C">
        <w:rPr>
          <w:b/>
          <w:bCs/>
          <w:u w:val="single"/>
        </w:rPr>
        <w:t>Group: Administrators' (RID: 544) has member: UADCWNET\Domain Admins</w:t>
      </w:r>
    </w:p>
    <w:p w14:paraId="5C5AF6D0" w14:textId="77777777" w:rsidR="002B2D8C" w:rsidRPr="002B2D8C" w:rsidRDefault="002B2D8C" w:rsidP="002B2D8C">
      <w:pPr>
        <w:spacing w:after="1" w:line="260" w:lineRule="auto"/>
        <w:ind w:left="-5" w:right="1119"/>
        <w:rPr>
          <w:b/>
          <w:bCs/>
          <w:u w:val="single"/>
        </w:rPr>
      </w:pPr>
      <w:r w:rsidRPr="002B2D8C">
        <w:rPr>
          <w:b/>
          <w:bCs/>
          <w:u w:val="single"/>
        </w:rPr>
        <w:t>Group: Guests' (RID: 546) has member: UADCWNET\Guest</w:t>
      </w:r>
    </w:p>
    <w:p w14:paraId="28BB6A39" w14:textId="77777777" w:rsidR="002B2D8C" w:rsidRPr="002B2D8C" w:rsidRDefault="002B2D8C" w:rsidP="002B2D8C">
      <w:pPr>
        <w:spacing w:after="1" w:line="260" w:lineRule="auto"/>
        <w:ind w:left="-5" w:right="1119"/>
        <w:rPr>
          <w:b/>
          <w:bCs/>
          <w:u w:val="single"/>
        </w:rPr>
      </w:pPr>
      <w:r w:rsidRPr="002B2D8C">
        <w:rPr>
          <w:b/>
          <w:bCs/>
          <w:u w:val="single"/>
        </w:rPr>
        <w:t>Group: Guests' (RID: 546) has member: UADCWNET\Domain Guests</w:t>
      </w:r>
    </w:p>
    <w:p w14:paraId="38E6CC52" w14:textId="77777777" w:rsidR="002B2D8C" w:rsidRPr="002B2D8C" w:rsidRDefault="002B2D8C" w:rsidP="002B2D8C">
      <w:pPr>
        <w:spacing w:after="1" w:line="260" w:lineRule="auto"/>
        <w:ind w:left="-5" w:right="1119"/>
        <w:rPr>
          <w:b/>
          <w:bCs/>
          <w:u w:val="single"/>
        </w:rPr>
      </w:pPr>
      <w:r w:rsidRPr="002B2D8C">
        <w:rPr>
          <w:b/>
          <w:bCs/>
          <w:u w:val="single"/>
        </w:rPr>
        <w:t>Group: Pre-Windows 2000 Compatible Access' (RID: 554) has member: NT AUTHORITY\Authenticated Users</w:t>
      </w:r>
    </w:p>
    <w:p w14:paraId="093947CD" w14:textId="77777777" w:rsidR="002B2D8C" w:rsidRPr="002B2D8C" w:rsidRDefault="002B2D8C" w:rsidP="002B2D8C">
      <w:pPr>
        <w:spacing w:after="1" w:line="260" w:lineRule="auto"/>
        <w:ind w:left="-5" w:right="1119"/>
        <w:rPr>
          <w:b/>
          <w:bCs/>
          <w:u w:val="single"/>
        </w:rPr>
      </w:pPr>
      <w:r w:rsidRPr="002B2D8C">
        <w:rPr>
          <w:b/>
          <w:bCs/>
          <w:u w:val="single"/>
        </w:rPr>
        <w:t>Group: Users' (RID: 545) has member: NT AUTHORITY\INTERACTIVE</w:t>
      </w:r>
    </w:p>
    <w:p w14:paraId="75842710" w14:textId="77777777" w:rsidR="002B2D8C" w:rsidRPr="002B2D8C" w:rsidRDefault="002B2D8C" w:rsidP="002B2D8C">
      <w:pPr>
        <w:spacing w:after="1" w:line="260" w:lineRule="auto"/>
        <w:ind w:left="-5" w:right="1119"/>
        <w:rPr>
          <w:b/>
          <w:bCs/>
          <w:u w:val="single"/>
        </w:rPr>
      </w:pPr>
      <w:r w:rsidRPr="002B2D8C">
        <w:rPr>
          <w:b/>
          <w:bCs/>
          <w:u w:val="single"/>
        </w:rPr>
        <w:t>Group: Users' (RID: 545) has member: NT AUTHORITY\Authenticated Users</w:t>
      </w:r>
    </w:p>
    <w:p w14:paraId="69DB755D" w14:textId="77777777" w:rsidR="002B2D8C" w:rsidRPr="002B2D8C" w:rsidRDefault="002B2D8C" w:rsidP="002B2D8C">
      <w:pPr>
        <w:spacing w:after="1" w:line="260" w:lineRule="auto"/>
        <w:ind w:left="-5" w:right="1119"/>
        <w:rPr>
          <w:b/>
          <w:bCs/>
          <w:u w:val="single"/>
        </w:rPr>
      </w:pPr>
      <w:r w:rsidRPr="002B2D8C">
        <w:rPr>
          <w:b/>
          <w:bCs/>
          <w:u w:val="single"/>
        </w:rPr>
        <w:t>Group: Users' (RID: 545) has member: UADCWNET\Domain Users</w:t>
      </w:r>
    </w:p>
    <w:p w14:paraId="23326800" w14:textId="77777777" w:rsidR="002B2D8C" w:rsidRPr="002B2D8C" w:rsidRDefault="002B2D8C" w:rsidP="002B2D8C">
      <w:pPr>
        <w:spacing w:after="1" w:line="260" w:lineRule="auto"/>
        <w:ind w:left="-5" w:right="1119"/>
        <w:rPr>
          <w:b/>
          <w:bCs/>
          <w:u w:val="single"/>
        </w:rPr>
      </w:pPr>
      <w:r w:rsidRPr="002B2D8C">
        <w:rPr>
          <w:b/>
          <w:bCs/>
          <w:u w:val="single"/>
        </w:rPr>
        <w:t>Group: Windows Authorization Access Group' (RID: 560) has member: NT AUTHORITY\ENTERPRISE DOMAIN CONTROLLERS</w:t>
      </w:r>
    </w:p>
    <w:p w14:paraId="5FCC7B19" w14:textId="77777777" w:rsidR="002B2D8C" w:rsidRPr="002B2D8C" w:rsidRDefault="002B2D8C" w:rsidP="002B2D8C">
      <w:pPr>
        <w:spacing w:after="1" w:line="260" w:lineRule="auto"/>
        <w:ind w:left="-5" w:right="1119"/>
        <w:rPr>
          <w:b/>
          <w:bCs/>
          <w:u w:val="single"/>
        </w:rPr>
      </w:pPr>
      <w:r w:rsidRPr="002B2D8C">
        <w:rPr>
          <w:b/>
          <w:bCs/>
          <w:u w:val="single"/>
        </w:rPr>
        <w:t>Group: IIS_IUSRS' (RID: 568) has member: NT AUTHORITY\IUSR</w:t>
      </w:r>
    </w:p>
    <w:p w14:paraId="429B69A4" w14:textId="77777777" w:rsidR="002B2D8C" w:rsidRPr="002B2D8C" w:rsidRDefault="002B2D8C" w:rsidP="002B2D8C">
      <w:pPr>
        <w:spacing w:after="1" w:line="260" w:lineRule="auto"/>
        <w:ind w:left="-5" w:right="1119"/>
        <w:rPr>
          <w:b/>
          <w:bCs/>
          <w:u w:val="single"/>
        </w:rPr>
      </w:pPr>
    </w:p>
    <w:p w14:paraId="5F308035" w14:textId="77777777" w:rsidR="002B2D8C" w:rsidRPr="002B2D8C" w:rsidRDefault="002B2D8C" w:rsidP="002B2D8C">
      <w:pPr>
        <w:spacing w:after="1" w:line="260" w:lineRule="auto"/>
        <w:ind w:left="-5" w:right="1119"/>
        <w:rPr>
          <w:b/>
          <w:bCs/>
          <w:u w:val="single"/>
        </w:rPr>
      </w:pPr>
      <w:r w:rsidRPr="002B2D8C">
        <w:rPr>
          <w:b/>
          <w:bCs/>
          <w:u w:val="single"/>
        </w:rPr>
        <w:t>[+</w:t>
      </w:r>
      <w:proofErr w:type="gramStart"/>
      <w:r w:rsidRPr="002B2D8C">
        <w:rPr>
          <w:b/>
          <w:bCs/>
          <w:u w:val="single"/>
        </w:rPr>
        <w:t>]  Getting</w:t>
      </w:r>
      <w:proofErr w:type="gramEnd"/>
      <w:r w:rsidRPr="002B2D8C">
        <w:rPr>
          <w:b/>
          <w:bCs/>
          <w:u w:val="single"/>
        </w:rPr>
        <w:t xml:space="preserve"> local groups:                                                                                                                                                                                        </w:t>
      </w:r>
    </w:p>
    <w:p w14:paraId="62B363F8"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170EFE7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 xml:space="preserve">Cert Publishers] rid:[0x205]                                                                                                                                                                               </w:t>
      </w:r>
    </w:p>
    <w:p w14:paraId="35448E6B"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RAS and IAS Servers] rid:[0x229]</w:t>
      </w:r>
    </w:p>
    <w:p w14:paraId="22187664"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Allowed RODC Password Replication Group] rid:[0x23b]</w:t>
      </w:r>
    </w:p>
    <w:p w14:paraId="1F8293C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Denied RODC Password Replication Group] rid:[0x23c]</w:t>
      </w:r>
    </w:p>
    <w:p w14:paraId="6F6CDF29"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spellStart"/>
      <w:proofErr w:type="gramEnd"/>
      <w:r w:rsidRPr="002B2D8C">
        <w:rPr>
          <w:b/>
          <w:bCs/>
          <w:u w:val="single"/>
        </w:rPr>
        <w:t>DnsAdmins</w:t>
      </w:r>
      <w:proofErr w:type="spellEnd"/>
      <w:r w:rsidRPr="002B2D8C">
        <w:rPr>
          <w:b/>
          <w:bCs/>
          <w:u w:val="single"/>
        </w:rPr>
        <w:t>] rid:[0x44d]</w:t>
      </w:r>
    </w:p>
    <w:p w14:paraId="3EBA10DF" w14:textId="77777777" w:rsidR="002B2D8C" w:rsidRPr="002B2D8C" w:rsidRDefault="002B2D8C" w:rsidP="002B2D8C">
      <w:pPr>
        <w:spacing w:after="1" w:line="260" w:lineRule="auto"/>
        <w:ind w:left="-5" w:right="1119"/>
        <w:rPr>
          <w:b/>
          <w:bCs/>
          <w:u w:val="single"/>
        </w:rPr>
      </w:pPr>
    </w:p>
    <w:p w14:paraId="032600ED" w14:textId="77777777" w:rsidR="002B2D8C" w:rsidRPr="002B2D8C" w:rsidRDefault="002B2D8C" w:rsidP="002B2D8C">
      <w:pPr>
        <w:spacing w:after="1" w:line="260" w:lineRule="auto"/>
        <w:ind w:left="-5" w:right="1119"/>
        <w:rPr>
          <w:b/>
          <w:bCs/>
          <w:u w:val="single"/>
        </w:rPr>
      </w:pPr>
      <w:r w:rsidRPr="002B2D8C">
        <w:rPr>
          <w:b/>
          <w:bCs/>
          <w:u w:val="single"/>
        </w:rPr>
        <w:t>[+</w:t>
      </w:r>
      <w:proofErr w:type="gramStart"/>
      <w:r w:rsidRPr="002B2D8C">
        <w:rPr>
          <w:b/>
          <w:bCs/>
          <w:u w:val="single"/>
        </w:rPr>
        <w:t>]  Getting</w:t>
      </w:r>
      <w:proofErr w:type="gramEnd"/>
      <w:r w:rsidRPr="002B2D8C">
        <w:rPr>
          <w:b/>
          <w:bCs/>
          <w:u w:val="single"/>
        </w:rPr>
        <w:t xml:space="preserve"> local group memberships:                                                                                                                                                                             </w:t>
      </w:r>
    </w:p>
    <w:p w14:paraId="63FE2344"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79BD720"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w:t>
      </w:r>
      <w:proofErr w:type="spellStart"/>
      <w:r w:rsidRPr="002B2D8C">
        <w:rPr>
          <w:b/>
          <w:bCs/>
          <w:u w:val="single"/>
        </w:rPr>
        <w:t>krbtgt</w:t>
      </w:r>
      <w:proofErr w:type="spellEnd"/>
      <w:r w:rsidRPr="002B2D8C">
        <w:rPr>
          <w:b/>
          <w:bCs/>
          <w:u w:val="single"/>
        </w:rPr>
        <w:t xml:space="preserve">                                                                                                                             </w:t>
      </w:r>
    </w:p>
    <w:p w14:paraId="2098B4ED"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UADCWNET\Domain Controllers</w:t>
      </w:r>
    </w:p>
    <w:p w14:paraId="1D61BAD2" w14:textId="77777777" w:rsidR="002B2D8C" w:rsidRPr="002B2D8C" w:rsidRDefault="002B2D8C" w:rsidP="002B2D8C">
      <w:pPr>
        <w:spacing w:after="1" w:line="260" w:lineRule="auto"/>
        <w:ind w:left="-5" w:right="1119"/>
        <w:rPr>
          <w:b/>
          <w:bCs/>
          <w:u w:val="single"/>
        </w:rPr>
      </w:pPr>
      <w:r w:rsidRPr="002B2D8C">
        <w:rPr>
          <w:b/>
          <w:bCs/>
          <w:u w:val="single"/>
        </w:rPr>
        <w:lastRenderedPageBreak/>
        <w:t>Group: Denied RODC Password Replication Group' (RID: 572) has member: UADCWNET\Schema Admins</w:t>
      </w:r>
    </w:p>
    <w:p w14:paraId="4948D225"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UADCWNET\Enterprise Admins</w:t>
      </w:r>
    </w:p>
    <w:p w14:paraId="09B2B6B4"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UADCWNET\Cert Publishers</w:t>
      </w:r>
    </w:p>
    <w:p w14:paraId="2817C207"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UADCWNET\Domain Admins</w:t>
      </w:r>
    </w:p>
    <w:p w14:paraId="327B4795"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UADCWNET\Group Policy Creator Owners</w:t>
      </w:r>
    </w:p>
    <w:p w14:paraId="3E75EC15" w14:textId="77777777" w:rsidR="002B2D8C" w:rsidRPr="002B2D8C" w:rsidRDefault="002B2D8C" w:rsidP="002B2D8C">
      <w:pPr>
        <w:spacing w:after="1" w:line="260" w:lineRule="auto"/>
        <w:ind w:left="-5" w:right="1119"/>
        <w:rPr>
          <w:b/>
          <w:bCs/>
          <w:u w:val="single"/>
        </w:rPr>
      </w:pPr>
      <w:r w:rsidRPr="002B2D8C">
        <w:rPr>
          <w:b/>
          <w:bCs/>
          <w:u w:val="single"/>
        </w:rPr>
        <w:t>Group: Denied RODC Password Replication Group' (RID: 572) has member: UADCWNET\Read-only Domain Controllers</w:t>
      </w:r>
    </w:p>
    <w:p w14:paraId="4CEEAA02" w14:textId="77777777" w:rsidR="002B2D8C" w:rsidRPr="002B2D8C" w:rsidRDefault="002B2D8C" w:rsidP="002B2D8C">
      <w:pPr>
        <w:spacing w:after="1" w:line="260" w:lineRule="auto"/>
        <w:ind w:left="-5" w:right="1119"/>
        <w:rPr>
          <w:b/>
          <w:bCs/>
          <w:u w:val="single"/>
        </w:rPr>
      </w:pPr>
      <w:r w:rsidRPr="002B2D8C">
        <w:rPr>
          <w:b/>
          <w:bCs/>
          <w:u w:val="single"/>
        </w:rPr>
        <w:t xml:space="preserve">Group: </w:t>
      </w:r>
      <w:proofErr w:type="spellStart"/>
      <w:r w:rsidRPr="002B2D8C">
        <w:rPr>
          <w:b/>
          <w:bCs/>
          <w:u w:val="single"/>
        </w:rPr>
        <w:t>DnsAdmins</w:t>
      </w:r>
      <w:proofErr w:type="spellEnd"/>
      <w:r w:rsidRPr="002B2D8C">
        <w:rPr>
          <w:b/>
          <w:bCs/>
          <w:u w:val="single"/>
        </w:rPr>
        <w:t>' (RID: 1101) has member: UADCWNET\W.Holt</w:t>
      </w:r>
    </w:p>
    <w:p w14:paraId="7AFCFA65" w14:textId="77777777" w:rsidR="002B2D8C" w:rsidRPr="002B2D8C" w:rsidRDefault="002B2D8C" w:rsidP="002B2D8C">
      <w:pPr>
        <w:spacing w:after="1" w:line="260" w:lineRule="auto"/>
        <w:ind w:left="-5" w:right="1119"/>
        <w:rPr>
          <w:b/>
          <w:bCs/>
          <w:u w:val="single"/>
        </w:rPr>
      </w:pPr>
    </w:p>
    <w:p w14:paraId="561EF591" w14:textId="77777777" w:rsidR="002B2D8C" w:rsidRPr="002B2D8C" w:rsidRDefault="002B2D8C" w:rsidP="002B2D8C">
      <w:pPr>
        <w:spacing w:after="1" w:line="260" w:lineRule="auto"/>
        <w:ind w:left="-5" w:right="1119"/>
        <w:rPr>
          <w:b/>
          <w:bCs/>
          <w:u w:val="single"/>
        </w:rPr>
      </w:pPr>
      <w:r w:rsidRPr="002B2D8C">
        <w:rPr>
          <w:b/>
          <w:bCs/>
          <w:u w:val="single"/>
        </w:rPr>
        <w:t>[+</w:t>
      </w:r>
      <w:proofErr w:type="gramStart"/>
      <w:r w:rsidRPr="002B2D8C">
        <w:rPr>
          <w:b/>
          <w:bCs/>
          <w:u w:val="single"/>
        </w:rPr>
        <w:t>]  Getting</w:t>
      </w:r>
      <w:proofErr w:type="gramEnd"/>
      <w:r w:rsidRPr="002B2D8C">
        <w:rPr>
          <w:b/>
          <w:bCs/>
          <w:u w:val="single"/>
        </w:rPr>
        <w:t xml:space="preserve"> domain groups:                                                                                                                                                                                       </w:t>
      </w:r>
    </w:p>
    <w:p w14:paraId="7CBFA5B2"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5F449EB0"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 xml:space="preserve">Enterprise Read-only Domain Controllers] rid:[0x1f2]                                                                                                                                                       </w:t>
      </w:r>
    </w:p>
    <w:p w14:paraId="6688BE0C"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Domain Admins] rid:[0x200]</w:t>
      </w:r>
    </w:p>
    <w:p w14:paraId="26EFB2B8"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Domain Users] rid:[0x201]</w:t>
      </w:r>
    </w:p>
    <w:p w14:paraId="54A806F2"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Domain Guests] rid:[0x202]</w:t>
      </w:r>
    </w:p>
    <w:p w14:paraId="4D1F6467"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Domain Computers] rid:[0x203]</w:t>
      </w:r>
    </w:p>
    <w:p w14:paraId="485BB23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Domain Controllers] rid:[0x204]</w:t>
      </w:r>
    </w:p>
    <w:p w14:paraId="00D19A71"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Schema Admins] rid:[0x206]</w:t>
      </w:r>
    </w:p>
    <w:p w14:paraId="041E911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Enterprise Admins] rid:[0x207]</w:t>
      </w:r>
    </w:p>
    <w:p w14:paraId="23B096AB"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Group Policy Creator Owners] rid:[0x208]</w:t>
      </w:r>
    </w:p>
    <w:p w14:paraId="4890DA6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Read-only Domain Controllers] rid:[0x209]</w:t>
      </w:r>
    </w:p>
    <w:p w14:paraId="78173F0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Cloneable Domain Controllers] rid:[0x20a]</w:t>
      </w:r>
    </w:p>
    <w:p w14:paraId="2EDABC87"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Protected Users] rid:[0x20d]</w:t>
      </w:r>
    </w:p>
    <w:p w14:paraId="187F429D"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Key Admins] rid:[0x20e]</w:t>
      </w:r>
    </w:p>
    <w:p w14:paraId="652B4405"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Enterprise Key Admins] rid:[0x20f]</w:t>
      </w:r>
    </w:p>
    <w:p w14:paraId="47DD5C7E"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spellStart"/>
      <w:proofErr w:type="gramEnd"/>
      <w:r w:rsidRPr="002B2D8C">
        <w:rPr>
          <w:b/>
          <w:bCs/>
          <w:u w:val="single"/>
        </w:rPr>
        <w:t>DnsUpdateProxy</w:t>
      </w:r>
      <w:proofErr w:type="spellEnd"/>
      <w:r w:rsidRPr="002B2D8C">
        <w:rPr>
          <w:b/>
          <w:bCs/>
          <w:u w:val="single"/>
        </w:rPr>
        <w:t>] rid:[0x44e]</w:t>
      </w:r>
    </w:p>
    <w:p w14:paraId="12321E1A"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Human Resources] rid:[0x44f]</w:t>
      </w:r>
    </w:p>
    <w:p w14:paraId="27B97422"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Legal] rid:[0x450]</w:t>
      </w:r>
    </w:p>
    <w:p w14:paraId="10A90808"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Finance] rid:[0x451]</w:t>
      </w:r>
    </w:p>
    <w:p w14:paraId="3FA5DFEA"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Engineering] rid:[0x452]</w:t>
      </w:r>
    </w:p>
    <w:p w14:paraId="598BF903"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Sales] rid:[0x453]</w:t>
      </w:r>
    </w:p>
    <w:p w14:paraId="69DCBC3B" w14:textId="77777777" w:rsidR="002B2D8C" w:rsidRPr="002B2D8C" w:rsidRDefault="002B2D8C" w:rsidP="002B2D8C">
      <w:pPr>
        <w:spacing w:after="1" w:line="260" w:lineRule="auto"/>
        <w:ind w:left="-5" w:right="1119"/>
        <w:rPr>
          <w:b/>
          <w:bCs/>
          <w:u w:val="single"/>
        </w:rPr>
      </w:pPr>
      <w:proofErr w:type="gramStart"/>
      <w:r w:rsidRPr="002B2D8C">
        <w:rPr>
          <w:b/>
          <w:bCs/>
          <w:u w:val="single"/>
        </w:rPr>
        <w:t>group:[</w:t>
      </w:r>
      <w:proofErr w:type="gramEnd"/>
      <w:r w:rsidRPr="002B2D8C">
        <w:rPr>
          <w:b/>
          <w:bCs/>
          <w:u w:val="single"/>
        </w:rPr>
        <w:t>Information Technology] rid:[0x454]</w:t>
      </w:r>
    </w:p>
    <w:p w14:paraId="542E22F6" w14:textId="77777777" w:rsidR="002B2D8C" w:rsidRPr="002B2D8C" w:rsidRDefault="002B2D8C" w:rsidP="002B2D8C">
      <w:pPr>
        <w:spacing w:after="1" w:line="260" w:lineRule="auto"/>
        <w:ind w:left="-5" w:right="1119"/>
        <w:rPr>
          <w:b/>
          <w:bCs/>
          <w:u w:val="single"/>
        </w:rPr>
      </w:pPr>
    </w:p>
    <w:p w14:paraId="0900170E" w14:textId="77777777" w:rsidR="002B2D8C" w:rsidRPr="002B2D8C" w:rsidRDefault="002B2D8C" w:rsidP="002B2D8C">
      <w:pPr>
        <w:spacing w:after="1" w:line="260" w:lineRule="auto"/>
        <w:ind w:left="-5" w:right="1119"/>
        <w:rPr>
          <w:b/>
          <w:bCs/>
          <w:u w:val="single"/>
        </w:rPr>
      </w:pPr>
      <w:r w:rsidRPr="002B2D8C">
        <w:rPr>
          <w:b/>
          <w:bCs/>
          <w:u w:val="single"/>
        </w:rPr>
        <w:t>[+</w:t>
      </w:r>
      <w:proofErr w:type="gramStart"/>
      <w:r w:rsidRPr="002B2D8C">
        <w:rPr>
          <w:b/>
          <w:bCs/>
          <w:u w:val="single"/>
        </w:rPr>
        <w:t>]  Getting</w:t>
      </w:r>
      <w:proofErr w:type="gramEnd"/>
      <w:r w:rsidRPr="002B2D8C">
        <w:rPr>
          <w:b/>
          <w:bCs/>
          <w:u w:val="single"/>
        </w:rPr>
        <w:t xml:space="preserve"> domain group memberships:                                                                                                                                                                            </w:t>
      </w:r>
    </w:p>
    <w:p w14:paraId="638125D6"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6C9573F5" w14:textId="77777777" w:rsidR="002B2D8C" w:rsidRPr="002B2D8C" w:rsidRDefault="002B2D8C" w:rsidP="002B2D8C">
      <w:pPr>
        <w:spacing w:after="1" w:line="260" w:lineRule="auto"/>
        <w:ind w:left="-5" w:right="1119"/>
        <w:rPr>
          <w:b/>
          <w:bCs/>
          <w:u w:val="single"/>
        </w:rPr>
      </w:pPr>
      <w:r w:rsidRPr="002B2D8C">
        <w:rPr>
          <w:b/>
          <w:bCs/>
          <w:u w:val="single"/>
        </w:rPr>
        <w:t xml:space="preserve">Group: 'Domain Computers' (RID: 515) has member: UADCWNET\marketplace$                                                                                                                                            </w:t>
      </w:r>
    </w:p>
    <w:p w14:paraId="3C8E6974"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UADCWNET\pc28$</w:t>
      </w:r>
    </w:p>
    <w:p w14:paraId="3E704CE6"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UADCWNET\range86-130$</w:t>
      </w:r>
    </w:p>
    <w:p w14:paraId="7542F183"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UADCWNET\nt4$</w:t>
      </w:r>
    </w:p>
    <w:p w14:paraId="24382641" w14:textId="77777777" w:rsidR="002B2D8C" w:rsidRPr="002B2D8C" w:rsidRDefault="002B2D8C" w:rsidP="002B2D8C">
      <w:pPr>
        <w:spacing w:after="1" w:line="260" w:lineRule="auto"/>
        <w:ind w:left="-5" w:right="1119"/>
        <w:rPr>
          <w:b/>
          <w:bCs/>
          <w:u w:val="single"/>
        </w:rPr>
      </w:pPr>
      <w:r w:rsidRPr="002B2D8C">
        <w:rPr>
          <w:b/>
          <w:bCs/>
          <w:u w:val="single"/>
        </w:rPr>
        <w:lastRenderedPageBreak/>
        <w:t>Group: 'Domain Computers' (RID: 515) has member: UADCWNET\cust84$</w:t>
      </w:r>
    </w:p>
    <w:p w14:paraId="1920423D"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devserver</w:t>
      </w:r>
      <w:proofErr w:type="spellEnd"/>
      <w:r w:rsidRPr="002B2D8C">
        <w:rPr>
          <w:b/>
          <w:bCs/>
          <w:u w:val="single"/>
        </w:rPr>
        <w:t>$</w:t>
      </w:r>
    </w:p>
    <w:p w14:paraId="0599E199"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UADCWNET\about$</w:t>
      </w:r>
    </w:p>
    <w:p w14:paraId="7B707056"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helponline</w:t>
      </w:r>
      <w:proofErr w:type="spellEnd"/>
      <w:r w:rsidRPr="002B2D8C">
        <w:rPr>
          <w:b/>
          <w:bCs/>
          <w:u w:val="single"/>
        </w:rPr>
        <w:t>$</w:t>
      </w:r>
    </w:p>
    <w:p w14:paraId="23929791"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sanantonio</w:t>
      </w:r>
      <w:proofErr w:type="spellEnd"/>
      <w:r w:rsidRPr="002B2D8C">
        <w:rPr>
          <w:b/>
          <w:bCs/>
          <w:u w:val="single"/>
        </w:rPr>
        <w:t>$</w:t>
      </w:r>
    </w:p>
    <w:p w14:paraId="49CD671F"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UADCWNET\inbound$</w:t>
      </w:r>
    </w:p>
    <w:p w14:paraId="67F9FB1B"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UADCWNET\customer$</w:t>
      </w:r>
    </w:p>
    <w:p w14:paraId="7C233BC2"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ir</w:t>
      </w:r>
      <w:proofErr w:type="spellEnd"/>
      <w:r w:rsidRPr="002B2D8C">
        <w:rPr>
          <w:b/>
          <w:bCs/>
          <w:u w:val="single"/>
        </w:rPr>
        <w:t>$</w:t>
      </w:r>
    </w:p>
    <w:p w14:paraId="6EB87277"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UADCWNET\announce$</w:t>
      </w:r>
    </w:p>
    <w:p w14:paraId="350C3C23"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UADCWNET\iris$</w:t>
      </w:r>
    </w:p>
    <w:p w14:paraId="316BDCC3"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UADCWNET\dev1$</w:t>
      </w:r>
    </w:p>
    <w:p w14:paraId="1200FAB6"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UADCWNET\cust24$</w:t>
      </w:r>
    </w:p>
    <w:p w14:paraId="4A9ED1BD"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UADCWNET\mx$</w:t>
      </w:r>
    </w:p>
    <w:p w14:paraId="49E10D49"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vader</w:t>
      </w:r>
      <w:proofErr w:type="spellEnd"/>
      <w:r w:rsidRPr="002B2D8C">
        <w:rPr>
          <w:b/>
          <w:bCs/>
          <w:u w:val="single"/>
        </w:rPr>
        <w:t>$</w:t>
      </w:r>
    </w:p>
    <w:p w14:paraId="59C78A40"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UADCWNET\cust53$</w:t>
      </w:r>
    </w:p>
    <w:p w14:paraId="570FA632"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UADCWNET\mv$</w:t>
      </w:r>
    </w:p>
    <w:p w14:paraId="0E67AA0D"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UADCWNET\mickey$</w:t>
      </w:r>
    </w:p>
    <w:p w14:paraId="39F37F0D"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ptld</w:t>
      </w:r>
      <w:proofErr w:type="spellEnd"/>
      <w:r w:rsidRPr="002B2D8C">
        <w:rPr>
          <w:b/>
          <w:bCs/>
          <w:u w:val="single"/>
        </w:rPr>
        <w:t>$</w:t>
      </w:r>
    </w:p>
    <w:p w14:paraId="4D5DF6C1"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UADCWNET\tool$</w:t>
      </w:r>
    </w:p>
    <w:p w14:paraId="28D02C92"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uninet</w:t>
      </w:r>
      <w:proofErr w:type="spellEnd"/>
      <w:r w:rsidRPr="002B2D8C">
        <w:rPr>
          <w:b/>
          <w:bCs/>
          <w:u w:val="single"/>
        </w:rPr>
        <w:t>$</w:t>
      </w:r>
    </w:p>
    <w:p w14:paraId="554AAA70"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w:t>
      </w:r>
      <w:proofErr w:type="spellStart"/>
      <w:r w:rsidRPr="002B2D8C">
        <w:rPr>
          <w:b/>
          <w:bCs/>
          <w:u w:val="single"/>
        </w:rPr>
        <w:t>houstin</w:t>
      </w:r>
      <w:proofErr w:type="spellEnd"/>
      <w:r w:rsidRPr="002B2D8C">
        <w:rPr>
          <w:b/>
          <w:bCs/>
          <w:u w:val="single"/>
        </w:rPr>
        <w:t>$</w:t>
      </w:r>
    </w:p>
    <w:p w14:paraId="2C797CE1"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UADCWNET\CLIENT1$</w:t>
      </w:r>
    </w:p>
    <w:p w14:paraId="4BB896AF"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UADCWNET\MSSQL1$</w:t>
      </w:r>
    </w:p>
    <w:p w14:paraId="03799457"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UADCWNET\MSSQL2$</w:t>
      </w:r>
    </w:p>
    <w:p w14:paraId="6A3C7C22"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UADCWNET\MSSQL3$</w:t>
      </w:r>
    </w:p>
    <w:p w14:paraId="2D731CD6"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UADCWNET\MSSQL4$</w:t>
      </w:r>
    </w:p>
    <w:p w14:paraId="34261A94"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UADCWNET\MSSQL5$</w:t>
      </w:r>
    </w:p>
    <w:p w14:paraId="34D67BA1"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UADCWNET\MSSQL6$</w:t>
      </w:r>
    </w:p>
    <w:p w14:paraId="23519D7E"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UADCWNET\MSSQL7$</w:t>
      </w:r>
    </w:p>
    <w:p w14:paraId="0D13A1A0"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UADCWNET\MSSQL8$</w:t>
      </w:r>
    </w:p>
    <w:p w14:paraId="452C291A"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UADCWNET\MSSQL9$</w:t>
      </w:r>
    </w:p>
    <w:p w14:paraId="4A31AA34" w14:textId="77777777" w:rsidR="002B2D8C" w:rsidRPr="002B2D8C" w:rsidRDefault="002B2D8C" w:rsidP="002B2D8C">
      <w:pPr>
        <w:spacing w:after="1" w:line="260" w:lineRule="auto"/>
        <w:ind w:left="-5" w:right="1119"/>
        <w:rPr>
          <w:b/>
          <w:bCs/>
          <w:u w:val="single"/>
        </w:rPr>
      </w:pPr>
      <w:r w:rsidRPr="002B2D8C">
        <w:rPr>
          <w:b/>
          <w:bCs/>
          <w:u w:val="single"/>
        </w:rPr>
        <w:t>Group: 'Domain Computers' (RID: 515) has member: UADCWNET\MSSQL10$</w:t>
      </w:r>
    </w:p>
    <w:p w14:paraId="6E5B6BF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UADCWNET\Administrator</w:t>
      </w:r>
    </w:p>
    <w:p w14:paraId="444A1C8D"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krbtgt</w:t>
      </w:r>
      <w:proofErr w:type="spellEnd"/>
    </w:p>
    <w:p w14:paraId="6A36390B"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UADCWNET\test</w:t>
      </w:r>
    </w:p>
    <w:p w14:paraId="3D374372"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K.Thompson</w:t>
      </w:r>
      <w:proofErr w:type="spellEnd"/>
    </w:p>
    <w:p w14:paraId="0C234E33"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V.Nelson</w:t>
      </w:r>
      <w:proofErr w:type="spellEnd"/>
    </w:p>
    <w:p w14:paraId="417BAF94"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L.Gill</w:t>
      </w:r>
      <w:proofErr w:type="spellEnd"/>
    </w:p>
    <w:p w14:paraId="410B8B52"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proofErr w:type="gramStart"/>
      <w:r w:rsidRPr="002B2D8C">
        <w:rPr>
          <w:b/>
          <w:bCs/>
          <w:u w:val="single"/>
        </w:rPr>
        <w:t>N.May</w:t>
      </w:r>
      <w:proofErr w:type="spellEnd"/>
      <w:proofErr w:type="gramEnd"/>
    </w:p>
    <w:p w14:paraId="72EC985C"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UADCWNET\W.Holt</w:t>
      </w:r>
    </w:p>
    <w:p w14:paraId="799DFDE0"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J.Wheeler</w:t>
      </w:r>
      <w:proofErr w:type="spellEnd"/>
    </w:p>
    <w:p w14:paraId="3D216F5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F.Payne</w:t>
      </w:r>
      <w:proofErr w:type="spellEnd"/>
    </w:p>
    <w:p w14:paraId="46B924E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T.Oliver</w:t>
      </w:r>
      <w:proofErr w:type="spellEnd"/>
    </w:p>
    <w:p w14:paraId="47C9E35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J.Poole</w:t>
      </w:r>
      <w:proofErr w:type="spellEnd"/>
    </w:p>
    <w:p w14:paraId="2723ABF8" w14:textId="77777777" w:rsidR="002B2D8C" w:rsidRPr="002B2D8C" w:rsidRDefault="002B2D8C" w:rsidP="002B2D8C">
      <w:pPr>
        <w:spacing w:after="1" w:line="260" w:lineRule="auto"/>
        <w:ind w:left="-5" w:right="1119"/>
        <w:rPr>
          <w:b/>
          <w:bCs/>
          <w:u w:val="single"/>
        </w:rPr>
      </w:pPr>
      <w:r w:rsidRPr="002B2D8C">
        <w:rPr>
          <w:b/>
          <w:bCs/>
          <w:u w:val="single"/>
        </w:rPr>
        <w:lastRenderedPageBreak/>
        <w:t>Group: 'Domain Users' (RID: 513) has member: UADCWNET\</w:t>
      </w:r>
      <w:proofErr w:type="spellStart"/>
      <w:r w:rsidRPr="002B2D8C">
        <w:rPr>
          <w:b/>
          <w:bCs/>
          <w:u w:val="single"/>
        </w:rPr>
        <w:t>N.Wells</w:t>
      </w:r>
      <w:proofErr w:type="spellEnd"/>
    </w:p>
    <w:p w14:paraId="1E890C62"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N.Hogan</w:t>
      </w:r>
      <w:proofErr w:type="spellEnd"/>
    </w:p>
    <w:p w14:paraId="0AACC36D"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M.Adams</w:t>
      </w:r>
      <w:proofErr w:type="spellEnd"/>
    </w:p>
    <w:p w14:paraId="20D1EC70"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Y.Marshall</w:t>
      </w:r>
      <w:proofErr w:type="spellEnd"/>
    </w:p>
    <w:p w14:paraId="3068553D"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W.Wolfe</w:t>
      </w:r>
      <w:proofErr w:type="spellEnd"/>
    </w:p>
    <w:p w14:paraId="2D9AC2C1"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A.Kennedy</w:t>
      </w:r>
      <w:proofErr w:type="spellEnd"/>
    </w:p>
    <w:p w14:paraId="252E256E"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T.Fuller</w:t>
      </w:r>
      <w:proofErr w:type="spellEnd"/>
    </w:p>
    <w:p w14:paraId="765EB31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L.Washington</w:t>
      </w:r>
      <w:proofErr w:type="spellEnd"/>
    </w:p>
    <w:p w14:paraId="2A097A2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S.Shelton</w:t>
      </w:r>
      <w:proofErr w:type="spellEnd"/>
    </w:p>
    <w:p w14:paraId="48A033A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J.Farmer</w:t>
      </w:r>
      <w:proofErr w:type="spellEnd"/>
    </w:p>
    <w:p w14:paraId="44EAC026"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M.Paul</w:t>
      </w:r>
      <w:proofErr w:type="spellEnd"/>
    </w:p>
    <w:p w14:paraId="7CDA3EE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B.Wong</w:t>
      </w:r>
      <w:proofErr w:type="spellEnd"/>
    </w:p>
    <w:p w14:paraId="5BAC209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D.Ford</w:t>
      </w:r>
      <w:proofErr w:type="spellEnd"/>
    </w:p>
    <w:p w14:paraId="756B7102"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M.Daniel</w:t>
      </w:r>
      <w:proofErr w:type="spellEnd"/>
    </w:p>
    <w:p w14:paraId="35DB5B5A"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D.Brooks</w:t>
      </w:r>
      <w:proofErr w:type="spellEnd"/>
    </w:p>
    <w:p w14:paraId="3B4C6ED3"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B.Rice</w:t>
      </w:r>
      <w:proofErr w:type="spellEnd"/>
    </w:p>
    <w:p w14:paraId="7E447A6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P.Powers</w:t>
      </w:r>
      <w:proofErr w:type="spellEnd"/>
    </w:p>
    <w:p w14:paraId="2418B4E2"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S.Wright</w:t>
      </w:r>
      <w:proofErr w:type="spellEnd"/>
    </w:p>
    <w:p w14:paraId="62E0187E"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L.Williamson</w:t>
      </w:r>
      <w:proofErr w:type="spellEnd"/>
    </w:p>
    <w:p w14:paraId="4A18842C"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G.Malone</w:t>
      </w:r>
      <w:proofErr w:type="spellEnd"/>
    </w:p>
    <w:p w14:paraId="29936321"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M.Harrington</w:t>
      </w:r>
      <w:proofErr w:type="spellEnd"/>
    </w:p>
    <w:p w14:paraId="164EA5FC"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H.Mclaughlin</w:t>
      </w:r>
      <w:proofErr w:type="spellEnd"/>
    </w:p>
    <w:p w14:paraId="6242627A"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G.Turner</w:t>
      </w:r>
      <w:proofErr w:type="spellEnd"/>
    </w:p>
    <w:p w14:paraId="27C8C96C"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P.Rodriquez</w:t>
      </w:r>
      <w:proofErr w:type="spellEnd"/>
    </w:p>
    <w:p w14:paraId="5CE40BAD"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L.Thornton</w:t>
      </w:r>
      <w:proofErr w:type="spellEnd"/>
    </w:p>
    <w:p w14:paraId="33A0C4B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D.Murray</w:t>
      </w:r>
      <w:proofErr w:type="spellEnd"/>
    </w:p>
    <w:p w14:paraId="39A7644B"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A.Peters</w:t>
      </w:r>
      <w:proofErr w:type="spellEnd"/>
    </w:p>
    <w:p w14:paraId="65BF537B"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M.Padilla</w:t>
      </w:r>
      <w:proofErr w:type="spellEnd"/>
    </w:p>
    <w:p w14:paraId="77F28566"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J.Becker</w:t>
      </w:r>
      <w:proofErr w:type="spellEnd"/>
    </w:p>
    <w:p w14:paraId="2DF49397"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K.Perkins</w:t>
      </w:r>
      <w:proofErr w:type="spellEnd"/>
    </w:p>
    <w:p w14:paraId="1ACED350"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M.Murphy</w:t>
      </w:r>
      <w:proofErr w:type="spellEnd"/>
    </w:p>
    <w:p w14:paraId="0B8D542C"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S.Higgins</w:t>
      </w:r>
      <w:proofErr w:type="spellEnd"/>
    </w:p>
    <w:p w14:paraId="47E2C0A0"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B.Lewis</w:t>
      </w:r>
      <w:proofErr w:type="spellEnd"/>
    </w:p>
    <w:p w14:paraId="61048D25"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F.Sanders</w:t>
      </w:r>
      <w:proofErr w:type="spellEnd"/>
    </w:p>
    <w:p w14:paraId="06A7A82D"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R.Soto</w:t>
      </w:r>
      <w:proofErr w:type="spellEnd"/>
    </w:p>
    <w:p w14:paraId="68EB70C1"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I.Robinson</w:t>
      </w:r>
      <w:proofErr w:type="spellEnd"/>
    </w:p>
    <w:p w14:paraId="2B5194F9"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B.Yates</w:t>
      </w:r>
      <w:proofErr w:type="spellEnd"/>
    </w:p>
    <w:p w14:paraId="73CCEDC5"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E.Frazier</w:t>
      </w:r>
      <w:proofErr w:type="spellEnd"/>
    </w:p>
    <w:p w14:paraId="17CA8C30"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G.Francis</w:t>
      </w:r>
      <w:proofErr w:type="spellEnd"/>
    </w:p>
    <w:p w14:paraId="5070DD63"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J.Shaw</w:t>
      </w:r>
      <w:proofErr w:type="spellEnd"/>
    </w:p>
    <w:p w14:paraId="14E9F18A" w14:textId="77777777" w:rsidR="002B2D8C" w:rsidRPr="002B2D8C" w:rsidRDefault="002B2D8C" w:rsidP="002B2D8C">
      <w:pPr>
        <w:spacing w:after="1" w:line="260" w:lineRule="auto"/>
        <w:ind w:left="-5" w:right="1119"/>
        <w:rPr>
          <w:b/>
          <w:bCs/>
          <w:u w:val="single"/>
        </w:rPr>
      </w:pPr>
      <w:r w:rsidRPr="002B2D8C">
        <w:rPr>
          <w:b/>
          <w:bCs/>
          <w:u w:val="single"/>
        </w:rPr>
        <w:t>Group: 'Domain Users' (RID: 513) has member: UADCWNET\</w:t>
      </w:r>
      <w:proofErr w:type="spellStart"/>
      <w:r w:rsidRPr="002B2D8C">
        <w:rPr>
          <w:b/>
          <w:bCs/>
          <w:u w:val="single"/>
        </w:rPr>
        <w:t>G.Adkins</w:t>
      </w:r>
      <w:proofErr w:type="spellEnd"/>
    </w:p>
    <w:p w14:paraId="6DE3F50D"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UADCWNET\Administrator</w:t>
      </w:r>
    </w:p>
    <w:p w14:paraId="5D3CDD38"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UADCWNET\W.Holt</w:t>
      </w:r>
    </w:p>
    <w:p w14:paraId="02FFA3F6"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w:t>
      </w:r>
      <w:proofErr w:type="spellStart"/>
      <w:r w:rsidRPr="002B2D8C">
        <w:rPr>
          <w:b/>
          <w:bCs/>
          <w:u w:val="single"/>
        </w:rPr>
        <w:t>L.Washington</w:t>
      </w:r>
      <w:proofErr w:type="spellEnd"/>
    </w:p>
    <w:p w14:paraId="2441B616" w14:textId="77777777" w:rsidR="002B2D8C" w:rsidRPr="002B2D8C" w:rsidRDefault="002B2D8C" w:rsidP="002B2D8C">
      <w:pPr>
        <w:spacing w:after="1" w:line="260" w:lineRule="auto"/>
        <w:ind w:left="-5" w:right="1119"/>
        <w:rPr>
          <w:b/>
          <w:bCs/>
          <w:u w:val="single"/>
        </w:rPr>
      </w:pPr>
      <w:r w:rsidRPr="002B2D8C">
        <w:rPr>
          <w:b/>
          <w:bCs/>
          <w:u w:val="single"/>
        </w:rPr>
        <w:lastRenderedPageBreak/>
        <w:t>Group: 'Domain Admins' (RID: 512) has member: UADCWNET\</w:t>
      </w:r>
      <w:proofErr w:type="spellStart"/>
      <w:r w:rsidRPr="002B2D8C">
        <w:rPr>
          <w:b/>
          <w:bCs/>
          <w:u w:val="single"/>
        </w:rPr>
        <w:t>M.Padilla</w:t>
      </w:r>
      <w:proofErr w:type="spellEnd"/>
    </w:p>
    <w:p w14:paraId="07F339CC"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w:t>
      </w:r>
      <w:proofErr w:type="spellStart"/>
      <w:r w:rsidRPr="002B2D8C">
        <w:rPr>
          <w:b/>
          <w:bCs/>
          <w:u w:val="single"/>
        </w:rPr>
        <w:t>I.Robinson</w:t>
      </w:r>
      <w:proofErr w:type="spellEnd"/>
    </w:p>
    <w:p w14:paraId="18FCFC63"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w:t>
      </w:r>
      <w:proofErr w:type="spellStart"/>
      <w:r w:rsidRPr="002B2D8C">
        <w:rPr>
          <w:b/>
          <w:bCs/>
          <w:u w:val="single"/>
        </w:rPr>
        <w:t>B.Yates</w:t>
      </w:r>
      <w:proofErr w:type="spellEnd"/>
    </w:p>
    <w:p w14:paraId="3C6B1B10" w14:textId="77777777" w:rsidR="002B2D8C" w:rsidRPr="002B2D8C" w:rsidRDefault="002B2D8C" w:rsidP="002B2D8C">
      <w:pPr>
        <w:spacing w:after="1" w:line="260" w:lineRule="auto"/>
        <w:ind w:left="-5" w:right="1119"/>
        <w:rPr>
          <w:b/>
          <w:bCs/>
          <w:u w:val="single"/>
        </w:rPr>
      </w:pPr>
      <w:r w:rsidRPr="002B2D8C">
        <w:rPr>
          <w:b/>
          <w:bCs/>
          <w:u w:val="single"/>
        </w:rPr>
        <w:t>Group: 'Domain Admins' (RID: 512) has member: UADCWNET\</w:t>
      </w:r>
      <w:proofErr w:type="spellStart"/>
      <w:r w:rsidRPr="002B2D8C">
        <w:rPr>
          <w:b/>
          <w:bCs/>
          <w:u w:val="single"/>
        </w:rPr>
        <w:t>J.Shaw</w:t>
      </w:r>
      <w:proofErr w:type="spellEnd"/>
    </w:p>
    <w:p w14:paraId="73F9F805" w14:textId="77777777" w:rsidR="002B2D8C" w:rsidRPr="002B2D8C" w:rsidRDefault="002B2D8C" w:rsidP="002B2D8C">
      <w:pPr>
        <w:spacing w:after="1" w:line="260" w:lineRule="auto"/>
        <w:ind w:left="-5" w:right="1119"/>
        <w:rPr>
          <w:b/>
          <w:bCs/>
          <w:u w:val="single"/>
        </w:rPr>
      </w:pPr>
      <w:r w:rsidRPr="002B2D8C">
        <w:rPr>
          <w:b/>
          <w:bCs/>
          <w:u w:val="single"/>
        </w:rPr>
        <w:t>Group: 'Information Technology' (RID: 1108) has member: UADCWNET\test</w:t>
      </w:r>
    </w:p>
    <w:p w14:paraId="57ACD565" w14:textId="77777777" w:rsidR="002B2D8C" w:rsidRPr="002B2D8C" w:rsidRDefault="002B2D8C" w:rsidP="002B2D8C">
      <w:pPr>
        <w:spacing w:after="1" w:line="260" w:lineRule="auto"/>
        <w:ind w:left="-5" w:right="1119"/>
        <w:rPr>
          <w:b/>
          <w:bCs/>
          <w:u w:val="single"/>
        </w:rPr>
      </w:pPr>
      <w:r w:rsidRPr="002B2D8C">
        <w:rPr>
          <w:b/>
          <w:bCs/>
          <w:u w:val="single"/>
        </w:rPr>
        <w:t>Group: 'Enterprise Admins' (RID: 519) has member: UADCWNET\Administrator</w:t>
      </w:r>
    </w:p>
    <w:p w14:paraId="1C836E04" w14:textId="77777777" w:rsidR="002B2D8C" w:rsidRPr="002B2D8C" w:rsidRDefault="002B2D8C" w:rsidP="002B2D8C">
      <w:pPr>
        <w:spacing w:after="1" w:line="260" w:lineRule="auto"/>
        <w:ind w:left="-5" w:right="1119"/>
        <w:rPr>
          <w:b/>
          <w:bCs/>
          <w:u w:val="single"/>
        </w:rPr>
      </w:pPr>
      <w:r w:rsidRPr="002B2D8C">
        <w:rPr>
          <w:b/>
          <w:bCs/>
          <w:u w:val="single"/>
        </w:rPr>
        <w:t>Group: 'Group Policy Creator Owners' (RID: 520) has member: UADCWNET\Administrator</w:t>
      </w:r>
    </w:p>
    <w:p w14:paraId="79205FA0" w14:textId="77777777" w:rsidR="002B2D8C" w:rsidRPr="002B2D8C" w:rsidRDefault="002B2D8C" w:rsidP="002B2D8C">
      <w:pPr>
        <w:spacing w:after="1" w:line="260" w:lineRule="auto"/>
        <w:ind w:left="-5" w:right="1119"/>
        <w:rPr>
          <w:b/>
          <w:bCs/>
          <w:u w:val="single"/>
        </w:rPr>
      </w:pPr>
      <w:r w:rsidRPr="002B2D8C">
        <w:rPr>
          <w:b/>
          <w:bCs/>
          <w:u w:val="single"/>
        </w:rPr>
        <w:t>Group: 'Domain Controllers' (RID: 516) has member: UADCWNET\SERVER1$</w:t>
      </w:r>
    </w:p>
    <w:p w14:paraId="6A016499" w14:textId="77777777" w:rsidR="002B2D8C" w:rsidRPr="002B2D8C" w:rsidRDefault="002B2D8C" w:rsidP="002B2D8C">
      <w:pPr>
        <w:spacing w:after="1" w:line="260" w:lineRule="auto"/>
        <w:ind w:left="-5" w:right="1119"/>
        <w:rPr>
          <w:b/>
          <w:bCs/>
          <w:u w:val="single"/>
        </w:rPr>
      </w:pPr>
      <w:r w:rsidRPr="002B2D8C">
        <w:rPr>
          <w:b/>
          <w:bCs/>
          <w:u w:val="single"/>
        </w:rPr>
        <w:t>Group: 'Domain Controllers' (RID: 516) has member: UADCWNET\SERVER2$</w:t>
      </w:r>
    </w:p>
    <w:p w14:paraId="527D3BF0" w14:textId="77777777" w:rsidR="002B2D8C" w:rsidRPr="002B2D8C" w:rsidRDefault="002B2D8C" w:rsidP="002B2D8C">
      <w:pPr>
        <w:spacing w:after="1" w:line="260" w:lineRule="auto"/>
        <w:ind w:left="-5" w:right="1119"/>
        <w:rPr>
          <w:b/>
          <w:bCs/>
          <w:u w:val="single"/>
        </w:rPr>
      </w:pPr>
      <w:r w:rsidRPr="002B2D8C">
        <w:rPr>
          <w:b/>
          <w:bCs/>
          <w:u w:val="single"/>
        </w:rPr>
        <w:t>Group: 'Domain Guests' (RID: 514) has member: UADCWNET\Guest</w:t>
      </w:r>
    </w:p>
    <w:p w14:paraId="297157C8" w14:textId="77777777" w:rsidR="002B2D8C" w:rsidRPr="002B2D8C" w:rsidRDefault="002B2D8C" w:rsidP="002B2D8C">
      <w:pPr>
        <w:spacing w:after="1" w:line="260" w:lineRule="auto"/>
        <w:ind w:left="-5" w:right="1119"/>
        <w:rPr>
          <w:b/>
          <w:bCs/>
          <w:u w:val="single"/>
        </w:rPr>
      </w:pPr>
      <w:r w:rsidRPr="002B2D8C">
        <w:rPr>
          <w:b/>
          <w:bCs/>
          <w:u w:val="single"/>
        </w:rPr>
        <w:t>Group: 'Schema Admins' (RID: 518) has member: UADCWNET\Administrator</w:t>
      </w:r>
    </w:p>
    <w:p w14:paraId="7C415537" w14:textId="77777777" w:rsidR="002B2D8C" w:rsidRPr="002B2D8C" w:rsidRDefault="002B2D8C" w:rsidP="002B2D8C">
      <w:pPr>
        <w:spacing w:after="1" w:line="260" w:lineRule="auto"/>
        <w:ind w:left="-5" w:right="1119"/>
        <w:rPr>
          <w:b/>
          <w:bCs/>
          <w:u w:val="single"/>
        </w:rPr>
      </w:pPr>
    </w:p>
    <w:p w14:paraId="716F1CB5"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Users</w:t>
      </w:r>
      <w:proofErr w:type="gramEnd"/>
      <w:r w:rsidRPr="002B2D8C">
        <w:rPr>
          <w:b/>
          <w:bCs/>
          <w:u w:val="single"/>
        </w:rPr>
        <w:t xml:space="preserve"> on 192.168.10.1 via RID cycling (RIDS: 500-550,1000-1050) )==================</w:t>
      </w:r>
    </w:p>
    <w:p w14:paraId="4EAD442A"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681CD533"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352BEC7B"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711BF430" w14:textId="77777777" w:rsidR="002B2D8C" w:rsidRPr="002B2D8C" w:rsidRDefault="002B2D8C" w:rsidP="002B2D8C">
      <w:pPr>
        <w:spacing w:after="1" w:line="260" w:lineRule="auto"/>
        <w:ind w:left="-5" w:right="1119"/>
        <w:rPr>
          <w:b/>
          <w:bCs/>
          <w:u w:val="single"/>
        </w:rPr>
      </w:pPr>
      <w:r w:rsidRPr="002B2D8C">
        <w:rPr>
          <w:b/>
          <w:bCs/>
          <w:u w:val="single"/>
        </w:rPr>
        <w:t xml:space="preserve">S-1-5-21-2373017989-4057782597-2990666611                                                                                                                                                                         </w:t>
      </w:r>
    </w:p>
    <w:p w14:paraId="5873B68B" w14:textId="77777777" w:rsidR="002B2D8C" w:rsidRPr="002B2D8C" w:rsidRDefault="002B2D8C" w:rsidP="002B2D8C">
      <w:pPr>
        <w:spacing w:after="1" w:line="260" w:lineRule="auto"/>
        <w:ind w:left="-5" w:right="1119"/>
        <w:rPr>
          <w:b/>
          <w:bCs/>
          <w:u w:val="single"/>
        </w:rPr>
      </w:pPr>
    </w:p>
    <w:p w14:paraId="6A2EDBEB"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22B7B604" w14:textId="77777777" w:rsidR="002B2D8C" w:rsidRPr="002B2D8C" w:rsidRDefault="002B2D8C" w:rsidP="002B2D8C">
      <w:pPr>
        <w:spacing w:after="1" w:line="260" w:lineRule="auto"/>
        <w:ind w:left="-5" w:right="1119"/>
        <w:rPr>
          <w:b/>
          <w:bCs/>
          <w:u w:val="single"/>
        </w:rPr>
      </w:pPr>
      <w:r w:rsidRPr="002B2D8C">
        <w:rPr>
          <w:b/>
          <w:bCs/>
          <w:u w:val="single"/>
        </w:rPr>
        <w:t xml:space="preserve">S-1-5-21-2373017989-4057782597-2990666611                                                                                                                                                                         </w:t>
      </w:r>
    </w:p>
    <w:p w14:paraId="7CCE83A7" w14:textId="77777777" w:rsidR="002B2D8C" w:rsidRPr="002B2D8C" w:rsidRDefault="002B2D8C" w:rsidP="002B2D8C">
      <w:pPr>
        <w:spacing w:after="1" w:line="260" w:lineRule="auto"/>
        <w:ind w:left="-5" w:right="1119"/>
        <w:rPr>
          <w:b/>
          <w:bCs/>
          <w:u w:val="single"/>
        </w:rPr>
      </w:pPr>
    </w:p>
    <w:p w14:paraId="199D9375"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4D2EB7A9"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1448A52A" w14:textId="77777777" w:rsidR="002B2D8C" w:rsidRPr="002B2D8C" w:rsidRDefault="002B2D8C" w:rsidP="002B2D8C">
      <w:pPr>
        <w:spacing w:after="1" w:line="260" w:lineRule="auto"/>
        <w:ind w:left="-5" w:right="1119"/>
        <w:rPr>
          <w:b/>
          <w:bCs/>
          <w:u w:val="single"/>
        </w:rPr>
      </w:pPr>
    </w:p>
    <w:p w14:paraId="41F4FCC5"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6E91FA77"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71428C75" w14:textId="77777777" w:rsidR="002B2D8C" w:rsidRPr="002B2D8C" w:rsidRDefault="002B2D8C" w:rsidP="002B2D8C">
      <w:pPr>
        <w:spacing w:after="1" w:line="260" w:lineRule="auto"/>
        <w:ind w:left="-5" w:right="1119"/>
        <w:rPr>
          <w:b/>
          <w:bCs/>
          <w:u w:val="single"/>
        </w:rPr>
      </w:pPr>
    </w:p>
    <w:p w14:paraId="21134DA1"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7C95ED54"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1EBEB989" w14:textId="77777777" w:rsidR="002B2D8C" w:rsidRPr="002B2D8C" w:rsidRDefault="002B2D8C" w:rsidP="002B2D8C">
      <w:pPr>
        <w:spacing w:after="1" w:line="260" w:lineRule="auto"/>
        <w:ind w:left="-5" w:right="1119"/>
        <w:rPr>
          <w:b/>
          <w:bCs/>
          <w:u w:val="single"/>
        </w:rPr>
      </w:pPr>
    </w:p>
    <w:p w14:paraId="15E086BA"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619D4BC2"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6A704889" w14:textId="77777777" w:rsidR="002B2D8C" w:rsidRPr="002B2D8C" w:rsidRDefault="002B2D8C" w:rsidP="002B2D8C">
      <w:pPr>
        <w:spacing w:after="1" w:line="260" w:lineRule="auto"/>
        <w:ind w:left="-5" w:right="1119"/>
        <w:rPr>
          <w:b/>
          <w:bCs/>
          <w:u w:val="single"/>
        </w:rPr>
      </w:pPr>
    </w:p>
    <w:p w14:paraId="709BA1A8"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1D95ADD5"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123A8B57" w14:textId="77777777" w:rsidR="002B2D8C" w:rsidRPr="002B2D8C" w:rsidRDefault="002B2D8C" w:rsidP="002B2D8C">
      <w:pPr>
        <w:spacing w:after="1" w:line="260" w:lineRule="auto"/>
        <w:ind w:left="-5" w:right="1119"/>
        <w:rPr>
          <w:b/>
          <w:bCs/>
          <w:u w:val="single"/>
        </w:rPr>
      </w:pPr>
    </w:p>
    <w:p w14:paraId="6B003C9A"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0321E266"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45F71FAC" w14:textId="77777777" w:rsidR="002B2D8C" w:rsidRPr="002B2D8C" w:rsidRDefault="002B2D8C" w:rsidP="002B2D8C">
      <w:pPr>
        <w:spacing w:after="1" w:line="260" w:lineRule="auto"/>
        <w:ind w:left="-5" w:right="1119"/>
        <w:rPr>
          <w:b/>
          <w:bCs/>
          <w:u w:val="single"/>
        </w:rPr>
      </w:pPr>
    </w:p>
    <w:p w14:paraId="3486E14E"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357E3352" w14:textId="77777777" w:rsidR="002B2D8C" w:rsidRPr="002B2D8C" w:rsidRDefault="002B2D8C" w:rsidP="002B2D8C">
      <w:pPr>
        <w:spacing w:after="1" w:line="260" w:lineRule="auto"/>
        <w:ind w:left="-5" w:right="1119"/>
        <w:rPr>
          <w:b/>
          <w:bCs/>
          <w:u w:val="single"/>
        </w:rPr>
      </w:pPr>
      <w:r w:rsidRPr="002B2D8C">
        <w:rPr>
          <w:b/>
          <w:bCs/>
          <w:u w:val="single"/>
        </w:rPr>
        <w:t xml:space="preserve">S-1-5-32                                                                                                                                                                                                          </w:t>
      </w:r>
    </w:p>
    <w:p w14:paraId="45839D4A" w14:textId="77777777" w:rsidR="002B2D8C" w:rsidRPr="002B2D8C" w:rsidRDefault="002B2D8C" w:rsidP="002B2D8C">
      <w:pPr>
        <w:spacing w:after="1" w:line="260" w:lineRule="auto"/>
        <w:ind w:left="-5" w:right="1119"/>
        <w:rPr>
          <w:b/>
          <w:bCs/>
          <w:u w:val="single"/>
        </w:rPr>
      </w:pPr>
    </w:p>
    <w:p w14:paraId="65360B2E" w14:textId="77777777" w:rsidR="002B2D8C" w:rsidRPr="002B2D8C" w:rsidRDefault="002B2D8C" w:rsidP="002B2D8C">
      <w:pPr>
        <w:spacing w:after="1" w:line="260" w:lineRule="auto"/>
        <w:ind w:left="-5" w:right="1119"/>
        <w:rPr>
          <w:b/>
          <w:bCs/>
          <w:u w:val="single"/>
        </w:rPr>
      </w:pPr>
      <w:r w:rsidRPr="002B2D8C">
        <w:rPr>
          <w:b/>
          <w:bCs/>
          <w:u w:val="single"/>
        </w:rPr>
        <w:t xml:space="preserve">[I] Found new SID:                                                                                                                                                                                                </w:t>
      </w:r>
    </w:p>
    <w:p w14:paraId="6557C1BE" w14:textId="77777777" w:rsidR="002B2D8C" w:rsidRPr="002B2D8C" w:rsidRDefault="002B2D8C" w:rsidP="002B2D8C">
      <w:pPr>
        <w:spacing w:after="1" w:line="260" w:lineRule="auto"/>
        <w:ind w:left="-5" w:right="1119"/>
        <w:rPr>
          <w:b/>
          <w:bCs/>
          <w:u w:val="single"/>
        </w:rPr>
      </w:pPr>
      <w:r w:rsidRPr="002B2D8C">
        <w:rPr>
          <w:b/>
          <w:bCs/>
          <w:u w:val="single"/>
        </w:rPr>
        <w:lastRenderedPageBreak/>
        <w:t xml:space="preserve">S-1-5-21-2373017989-4057782597-2990666611                                                                                                                                                                         </w:t>
      </w:r>
    </w:p>
    <w:p w14:paraId="72B094A6" w14:textId="77777777" w:rsidR="002B2D8C" w:rsidRPr="002B2D8C" w:rsidRDefault="002B2D8C" w:rsidP="002B2D8C">
      <w:pPr>
        <w:spacing w:after="1" w:line="260" w:lineRule="auto"/>
        <w:ind w:left="-5" w:right="1119"/>
        <w:rPr>
          <w:b/>
          <w:bCs/>
          <w:u w:val="single"/>
        </w:rPr>
      </w:pPr>
    </w:p>
    <w:p w14:paraId="7B43A374" w14:textId="77777777" w:rsidR="002B2D8C" w:rsidRPr="002B2D8C" w:rsidRDefault="002B2D8C" w:rsidP="002B2D8C">
      <w:pPr>
        <w:spacing w:after="1" w:line="260" w:lineRule="auto"/>
        <w:ind w:left="-5" w:right="1119"/>
        <w:rPr>
          <w:b/>
          <w:bCs/>
          <w:u w:val="single"/>
        </w:rPr>
      </w:pPr>
      <w:r w:rsidRPr="002B2D8C">
        <w:rPr>
          <w:b/>
          <w:bCs/>
          <w:u w:val="single"/>
        </w:rPr>
        <w:t>[+] Enumerating users using SID S-1-5-80 and logon username 'test', password '</w:t>
      </w:r>
      <w:proofErr w:type="gramStart"/>
      <w:r w:rsidRPr="002B2D8C">
        <w:rPr>
          <w:b/>
          <w:bCs/>
          <w:u w:val="single"/>
        </w:rPr>
        <w:t>test123</w:t>
      </w:r>
      <w:proofErr w:type="gramEnd"/>
      <w:r w:rsidRPr="002B2D8C">
        <w:rPr>
          <w:b/>
          <w:bCs/>
          <w:u w:val="single"/>
        </w:rPr>
        <w:t xml:space="preserve">'                                                                                                                            </w:t>
      </w:r>
    </w:p>
    <w:p w14:paraId="6CE2A2C8"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4D8BC66C"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0647E924" w14:textId="77777777" w:rsidR="002B2D8C" w:rsidRPr="002B2D8C" w:rsidRDefault="002B2D8C" w:rsidP="002B2D8C">
      <w:pPr>
        <w:spacing w:after="1" w:line="260" w:lineRule="auto"/>
        <w:ind w:left="-5" w:right="1119"/>
        <w:rPr>
          <w:b/>
          <w:bCs/>
          <w:u w:val="single"/>
        </w:rPr>
      </w:pPr>
      <w:r w:rsidRPr="002B2D8C">
        <w:rPr>
          <w:b/>
          <w:bCs/>
          <w:u w:val="single"/>
        </w:rPr>
        <w:t>[+] Enumerating users using SID S-1-5-90 and logon username 'test', password '</w:t>
      </w:r>
      <w:proofErr w:type="gramStart"/>
      <w:r w:rsidRPr="002B2D8C">
        <w:rPr>
          <w:b/>
          <w:bCs/>
          <w:u w:val="single"/>
        </w:rPr>
        <w:t>test123</w:t>
      </w:r>
      <w:proofErr w:type="gramEnd"/>
      <w:r w:rsidRPr="002B2D8C">
        <w:rPr>
          <w:b/>
          <w:bCs/>
          <w:u w:val="single"/>
        </w:rPr>
        <w:t xml:space="preserve">'                                                                                                                            </w:t>
      </w:r>
    </w:p>
    <w:p w14:paraId="0FC7BDA2"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7CC2A220"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51D2A142" w14:textId="77777777" w:rsidR="002B2D8C" w:rsidRPr="002B2D8C" w:rsidRDefault="002B2D8C" w:rsidP="002B2D8C">
      <w:pPr>
        <w:spacing w:after="1" w:line="260" w:lineRule="auto"/>
        <w:ind w:left="-5" w:right="1119"/>
        <w:rPr>
          <w:b/>
          <w:bCs/>
          <w:u w:val="single"/>
        </w:rPr>
      </w:pPr>
      <w:r w:rsidRPr="002B2D8C">
        <w:rPr>
          <w:b/>
          <w:bCs/>
          <w:u w:val="single"/>
        </w:rPr>
        <w:t>[+] Enumerating users using SID S-1-5-32 and logon username 'test', password '</w:t>
      </w:r>
      <w:proofErr w:type="gramStart"/>
      <w:r w:rsidRPr="002B2D8C">
        <w:rPr>
          <w:b/>
          <w:bCs/>
          <w:u w:val="single"/>
        </w:rPr>
        <w:t>test123</w:t>
      </w:r>
      <w:proofErr w:type="gramEnd"/>
      <w:r w:rsidRPr="002B2D8C">
        <w:rPr>
          <w:b/>
          <w:bCs/>
          <w:u w:val="single"/>
        </w:rPr>
        <w:t xml:space="preserve">'                                                                                                                            </w:t>
      </w:r>
    </w:p>
    <w:p w14:paraId="18812FBB"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F10C8BD" w14:textId="77777777" w:rsidR="002B2D8C" w:rsidRPr="002B2D8C" w:rsidRDefault="002B2D8C" w:rsidP="002B2D8C">
      <w:pPr>
        <w:spacing w:after="1" w:line="260" w:lineRule="auto"/>
        <w:ind w:left="-5" w:right="1119"/>
        <w:rPr>
          <w:b/>
          <w:bCs/>
          <w:u w:val="single"/>
        </w:rPr>
      </w:pPr>
      <w:r w:rsidRPr="002B2D8C">
        <w:rPr>
          <w:b/>
          <w:bCs/>
          <w:u w:val="single"/>
        </w:rPr>
        <w:t xml:space="preserve">S-1-5-32-544 BUILTIN\Administrators (Local Group)                                                                                                                                                                 </w:t>
      </w:r>
    </w:p>
    <w:p w14:paraId="31F1D028" w14:textId="77777777" w:rsidR="002B2D8C" w:rsidRPr="002B2D8C" w:rsidRDefault="002B2D8C" w:rsidP="002B2D8C">
      <w:pPr>
        <w:spacing w:after="1" w:line="260" w:lineRule="auto"/>
        <w:ind w:left="-5" w:right="1119"/>
        <w:rPr>
          <w:b/>
          <w:bCs/>
          <w:u w:val="single"/>
        </w:rPr>
      </w:pPr>
      <w:r w:rsidRPr="002B2D8C">
        <w:rPr>
          <w:b/>
          <w:bCs/>
          <w:u w:val="single"/>
        </w:rPr>
        <w:t>S-1-5-32-545 BUILTIN\Users (Local Group)</w:t>
      </w:r>
    </w:p>
    <w:p w14:paraId="24CB4BAD" w14:textId="77777777" w:rsidR="002B2D8C" w:rsidRPr="002B2D8C" w:rsidRDefault="002B2D8C" w:rsidP="002B2D8C">
      <w:pPr>
        <w:spacing w:after="1" w:line="260" w:lineRule="auto"/>
        <w:ind w:left="-5" w:right="1119"/>
        <w:rPr>
          <w:b/>
          <w:bCs/>
          <w:u w:val="single"/>
        </w:rPr>
      </w:pPr>
      <w:r w:rsidRPr="002B2D8C">
        <w:rPr>
          <w:b/>
          <w:bCs/>
          <w:u w:val="single"/>
        </w:rPr>
        <w:t>S-1-5-32-546 BUILTIN\Guests (Local Group)</w:t>
      </w:r>
    </w:p>
    <w:p w14:paraId="2622E7B8" w14:textId="77777777" w:rsidR="002B2D8C" w:rsidRPr="002B2D8C" w:rsidRDefault="002B2D8C" w:rsidP="002B2D8C">
      <w:pPr>
        <w:spacing w:after="1" w:line="260" w:lineRule="auto"/>
        <w:ind w:left="-5" w:right="1119"/>
        <w:rPr>
          <w:b/>
          <w:bCs/>
          <w:u w:val="single"/>
        </w:rPr>
      </w:pPr>
      <w:r w:rsidRPr="002B2D8C">
        <w:rPr>
          <w:b/>
          <w:bCs/>
          <w:u w:val="single"/>
        </w:rPr>
        <w:t>S-1-5-32-548 BUILTIN\Account Operators (Local Group)</w:t>
      </w:r>
    </w:p>
    <w:p w14:paraId="24203657" w14:textId="77777777" w:rsidR="002B2D8C" w:rsidRPr="002B2D8C" w:rsidRDefault="002B2D8C" w:rsidP="002B2D8C">
      <w:pPr>
        <w:spacing w:after="1" w:line="260" w:lineRule="auto"/>
        <w:ind w:left="-5" w:right="1119"/>
        <w:rPr>
          <w:b/>
          <w:bCs/>
          <w:u w:val="single"/>
        </w:rPr>
      </w:pPr>
      <w:r w:rsidRPr="002B2D8C">
        <w:rPr>
          <w:b/>
          <w:bCs/>
          <w:u w:val="single"/>
        </w:rPr>
        <w:t>S-1-5-32-549 BUILTIN\Server Operators (Local Group)</w:t>
      </w:r>
    </w:p>
    <w:p w14:paraId="02D17FCD" w14:textId="77777777" w:rsidR="002B2D8C" w:rsidRPr="002B2D8C" w:rsidRDefault="002B2D8C" w:rsidP="002B2D8C">
      <w:pPr>
        <w:spacing w:after="1" w:line="260" w:lineRule="auto"/>
        <w:ind w:left="-5" w:right="1119"/>
        <w:rPr>
          <w:b/>
          <w:bCs/>
          <w:u w:val="single"/>
        </w:rPr>
      </w:pPr>
      <w:r w:rsidRPr="002B2D8C">
        <w:rPr>
          <w:b/>
          <w:bCs/>
          <w:u w:val="single"/>
        </w:rPr>
        <w:t>S-1-5-32-550 BUILTIN\Print Operators (Local Group)</w:t>
      </w:r>
    </w:p>
    <w:p w14:paraId="3A2086EF" w14:textId="77777777" w:rsidR="002B2D8C" w:rsidRPr="002B2D8C" w:rsidRDefault="002B2D8C" w:rsidP="002B2D8C">
      <w:pPr>
        <w:spacing w:after="1" w:line="260" w:lineRule="auto"/>
        <w:ind w:left="-5" w:right="1119"/>
        <w:rPr>
          <w:b/>
          <w:bCs/>
          <w:u w:val="single"/>
        </w:rPr>
      </w:pPr>
    </w:p>
    <w:p w14:paraId="0CE53FCB" w14:textId="77777777" w:rsidR="002B2D8C" w:rsidRPr="002B2D8C" w:rsidRDefault="002B2D8C" w:rsidP="002B2D8C">
      <w:pPr>
        <w:spacing w:after="1" w:line="260" w:lineRule="auto"/>
        <w:ind w:left="-5" w:right="1119"/>
        <w:rPr>
          <w:b/>
          <w:bCs/>
          <w:u w:val="single"/>
        </w:rPr>
      </w:pPr>
      <w:r w:rsidRPr="002B2D8C">
        <w:rPr>
          <w:b/>
          <w:bCs/>
          <w:u w:val="single"/>
        </w:rPr>
        <w:t>[+] Enumerating users using SID S-1-5-80-3139157870-2983391045-3678747466-658725712 and logon username 'test', password '</w:t>
      </w:r>
      <w:proofErr w:type="gramStart"/>
      <w:r w:rsidRPr="002B2D8C">
        <w:rPr>
          <w:b/>
          <w:bCs/>
          <w:u w:val="single"/>
        </w:rPr>
        <w:t>test123</w:t>
      </w:r>
      <w:proofErr w:type="gramEnd"/>
      <w:r w:rsidRPr="002B2D8C">
        <w:rPr>
          <w:b/>
          <w:bCs/>
          <w:u w:val="single"/>
        </w:rPr>
        <w:t xml:space="preserve">'                                                                                 </w:t>
      </w:r>
    </w:p>
    <w:p w14:paraId="51CD055E"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4153D0F3"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4783C009" w14:textId="77777777" w:rsidR="002B2D8C" w:rsidRPr="002B2D8C" w:rsidRDefault="002B2D8C" w:rsidP="002B2D8C">
      <w:pPr>
        <w:spacing w:after="1" w:line="260" w:lineRule="auto"/>
        <w:ind w:left="-5" w:right="1119"/>
        <w:rPr>
          <w:b/>
          <w:bCs/>
          <w:u w:val="single"/>
        </w:rPr>
      </w:pPr>
      <w:r w:rsidRPr="002B2D8C">
        <w:rPr>
          <w:b/>
          <w:bCs/>
          <w:u w:val="single"/>
        </w:rPr>
        <w:t>[+] Enumerating users using SID S-1-5-21-2373017989-4057782597-2990666611 and logon username 'test', password '</w:t>
      </w:r>
      <w:proofErr w:type="gramStart"/>
      <w:r w:rsidRPr="002B2D8C">
        <w:rPr>
          <w:b/>
          <w:bCs/>
          <w:u w:val="single"/>
        </w:rPr>
        <w:t>test123</w:t>
      </w:r>
      <w:proofErr w:type="gramEnd"/>
      <w:r w:rsidRPr="002B2D8C">
        <w:rPr>
          <w:b/>
          <w:bCs/>
          <w:u w:val="single"/>
        </w:rPr>
        <w:t xml:space="preserve">'                                                                                           </w:t>
      </w:r>
    </w:p>
    <w:p w14:paraId="246AF73B"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369B63BB" w14:textId="77777777" w:rsidR="002B2D8C" w:rsidRPr="002B2D8C" w:rsidRDefault="002B2D8C" w:rsidP="002B2D8C">
      <w:pPr>
        <w:spacing w:after="1" w:line="260" w:lineRule="auto"/>
        <w:ind w:left="-5" w:right="1119"/>
        <w:rPr>
          <w:b/>
          <w:bCs/>
          <w:u w:val="single"/>
        </w:rPr>
      </w:pPr>
      <w:r w:rsidRPr="002B2D8C">
        <w:rPr>
          <w:b/>
          <w:bCs/>
          <w:u w:val="single"/>
        </w:rPr>
        <w:t xml:space="preserve">S-1-5-21-2373017989-4057782597-2990666611-500 UADCWNET\Administrator (Local User)                                                                                                                                 </w:t>
      </w:r>
    </w:p>
    <w:p w14:paraId="024DD9D9"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S-1-5-21-2373017989-4057782597-2990666611-501 UADCWNET\Guest (Local User)</w:t>
      </w:r>
    </w:p>
    <w:p w14:paraId="7FAB164C"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S-1-5-21-2373017989-4057782597-2990666611-502 UADCWNET\</w:t>
      </w:r>
      <w:proofErr w:type="spellStart"/>
      <w:r w:rsidRPr="002B2D8C">
        <w:rPr>
          <w:b/>
          <w:bCs/>
          <w:u w:val="single"/>
        </w:rPr>
        <w:t>krbtgt</w:t>
      </w:r>
      <w:proofErr w:type="spellEnd"/>
      <w:r w:rsidRPr="002B2D8C">
        <w:rPr>
          <w:b/>
          <w:bCs/>
          <w:u w:val="single"/>
        </w:rPr>
        <w:t xml:space="preserve"> (Local User)</w:t>
      </w:r>
    </w:p>
    <w:p w14:paraId="618351DA"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S-1-5-21-2373017989-4057782597-2990666611-512 UADCWNET\Domain Admins (Domain Group)</w:t>
      </w:r>
    </w:p>
    <w:p w14:paraId="05E80CDD"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S-1-5-21-2373017989-4057782597-2990666611-513 UADCWNET\Domain Users (Domain Group)</w:t>
      </w:r>
    </w:p>
    <w:p w14:paraId="324226A5"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S-1-5-21-2373017989-4057782597-2990666611-514 UADCWNET\Domain Guests (Domain Group)</w:t>
      </w:r>
    </w:p>
    <w:p w14:paraId="2ED14FCD"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S-1-5-21-2373017989-4057782597-2990666611-515 UADCWNET\Domain Computers (Domain Group)</w:t>
      </w:r>
    </w:p>
    <w:p w14:paraId="2EEF265E"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S-1-5-21-2373017989-4057782597-2990666611-516 UADCWNET\Domain Controllers (Domain Group)</w:t>
      </w:r>
    </w:p>
    <w:p w14:paraId="279FB526"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S-1-5-21-2373017989-4057782597-2990666611-517 UADCWNET\Cert Publishers (Local Group)</w:t>
      </w:r>
    </w:p>
    <w:p w14:paraId="34F533D8"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S-1-5-21-2373017989-4057782597-2990666611-518 UADCWNET\Schema Admins (Domain Group)</w:t>
      </w:r>
    </w:p>
    <w:p w14:paraId="3DD2B26C"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S-1-5-21-2373017989-4057782597-2990666611-519 UADCWNET\Enterprise Admins (Domain Group)</w:t>
      </w:r>
    </w:p>
    <w:p w14:paraId="5713A19D" w14:textId="77777777" w:rsidR="002B2D8C" w:rsidRPr="002B2D8C" w:rsidRDefault="002B2D8C" w:rsidP="002B2D8C">
      <w:pPr>
        <w:spacing w:after="1" w:line="260" w:lineRule="auto"/>
        <w:ind w:left="-5" w:right="1119"/>
        <w:rPr>
          <w:b/>
          <w:bCs/>
          <w:u w:val="single"/>
        </w:rPr>
      </w:pPr>
      <w:r w:rsidRPr="002B2D8C">
        <w:rPr>
          <w:b/>
          <w:bCs/>
          <w:u w:val="single"/>
        </w:rPr>
        <w:lastRenderedPageBreak/>
        <w:t>S-1-5-21-2373017989-4057782597-2990666611-520 UADCWNET\Group Policy Creator Owners (Domain Group)</w:t>
      </w:r>
    </w:p>
    <w:p w14:paraId="272BEFB5"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S-1-5-21-2373017989-4057782597-2990666611-521 UADCWNET\Read-only Domain Controllers (Domain Group)</w:t>
      </w:r>
    </w:p>
    <w:p w14:paraId="5B97CD44"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S-1-5-21-2373017989-4057782597-2990666611-522 UADCWNET\Cloneable Domain Controllers (Domain Group)</w:t>
      </w:r>
    </w:p>
    <w:p w14:paraId="69AA93B9"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S-1-5-21-2373017989-4057782597-2990666611-525 UADCWNET\Protected Users (Domain Group)</w:t>
      </w:r>
    </w:p>
    <w:p w14:paraId="4FF2213C"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S-1-5-21-2373017989-4057782597-2990666611-526 UADCWNET\Key Admins (Domain Group)</w:t>
      </w:r>
    </w:p>
    <w:p w14:paraId="16F1CC66"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S-1-5-21-2373017989-4057782597-2990666611-527 UADCWNET\Enterprise Key Admins (Domain Group)</w:t>
      </w:r>
    </w:p>
    <w:p w14:paraId="553B111D" w14:textId="77777777" w:rsidR="002B2D8C" w:rsidRPr="002B2D8C" w:rsidRDefault="002B2D8C" w:rsidP="002B2D8C">
      <w:pPr>
        <w:spacing w:after="1" w:line="260" w:lineRule="auto"/>
        <w:ind w:left="-5" w:right="1119"/>
        <w:rPr>
          <w:b/>
          <w:bCs/>
          <w:u w:val="single"/>
        </w:rPr>
      </w:pPr>
      <w:r w:rsidRPr="002B2D8C">
        <w:rPr>
          <w:b/>
          <w:bCs/>
          <w:u w:val="single"/>
        </w:rPr>
        <w:t>S-1-5-21-2373017989-4057782597-2990666611-1000 UADCWNET\SERVER1$ (Local User)</w:t>
      </w:r>
    </w:p>
    <w:p w14:paraId="560C57E1" w14:textId="77777777" w:rsidR="002B2D8C" w:rsidRPr="002B2D8C" w:rsidRDefault="002B2D8C" w:rsidP="002B2D8C">
      <w:pPr>
        <w:spacing w:after="1" w:line="260" w:lineRule="auto"/>
        <w:ind w:left="-5" w:right="1119"/>
        <w:rPr>
          <w:b/>
          <w:bCs/>
          <w:u w:val="single"/>
        </w:rPr>
      </w:pPr>
    </w:p>
    <w:p w14:paraId="3294447B" w14:textId="77777777" w:rsidR="002B2D8C" w:rsidRPr="002B2D8C" w:rsidRDefault="002B2D8C" w:rsidP="002B2D8C">
      <w:pPr>
        <w:spacing w:after="1" w:line="260" w:lineRule="auto"/>
        <w:ind w:left="-5" w:right="1119"/>
        <w:rPr>
          <w:b/>
          <w:bCs/>
          <w:u w:val="single"/>
        </w:rPr>
      </w:pPr>
      <w:r w:rsidRPr="002B2D8C">
        <w:rPr>
          <w:b/>
          <w:bCs/>
          <w:u w:val="single"/>
        </w:rPr>
        <w:t>[+] Enumerating users using SID S-1-5-21-3909509232-362358561-949330273 and logon username 'test', password '</w:t>
      </w:r>
      <w:proofErr w:type="gramStart"/>
      <w:r w:rsidRPr="002B2D8C">
        <w:rPr>
          <w:b/>
          <w:bCs/>
          <w:u w:val="single"/>
        </w:rPr>
        <w:t>test123</w:t>
      </w:r>
      <w:proofErr w:type="gramEnd"/>
      <w:r w:rsidRPr="002B2D8C">
        <w:rPr>
          <w:b/>
          <w:bCs/>
          <w:u w:val="single"/>
        </w:rPr>
        <w:t xml:space="preserve">'                                                                                             </w:t>
      </w:r>
    </w:p>
    <w:p w14:paraId="7D13F22E"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013EC434" w14:textId="77777777" w:rsidR="002B2D8C" w:rsidRPr="002B2D8C" w:rsidRDefault="002B2D8C" w:rsidP="002B2D8C">
      <w:pPr>
        <w:spacing w:after="1" w:line="260" w:lineRule="auto"/>
        <w:ind w:left="-5" w:right="1119"/>
        <w:rPr>
          <w:b/>
          <w:bCs/>
          <w:u w:val="single"/>
        </w:rPr>
      </w:pPr>
      <w:r w:rsidRPr="002B2D8C">
        <w:rPr>
          <w:b/>
          <w:bCs/>
          <w:u w:val="single"/>
        </w:rPr>
        <w:t xml:space="preserve">S-1-5-21-3909509232-362358561-949330273-500 SERVER1\Administrator (Local User)                                                                                                                                    </w:t>
      </w:r>
    </w:p>
    <w:p w14:paraId="5FF9AB2C" w14:textId="77777777" w:rsidR="002B2D8C" w:rsidRPr="002B2D8C" w:rsidRDefault="002B2D8C" w:rsidP="002B2D8C">
      <w:pPr>
        <w:spacing w:after="1" w:line="260" w:lineRule="auto"/>
        <w:ind w:left="-5" w:right="1119"/>
        <w:rPr>
          <w:b/>
          <w:bCs/>
          <w:u w:val="single"/>
        </w:rPr>
      </w:pPr>
      <w:r w:rsidRPr="002B2D8C">
        <w:rPr>
          <w:b/>
          <w:bCs/>
          <w:u w:val="single"/>
        </w:rPr>
        <w:t>S-1-5-21-3909509232-362358561-949330273-501 SERVER1\Guest (Local User)</w:t>
      </w:r>
    </w:p>
    <w:p w14:paraId="08289E3E" w14:textId="77777777" w:rsidR="002B2D8C" w:rsidRPr="002B2D8C" w:rsidRDefault="002B2D8C" w:rsidP="002B2D8C">
      <w:pPr>
        <w:spacing w:after="1" w:line="260" w:lineRule="auto"/>
        <w:ind w:left="-5" w:right="1119"/>
        <w:rPr>
          <w:b/>
          <w:bCs/>
          <w:u w:val="single"/>
        </w:rPr>
      </w:pPr>
      <w:r w:rsidRPr="002B2D8C">
        <w:rPr>
          <w:b/>
          <w:bCs/>
          <w:u w:val="single"/>
        </w:rPr>
        <w:t>S-1-5-21-3909509232-362358561-949330273-503 SERVER1\</w:t>
      </w:r>
      <w:proofErr w:type="spellStart"/>
      <w:r w:rsidRPr="002B2D8C">
        <w:rPr>
          <w:b/>
          <w:bCs/>
          <w:u w:val="single"/>
        </w:rPr>
        <w:t>DefaultAccount</w:t>
      </w:r>
      <w:proofErr w:type="spellEnd"/>
      <w:r w:rsidRPr="002B2D8C">
        <w:rPr>
          <w:b/>
          <w:bCs/>
          <w:u w:val="single"/>
        </w:rPr>
        <w:t xml:space="preserve"> (Local User)</w:t>
      </w:r>
    </w:p>
    <w:p w14:paraId="194B54A4" w14:textId="77777777" w:rsidR="002B2D8C" w:rsidRPr="002B2D8C" w:rsidRDefault="002B2D8C" w:rsidP="002B2D8C">
      <w:pPr>
        <w:spacing w:after="1" w:line="260" w:lineRule="auto"/>
        <w:ind w:left="-5" w:right="1119"/>
        <w:rPr>
          <w:b/>
          <w:bCs/>
          <w:u w:val="single"/>
        </w:rPr>
      </w:pPr>
      <w:r w:rsidRPr="002B2D8C">
        <w:rPr>
          <w:b/>
          <w:bCs/>
          <w:u w:val="single"/>
        </w:rPr>
        <w:t>S-1-5-21-3909509232-362358561-949330273-504 SERVER1\</w:t>
      </w:r>
      <w:proofErr w:type="spellStart"/>
      <w:r w:rsidRPr="002B2D8C">
        <w:rPr>
          <w:b/>
          <w:bCs/>
          <w:u w:val="single"/>
        </w:rPr>
        <w:t>WDAGUtilityAccount</w:t>
      </w:r>
      <w:proofErr w:type="spellEnd"/>
      <w:r w:rsidRPr="002B2D8C">
        <w:rPr>
          <w:b/>
          <w:bCs/>
          <w:u w:val="single"/>
        </w:rPr>
        <w:t xml:space="preserve"> (Local User)</w:t>
      </w:r>
    </w:p>
    <w:p w14:paraId="79FAE02E" w14:textId="77777777" w:rsidR="002B2D8C" w:rsidRPr="002B2D8C" w:rsidRDefault="002B2D8C" w:rsidP="002B2D8C">
      <w:pPr>
        <w:spacing w:after="1" w:line="260" w:lineRule="auto"/>
        <w:ind w:left="-5" w:right="1119"/>
        <w:rPr>
          <w:b/>
          <w:bCs/>
          <w:u w:val="single"/>
        </w:rPr>
      </w:pPr>
      <w:r w:rsidRPr="002B2D8C">
        <w:rPr>
          <w:b/>
          <w:bCs/>
          <w:u w:val="single"/>
        </w:rPr>
        <w:t>S-1-5-21-3909509232-362358561-949330273-513 SERVER1\None (Domain Group)</w:t>
      </w:r>
    </w:p>
    <w:p w14:paraId="2877454A" w14:textId="77777777" w:rsidR="002B2D8C" w:rsidRPr="002B2D8C" w:rsidRDefault="002B2D8C" w:rsidP="002B2D8C">
      <w:pPr>
        <w:spacing w:after="1" w:line="260" w:lineRule="auto"/>
        <w:ind w:left="-5" w:right="1119"/>
        <w:rPr>
          <w:b/>
          <w:bCs/>
          <w:u w:val="single"/>
        </w:rPr>
      </w:pPr>
    </w:p>
    <w:p w14:paraId="02A9F609" w14:textId="77777777" w:rsidR="002B2D8C" w:rsidRPr="002B2D8C" w:rsidRDefault="002B2D8C" w:rsidP="002B2D8C">
      <w:pPr>
        <w:spacing w:after="1" w:line="260" w:lineRule="auto"/>
        <w:ind w:left="-5" w:right="1119"/>
        <w:rPr>
          <w:b/>
          <w:bCs/>
          <w:u w:val="single"/>
        </w:rPr>
      </w:pPr>
      <w:r w:rsidRPr="002B2D8C">
        <w:rPr>
          <w:b/>
          <w:bCs/>
          <w:u w:val="single"/>
        </w:rPr>
        <w:t xml:space="preserve"> ==============================</w:t>
      </w:r>
      <w:proofErr w:type="gramStart"/>
      <w:r w:rsidRPr="002B2D8C">
        <w:rPr>
          <w:b/>
          <w:bCs/>
          <w:u w:val="single"/>
        </w:rPr>
        <w:t>=( Getting</w:t>
      </w:r>
      <w:proofErr w:type="gramEnd"/>
      <w:r w:rsidRPr="002B2D8C">
        <w:rPr>
          <w:b/>
          <w:bCs/>
          <w:u w:val="single"/>
        </w:rPr>
        <w:t xml:space="preserve"> printer info for 192.168.10.1 )===============================</w:t>
      </w:r>
    </w:p>
    <w:p w14:paraId="4D507C0E" w14:textId="77777777" w:rsidR="002B2D8C" w:rsidRPr="002B2D8C" w:rsidRDefault="002B2D8C" w:rsidP="002B2D8C">
      <w:pPr>
        <w:spacing w:after="1" w:line="260" w:lineRule="auto"/>
        <w:ind w:left="-5" w:right="1119"/>
        <w:rPr>
          <w:b/>
          <w:bCs/>
          <w:u w:val="single"/>
        </w:rPr>
      </w:pPr>
      <w:r w:rsidRPr="002B2D8C">
        <w:rPr>
          <w:b/>
          <w:bCs/>
          <w:u w:val="single"/>
        </w:rPr>
        <w:t xml:space="preserve">                                                                                                                                                                                                                  </w:t>
      </w:r>
    </w:p>
    <w:p w14:paraId="23B3F530" w14:textId="77777777" w:rsidR="002B2D8C" w:rsidRPr="002B2D8C" w:rsidRDefault="002B2D8C" w:rsidP="002B2D8C">
      <w:pPr>
        <w:spacing w:after="1" w:line="260" w:lineRule="auto"/>
        <w:ind w:left="-5" w:right="1119"/>
        <w:rPr>
          <w:b/>
          <w:bCs/>
          <w:u w:val="single"/>
        </w:rPr>
      </w:pPr>
      <w:r w:rsidRPr="002B2D8C">
        <w:rPr>
          <w:b/>
          <w:bCs/>
          <w:u w:val="single"/>
        </w:rPr>
        <w:t xml:space="preserve">No printers returned.                                                                                                                                                                                             </w:t>
      </w:r>
    </w:p>
    <w:p w14:paraId="49D20396" w14:textId="77777777" w:rsidR="002B2D8C" w:rsidRDefault="002B2D8C" w:rsidP="002B2D8C">
      <w:pPr>
        <w:spacing w:after="1" w:line="260" w:lineRule="auto"/>
        <w:ind w:left="-5" w:right="1119"/>
        <w:rPr>
          <w:b/>
          <w:bCs/>
          <w:u w:val="single"/>
        </w:rPr>
      </w:pPr>
    </w:p>
    <w:p w14:paraId="4340F609" w14:textId="7CAD1498" w:rsidR="006B04E7" w:rsidRDefault="006B04E7" w:rsidP="002B2D8C">
      <w:pPr>
        <w:spacing w:after="1" w:line="260" w:lineRule="auto"/>
        <w:ind w:left="-5" w:right="1119"/>
        <w:rPr>
          <w:b/>
          <w:bCs/>
          <w:u w:val="single"/>
        </w:rPr>
      </w:pPr>
      <w:r>
        <w:rPr>
          <w:b/>
          <w:bCs/>
          <w:u w:val="single"/>
        </w:rPr>
        <w:t>Server 2 Enum4linux</w:t>
      </w:r>
    </w:p>
    <w:p w14:paraId="45B58AEF"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609FDD25" w14:textId="77777777" w:rsidR="00837027" w:rsidRPr="00837027" w:rsidRDefault="00837027" w:rsidP="00837027">
      <w:pPr>
        <w:spacing w:after="1" w:line="260" w:lineRule="auto"/>
        <w:ind w:left="-5" w:right="1119"/>
        <w:rPr>
          <w:b/>
          <w:bCs/>
          <w:u w:val="single"/>
        </w:rPr>
      </w:pPr>
      <w:r w:rsidRPr="00837027">
        <w:rPr>
          <w:b/>
          <w:bCs/>
          <w:u w:val="single"/>
        </w:rPr>
        <w:t>┌──(root</w:t>
      </w:r>
      <w:r w:rsidRPr="00837027">
        <w:rPr>
          <w:rFonts w:ascii="Batang" w:eastAsia="Batang" w:hAnsi="Batang" w:cs="Batang" w:hint="eastAsia"/>
          <w:b/>
          <w:bCs/>
          <w:u w:val="single"/>
        </w:rPr>
        <w:t>㉿</w:t>
      </w:r>
      <w:r w:rsidRPr="00837027">
        <w:rPr>
          <w:b/>
          <w:bCs/>
          <w:u w:val="single"/>
        </w:rPr>
        <w:t>kali)</w:t>
      </w:r>
      <w:proofErr w:type="gramStart"/>
      <w:r w:rsidRPr="00837027">
        <w:rPr>
          <w:b/>
          <w:bCs/>
          <w:u w:val="single"/>
        </w:rPr>
        <w:t>-[</w:t>
      </w:r>
      <w:proofErr w:type="gramEnd"/>
      <w:r w:rsidRPr="00837027">
        <w:rPr>
          <w:b/>
          <w:bCs/>
          <w:u w:val="single"/>
        </w:rPr>
        <w:t>~]</w:t>
      </w:r>
    </w:p>
    <w:p w14:paraId="6FF3CAFA" w14:textId="77777777" w:rsidR="00837027" w:rsidRPr="00837027" w:rsidRDefault="00837027" w:rsidP="00837027">
      <w:pPr>
        <w:spacing w:after="1" w:line="260" w:lineRule="auto"/>
        <w:ind w:left="-5" w:right="1119"/>
        <w:rPr>
          <w:b/>
          <w:bCs/>
          <w:u w:val="single"/>
        </w:rPr>
      </w:pPr>
      <w:r w:rsidRPr="00837027">
        <w:rPr>
          <w:b/>
          <w:bCs/>
          <w:u w:val="single"/>
        </w:rPr>
        <w:t>└─# enum4linux -a -u test -p test123 192.168.10.2</w:t>
      </w:r>
    </w:p>
    <w:p w14:paraId="76BEC04B" w14:textId="77777777" w:rsidR="00837027" w:rsidRPr="00837027" w:rsidRDefault="00837027" w:rsidP="00837027">
      <w:pPr>
        <w:spacing w:after="1" w:line="260" w:lineRule="auto"/>
        <w:ind w:left="-5" w:right="1119"/>
        <w:rPr>
          <w:b/>
          <w:bCs/>
          <w:u w:val="single"/>
        </w:rPr>
      </w:pPr>
      <w:r w:rsidRPr="00837027">
        <w:rPr>
          <w:b/>
          <w:bCs/>
          <w:u w:val="single"/>
        </w:rPr>
        <w:t xml:space="preserve">Starting enum4linux v0.9.1 </w:t>
      </w:r>
      <w:proofErr w:type="gramStart"/>
      <w:r w:rsidRPr="00837027">
        <w:rPr>
          <w:b/>
          <w:bCs/>
          <w:u w:val="single"/>
        </w:rPr>
        <w:t>( http://labs.portcullis.co.uk/application/enum4linux/</w:t>
      </w:r>
      <w:proofErr w:type="gramEnd"/>
      <w:r w:rsidRPr="00837027">
        <w:rPr>
          <w:b/>
          <w:bCs/>
          <w:u w:val="single"/>
        </w:rPr>
        <w:t xml:space="preserve"> ) on Tue Dec 12 04:47:12 2023</w:t>
      </w:r>
    </w:p>
    <w:p w14:paraId="0EE3F79B" w14:textId="77777777" w:rsidR="00837027" w:rsidRPr="00837027" w:rsidRDefault="00837027" w:rsidP="00837027">
      <w:pPr>
        <w:spacing w:after="1" w:line="260" w:lineRule="auto"/>
        <w:ind w:left="-5" w:right="1119"/>
        <w:rPr>
          <w:b/>
          <w:bCs/>
          <w:u w:val="single"/>
        </w:rPr>
      </w:pPr>
    </w:p>
    <w:p w14:paraId="5A9EC09C"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Target</w:t>
      </w:r>
      <w:proofErr w:type="gramEnd"/>
      <w:r w:rsidRPr="00837027">
        <w:rPr>
          <w:b/>
          <w:bCs/>
          <w:u w:val="single"/>
        </w:rPr>
        <w:t xml:space="preserve"> Information )=========================================</w:t>
      </w:r>
    </w:p>
    <w:p w14:paraId="17500F92" w14:textId="77777777" w:rsidR="00837027" w:rsidRPr="00837027" w:rsidRDefault="00837027" w:rsidP="00837027">
      <w:pPr>
        <w:spacing w:after="1" w:line="260" w:lineRule="auto"/>
        <w:ind w:left="-5" w:right="1119"/>
        <w:rPr>
          <w:b/>
          <w:bCs/>
          <w:u w:val="single"/>
        </w:rPr>
      </w:pPr>
    </w:p>
    <w:p w14:paraId="757200EB" w14:textId="77777777" w:rsidR="00837027" w:rsidRPr="00837027" w:rsidRDefault="00837027" w:rsidP="00837027">
      <w:pPr>
        <w:spacing w:after="1" w:line="260" w:lineRule="auto"/>
        <w:ind w:left="-5" w:right="1119"/>
        <w:rPr>
          <w:b/>
          <w:bCs/>
          <w:u w:val="single"/>
        </w:rPr>
      </w:pPr>
      <w:r w:rsidRPr="00837027">
        <w:rPr>
          <w:b/>
          <w:bCs/>
          <w:u w:val="single"/>
        </w:rPr>
        <w:t>Target ........... 192.168.10.2</w:t>
      </w:r>
    </w:p>
    <w:p w14:paraId="319A3002" w14:textId="77777777" w:rsidR="00837027" w:rsidRPr="00837027" w:rsidRDefault="00837027" w:rsidP="00837027">
      <w:pPr>
        <w:spacing w:after="1" w:line="260" w:lineRule="auto"/>
        <w:ind w:left="-5" w:right="1119"/>
        <w:rPr>
          <w:b/>
          <w:bCs/>
          <w:u w:val="single"/>
        </w:rPr>
      </w:pPr>
      <w:r w:rsidRPr="00837027">
        <w:rPr>
          <w:b/>
          <w:bCs/>
          <w:u w:val="single"/>
        </w:rPr>
        <w:t>RID Range ........ 500-550,1000-1050</w:t>
      </w:r>
    </w:p>
    <w:p w14:paraId="0330814A" w14:textId="77777777" w:rsidR="00837027" w:rsidRPr="00837027" w:rsidRDefault="00837027" w:rsidP="00837027">
      <w:pPr>
        <w:spacing w:after="1" w:line="260" w:lineRule="auto"/>
        <w:ind w:left="-5" w:right="1119"/>
        <w:rPr>
          <w:b/>
          <w:bCs/>
          <w:u w:val="single"/>
        </w:rPr>
      </w:pPr>
      <w:r w:rsidRPr="00837027">
        <w:rPr>
          <w:b/>
          <w:bCs/>
          <w:u w:val="single"/>
        </w:rPr>
        <w:t>Username ......... 'test'</w:t>
      </w:r>
    </w:p>
    <w:p w14:paraId="76DCAF13" w14:textId="77777777" w:rsidR="00837027" w:rsidRPr="00837027" w:rsidRDefault="00837027" w:rsidP="00837027">
      <w:pPr>
        <w:spacing w:after="1" w:line="260" w:lineRule="auto"/>
        <w:ind w:left="-5" w:right="1119"/>
        <w:rPr>
          <w:b/>
          <w:bCs/>
          <w:u w:val="single"/>
        </w:rPr>
      </w:pPr>
      <w:r w:rsidRPr="00837027">
        <w:rPr>
          <w:b/>
          <w:bCs/>
          <w:u w:val="single"/>
        </w:rPr>
        <w:t>Password ......... 'test123'</w:t>
      </w:r>
    </w:p>
    <w:p w14:paraId="0B3558C7" w14:textId="77777777" w:rsidR="00837027" w:rsidRPr="00837027" w:rsidRDefault="00837027" w:rsidP="00837027">
      <w:pPr>
        <w:spacing w:after="1" w:line="260" w:lineRule="auto"/>
        <w:ind w:left="-5" w:right="1119"/>
        <w:rPr>
          <w:b/>
          <w:bCs/>
          <w:u w:val="single"/>
        </w:rPr>
      </w:pPr>
      <w:r w:rsidRPr="00837027">
        <w:rPr>
          <w:b/>
          <w:bCs/>
          <w:u w:val="single"/>
        </w:rPr>
        <w:t>Known Usernames</w:t>
      </w:r>
      <w:proofErr w:type="gramStart"/>
      <w:r w:rsidRPr="00837027">
        <w:rPr>
          <w:b/>
          <w:bCs/>
          <w:u w:val="single"/>
        </w:rPr>
        <w:t xml:space="preserve"> ..</w:t>
      </w:r>
      <w:proofErr w:type="gramEnd"/>
      <w:r w:rsidRPr="00837027">
        <w:rPr>
          <w:b/>
          <w:bCs/>
          <w:u w:val="single"/>
        </w:rPr>
        <w:t xml:space="preserve"> administrator, guest, </w:t>
      </w:r>
      <w:proofErr w:type="spellStart"/>
      <w:r w:rsidRPr="00837027">
        <w:rPr>
          <w:b/>
          <w:bCs/>
          <w:u w:val="single"/>
        </w:rPr>
        <w:t>krbtgt</w:t>
      </w:r>
      <w:proofErr w:type="spellEnd"/>
      <w:r w:rsidRPr="00837027">
        <w:rPr>
          <w:b/>
          <w:bCs/>
          <w:u w:val="single"/>
        </w:rPr>
        <w:t>, domain admins, root, bin, none</w:t>
      </w:r>
    </w:p>
    <w:p w14:paraId="189B91DA" w14:textId="77777777" w:rsidR="00837027" w:rsidRPr="00837027" w:rsidRDefault="00837027" w:rsidP="00837027">
      <w:pPr>
        <w:spacing w:after="1" w:line="260" w:lineRule="auto"/>
        <w:ind w:left="-5" w:right="1119"/>
        <w:rPr>
          <w:b/>
          <w:bCs/>
          <w:u w:val="single"/>
        </w:rPr>
      </w:pPr>
    </w:p>
    <w:p w14:paraId="23371D95" w14:textId="77777777" w:rsidR="00837027" w:rsidRPr="00837027" w:rsidRDefault="00837027" w:rsidP="00837027">
      <w:pPr>
        <w:spacing w:after="1" w:line="260" w:lineRule="auto"/>
        <w:ind w:left="-5" w:right="1119"/>
        <w:rPr>
          <w:b/>
          <w:bCs/>
          <w:u w:val="single"/>
        </w:rPr>
      </w:pPr>
    </w:p>
    <w:p w14:paraId="14769840"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Enumerating</w:t>
      </w:r>
      <w:proofErr w:type="gramEnd"/>
      <w:r w:rsidRPr="00837027">
        <w:rPr>
          <w:b/>
          <w:bCs/>
          <w:u w:val="single"/>
        </w:rPr>
        <w:t xml:space="preserve"> Workgroup/Domain on 192.168.10.2 )============================</w:t>
      </w:r>
    </w:p>
    <w:p w14:paraId="24BB8ECB" w14:textId="77777777" w:rsidR="00837027" w:rsidRPr="00837027" w:rsidRDefault="00837027" w:rsidP="00837027">
      <w:pPr>
        <w:spacing w:after="1" w:line="260" w:lineRule="auto"/>
        <w:ind w:left="-5" w:right="1119"/>
        <w:rPr>
          <w:b/>
          <w:bCs/>
          <w:u w:val="single"/>
        </w:rPr>
      </w:pPr>
    </w:p>
    <w:p w14:paraId="4A61B66C" w14:textId="77777777" w:rsidR="00837027" w:rsidRPr="00837027" w:rsidRDefault="00837027" w:rsidP="00837027">
      <w:pPr>
        <w:spacing w:after="1" w:line="260" w:lineRule="auto"/>
        <w:ind w:left="-5" w:right="1119"/>
        <w:rPr>
          <w:b/>
          <w:bCs/>
          <w:u w:val="single"/>
        </w:rPr>
      </w:pPr>
    </w:p>
    <w:p w14:paraId="21A01B50" w14:textId="77777777" w:rsidR="00837027" w:rsidRPr="00837027" w:rsidRDefault="00837027" w:rsidP="00837027">
      <w:pPr>
        <w:spacing w:after="1" w:line="260" w:lineRule="auto"/>
        <w:ind w:left="-5" w:right="1119"/>
        <w:rPr>
          <w:b/>
          <w:bCs/>
          <w:u w:val="single"/>
        </w:rPr>
      </w:pPr>
      <w:r w:rsidRPr="00837027">
        <w:rPr>
          <w:b/>
          <w:bCs/>
          <w:u w:val="single"/>
        </w:rPr>
        <w:t xml:space="preserve">[+] Got domain/workgroup name: </w:t>
      </w:r>
      <w:proofErr w:type="gramStart"/>
      <w:r w:rsidRPr="00837027">
        <w:rPr>
          <w:b/>
          <w:bCs/>
          <w:u w:val="single"/>
        </w:rPr>
        <w:t>UADCWNET</w:t>
      </w:r>
      <w:proofErr w:type="gramEnd"/>
    </w:p>
    <w:p w14:paraId="164489E2" w14:textId="77777777" w:rsidR="00837027" w:rsidRPr="00837027" w:rsidRDefault="00837027" w:rsidP="00837027">
      <w:pPr>
        <w:spacing w:after="1" w:line="260" w:lineRule="auto"/>
        <w:ind w:left="-5" w:right="1119"/>
        <w:rPr>
          <w:b/>
          <w:bCs/>
          <w:u w:val="single"/>
        </w:rPr>
      </w:pPr>
    </w:p>
    <w:p w14:paraId="5E6A50F5" w14:textId="77777777" w:rsidR="00837027" w:rsidRPr="00837027" w:rsidRDefault="00837027" w:rsidP="00837027">
      <w:pPr>
        <w:spacing w:after="1" w:line="260" w:lineRule="auto"/>
        <w:ind w:left="-5" w:right="1119"/>
        <w:rPr>
          <w:b/>
          <w:bCs/>
          <w:u w:val="single"/>
        </w:rPr>
      </w:pPr>
    </w:p>
    <w:p w14:paraId="2FB0A723"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xml:space="preserve">=( </w:t>
      </w:r>
      <w:proofErr w:type="spellStart"/>
      <w:r w:rsidRPr="00837027">
        <w:rPr>
          <w:b/>
          <w:bCs/>
          <w:u w:val="single"/>
        </w:rPr>
        <w:t>Nbtstat</w:t>
      </w:r>
      <w:proofErr w:type="spellEnd"/>
      <w:proofErr w:type="gramEnd"/>
      <w:r w:rsidRPr="00837027">
        <w:rPr>
          <w:b/>
          <w:bCs/>
          <w:u w:val="single"/>
        </w:rPr>
        <w:t xml:space="preserve"> Information for 192.168.10.2 )================================</w:t>
      </w:r>
    </w:p>
    <w:p w14:paraId="2708C547" w14:textId="77777777" w:rsidR="00837027" w:rsidRPr="00837027" w:rsidRDefault="00837027" w:rsidP="00837027">
      <w:pPr>
        <w:spacing w:after="1" w:line="260" w:lineRule="auto"/>
        <w:ind w:left="-5" w:right="1119"/>
        <w:rPr>
          <w:b/>
          <w:bCs/>
          <w:u w:val="single"/>
        </w:rPr>
      </w:pPr>
    </w:p>
    <w:p w14:paraId="16850D49" w14:textId="77777777" w:rsidR="00837027" w:rsidRPr="00837027" w:rsidRDefault="00837027" w:rsidP="00837027">
      <w:pPr>
        <w:spacing w:after="1" w:line="260" w:lineRule="auto"/>
        <w:ind w:left="-5" w:right="1119"/>
        <w:rPr>
          <w:b/>
          <w:bCs/>
          <w:u w:val="single"/>
        </w:rPr>
      </w:pPr>
      <w:r w:rsidRPr="00837027">
        <w:rPr>
          <w:b/>
          <w:bCs/>
          <w:u w:val="single"/>
        </w:rPr>
        <w:t>Looking up status of 192.168.10.2</w:t>
      </w:r>
    </w:p>
    <w:p w14:paraId="095B70DB" w14:textId="77777777" w:rsidR="00837027" w:rsidRPr="00837027" w:rsidRDefault="00837027" w:rsidP="00837027">
      <w:pPr>
        <w:spacing w:after="1" w:line="260" w:lineRule="auto"/>
        <w:ind w:left="-5" w:right="1119"/>
        <w:rPr>
          <w:b/>
          <w:bCs/>
          <w:u w:val="single"/>
        </w:rPr>
      </w:pPr>
      <w:r w:rsidRPr="00837027">
        <w:rPr>
          <w:b/>
          <w:bCs/>
          <w:u w:val="single"/>
        </w:rPr>
        <w:t xml:space="preserve">        SERVER2         &lt;00&gt; -         B &lt;ACTIVE</w:t>
      </w:r>
      <w:proofErr w:type="gramStart"/>
      <w:r w:rsidRPr="00837027">
        <w:rPr>
          <w:b/>
          <w:bCs/>
          <w:u w:val="single"/>
        </w:rPr>
        <w:t>&gt;  Workstation</w:t>
      </w:r>
      <w:proofErr w:type="gramEnd"/>
      <w:r w:rsidRPr="00837027">
        <w:rPr>
          <w:b/>
          <w:bCs/>
          <w:u w:val="single"/>
        </w:rPr>
        <w:t xml:space="preserve"> Service</w:t>
      </w:r>
    </w:p>
    <w:p w14:paraId="1405320A" w14:textId="77777777" w:rsidR="00837027" w:rsidRPr="00837027" w:rsidRDefault="00837027" w:rsidP="00837027">
      <w:pPr>
        <w:spacing w:after="1" w:line="260" w:lineRule="auto"/>
        <w:ind w:left="-5" w:right="1119"/>
        <w:rPr>
          <w:b/>
          <w:bCs/>
          <w:u w:val="single"/>
        </w:rPr>
      </w:pPr>
      <w:r w:rsidRPr="00837027">
        <w:rPr>
          <w:b/>
          <w:bCs/>
          <w:u w:val="single"/>
        </w:rPr>
        <w:t xml:space="preserve">        UADCWNET        &lt;00&gt; - &lt;GROUP&gt; B &lt;ACTIVE</w:t>
      </w:r>
      <w:proofErr w:type="gramStart"/>
      <w:r w:rsidRPr="00837027">
        <w:rPr>
          <w:b/>
          <w:bCs/>
          <w:u w:val="single"/>
        </w:rPr>
        <w:t>&gt;  Domain</w:t>
      </w:r>
      <w:proofErr w:type="gramEnd"/>
      <w:r w:rsidRPr="00837027">
        <w:rPr>
          <w:b/>
          <w:bCs/>
          <w:u w:val="single"/>
        </w:rPr>
        <w:t>/Workgroup Name</w:t>
      </w:r>
    </w:p>
    <w:p w14:paraId="265D711E" w14:textId="77777777" w:rsidR="00837027" w:rsidRPr="00837027" w:rsidRDefault="00837027" w:rsidP="00837027">
      <w:pPr>
        <w:spacing w:after="1" w:line="260" w:lineRule="auto"/>
        <w:ind w:left="-5" w:right="1119"/>
        <w:rPr>
          <w:b/>
          <w:bCs/>
          <w:u w:val="single"/>
        </w:rPr>
      </w:pPr>
      <w:r w:rsidRPr="00837027">
        <w:rPr>
          <w:b/>
          <w:bCs/>
          <w:u w:val="single"/>
        </w:rPr>
        <w:t xml:space="preserve">        UADCWNET        &lt;1c&gt; - &lt;GROUP&gt; B &lt;ACTIVE</w:t>
      </w:r>
      <w:proofErr w:type="gramStart"/>
      <w:r w:rsidRPr="00837027">
        <w:rPr>
          <w:b/>
          <w:bCs/>
          <w:u w:val="single"/>
        </w:rPr>
        <w:t>&gt;  Domain</w:t>
      </w:r>
      <w:proofErr w:type="gramEnd"/>
      <w:r w:rsidRPr="00837027">
        <w:rPr>
          <w:b/>
          <w:bCs/>
          <w:u w:val="single"/>
        </w:rPr>
        <w:t xml:space="preserve"> Controllers</w:t>
      </w:r>
    </w:p>
    <w:p w14:paraId="69C94A50" w14:textId="77777777" w:rsidR="00837027" w:rsidRPr="00837027" w:rsidRDefault="00837027" w:rsidP="00837027">
      <w:pPr>
        <w:spacing w:after="1" w:line="260" w:lineRule="auto"/>
        <w:ind w:left="-5" w:right="1119"/>
        <w:rPr>
          <w:b/>
          <w:bCs/>
          <w:u w:val="single"/>
        </w:rPr>
      </w:pPr>
      <w:r w:rsidRPr="00837027">
        <w:rPr>
          <w:b/>
          <w:bCs/>
          <w:u w:val="single"/>
        </w:rPr>
        <w:t xml:space="preserve">        SERVER2         &lt;20&gt; -         B &lt;ACTIVE</w:t>
      </w:r>
      <w:proofErr w:type="gramStart"/>
      <w:r w:rsidRPr="00837027">
        <w:rPr>
          <w:b/>
          <w:bCs/>
          <w:u w:val="single"/>
        </w:rPr>
        <w:t>&gt;  File</w:t>
      </w:r>
      <w:proofErr w:type="gramEnd"/>
      <w:r w:rsidRPr="00837027">
        <w:rPr>
          <w:b/>
          <w:bCs/>
          <w:u w:val="single"/>
        </w:rPr>
        <w:t xml:space="preserve"> Server Service</w:t>
      </w:r>
    </w:p>
    <w:p w14:paraId="6A34C4AA" w14:textId="77777777" w:rsidR="00837027" w:rsidRPr="00837027" w:rsidRDefault="00837027" w:rsidP="00837027">
      <w:pPr>
        <w:spacing w:after="1" w:line="260" w:lineRule="auto"/>
        <w:ind w:left="-5" w:right="1119"/>
        <w:rPr>
          <w:b/>
          <w:bCs/>
          <w:u w:val="single"/>
        </w:rPr>
      </w:pPr>
    </w:p>
    <w:p w14:paraId="0569934A" w14:textId="77777777" w:rsidR="00837027" w:rsidRPr="00837027" w:rsidRDefault="00837027" w:rsidP="00837027">
      <w:pPr>
        <w:spacing w:after="1" w:line="260" w:lineRule="auto"/>
        <w:ind w:left="-5" w:right="1119"/>
        <w:rPr>
          <w:b/>
          <w:bCs/>
          <w:u w:val="single"/>
        </w:rPr>
      </w:pPr>
      <w:r w:rsidRPr="00837027">
        <w:rPr>
          <w:b/>
          <w:bCs/>
          <w:u w:val="single"/>
        </w:rPr>
        <w:t xml:space="preserve">        MAC Address = 00-0C-29-77-ED-8D</w:t>
      </w:r>
    </w:p>
    <w:p w14:paraId="3E443614" w14:textId="77777777" w:rsidR="00837027" w:rsidRPr="00837027" w:rsidRDefault="00837027" w:rsidP="00837027">
      <w:pPr>
        <w:spacing w:after="1" w:line="260" w:lineRule="auto"/>
        <w:ind w:left="-5" w:right="1119"/>
        <w:rPr>
          <w:b/>
          <w:bCs/>
          <w:u w:val="single"/>
        </w:rPr>
      </w:pPr>
    </w:p>
    <w:p w14:paraId="59DB7FF2"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Session</w:t>
      </w:r>
      <w:proofErr w:type="gramEnd"/>
      <w:r w:rsidRPr="00837027">
        <w:rPr>
          <w:b/>
          <w:bCs/>
          <w:u w:val="single"/>
        </w:rPr>
        <w:t xml:space="preserve"> Check on 192.168.10.2 )===================================</w:t>
      </w:r>
    </w:p>
    <w:p w14:paraId="54C84938" w14:textId="77777777" w:rsidR="00837027" w:rsidRPr="00837027" w:rsidRDefault="00837027" w:rsidP="00837027">
      <w:pPr>
        <w:spacing w:after="1" w:line="260" w:lineRule="auto"/>
        <w:ind w:left="-5" w:right="1119"/>
        <w:rPr>
          <w:b/>
          <w:bCs/>
          <w:u w:val="single"/>
        </w:rPr>
      </w:pPr>
    </w:p>
    <w:p w14:paraId="22ADCF2C" w14:textId="77777777" w:rsidR="00837027" w:rsidRPr="00837027" w:rsidRDefault="00837027" w:rsidP="00837027">
      <w:pPr>
        <w:spacing w:after="1" w:line="260" w:lineRule="auto"/>
        <w:ind w:left="-5" w:right="1119"/>
        <w:rPr>
          <w:b/>
          <w:bCs/>
          <w:u w:val="single"/>
        </w:rPr>
      </w:pPr>
    </w:p>
    <w:p w14:paraId="00F19F0F" w14:textId="77777777" w:rsidR="00837027" w:rsidRPr="00837027" w:rsidRDefault="00837027" w:rsidP="00837027">
      <w:pPr>
        <w:spacing w:after="1" w:line="260" w:lineRule="auto"/>
        <w:ind w:left="-5" w:right="1119"/>
        <w:rPr>
          <w:b/>
          <w:bCs/>
          <w:u w:val="single"/>
        </w:rPr>
      </w:pPr>
      <w:r w:rsidRPr="00837027">
        <w:rPr>
          <w:b/>
          <w:bCs/>
          <w:u w:val="single"/>
        </w:rPr>
        <w:t>[+] Server 192.168.10.2 allows sessions using username 'test', password '</w:t>
      </w:r>
      <w:proofErr w:type="gramStart"/>
      <w:r w:rsidRPr="00837027">
        <w:rPr>
          <w:b/>
          <w:bCs/>
          <w:u w:val="single"/>
        </w:rPr>
        <w:t>test123</w:t>
      </w:r>
      <w:proofErr w:type="gramEnd"/>
      <w:r w:rsidRPr="00837027">
        <w:rPr>
          <w:b/>
          <w:bCs/>
          <w:u w:val="single"/>
        </w:rPr>
        <w:t>'</w:t>
      </w:r>
    </w:p>
    <w:p w14:paraId="506FAE48" w14:textId="77777777" w:rsidR="00837027" w:rsidRPr="00837027" w:rsidRDefault="00837027" w:rsidP="00837027">
      <w:pPr>
        <w:spacing w:after="1" w:line="260" w:lineRule="auto"/>
        <w:ind w:left="-5" w:right="1119"/>
        <w:rPr>
          <w:b/>
          <w:bCs/>
          <w:u w:val="single"/>
        </w:rPr>
      </w:pPr>
    </w:p>
    <w:p w14:paraId="677DE3F6" w14:textId="77777777" w:rsidR="00837027" w:rsidRPr="00837027" w:rsidRDefault="00837027" w:rsidP="00837027">
      <w:pPr>
        <w:spacing w:after="1" w:line="260" w:lineRule="auto"/>
        <w:ind w:left="-5" w:right="1119"/>
        <w:rPr>
          <w:b/>
          <w:bCs/>
          <w:u w:val="single"/>
        </w:rPr>
      </w:pPr>
    </w:p>
    <w:p w14:paraId="639F3792"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Getting</w:t>
      </w:r>
      <w:proofErr w:type="gramEnd"/>
      <w:r w:rsidRPr="00837027">
        <w:rPr>
          <w:b/>
          <w:bCs/>
          <w:u w:val="single"/>
        </w:rPr>
        <w:t xml:space="preserve"> domain SID for 192.168.10.2 )================================</w:t>
      </w:r>
    </w:p>
    <w:p w14:paraId="6E23C8C2" w14:textId="77777777" w:rsidR="00837027" w:rsidRPr="00837027" w:rsidRDefault="00837027" w:rsidP="00837027">
      <w:pPr>
        <w:spacing w:after="1" w:line="260" w:lineRule="auto"/>
        <w:ind w:left="-5" w:right="1119"/>
        <w:rPr>
          <w:b/>
          <w:bCs/>
          <w:u w:val="single"/>
        </w:rPr>
      </w:pPr>
    </w:p>
    <w:p w14:paraId="6DD9A9D1" w14:textId="77777777" w:rsidR="00837027" w:rsidRPr="00837027" w:rsidRDefault="00837027" w:rsidP="00837027">
      <w:pPr>
        <w:spacing w:after="1" w:line="260" w:lineRule="auto"/>
        <w:ind w:left="-5" w:right="1119"/>
        <w:rPr>
          <w:b/>
          <w:bCs/>
          <w:u w:val="single"/>
        </w:rPr>
      </w:pPr>
      <w:r w:rsidRPr="00837027">
        <w:rPr>
          <w:b/>
          <w:bCs/>
          <w:u w:val="single"/>
        </w:rPr>
        <w:t>Domain Name: UADCWNET</w:t>
      </w:r>
    </w:p>
    <w:p w14:paraId="5254B421" w14:textId="77777777" w:rsidR="00837027" w:rsidRPr="00837027" w:rsidRDefault="00837027" w:rsidP="00837027">
      <w:pPr>
        <w:spacing w:after="1" w:line="260" w:lineRule="auto"/>
        <w:ind w:left="-5" w:right="1119"/>
        <w:rPr>
          <w:b/>
          <w:bCs/>
          <w:u w:val="single"/>
        </w:rPr>
      </w:pPr>
      <w:r w:rsidRPr="00837027">
        <w:rPr>
          <w:b/>
          <w:bCs/>
          <w:u w:val="single"/>
        </w:rPr>
        <w:t>Domain Sid: S-1-5-21-2373017989-4057782597-2990666611</w:t>
      </w:r>
    </w:p>
    <w:p w14:paraId="168F43E9" w14:textId="77777777" w:rsidR="00837027" w:rsidRPr="00837027" w:rsidRDefault="00837027" w:rsidP="00837027">
      <w:pPr>
        <w:spacing w:after="1" w:line="260" w:lineRule="auto"/>
        <w:ind w:left="-5" w:right="1119"/>
        <w:rPr>
          <w:b/>
          <w:bCs/>
          <w:u w:val="single"/>
        </w:rPr>
      </w:pPr>
    </w:p>
    <w:p w14:paraId="112D0708" w14:textId="77777777" w:rsidR="00837027" w:rsidRPr="00837027" w:rsidRDefault="00837027" w:rsidP="00837027">
      <w:pPr>
        <w:spacing w:after="1" w:line="260" w:lineRule="auto"/>
        <w:ind w:left="-5" w:right="1119"/>
        <w:rPr>
          <w:b/>
          <w:bCs/>
          <w:u w:val="single"/>
        </w:rPr>
      </w:pPr>
      <w:r w:rsidRPr="00837027">
        <w:rPr>
          <w:b/>
          <w:bCs/>
          <w:u w:val="single"/>
        </w:rPr>
        <w:t>[+] Host is part of a domain (not a workgroup)</w:t>
      </w:r>
    </w:p>
    <w:p w14:paraId="07737907" w14:textId="77777777" w:rsidR="00837027" w:rsidRPr="00837027" w:rsidRDefault="00837027" w:rsidP="00837027">
      <w:pPr>
        <w:spacing w:after="1" w:line="260" w:lineRule="auto"/>
        <w:ind w:left="-5" w:right="1119"/>
        <w:rPr>
          <w:b/>
          <w:bCs/>
          <w:u w:val="single"/>
        </w:rPr>
      </w:pPr>
    </w:p>
    <w:p w14:paraId="73F6C114" w14:textId="77777777" w:rsidR="00837027" w:rsidRPr="00837027" w:rsidRDefault="00837027" w:rsidP="00837027">
      <w:pPr>
        <w:spacing w:after="1" w:line="260" w:lineRule="auto"/>
        <w:ind w:left="-5" w:right="1119"/>
        <w:rPr>
          <w:b/>
          <w:bCs/>
          <w:u w:val="single"/>
        </w:rPr>
      </w:pPr>
    </w:p>
    <w:p w14:paraId="5C5A1DAA"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OS</w:t>
      </w:r>
      <w:proofErr w:type="gramEnd"/>
      <w:r w:rsidRPr="00837027">
        <w:rPr>
          <w:b/>
          <w:bCs/>
          <w:u w:val="single"/>
        </w:rPr>
        <w:t xml:space="preserve"> information on 192.168.10.2 )===================================</w:t>
      </w:r>
    </w:p>
    <w:p w14:paraId="0830F746" w14:textId="77777777" w:rsidR="00837027" w:rsidRPr="00837027" w:rsidRDefault="00837027" w:rsidP="00837027">
      <w:pPr>
        <w:spacing w:after="1" w:line="260" w:lineRule="auto"/>
        <w:ind w:left="-5" w:right="1119"/>
        <w:rPr>
          <w:b/>
          <w:bCs/>
          <w:u w:val="single"/>
        </w:rPr>
      </w:pPr>
    </w:p>
    <w:p w14:paraId="598AFD36" w14:textId="77777777" w:rsidR="00837027" w:rsidRPr="00837027" w:rsidRDefault="00837027" w:rsidP="00837027">
      <w:pPr>
        <w:spacing w:after="1" w:line="260" w:lineRule="auto"/>
        <w:ind w:left="-5" w:right="1119"/>
        <w:rPr>
          <w:b/>
          <w:bCs/>
          <w:u w:val="single"/>
        </w:rPr>
      </w:pPr>
    </w:p>
    <w:p w14:paraId="4420F714" w14:textId="77777777" w:rsidR="00837027" w:rsidRPr="00837027" w:rsidRDefault="00837027" w:rsidP="00837027">
      <w:pPr>
        <w:spacing w:after="1" w:line="260" w:lineRule="auto"/>
        <w:ind w:left="-5" w:right="1119"/>
        <w:rPr>
          <w:b/>
          <w:bCs/>
          <w:u w:val="single"/>
        </w:rPr>
      </w:pPr>
      <w:r w:rsidRPr="00837027">
        <w:rPr>
          <w:b/>
          <w:bCs/>
          <w:u w:val="single"/>
        </w:rPr>
        <w:t xml:space="preserve">[E] Can't get OS info with </w:t>
      </w:r>
      <w:proofErr w:type="spellStart"/>
      <w:proofErr w:type="gramStart"/>
      <w:r w:rsidRPr="00837027">
        <w:rPr>
          <w:b/>
          <w:bCs/>
          <w:u w:val="single"/>
        </w:rPr>
        <w:t>smbclient</w:t>
      </w:r>
      <w:proofErr w:type="spellEnd"/>
      <w:proofErr w:type="gramEnd"/>
    </w:p>
    <w:p w14:paraId="3FB39AC6" w14:textId="77777777" w:rsidR="00837027" w:rsidRPr="00837027" w:rsidRDefault="00837027" w:rsidP="00837027">
      <w:pPr>
        <w:spacing w:after="1" w:line="260" w:lineRule="auto"/>
        <w:ind w:left="-5" w:right="1119"/>
        <w:rPr>
          <w:b/>
          <w:bCs/>
          <w:u w:val="single"/>
        </w:rPr>
      </w:pPr>
    </w:p>
    <w:p w14:paraId="684575F8" w14:textId="77777777" w:rsidR="00837027" w:rsidRPr="00837027" w:rsidRDefault="00837027" w:rsidP="00837027">
      <w:pPr>
        <w:spacing w:after="1" w:line="260" w:lineRule="auto"/>
        <w:ind w:left="-5" w:right="1119"/>
        <w:rPr>
          <w:b/>
          <w:bCs/>
          <w:u w:val="single"/>
        </w:rPr>
      </w:pPr>
    </w:p>
    <w:p w14:paraId="4BCB9557" w14:textId="77777777" w:rsidR="00837027" w:rsidRPr="00837027" w:rsidRDefault="00837027" w:rsidP="00837027">
      <w:pPr>
        <w:spacing w:after="1" w:line="260" w:lineRule="auto"/>
        <w:ind w:left="-5" w:right="1119"/>
        <w:rPr>
          <w:b/>
          <w:bCs/>
          <w:u w:val="single"/>
        </w:rPr>
      </w:pPr>
      <w:r w:rsidRPr="00837027">
        <w:rPr>
          <w:b/>
          <w:bCs/>
          <w:u w:val="single"/>
        </w:rPr>
        <w:t xml:space="preserve">[+] Got OS info for 192.168.10.2 from </w:t>
      </w:r>
      <w:proofErr w:type="spellStart"/>
      <w:r w:rsidRPr="00837027">
        <w:rPr>
          <w:b/>
          <w:bCs/>
          <w:u w:val="single"/>
        </w:rPr>
        <w:t>srvinfo</w:t>
      </w:r>
      <w:proofErr w:type="spellEnd"/>
      <w:r w:rsidRPr="00837027">
        <w:rPr>
          <w:b/>
          <w:bCs/>
          <w:u w:val="single"/>
        </w:rPr>
        <w:t xml:space="preserve">: </w:t>
      </w:r>
    </w:p>
    <w:p w14:paraId="5C2D1A2C" w14:textId="77777777" w:rsidR="00837027" w:rsidRPr="00837027" w:rsidRDefault="00837027" w:rsidP="00837027">
      <w:pPr>
        <w:spacing w:after="1" w:line="260" w:lineRule="auto"/>
        <w:ind w:left="-5" w:right="1119"/>
        <w:rPr>
          <w:b/>
          <w:bCs/>
          <w:u w:val="single"/>
        </w:rPr>
      </w:pPr>
      <w:r w:rsidRPr="00837027">
        <w:rPr>
          <w:b/>
          <w:bCs/>
          <w:u w:val="single"/>
        </w:rPr>
        <w:lastRenderedPageBreak/>
        <w:t xml:space="preserve">        192.168.10.2   </w:t>
      </w:r>
      <w:proofErr w:type="spellStart"/>
      <w:r w:rsidRPr="00837027">
        <w:rPr>
          <w:b/>
          <w:bCs/>
          <w:u w:val="single"/>
        </w:rPr>
        <w:t>Wk</w:t>
      </w:r>
      <w:proofErr w:type="spellEnd"/>
      <w:r w:rsidRPr="00837027">
        <w:rPr>
          <w:b/>
          <w:bCs/>
          <w:u w:val="single"/>
        </w:rPr>
        <w:t xml:space="preserve"> </w:t>
      </w:r>
      <w:proofErr w:type="spellStart"/>
      <w:r w:rsidRPr="00837027">
        <w:rPr>
          <w:b/>
          <w:bCs/>
          <w:u w:val="single"/>
        </w:rPr>
        <w:t>Sv</w:t>
      </w:r>
      <w:proofErr w:type="spellEnd"/>
      <w:r w:rsidRPr="00837027">
        <w:rPr>
          <w:b/>
          <w:bCs/>
          <w:u w:val="single"/>
        </w:rPr>
        <w:t xml:space="preserve"> BDC Tim NT                                                                                                                                                                           </w:t>
      </w:r>
    </w:p>
    <w:p w14:paraId="4951F595"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spellStart"/>
      <w:r w:rsidRPr="00837027">
        <w:rPr>
          <w:b/>
          <w:bCs/>
          <w:u w:val="single"/>
        </w:rPr>
        <w:t>platform_id</w:t>
      </w:r>
      <w:proofErr w:type="spellEnd"/>
      <w:r w:rsidRPr="00837027">
        <w:rPr>
          <w:b/>
          <w:bCs/>
          <w:u w:val="single"/>
        </w:rPr>
        <w:t xml:space="preserve">   </w:t>
      </w:r>
      <w:proofErr w:type="gramStart"/>
      <w:r w:rsidRPr="00837027">
        <w:rPr>
          <w:b/>
          <w:bCs/>
          <w:u w:val="single"/>
        </w:rPr>
        <w:t xml:space="preserve">  :</w:t>
      </w:r>
      <w:proofErr w:type="gramEnd"/>
      <w:r w:rsidRPr="00837027">
        <w:rPr>
          <w:b/>
          <w:bCs/>
          <w:u w:val="single"/>
        </w:rPr>
        <w:t xml:space="preserve">       500</w:t>
      </w:r>
    </w:p>
    <w:p w14:paraId="684728AC"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spellStart"/>
      <w:r w:rsidRPr="00837027">
        <w:rPr>
          <w:b/>
          <w:bCs/>
          <w:u w:val="single"/>
        </w:rPr>
        <w:t>os</w:t>
      </w:r>
      <w:proofErr w:type="spellEnd"/>
      <w:r w:rsidRPr="00837027">
        <w:rPr>
          <w:b/>
          <w:bCs/>
          <w:u w:val="single"/>
        </w:rPr>
        <w:t xml:space="preserve"> version    </w:t>
      </w:r>
      <w:proofErr w:type="gramStart"/>
      <w:r w:rsidRPr="00837027">
        <w:rPr>
          <w:b/>
          <w:bCs/>
          <w:u w:val="single"/>
        </w:rPr>
        <w:t xml:space="preserve">  :</w:t>
      </w:r>
      <w:proofErr w:type="gramEnd"/>
      <w:r w:rsidRPr="00837027">
        <w:rPr>
          <w:b/>
          <w:bCs/>
          <w:u w:val="single"/>
        </w:rPr>
        <w:t xml:space="preserve">       10.0</w:t>
      </w:r>
    </w:p>
    <w:p w14:paraId="0CF03CA2" w14:textId="77777777" w:rsidR="00837027" w:rsidRPr="00837027" w:rsidRDefault="00837027" w:rsidP="00837027">
      <w:pPr>
        <w:spacing w:after="1" w:line="260" w:lineRule="auto"/>
        <w:ind w:left="-5" w:right="1119"/>
        <w:rPr>
          <w:b/>
          <w:bCs/>
          <w:u w:val="single"/>
        </w:rPr>
      </w:pPr>
      <w:r w:rsidRPr="00837027">
        <w:rPr>
          <w:b/>
          <w:bCs/>
          <w:u w:val="single"/>
        </w:rPr>
        <w:t xml:space="preserve">        server type   </w:t>
      </w:r>
      <w:proofErr w:type="gramStart"/>
      <w:r w:rsidRPr="00837027">
        <w:rPr>
          <w:b/>
          <w:bCs/>
          <w:u w:val="single"/>
        </w:rPr>
        <w:t xml:space="preserve">  :</w:t>
      </w:r>
      <w:proofErr w:type="gramEnd"/>
      <w:r w:rsidRPr="00837027">
        <w:rPr>
          <w:b/>
          <w:bCs/>
          <w:u w:val="single"/>
        </w:rPr>
        <w:t xml:space="preserve">       0x801033</w:t>
      </w:r>
    </w:p>
    <w:p w14:paraId="7752C6C6" w14:textId="77777777" w:rsidR="00837027" w:rsidRPr="00837027" w:rsidRDefault="00837027" w:rsidP="00837027">
      <w:pPr>
        <w:spacing w:after="1" w:line="260" w:lineRule="auto"/>
        <w:ind w:left="-5" w:right="1119"/>
        <w:rPr>
          <w:b/>
          <w:bCs/>
          <w:u w:val="single"/>
        </w:rPr>
      </w:pPr>
    </w:p>
    <w:p w14:paraId="3DA09569" w14:textId="77777777" w:rsidR="00837027" w:rsidRPr="00837027" w:rsidRDefault="00837027" w:rsidP="00837027">
      <w:pPr>
        <w:spacing w:after="1" w:line="260" w:lineRule="auto"/>
        <w:ind w:left="-5" w:right="1119"/>
        <w:rPr>
          <w:b/>
          <w:bCs/>
          <w:u w:val="single"/>
        </w:rPr>
      </w:pPr>
    </w:p>
    <w:p w14:paraId="5490C42C"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Users</w:t>
      </w:r>
      <w:proofErr w:type="gramEnd"/>
      <w:r w:rsidRPr="00837027">
        <w:rPr>
          <w:b/>
          <w:bCs/>
          <w:u w:val="single"/>
        </w:rPr>
        <w:t xml:space="preserve"> on 192.168.10.2 )=======================================</w:t>
      </w:r>
    </w:p>
    <w:p w14:paraId="50C29C75"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54F9117D" w14:textId="77777777" w:rsidR="00837027" w:rsidRPr="00837027" w:rsidRDefault="00837027" w:rsidP="00837027">
      <w:pPr>
        <w:spacing w:after="1" w:line="260" w:lineRule="auto"/>
        <w:ind w:left="-5" w:right="1119"/>
        <w:rPr>
          <w:b/>
          <w:bCs/>
          <w:u w:val="single"/>
        </w:rPr>
      </w:pPr>
      <w:r w:rsidRPr="00837027">
        <w:rPr>
          <w:b/>
          <w:bCs/>
          <w:u w:val="single"/>
        </w:rPr>
        <w:t xml:space="preserve">index: 0xa37 RID: 0xa37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A.Kennedy</w:t>
      </w:r>
      <w:proofErr w:type="spellEnd"/>
      <w:proofErr w:type="gramEnd"/>
      <w:r w:rsidRPr="00837027">
        <w:rPr>
          <w:b/>
          <w:bCs/>
          <w:u w:val="single"/>
        </w:rPr>
        <w:t xml:space="preserve">      Name: Arlene Kennedy    Desc: juggle                                                                                                              </w:t>
      </w:r>
    </w:p>
    <w:p w14:paraId="7220D235" w14:textId="77777777" w:rsidR="00837027" w:rsidRPr="00837027" w:rsidRDefault="00837027" w:rsidP="00837027">
      <w:pPr>
        <w:spacing w:after="1" w:line="260" w:lineRule="auto"/>
        <w:ind w:left="-5" w:right="1119"/>
        <w:rPr>
          <w:b/>
          <w:bCs/>
          <w:u w:val="single"/>
        </w:rPr>
      </w:pPr>
      <w:r w:rsidRPr="00837027">
        <w:rPr>
          <w:b/>
          <w:bCs/>
          <w:u w:val="single"/>
        </w:rPr>
        <w:t xml:space="preserve">index: 0xa4c RID: 0xa4c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A.Peters</w:t>
      </w:r>
      <w:proofErr w:type="spellEnd"/>
      <w:proofErr w:type="gramEnd"/>
      <w:r w:rsidRPr="00837027">
        <w:rPr>
          <w:b/>
          <w:bCs/>
          <w:u w:val="single"/>
        </w:rPr>
        <w:t xml:space="preserve">       Name: Archie Peters     Desc: trickster</w:t>
      </w:r>
    </w:p>
    <w:p w14:paraId="702D275F" w14:textId="77777777" w:rsidR="00837027" w:rsidRPr="00837027" w:rsidRDefault="00837027" w:rsidP="00837027">
      <w:pPr>
        <w:spacing w:after="1" w:line="260" w:lineRule="auto"/>
        <w:ind w:left="-5" w:right="1119"/>
        <w:rPr>
          <w:b/>
          <w:bCs/>
          <w:u w:val="single"/>
        </w:rPr>
      </w:pPr>
      <w:r w:rsidRPr="00837027">
        <w:rPr>
          <w:b/>
          <w:bCs/>
          <w:u w:val="single"/>
        </w:rPr>
        <w:t xml:space="preserve">index: 0x1f4 RID: 0x1f4 </w:t>
      </w:r>
      <w:proofErr w:type="spellStart"/>
      <w:r w:rsidRPr="00837027">
        <w:rPr>
          <w:b/>
          <w:bCs/>
          <w:u w:val="single"/>
        </w:rPr>
        <w:t>acb</w:t>
      </w:r>
      <w:proofErr w:type="spellEnd"/>
      <w:r w:rsidRPr="00837027">
        <w:rPr>
          <w:b/>
          <w:bCs/>
          <w:u w:val="single"/>
        </w:rPr>
        <w:t xml:space="preserve">: 0x00000210 Account: </w:t>
      </w:r>
      <w:proofErr w:type="gramStart"/>
      <w:r w:rsidRPr="00837027">
        <w:rPr>
          <w:b/>
          <w:bCs/>
          <w:u w:val="single"/>
        </w:rPr>
        <w:t>Administrator  Name</w:t>
      </w:r>
      <w:proofErr w:type="gramEnd"/>
      <w:r w:rsidRPr="00837027">
        <w:rPr>
          <w:b/>
          <w:bCs/>
          <w:u w:val="single"/>
        </w:rPr>
        <w:t>: (null)    Desc: Built-in account for administering the computer/domain</w:t>
      </w:r>
    </w:p>
    <w:p w14:paraId="0F4C6BEA" w14:textId="77777777" w:rsidR="00837027" w:rsidRPr="00837027" w:rsidRDefault="00837027" w:rsidP="00837027">
      <w:pPr>
        <w:spacing w:after="1" w:line="260" w:lineRule="auto"/>
        <w:ind w:left="-5" w:right="1119"/>
        <w:rPr>
          <w:b/>
          <w:bCs/>
          <w:u w:val="single"/>
        </w:rPr>
      </w:pPr>
      <w:r w:rsidRPr="00837027">
        <w:rPr>
          <w:b/>
          <w:bCs/>
          <w:u w:val="single"/>
        </w:rPr>
        <w:t xml:space="preserve">index: 0xa52 RID: 0xa52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B.Lewis</w:t>
      </w:r>
      <w:proofErr w:type="spellEnd"/>
      <w:proofErr w:type="gramEnd"/>
      <w:r w:rsidRPr="00837027">
        <w:rPr>
          <w:b/>
          <w:bCs/>
          <w:u w:val="single"/>
        </w:rPr>
        <w:t xml:space="preserve">        Name: Ben Lewis Desc: flipflop</w:t>
      </w:r>
    </w:p>
    <w:p w14:paraId="01D4A1FD" w14:textId="77777777" w:rsidR="00837027" w:rsidRPr="00837027" w:rsidRDefault="00837027" w:rsidP="00837027">
      <w:pPr>
        <w:spacing w:after="1" w:line="260" w:lineRule="auto"/>
        <w:ind w:left="-5" w:right="1119"/>
        <w:rPr>
          <w:b/>
          <w:bCs/>
          <w:u w:val="single"/>
        </w:rPr>
      </w:pPr>
      <w:r w:rsidRPr="00837027">
        <w:rPr>
          <w:b/>
          <w:bCs/>
          <w:u w:val="single"/>
        </w:rPr>
        <w:t xml:space="preserve">index: 0xa41 RID: 0xa41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B.Rice</w:t>
      </w:r>
      <w:proofErr w:type="spellEnd"/>
      <w:proofErr w:type="gramEnd"/>
      <w:r w:rsidRPr="00837027">
        <w:rPr>
          <w:b/>
          <w:bCs/>
          <w:u w:val="single"/>
        </w:rPr>
        <w:t xml:space="preserve"> Name: Brad Rice Desc: atavism</w:t>
      </w:r>
    </w:p>
    <w:p w14:paraId="5557204E" w14:textId="77777777" w:rsidR="00837027" w:rsidRPr="00837027" w:rsidRDefault="00837027" w:rsidP="00837027">
      <w:pPr>
        <w:spacing w:after="1" w:line="260" w:lineRule="auto"/>
        <w:ind w:left="-5" w:right="1119"/>
        <w:rPr>
          <w:b/>
          <w:bCs/>
          <w:u w:val="single"/>
        </w:rPr>
      </w:pPr>
      <w:r w:rsidRPr="00837027">
        <w:rPr>
          <w:b/>
          <w:bCs/>
          <w:u w:val="single"/>
        </w:rPr>
        <w:t xml:space="preserve">index: 0xa3d RID: 0xa3d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B.Wong</w:t>
      </w:r>
      <w:proofErr w:type="spellEnd"/>
      <w:proofErr w:type="gramEnd"/>
      <w:r w:rsidRPr="00837027">
        <w:rPr>
          <w:b/>
          <w:bCs/>
          <w:u w:val="single"/>
        </w:rPr>
        <w:t xml:space="preserve"> Name: Beverly Wong      Desc: retrieval</w:t>
      </w:r>
    </w:p>
    <w:p w14:paraId="0A7F2F6D" w14:textId="77777777" w:rsidR="00837027" w:rsidRPr="00837027" w:rsidRDefault="00837027" w:rsidP="00837027">
      <w:pPr>
        <w:spacing w:after="1" w:line="260" w:lineRule="auto"/>
        <w:ind w:left="-5" w:right="1119"/>
        <w:rPr>
          <w:b/>
          <w:bCs/>
          <w:u w:val="single"/>
        </w:rPr>
      </w:pPr>
      <w:r w:rsidRPr="00837027">
        <w:rPr>
          <w:b/>
          <w:bCs/>
          <w:u w:val="single"/>
        </w:rPr>
        <w:t xml:space="preserve">index: 0xa56 RID: 0xa56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B.Yates</w:t>
      </w:r>
      <w:proofErr w:type="spellEnd"/>
      <w:proofErr w:type="gramEnd"/>
      <w:r w:rsidRPr="00837027">
        <w:rPr>
          <w:b/>
          <w:bCs/>
          <w:u w:val="single"/>
        </w:rPr>
        <w:t xml:space="preserve">        Name: Brittany Yates    Desc: surprised</w:t>
      </w:r>
    </w:p>
    <w:p w14:paraId="4C4B1FF8" w14:textId="77777777" w:rsidR="00837027" w:rsidRPr="00837027" w:rsidRDefault="00837027" w:rsidP="00837027">
      <w:pPr>
        <w:spacing w:after="1" w:line="260" w:lineRule="auto"/>
        <w:ind w:left="-5" w:right="1119"/>
        <w:rPr>
          <w:b/>
          <w:bCs/>
          <w:u w:val="single"/>
        </w:rPr>
      </w:pPr>
      <w:r w:rsidRPr="00837027">
        <w:rPr>
          <w:b/>
          <w:bCs/>
          <w:u w:val="single"/>
        </w:rPr>
        <w:t xml:space="preserve">index: 0xa40 RID: 0xa40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D.Brooks</w:t>
      </w:r>
      <w:proofErr w:type="spellEnd"/>
      <w:proofErr w:type="gramEnd"/>
      <w:r w:rsidRPr="00837027">
        <w:rPr>
          <w:b/>
          <w:bCs/>
          <w:u w:val="single"/>
        </w:rPr>
        <w:t xml:space="preserve">       Name: Doug Brooks       Desc: sociable</w:t>
      </w:r>
    </w:p>
    <w:p w14:paraId="79164FD9" w14:textId="77777777" w:rsidR="00837027" w:rsidRPr="00837027" w:rsidRDefault="00837027" w:rsidP="00837027">
      <w:pPr>
        <w:spacing w:after="1" w:line="260" w:lineRule="auto"/>
        <w:ind w:left="-5" w:right="1119"/>
        <w:rPr>
          <w:b/>
          <w:bCs/>
          <w:u w:val="single"/>
        </w:rPr>
      </w:pPr>
      <w:r w:rsidRPr="00837027">
        <w:rPr>
          <w:b/>
          <w:bCs/>
          <w:u w:val="single"/>
        </w:rPr>
        <w:t xml:space="preserve">index: 0xa3e RID: 0xa3e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D.Ford</w:t>
      </w:r>
      <w:proofErr w:type="spellEnd"/>
      <w:proofErr w:type="gramEnd"/>
      <w:r w:rsidRPr="00837027">
        <w:rPr>
          <w:b/>
          <w:bCs/>
          <w:u w:val="single"/>
        </w:rPr>
        <w:t xml:space="preserve"> Name: Dexter Ford       Desc: antiquated</w:t>
      </w:r>
    </w:p>
    <w:p w14:paraId="6802211B" w14:textId="77777777" w:rsidR="00837027" w:rsidRPr="00837027" w:rsidRDefault="00837027" w:rsidP="00837027">
      <w:pPr>
        <w:spacing w:after="1" w:line="260" w:lineRule="auto"/>
        <w:ind w:left="-5" w:right="1119"/>
        <w:rPr>
          <w:b/>
          <w:bCs/>
          <w:u w:val="single"/>
        </w:rPr>
      </w:pPr>
      <w:r w:rsidRPr="00837027">
        <w:rPr>
          <w:b/>
          <w:bCs/>
          <w:u w:val="single"/>
        </w:rPr>
        <w:t xml:space="preserve">index: 0xa4b RID: 0xa4b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D.Murray</w:t>
      </w:r>
      <w:proofErr w:type="spellEnd"/>
      <w:proofErr w:type="gramEnd"/>
      <w:r w:rsidRPr="00837027">
        <w:rPr>
          <w:b/>
          <w:bCs/>
          <w:u w:val="single"/>
        </w:rPr>
        <w:t xml:space="preserve">       Name: Deanna Murray     Desc: himself</w:t>
      </w:r>
    </w:p>
    <w:p w14:paraId="34BCEA97" w14:textId="77777777" w:rsidR="00837027" w:rsidRPr="00837027" w:rsidRDefault="00837027" w:rsidP="00837027">
      <w:pPr>
        <w:spacing w:after="1" w:line="260" w:lineRule="auto"/>
        <w:ind w:left="-5" w:right="1119"/>
        <w:rPr>
          <w:b/>
          <w:bCs/>
          <w:u w:val="single"/>
        </w:rPr>
      </w:pPr>
      <w:r w:rsidRPr="00837027">
        <w:rPr>
          <w:b/>
          <w:bCs/>
          <w:u w:val="single"/>
        </w:rPr>
        <w:t xml:space="preserve">index: 0xa57 RID: 0xa57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E.Frazier</w:t>
      </w:r>
      <w:proofErr w:type="spellEnd"/>
      <w:proofErr w:type="gramEnd"/>
      <w:r w:rsidRPr="00837027">
        <w:rPr>
          <w:b/>
          <w:bCs/>
          <w:u w:val="single"/>
        </w:rPr>
        <w:t xml:space="preserve">      Name: Erik Frazier      Desc: Hamal</w:t>
      </w:r>
    </w:p>
    <w:p w14:paraId="4E807E44" w14:textId="77777777" w:rsidR="00837027" w:rsidRPr="00837027" w:rsidRDefault="00837027" w:rsidP="00837027">
      <w:pPr>
        <w:spacing w:after="1" w:line="260" w:lineRule="auto"/>
        <w:ind w:left="-5" w:right="1119"/>
        <w:rPr>
          <w:b/>
          <w:bCs/>
          <w:u w:val="single"/>
        </w:rPr>
      </w:pPr>
      <w:r w:rsidRPr="00837027">
        <w:rPr>
          <w:b/>
          <w:bCs/>
          <w:u w:val="single"/>
        </w:rPr>
        <w:t xml:space="preserve">index: 0xa2f RID: 0xa2f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F.Payne</w:t>
      </w:r>
      <w:proofErr w:type="spellEnd"/>
      <w:proofErr w:type="gramEnd"/>
      <w:r w:rsidRPr="00837027">
        <w:rPr>
          <w:b/>
          <w:bCs/>
          <w:u w:val="single"/>
        </w:rPr>
        <w:t xml:space="preserve">        Name: Felicia Payne     Desc: Ada</w:t>
      </w:r>
    </w:p>
    <w:p w14:paraId="3278E79F" w14:textId="77777777" w:rsidR="00837027" w:rsidRPr="00837027" w:rsidRDefault="00837027" w:rsidP="00837027">
      <w:pPr>
        <w:spacing w:after="1" w:line="260" w:lineRule="auto"/>
        <w:ind w:left="-5" w:right="1119"/>
        <w:rPr>
          <w:b/>
          <w:bCs/>
          <w:u w:val="single"/>
        </w:rPr>
      </w:pPr>
      <w:r w:rsidRPr="00837027">
        <w:rPr>
          <w:b/>
          <w:bCs/>
          <w:u w:val="single"/>
        </w:rPr>
        <w:t xml:space="preserve">index: 0xa53 RID: 0xa53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F.Sanders</w:t>
      </w:r>
      <w:proofErr w:type="spellEnd"/>
      <w:proofErr w:type="gramEnd"/>
      <w:r w:rsidRPr="00837027">
        <w:rPr>
          <w:b/>
          <w:bCs/>
          <w:u w:val="single"/>
        </w:rPr>
        <w:t xml:space="preserve">      Name: Franklin Sanders  Desc: usage</w:t>
      </w:r>
    </w:p>
    <w:p w14:paraId="635A8E55" w14:textId="77777777" w:rsidR="00837027" w:rsidRPr="00837027" w:rsidRDefault="00837027" w:rsidP="00837027">
      <w:pPr>
        <w:spacing w:after="1" w:line="260" w:lineRule="auto"/>
        <w:ind w:left="-5" w:right="1119"/>
        <w:rPr>
          <w:b/>
          <w:bCs/>
          <w:u w:val="single"/>
        </w:rPr>
      </w:pPr>
      <w:r w:rsidRPr="00837027">
        <w:rPr>
          <w:b/>
          <w:bCs/>
          <w:u w:val="single"/>
        </w:rPr>
        <w:t xml:space="preserve">index: 0xa5a RID: 0xa5a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G.Adkins</w:t>
      </w:r>
      <w:proofErr w:type="spellEnd"/>
      <w:proofErr w:type="gramEnd"/>
      <w:r w:rsidRPr="00837027">
        <w:rPr>
          <w:b/>
          <w:bCs/>
          <w:u w:val="single"/>
        </w:rPr>
        <w:t xml:space="preserve">       Name: Guadalupe Adkins  Desc: mitochondria</w:t>
      </w:r>
    </w:p>
    <w:p w14:paraId="24134F56" w14:textId="77777777" w:rsidR="00837027" w:rsidRPr="00837027" w:rsidRDefault="00837027" w:rsidP="00837027">
      <w:pPr>
        <w:spacing w:after="1" w:line="260" w:lineRule="auto"/>
        <w:ind w:left="-5" w:right="1119"/>
        <w:rPr>
          <w:b/>
          <w:bCs/>
          <w:u w:val="single"/>
        </w:rPr>
      </w:pPr>
      <w:r w:rsidRPr="00837027">
        <w:rPr>
          <w:b/>
          <w:bCs/>
          <w:u w:val="single"/>
        </w:rPr>
        <w:t xml:space="preserve">index: 0xa58 RID: 0xa58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G.Francis</w:t>
      </w:r>
      <w:proofErr w:type="spellEnd"/>
      <w:proofErr w:type="gramEnd"/>
      <w:r w:rsidRPr="00837027">
        <w:rPr>
          <w:b/>
          <w:bCs/>
          <w:u w:val="single"/>
        </w:rPr>
        <w:t xml:space="preserve">      Name: Gretchen Francis  Desc: roach</w:t>
      </w:r>
    </w:p>
    <w:p w14:paraId="13D764C5" w14:textId="77777777" w:rsidR="00837027" w:rsidRPr="00837027" w:rsidRDefault="00837027" w:rsidP="00837027">
      <w:pPr>
        <w:spacing w:after="1" w:line="260" w:lineRule="auto"/>
        <w:ind w:left="-5" w:right="1119"/>
        <w:rPr>
          <w:b/>
          <w:bCs/>
          <w:u w:val="single"/>
        </w:rPr>
      </w:pPr>
      <w:r w:rsidRPr="00837027">
        <w:rPr>
          <w:b/>
          <w:bCs/>
          <w:u w:val="single"/>
        </w:rPr>
        <w:t xml:space="preserve">index: 0xa45 RID: 0xa45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G.Malone</w:t>
      </w:r>
      <w:proofErr w:type="spellEnd"/>
      <w:proofErr w:type="gramEnd"/>
      <w:r w:rsidRPr="00837027">
        <w:rPr>
          <w:b/>
          <w:bCs/>
          <w:u w:val="single"/>
        </w:rPr>
        <w:t xml:space="preserve">       Name: Gerardo Malone    Desc: </w:t>
      </w:r>
      <w:proofErr w:type="spellStart"/>
      <w:r w:rsidRPr="00837027">
        <w:rPr>
          <w:b/>
          <w:bCs/>
          <w:u w:val="single"/>
        </w:rPr>
        <w:t>pairage</w:t>
      </w:r>
      <w:proofErr w:type="spellEnd"/>
    </w:p>
    <w:p w14:paraId="49419AD4" w14:textId="77777777" w:rsidR="00837027" w:rsidRPr="00837027" w:rsidRDefault="00837027" w:rsidP="00837027">
      <w:pPr>
        <w:spacing w:after="1" w:line="260" w:lineRule="auto"/>
        <w:ind w:left="-5" w:right="1119"/>
        <w:rPr>
          <w:b/>
          <w:bCs/>
          <w:u w:val="single"/>
        </w:rPr>
      </w:pPr>
      <w:r w:rsidRPr="00837027">
        <w:rPr>
          <w:b/>
          <w:bCs/>
          <w:u w:val="single"/>
        </w:rPr>
        <w:t xml:space="preserve">index: 0xa48 RID: 0xa48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G.Turner</w:t>
      </w:r>
      <w:proofErr w:type="spellEnd"/>
      <w:proofErr w:type="gramEnd"/>
      <w:r w:rsidRPr="00837027">
        <w:rPr>
          <w:b/>
          <w:bCs/>
          <w:u w:val="single"/>
        </w:rPr>
        <w:t xml:space="preserve">       Name: Glen Turner       Desc: </w:t>
      </w:r>
      <w:proofErr w:type="spellStart"/>
      <w:r w:rsidRPr="00837027">
        <w:rPr>
          <w:b/>
          <w:bCs/>
          <w:u w:val="single"/>
        </w:rPr>
        <w:t>sophia</w:t>
      </w:r>
      <w:proofErr w:type="spellEnd"/>
    </w:p>
    <w:p w14:paraId="74DD98DE" w14:textId="77777777" w:rsidR="00837027" w:rsidRPr="00837027" w:rsidRDefault="00837027" w:rsidP="00837027">
      <w:pPr>
        <w:spacing w:after="1" w:line="260" w:lineRule="auto"/>
        <w:ind w:left="-5" w:right="1119"/>
        <w:rPr>
          <w:b/>
          <w:bCs/>
          <w:u w:val="single"/>
        </w:rPr>
      </w:pPr>
      <w:r w:rsidRPr="00837027">
        <w:rPr>
          <w:b/>
          <w:bCs/>
          <w:u w:val="single"/>
        </w:rPr>
        <w:t xml:space="preserve">index: 0x1f5 RID: 0x1f5 </w:t>
      </w:r>
      <w:proofErr w:type="spellStart"/>
      <w:r w:rsidRPr="00837027">
        <w:rPr>
          <w:b/>
          <w:bCs/>
          <w:u w:val="single"/>
        </w:rPr>
        <w:t>acb</w:t>
      </w:r>
      <w:proofErr w:type="spellEnd"/>
      <w:r w:rsidRPr="00837027">
        <w:rPr>
          <w:b/>
          <w:bCs/>
          <w:u w:val="single"/>
        </w:rPr>
        <w:t xml:space="preserve">: 0x00000215 Account: </w:t>
      </w:r>
      <w:proofErr w:type="gramStart"/>
      <w:r w:rsidRPr="00837027">
        <w:rPr>
          <w:b/>
          <w:bCs/>
          <w:u w:val="single"/>
        </w:rPr>
        <w:t>Guest  Name</w:t>
      </w:r>
      <w:proofErr w:type="gramEnd"/>
      <w:r w:rsidRPr="00837027">
        <w:rPr>
          <w:b/>
          <w:bCs/>
          <w:u w:val="single"/>
        </w:rPr>
        <w:t>: (null)    Desc: Built-in account for guest access to the computer/domain</w:t>
      </w:r>
    </w:p>
    <w:p w14:paraId="743E8564" w14:textId="77777777" w:rsidR="00837027" w:rsidRPr="00837027" w:rsidRDefault="00837027" w:rsidP="00837027">
      <w:pPr>
        <w:spacing w:after="1" w:line="260" w:lineRule="auto"/>
        <w:ind w:left="-5" w:right="1119"/>
        <w:rPr>
          <w:b/>
          <w:bCs/>
          <w:u w:val="single"/>
        </w:rPr>
      </w:pPr>
      <w:r w:rsidRPr="00837027">
        <w:rPr>
          <w:b/>
          <w:bCs/>
          <w:u w:val="single"/>
        </w:rPr>
        <w:lastRenderedPageBreak/>
        <w:t xml:space="preserve">index: 0xa47 RID: 0xa47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H.Mclaughlin</w:t>
      </w:r>
      <w:proofErr w:type="spellEnd"/>
      <w:proofErr w:type="gramEnd"/>
      <w:r w:rsidRPr="00837027">
        <w:rPr>
          <w:b/>
          <w:bCs/>
          <w:u w:val="single"/>
        </w:rPr>
        <w:t xml:space="preserve">   Name: Holly Mclaughlin  Desc: pwd:trainmen63</w:t>
      </w:r>
    </w:p>
    <w:p w14:paraId="1D903A34" w14:textId="77777777" w:rsidR="00837027" w:rsidRPr="00837027" w:rsidRDefault="00837027" w:rsidP="00837027">
      <w:pPr>
        <w:spacing w:after="1" w:line="260" w:lineRule="auto"/>
        <w:ind w:left="-5" w:right="1119"/>
        <w:rPr>
          <w:b/>
          <w:bCs/>
          <w:u w:val="single"/>
        </w:rPr>
      </w:pPr>
      <w:r w:rsidRPr="00837027">
        <w:rPr>
          <w:b/>
          <w:bCs/>
          <w:u w:val="single"/>
        </w:rPr>
        <w:t xml:space="preserve">index: 0xa55 RID: 0xa55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I.Robinson</w:t>
      </w:r>
      <w:proofErr w:type="spellEnd"/>
      <w:proofErr w:type="gramEnd"/>
      <w:r w:rsidRPr="00837027">
        <w:rPr>
          <w:b/>
          <w:bCs/>
          <w:u w:val="single"/>
        </w:rPr>
        <w:t xml:space="preserve">     Name: Ian Robinson      Desc: caterpillar</w:t>
      </w:r>
    </w:p>
    <w:p w14:paraId="41158D85" w14:textId="77777777" w:rsidR="00837027" w:rsidRPr="00837027" w:rsidRDefault="00837027" w:rsidP="00837027">
      <w:pPr>
        <w:spacing w:after="1" w:line="260" w:lineRule="auto"/>
        <w:ind w:left="-5" w:right="1119"/>
        <w:rPr>
          <w:b/>
          <w:bCs/>
          <w:u w:val="single"/>
        </w:rPr>
      </w:pPr>
      <w:r w:rsidRPr="00837027">
        <w:rPr>
          <w:b/>
          <w:bCs/>
          <w:u w:val="single"/>
        </w:rPr>
        <w:t xml:space="preserve">index: 0xa4e RID: 0xa4e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J.Becker</w:t>
      </w:r>
      <w:proofErr w:type="spellEnd"/>
      <w:proofErr w:type="gramEnd"/>
      <w:r w:rsidRPr="00837027">
        <w:rPr>
          <w:b/>
          <w:bCs/>
          <w:u w:val="single"/>
        </w:rPr>
        <w:t xml:space="preserve">       Name: Jaime Becker      Desc: geodesic</w:t>
      </w:r>
    </w:p>
    <w:p w14:paraId="72E2FCBB" w14:textId="77777777" w:rsidR="00837027" w:rsidRPr="00837027" w:rsidRDefault="00837027" w:rsidP="00837027">
      <w:pPr>
        <w:spacing w:after="1" w:line="260" w:lineRule="auto"/>
        <w:ind w:left="-5" w:right="1119"/>
        <w:rPr>
          <w:b/>
          <w:bCs/>
          <w:u w:val="single"/>
        </w:rPr>
      </w:pPr>
      <w:r w:rsidRPr="00837027">
        <w:rPr>
          <w:b/>
          <w:bCs/>
          <w:u w:val="single"/>
        </w:rPr>
        <w:t xml:space="preserve">index: 0xa3b RID: 0xa3b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J.Farmer</w:t>
      </w:r>
      <w:proofErr w:type="spellEnd"/>
      <w:proofErr w:type="gramEnd"/>
      <w:r w:rsidRPr="00837027">
        <w:rPr>
          <w:b/>
          <w:bCs/>
          <w:u w:val="single"/>
        </w:rPr>
        <w:t xml:space="preserve">       Name: Jacob Farmer      Desc: vermin</w:t>
      </w:r>
    </w:p>
    <w:p w14:paraId="090694D6" w14:textId="77777777" w:rsidR="00837027" w:rsidRPr="00837027" w:rsidRDefault="00837027" w:rsidP="00837027">
      <w:pPr>
        <w:spacing w:after="1" w:line="260" w:lineRule="auto"/>
        <w:ind w:left="-5" w:right="1119"/>
        <w:rPr>
          <w:b/>
          <w:bCs/>
          <w:u w:val="single"/>
        </w:rPr>
      </w:pPr>
      <w:r w:rsidRPr="00837027">
        <w:rPr>
          <w:b/>
          <w:bCs/>
          <w:u w:val="single"/>
        </w:rPr>
        <w:t xml:space="preserve">index: 0xa31 RID: 0xa31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J.Poole</w:t>
      </w:r>
      <w:proofErr w:type="spellEnd"/>
      <w:proofErr w:type="gramEnd"/>
      <w:r w:rsidRPr="00837027">
        <w:rPr>
          <w:b/>
          <w:bCs/>
          <w:u w:val="single"/>
        </w:rPr>
        <w:t xml:space="preserve">        Name: Javier Poole      Desc: despise</w:t>
      </w:r>
    </w:p>
    <w:p w14:paraId="5C8895CE" w14:textId="77777777" w:rsidR="00837027" w:rsidRPr="00837027" w:rsidRDefault="00837027" w:rsidP="00837027">
      <w:pPr>
        <w:spacing w:after="1" w:line="260" w:lineRule="auto"/>
        <w:ind w:left="-5" w:right="1119"/>
        <w:rPr>
          <w:b/>
          <w:bCs/>
          <w:u w:val="single"/>
        </w:rPr>
      </w:pPr>
      <w:r w:rsidRPr="00837027">
        <w:rPr>
          <w:b/>
          <w:bCs/>
          <w:u w:val="single"/>
        </w:rPr>
        <w:t xml:space="preserve">index: 0xa59 RID: 0xa59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J.Shaw</w:t>
      </w:r>
      <w:proofErr w:type="spellEnd"/>
      <w:proofErr w:type="gramEnd"/>
      <w:r w:rsidRPr="00837027">
        <w:rPr>
          <w:b/>
          <w:bCs/>
          <w:u w:val="single"/>
        </w:rPr>
        <w:t xml:space="preserve"> Name: Jaime Shaw        Desc: connoisseur</w:t>
      </w:r>
    </w:p>
    <w:p w14:paraId="7EE7E549" w14:textId="77777777" w:rsidR="00837027" w:rsidRPr="00837027" w:rsidRDefault="00837027" w:rsidP="00837027">
      <w:pPr>
        <w:spacing w:after="1" w:line="260" w:lineRule="auto"/>
        <w:ind w:left="-5" w:right="1119"/>
        <w:rPr>
          <w:b/>
          <w:bCs/>
          <w:u w:val="single"/>
        </w:rPr>
      </w:pPr>
      <w:r w:rsidRPr="00837027">
        <w:rPr>
          <w:b/>
          <w:bCs/>
          <w:u w:val="single"/>
        </w:rPr>
        <w:t xml:space="preserve">index: 0xa2e RID: 0xa2e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J.Wheeler</w:t>
      </w:r>
      <w:proofErr w:type="spellEnd"/>
      <w:proofErr w:type="gramEnd"/>
      <w:r w:rsidRPr="00837027">
        <w:rPr>
          <w:b/>
          <w:bCs/>
          <w:u w:val="single"/>
        </w:rPr>
        <w:t xml:space="preserve">      Name: Johnny Wheeler    Desc: rosemary</w:t>
      </w:r>
    </w:p>
    <w:p w14:paraId="21541F7A" w14:textId="77777777" w:rsidR="00837027" w:rsidRPr="00837027" w:rsidRDefault="00837027" w:rsidP="00837027">
      <w:pPr>
        <w:spacing w:after="1" w:line="260" w:lineRule="auto"/>
        <w:ind w:left="-5" w:right="1119"/>
        <w:rPr>
          <w:b/>
          <w:bCs/>
          <w:u w:val="single"/>
        </w:rPr>
      </w:pPr>
      <w:r w:rsidRPr="00837027">
        <w:rPr>
          <w:b/>
          <w:bCs/>
          <w:u w:val="single"/>
        </w:rPr>
        <w:t xml:space="preserve">index: 0xa4f RID: 0xa4f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K.Perkins</w:t>
      </w:r>
      <w:proofErr w:type="spellEnd"/>
      <w:proofErr w:type="gramEnd"/>
      <w:r w:rsidRPr="00837027">
        <w:rPr>
          <w:b/>
          <w:bCs/>
          <w:u w:val="single"/>
        </w:rPr>
        <w:t xml:space="preserve">      Name: Katie Perkins     Desc: Ireland</w:t>
      </w:r>
    </w:p>
    <w:p w14:paraId="33484BD6" w14:textId="77777777" w:rsidR="00837027" w:rsidRPr="00837027" w:rsidRDefault="00837027" w:rsidP="00837027">
      <w:pPr>
        <w:spacing w:after="1" w:line="260" w:lineRule="auto"/>
        <w:ind w:left="-5" w:right="1119"/>
        <w:rPr>
          <w:b/>
          <w:bCs/>
          <w:u w:val="single"/>
        </w:rPr>
      </w:pPr>
      <w:r w:rsidRPr="00837027">
        <w:rPr>
          <w:b/>
          <w:bCs/>
          <w:u w:val="single"/>
        </w:rPr>
        <w:t xml:space="preserve">index: 0xa29 RID: 0xa29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K.Thompson</w:t>
      </w:r>
      <w:proofErr w:type="spellEnd"/>
      <w:proofErr w:type="gramEnd"/>
      <w:r w:rsidRPr="00837027">
        <w:rPr>
          <w:b/>
          <w:bCs/>
          <w:u w:val="single"/>
        </w:rPr>
        <w:t xml:space="preserve">     Name: Karl Thompson     Desc: excitatory</w:t>
      </w:r>
    </w:p>
    <w:p w14:paraId="77921347" w14:textId="77777777" w:rsidR="00837027" w:rsidRPr="00837027" w:rsidRDefault="00837027" w:rsidP="00837027">
      <w:pPr>
        <w:spacing w:after="1" w:line="260" w:lineRule="auto"/>
        <w:ind w:left="-5" w:right="1119"/>
        <w:rPr>
          <w:b/>
          <w:bCs/>
          <w:u w:val="single"/>
        </w:rPr>
      </w:pPr>
      <w:r w:rsidRPr="00837027">
        <w:rPr>
          <w:b/>
          <w:bCs/>
          <w:u w:val="single"/>
        </w:rPr>
        <w:t xml:space="preserve">index: 0x1f6 RID: 0x1f6 </w:t>
      </w:r>
      <w:proofErr w:type="spellStart"/>
      <w:r w:rsidRPr="00837027">
        <w:rPr>
          <w:b/>
          <w:bCs/>
          <w:u w:val="single"/>
        </w:rPr>
        <w:t>acb</w:t>
      </w:r>
      <w:proofErr w:type="spellEnd"/>
      <w:r w:rsidRPr="00837027">
        <w:rPr>
          <w:b/>
          <w:bCs/>
          <w:u w:val="single"/>
        </w:rPr>
        <w:t xml:space="preserve">: 0x00000011 Account: </w:t>
      </w:r>
      <w:proofErr w:type="spellStart"/>
      <w:r w:rsidRPr="00837027">
        <w:rPr>
          <w:b/>
          <w:bCs/>
          <w:u w:val="single"/>
        </w:rPr>
        <w:t>krbtgt</w:t>
      </w:r>
      <w:proofErr w:type="spellEnd"/>
      <w:r w:rsidRPr="00837027">
        <w:rPr>
          <w:b/>
          <w:bCs/>
          <w:u w:val="single"/>
        </w:rPr>
        <w:t xml:space="preserve"> Name: (</w:t>
      </w:r>
      <w:proofErr w:type="gramStart"/>
      <w:r w:rsidRPr="00837027">
        <w:rPr>
          <w:b/>
          <w:bCs/>
          <w:u w:val="single"/>
        </w:rPr>
        <w:t xml:space="preserve">null)   </w:t>
      </w:r>
      <w:proofErr w:type="gramEnd"/>
      <w:r w:rsidRPr="00837027">
        <w:rPr>
          <w:b/>
          <w:bCs/>
          <w:u w:val="single"/>
        </w:rPr>
        <w:t xml:space="preserve"> Desc: Key Distribution Center Service Account</w:t>
      </w:r>
    </w:p>
    <w:p w14:paraId="39FA7006" w14:textId="77777777" w:rsidR="00837027" w:rsidRPr="00837027" w:rsidRDefault="00837027" w:rsidP="00837027">
      <w:pPr>
        <w:spacing w:after="1" w:line="260" w:lineRule="auto"/>
        <w:ind w:left="-5" w:right="1119"/>
        <w:rPr>
          <w:b/>
          <w:bCs/>
          <w:u w:val="single"/>
        </w:rPr>
      </w:pPr>
      <w:r w:rsidRPr="00837027">
        <w:rPr>
          <w:b/>
          <w:bCs/>
          <w:u w:val="single"/>
        </w:rPr>
        <w:t xml:space="preserve">index: 0xa2b RID: 0xa2b </w:t>
      </w:r>
      <w:proofErr w:type="spellStart"/>
      <w:r w:rsidRPr="00837027">
        <w:rPr>
          <w:b/>
          <w:bCs/>
          <w:u w:val="single"/>
        </w:rPr>
        <w:t>acb</w:t>
      </w:r>
      <w:proofErr w:type="spellEnd"/>
      <w:r w:rsidRPr="00837027">
        <w:rPr>
          <w:b/>
          <w:bCs/>
          <w:u w:val="single"/>
        </w:rPr>
        <w:t xml:space="preserve">: 0x00010210 Account: </w:t>
      </w:r>
      <w:proofErr w:type="spellStart"/>
      <w:proofErr w:type="gramStart"/>
      <w:r w:rsidRPr="00837027">
        <w:rPr>
          <w:b/>
          <w:bCs/>
          <w:u w:val="single"/>
        </w:rPr>
        <w:t>L.Gill</w:t>
      </w:r>
      <w:proofErr w:type="spellEnd"/>
      <w:proofErr w:type="gramEnd"/>
      <w:r w:rsidRPr="00837027">
        <w:rPr>
          <w:b/>
          <w:bCs/>
          <w:u w:val="single"/>
        </w:rPr>
        <w:t xml:space="preserve"> Name: Loren Gill        Desc: </w:t>
      </w:r>
      <w:proofErr w:type="spellStart"/>
      <w:r w:rsidRPr="00837027">
        <w:rPr>
          <w:b/>
          <w:bCs/>
          <w:u w:val="single"/>
        </w:rPr>
        <w:t>tarantara</w:t>
      </w:r>
      <w:proofErr w:type="spellEnd"/>
    </w:p>
    <w:p w14:paraId="57A858F1" w14:textId="77777777" w:rsidR="00837027" w:rsidRPr="00837027" w:rsidRDefault="00837027" w:rsidP="00837027">
      <w:pPr>
        <w:spacing w:after="1" w:line="260" w:lineRule="auto"/>
        <w:ind w:left="-5" w:right="1119"/>
        <w:rPr>
          <w:b/>
          <w:bCs/>
          <w:u w:val="single"/>
        </w:rPr>
      </w:pPr>
      <w:r w:rsidRPr="00837027">
        <w:rPr>
          <w:b/>
          <w:bCs/>
          <w:u w:val="single"/>
        </w:rPr>
        <w:t xml:space="preserve">index: 0xa4a RID: 0xa4a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L.Thornton</w:t>
      </w:r>
      <w:proofErr w:type="spellEnd"/>
      <w:proofErr w:type="gramEnd"/>
      <w:r w:rsidRPr="00837027">
        <w:rPr>
          <w:b/>
          <w:bCs/>
          <w:u w:val="single"/>
        </w:rPr>
        <w:t xml:space="preserve">     Name: Laverne Thornton  Desc: wolf</w:t>
      </w:r>
    </w:p>
    <w:p w14:paraId="7068E951" w14:textId="77777777" w:rsidR="00837027" w:rsidRPr="00837027" w:rsidRDefault="00837027" w:rsidP="00837027">
      <w:pPr>
        <w:spacing w:after="1" w:line="260" w:lineRule="auto"/>
        <w:ind w:left="-5" w:right="1119"/>
        <w:rPr>
          <w:b/>
          <w:bCs/>
          <w:u w:val="single"/>
        </w:rPr>
      </w:pPr>
      <w:r w:rsidRPr="00837027">
        <w:rPr>
          <w:b/>
          <w:bCs/>
          <w:u w:val="single"/>
        </w:rPr>
        <w:t xml:space="preserve">index: 0xa39 RID: 0xa39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L.Washington</w:t>
      </w:r>
      <w:proofErr w:type="spellEnd"/>
      <w:proofErr w:type="gramEnd"/>
      <w:r w:rsidRPr="00837027">
        <w:rPr>
          <w:b/>
          <w:bCs/>
          <w:u w:val="single"/>
        </w:rPr>
        <w:t xml:space="preserve">   Name: Lori Washington   Desc: periphery</w:t>
      </w:r>
    </w:p>
    <w:p w14:paraId="03CBCB7B" w14:textId="77777777" w:rsidR="00837027" w:rsidRPr="00837027" w:rsidRDefault="00837027" w:rsidP="00837027">
      <w:pPr>
        <w:spacing w:after="1" w:line="260" w:lineRule="auto"/>
        <w:ind w:left="-5" w:right="1119"/>
        <w:rPr>
          <w:b/>
          <w:bCs/>
          <w:u w:val="single"/>
        </w:rPr>
      </w:pPr>
      <w:r w:rsidRPr="00837027">
        <w:rPr>
          <w:b/>
          <w:bCs/>
          <w:u w:val="single"/>
        </w:rPr>
        <w:t xml:space="preserve">index: 0xa44 RID: 0xa44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L.Williamson</w:t>
      </w:r>
      <w:proofErr w:type="spellEnd"/>
      <w:proofErr w:type="gramEnd"/>
      <w:r w:rsidRPr="00837027">
        <w:rPr>
          <w:b/>
          <w:bCs/>
          <w:u w:val="single"/>
        </w:rPr>
        <w:t xml:space="preserve">   Name: Larry Williamson  Desc: dill</w:t>
      </w:r>
    </w:p>
    <w:p w14:paraId="3C49D552" w14:textId="77777777" w:rsidR="00837027" w:rsidRPr="00837027" w:rsidRDefault="00837027" w:rsidP="00837027">
      <w:pPr>
        <w:spacing w:after="1" w:line="260" w:lineRule="auto"/>
        <w:ind w:left="-5" w:right="1119"/>
        <w:rPr>
          <w:b/>
          <w:bCs/>
          <w:u w:val="single"/>
        </w:rPr>
      </w:pPr>
      <w:r w:rsidRPr="00837027">
        <w:rPr>
          <w:b/>
          <w:bCs/>
          <w:u w:val="single"/>
        </w:rPr>
        <w:t xml:space="preserve">index: 0xa34 RID: 0xa34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M.Adams</w:t>
      </w:r>
      <w:proofErr w:type="spellEnd"/>
      <w:proofErr w:type="gramEnd"/>
      <w:r w:rsidRPr="00837027">
        <w:rPr>
          <w:b/>
          <w:bCs/>
          <w:u w:val="single"/>
        </w:rPr>
        <w:t xml:space="preserve">        Name: Maureen Adams     Desc: phosphine</w:t>
      </w:r>
    </w:p>
    <w:p w14:paraId="778987FF" w14:textId="77777777" w:rsidR="00837027" w:rsidRPr="00837027" w:rsidRDefault="00837027" w:rsidP="00837027">
      <w:pPr>
        <w:spacing w:after="1" w:line="260" w:lineRule="auto"/>
        <w:ind w:left="-5" w:right="1119"/>
        <w:rPr>
          <w:b/>
          <w:bCs/>
          <w:u w:val="single"/>
        </w:rPr>
      </w:pPr>
      <w:r w:rsidRPr="00837027">
        <w:rPr>
          <w:b/>
          <w:bCs/>
          <w:u w:val="single"/>
        </w:rPr>
        <w:t xml:space="preserve">index: 0xa3f RID: 0xa3f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M.Daniel</w:t>
      </w:r>
      <w:proofErr w:type="spellEnd"/>
      <w:proofErr w:type="gramEnd"/>
      <w:r w:rsidRPr="00837027">
        <w:rPr>
          <w:b/>
          <w:bCs/>
          <w:u w:val="single"/>
        </w:rPr>
        <w:t xml:space="preserve">       Name: Micheal Daniel    Desc: ritual</w:t>
      </w:r>
    </w:p>
    <w:p w14:paraId="72334056" w14:textId="77777777" w:rsidR="00837027" w:rsidRPr="00837027" w:rsidRDefault="00837027" w:rsidP="00837027">
      <w:pPr>
        <w:spacing w:after="1" w:line="260" w:lineRule="auto"/>
        <w:ind w:left="-5" w:right="1119"/>
        <w:rPr>
          <w:b/>
          <w:bCs/>
          <w:u w:val="single"/>
        </w:rPr>
      </w:pPr>
      <w:r w:rsidRPr="00837027">
        <w:rPr>
          <w:b/>
          <w:bCs/>
          <w:u w:val="single"/>
        </w:rPr>
        <w:t xml:space="preserve">index: 0xa46 RID: 0xa46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M.Harrington</w:t>
      </w:r>
      <w:proofErr w:type="spellEnd"/>
      <w:proofErr w:type="gramEnd"/>
      <w:r w:rsidRPr="00837027">
        <w:rPr>
          <w:b/>
          <w:bCs/>
          <w:u w:val="single"/>
        </w:rPr>
        <w:t xml:space="preserve">   Name: Maria Harrington  Desc: omicron</w:t>
      </w:r>
    </w:p>
    <w:p w14:paraId="33382971" w14:textId="77777777" w:rsidR="00837027" w:rsidRPr="00837027" w:rsidRDefault="00837027" w:rsidP="00837027">
      <w:pPr>
        <w:spacing w:after="1" w:line="260" w:lineRule="auto"/>
        <w:ind w:left="-5" w:right="1119"/>
        <w:rPr>
          <w:b/>
          <w:bCs/>
          <w:u w:val="single"/>
        </w:rPr>
      </w:pPr>
      <w:r w:rsidRPr="00837027">
        <w:rPr>
          <w:b/>
          <w:bCs/>
          <w:u w:val="single"/>
        </w:rPr>
        <w:t xml:space="preserve">index: 0xa50 RID: 0xa50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M.Murphy</w:t>
      </w:r>
      <w:proofErr w:type="spellEnd"/>
      <w:proofErr w:type="gramEnd"/>
      <w:r w:rsidRPr="00837027">
        <w:rPr>
          <w:b/>
          <w:bCs/>
          <w:u w:val="single"/>
        </w:rPr>
        <w:t xml:space="preserve">       Name: Marsha Murphy     Desc: honeydew</w:t>
      </w:r>
    </w:p>
    <w:p w14:paraId="0C9A93D1" w14:textId="77777777" w:rsidR="00837027" w:rsidRPr="00837027" w:rsidRDefault="00837027" w:rsidP="00837027">
      <w:pPr>
        <w:spacing w:after="1" w:line="260" w:lineRule="auto"/>
        <w:ind w:left="-5" w:right="1119"/>
        <w:rPr>
          <w:b/>
          <w:bCs/>
          <w:u w:val="single"/>
        </w:rPr>
      </w:pPr>
      <w:r w:rsidRPr="00837027">
        <w:rPr>
          <w:b/>
          <w:bCs/>
          <w:u w:val="single"/>
        </w:rPr>
        <w:t xml:space="preserve">index: 0xa4d RID: 0xa4d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M.Padilla</w:t>
      </w:r>
      <w:proofErr w:type="spellEnd"/>
      <w:proofErr w:type="gramEnd"/>
      <w:r w:rsidRPr="00837027">
        <w:rPr>
          <w:b/>
          <w:bCs/>
          <w:u w:val="single"/>
        </w:rPr>
        <w:t xml:space="preserve">      Name: Marlon Padilla    Desc: squalid</w:t>
      </w:r>
    </w:p>
    <w:p w14:paraId="21258282" w14:textId="77777777" w:rsidR="00837027" w:rsidRPr="00837027" w:rsidRDefault="00837027" w:rsidP="00837027">
      <w:pPr>
        <w:spacing w:after="1" w:line="260" w:lineRule="auto"/>
        <w:ind w:left="-5" w:right="1119"/>
        <w:rPr>
          <w:b/>
          <w:bCs/>
          <w:u w:val="single"/>
        </w:rPr>
      </w:pPr>
      <w:r w:rsidRPr="00837027">
        <w:rPr>
          <w:b/>
          <w:bCs/>
          <w:u w:val="single"/>
        </w:rPr>
        <w:t xml:space="preserve">index: 0xa3c RID: 0xa3c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M.Paul</w:t>
      </w:r>
      <w:proofErr w:type="spellEnd"/>
      <w:proofErr w:type="gramEnd"/>
      <w:r w:rsidRPr="00837027">
        <w:rPr>
          <w:b/>
          <w:bCs/>
          <w:u w:val="single"/>
        </w:rPr>
        <w:t xml:space="preserve"> Name: Mary Paul Desc: threesome</w:t>
      </w:r>
    </w:p>
    <w:p w14:paraId="370C76F1" w14:textId="77777777" w:rsidR="00837027" w:rsidRPr="00837027" w:rsidRDefault="00837027" w:rsidP="00837027">
      <w:pPr>
        <w:spacing w:after="1" w:line="260" w:lineRule="auto"/>
        <w:ind w:left="-5" w:right="1119"/>
        <w:rPr>
          <w:b/>
          <w:bCs/>
          <w:u w:val="single"/>
        </w:rPr>
      </w:pPr>
      <w:r w:rsidRPr="00837027">
        <w:rPr>
          <w:b/>
          <w:bCs/>
          <w:u w:val="single"/>
        </w:rPr>
        <w:t xml:space="preserve">index: 0xa33 RID: 0xa33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N.Hogan</w:t>
      </w:r>
      <w:proofErr w:type="spellEnd"/>
      <w:proofErr w:type="gramEnd"/>
      <w:r w:rsidRPr="00837027">
        <w:rPr>
          <w:b/>
          <w:bCs/>
          <w:u w:val="single"/>
        </w:rPr>
        <w:t xml:space="preserve">        Name: Nicole Hogan      Desc: brochure</w:t>
      </w:r>
    </w:p>
    <w:p w14:paraId="743BBA7D" w14:textId="77777777" w:rsidR="00837027" w:rsidRPr="00837027" w:rsidRDefault="00837027" w:rsidP="00837027">
      <w:pPr>
        <w:spacing w:after="1" w:line="260" w:lineRule="auto"/>
        <w:ind w:left="-5" w:right="1119"/>
        <w:rPr>
          <w:b/>
          <w:bCs/>
          <w:u w:val="single"/>
        </w:rPr>
      </w:pPr>
      <w:r w:rsidRPr="00837027">
        <w:rPr>
          <w:b/>
          <w:bCs/>
          <w:u w:val="single"/>
        </w:rPr>
        <w:t xml:space="preserve">index: 0xa2c RID: 0xa2c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N.May</w:t>
      </w:r>
      <w:proofErr w:type="spellEnd"/>
      <w:proofErr w:type="gramEnd"/>
      <w:r w:rsidRPr="00837027">
        <w:rPr>
          <w:b/>
          <w:bCs/>
          <w:u w:val="single"/>
        </w:rPr>
        <w:t xml:space="preserve">  Name: Natalie May       Desc: pedophilia</w:t>
      </w:r>
    </w:p>
    <w:p w14:paraId="326E3D6E" w14:textId="77777777" w:rsidR="00837027" w:rsidRPr="00837027" w:rsidRDefault="00837027" w:rsidP="00837027">
      <w:pPr>
        <w:spacing w:after="1" w:line="260" w:lineRule="auto"/>
        <w:ind w:left="-5" w:right="1119"/>
        <w:rPr>
          <w:b/>
          <w:bCs/>
          <w:u w:val="single"/>
        </w:rPr>
      </w:pPr>
      <w:r w:rsidRPr="00837027">
        <w:rPr>
          <w:b/>
          <w:bCs/>
          <w:u w:val="single"/>
        </w:rPr>
        <w:lastRenderedPageBreak/>
        <w:t xml:space="preserve">index: 0xa32 RID: 0xa32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N.Wells</w:t>
      </w:r>
      <w:proofErr w:type="spellEnd"/>
      <w:proofErr w:type="gramEnd"/>
      <w:r w:rsidRPr="00837027">
        <w:rPr>
          <w:b/>
          <w:bCs/>
          <w:u w:val="single"/>
        </w:rPr>
        <w:t xml:space="preserve">        Name: Nettie Wells      Desc: taco</w:t>
      </w:r>
    </w:p>
    <w:p w14:paraId="4A376DB7" w14:textId="77777777" w:rsidR="00837027" w:rsidRPr="00837027" w:rsidRDefault="00837027" w:rsidP="00837027">
      <w:pPr>
        <w:spacing w:after="1" w:line="260" w:lineRule="auto"/>
        <w:ind w:left="-5" w:right="1119"/>
        <w:rPr>
          <w:b/>
          <w:bCs/>
          <w:u w:val="single"/>
        </w:rPr>
      </w:pPr>
      <w:r w:rsidRPr="00837027">
        <w:rPr>
          <w:b/>
          <w:bCs/>
          <w:u w:val="single"/>
        </w:rPr>
        <w:t xml:space="preserve">index: 0xa42 RID: 0xa42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P.Powers</w:t>
      </w:r>
      <w:proofErr w:type="spellEnd"/>
      <w:proofErr w:type="gramEnd"/>
      <w:r w:rsidRPr="00837027">
        <w:rPr>
          <w:b/>
          <w:bCs/>
          <w:u w:val="single"/>
        </w:rPr>
        <w:t xml:space="preserve">       Name: Patti Powers      Desc: shire</w:t>
      </w:r>
    </w:p>
    <w:p w14:paraId="4B78EDA1" w14:textId="77777777" w:rsidR="00837027" w:rsidRPr="00837027" w:rsidRDefault="00837027" w:rsidP="00837027">
      <w:pPr>
        <w:spacing w:after="1" w:line="260" w:lineRule="auto"/>
        <w:ind w:left="-5" w:right="1119"/>
        <w:rPr>
          <w:b/>
          <w:bCs/>
          <w:u w:val="single"/>
        </w:rPr>
      </w:pPr>
      <w:r w:rsidRPr="00837027">
        <w:rPr>
          <w:b/>
          <w:bCs/>
          <w:u w:val="single"/>
        </w:rPr>
        <w:t xml:space="preserve">index: 0xa49 RID: 0xa49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P.Rodriquez</w:t>
      </w:r>
      <w:proofErr w:type="spellEnd"/>
      <w:proofErr w:type="gramEnd"/>
      <w:r w:rsidRPr="00837027">
        <w:rPr>
          <w:b/>
          <w:bCs/>
          <w:u w:val="single"/>
        </w:rPr>
        <w:t xml:space="preserve">    Name: Penny Rodriquez   Desc: sought</w:t>
      </w:r>
    </w:p>
    <w:p w14:paraId="794125C2" w14:textId="77777777" w:rsidR="00837027" w:rsidRPr="00837027" w:rsidRDefault="00837027" w:rsidP="00837027">
      <w:pPr>
        <w:spacing w:after="1" w:line="260" w:lineRule="auto"/>
        <w:ind w:left="-5" w:right="1119"/>
        <w:rPr>
          <w:b/>
          <w:bCs/>
          <w:u w:val="single"/>
        </w:rPr>
      </w:pPr>
      <w:r w:rsidRPr="00837027">
        <w:rPr>
          <w:b/>
          <w:bCs/>
          <w:u w:val="single"/>
        </w:rPr>
        <w:t xml:space="preserve">index: 0xa54 RID: 0xa54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R.Soto</w:t>
      </w:r>
      <w:proofErr w:type="spellEnd"/>
      <w:proofErr w:type="gramEnd"/>
      <w:r w:rsidRPr="00837027">
        <w:rPr>
          <w:b/>
          <w:bCs/>
          <w:u w:val="single"/>
        </w:rPr>
        <w:t xml:space="preserve"> Name: Rex Soto  Desc: fret</w:t>
      </w:r>
    </w:p>
    <w:p w14:paraId="53526F5F" w14:textId="77777777" w:rsidR="00837027" w:rsidRPr="00837027" w:rsidRDefault="00837027" w:rsidP="00837027">
      <w:pPr>
        <w:spacing w:after="1" w:line="260" w:lineRule="auto"/>
        <w:ind w:left="-5" w:right="1119"/>
        <w:rPr>
          <w:b/>
          <w:bCs/>
          <w:u w:val="single"/>
        </w:rPr>
      </w:pPr>
      <w:r w:rsidRPr="00837027">
        <w:rPr>
          <w:b/>
          <w:bCs/>
          <w:u w:val="single"/>
        </w:rPr>
        <w:t xml:space="preserve">index: 0xa51 RID: 0xa51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S.Higgins</w:t>
      </w:r>
      <w:proofErr w:type="spellEnd"/>
      <w:proofErr w:type="gramEnd"/>
      <w:r w:rsidRPr="00837027">
        <w:rPr>
          <w:b/>
          <w:bCs/>
          <w:u w:val="single"/>
        </w:rPr>
        <w:t xml:space="preserve">      Name: Sadie Higgins     Desc: night</w:t>
      </w:r>
    </w:p>
    <w:p w14:paraId="1C877EEF" w14:textId="77777777" w:rsidR="00837027" w:rsidRPr="00837027" w:rsidRDefault="00837027" w:rsidP="00837027">
      <w:pPr>
        <w:spacing w:after="1" w:line="260" w:lineRule="auto"/>
        <w:ind w:left="-5" w:right="1119"/>
        <w:rPr>
          <w:b/>
          <w:bCs/>
          <w:u w:val="single"/>
        </w:rPr>
      </w:pPr>
      <w:r w:rsidRPr="00837027">
        <w:rPr>
          <w:b/>
          <w:bCs/>
          <w:u w:val="single"/>
        </w:rPr>
        <w:t xml:space="preserve">index: 0xa3a RID: 0xa3a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S.Shelton</w:t>
      </w:r>
      <w:proofErr w:type="spellEnd"/>
      <w:proofErr w:type="gramEnd"/>
      <w:r w:rsidRPr="00837027">
        <w:rPr>
          <w:b/>
          <w:bCs/>
          <w:u w:val="single"/>
        </w:rPr>
        <w:t xml:space="preserve">      Name: Stacy Shelton     Desc: talisman</w:t>
      </w:r>
    </w:p>
    <w:p w14:paraId="151D4E20" w14:textId="77777777" w:rsidR="00837027" w:rsidRPr="00837027" w:rsidRDefault="00837027" w:rsidP="00837027">
      <w:pPr>
        <w:spacing w:after="1" w:line="260" w:lineRule="auto"/>
        <w:ind w:left="-5" w:right="1119"/>
        <w:rPr>
          <w:b/>
          <w:bCs/>
          <w:u w:val="single"/>
        </w:rPr>
      </w:pPr>
      <w:r w:rsidRPr="00837027">
        <w:rPr>
          <w:b/>
          <w:bCs/>
          <w:u w:val="single"/>
        </w:rPr>
        <w:t xml:space="preserve">index: 0xa43 RID: 0xa43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S.Wright</w:t>
      </w:r>
      <w:proofErr w:type="spellEnd"/>
      <w:proofErr w:type="gramEnd"/>
      <w:r w:rsidRPr="00837027">
        <w:rPr>
          <w:b/>
          <w:bCs/>
          <w:u w:val="single"/>
        </w:rPr>
        <w:t xml:space="preserve">       Name: Stanley Wright    Desc: </w:t>
      </w:r>
      <w:proofErr w:type="spellStart"/>
      <w:r w:rsidRPr="00837027">
        <w:rPr>
          <w:b/>
          <w:bCs/>
          <w:u w:val="single"/>
        </w:rPr>
        <w:t>til</w:t>
      </w:r>
      <w:proofErr w:type="spellEnd"/>
    </w:p>
    <w:p w14:paraId="204AD70D" w14:textId="77777777" w:rsidR="00837027" w:rsidRPr="00837027" w:rsidRDefault="00837027" w:rsidP="00837027">
      <w:pPr>
        <w:spacing w:after="1" w:line="260" w:lineRule="auto"/>
        <w:ind w:left="-5" w:right="1119"/>
        <w:rPr>
          <w:b/>
          <w:bCs/>
          <w:u w:val="single"/>
        </w:rPr>
      </w:pPr>
      <w:r w:rsidRPr="00837027">
        <w:rPr>
          <w:b/>
          <w:bCs/>
          <w:u w:val="single"/>
        </w:rPr>
        <w:t xml:space="preserve">index: 0xa38 RID: 0xa38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T.Fuller</w:t>
      </w:r>
      <w:proofErr w:type="spellEnd"/>
      <w:proofErr w:type="gramEnd"/>
      <w:r w:rsidRPr="00837027">
        <w:rPr>
          <w:b/>
          <w:bCs/>
          <w:u w:val="single"/>
        </w:rPr>
        <w:t xml:space="preserve">       Name: Tina Fuller       Desc: working</w:t>
      </w:r>
    </w:p>
    <w:p w14:paraId="7228D4C0" w14:textId="77777777" w:rsidR="00837027" w:rsidRPr="00837027" w:rsidRDefault="00837027" w:rsidP="00837027">
      <w:pPr>
        <w:spacing w:after="1" w:line="260" w:lineRule="auto"/>
        <w:ind w:left="-5" w:right="1119"/>
        <w:rPr>
          <w:b/>
          <w:bCs/>
          <w:u w:val="single"/>
        </w:rPr>
      </w:pPr>
      <w:r w:rsidRPr="00837027">
        <w:rPr>
          <w:b/>
          <w:bCs/>
          <w:u w:val="single"/>
        </w:rPr>
        <w:t xml:space="preserve">index: 0xa30 RID: 0xa30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T.Oliver</w:t>
      </w:r>
      <w:proofErr w:type="spellEnd"/>
      <w:proofErr w:type="gramEnd"/>
      <w:r w:rsidRPr="00837027">
        <w:rPr>
          <w:b/>
          <w:bCs/>
          <w:u w:val="single"/>
        </w:rPr>
        <w:t xml:space="preserve">       Name: Tommie Oliver     Desc: </w:t>
      </w:r>
      <w:proofErr w:type="spellStart"/>
      <w:r w:rsidRPr="00837027">
        <w:rPr>
          <w:b/>
          <w:bCs/>
          <w:u w:val="single"/>
        </w:rPr>
        <w:t>bucketfull</w:t>
      </w:r>
      <w:proofErr w:type="spellEnd"/>
    </w:p>
    <w:p w14:paraId="2376D172" w14:textId="77777777" w:rsidR="00837027" w:rsidRPr="00837027" w:rsidRDefault="00837027" w:rsidP="00837027">
      <w:pPr>
        <w:spacing w:after="1" w:line="260" w:lineRule="auto"/>
        <w:ind w:left="-5" w:right="1119"/>
        <w:rPr>
          <w:b/>
          <w:bCs/>
          <w:u w:val="single"/>
        </w:rPr>
      </w:pPr>
      <w:r w:rsidRPr="00837027">
        <w:rPr>
          <w:b/>
          <w:bCs/>
          <w:u w:val="single"/>
        </w:rPr>
        <w:t xml:space="preserve">index: 0x455 RID: 0x455 </w:t>
      </w:r>
      <w:proofErr w:type="spellStart"/>
      <w:r w:rsidRPr="00837027">
        <w:rPr>
          <w:b/>
          <w:bCs/>
          <w:u w:val="single"/>
        </w:rPr>
        <w:t>acb</w:t>
      </w:r>
      <w:proofErr w:type="spellEnd"/>
      <w:r w:rsidRPr="00837027">
        <w:rPr>
          <w:b/>
          <w:bCs/>
          <w:u w:val="single"/>
        </w:rPr>
        <w:t>: 0x00000a10 Account: test   Name: Test account      Desc: (null)</w:t>
      </w:r>
    </w:p>
    <w:p w14:paraId="204DDA75" w14:textId="77777777" w:rsidR="00837027" w:rsidRPr="00837027" w:rsidRDefault="00837027" w:rsidP="00837027">
      <w:pPr>
        <w:spacing w:after="1" w:line="260" w:lineRule="auto"/>
        <w:ind w:left="-5" w:right="1119"/>
        <w:rPr>
          <w:b/>
          <w:bCs/>
          <w:u w:val="single"/>
        </w:rPr>
      </w:pPr>
      <w:r w:rsidRPr="00837027">
        <w:rPr>
          <w:b/>
          <w:bCs/>
          <w:u w:val="single"/>
        </w:rPr>
        <w:t xml:space="preserve">index: 0xa2a RID: 0xa2a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V.Nelson</w:t>
      </w:r>
      <w:proofErr w:type="spellEnd"/>
      <w:proofErr w:type="gramEnd"/>
      <w:r w:rsidRPr="00837027">
        <w:rPr>
          <w:b/>
          <w:bCs/>
          <w:u w:val="single"/>
        </w:rPr>
        <w:t xml:space="preserve">       Name: Viola Nelson      Desc: </w:t>
      </w:r>
      <w:proofErr w:type="spellStart"/>
      <w:r w:rsidRPr="00837027">
        <w:rPr>
          <w:b/>
          <w:bCs/>
          <w:u w:val="single"/>
        </w:rPr>
        <w:t>sawbelly</w:t>
      </w:r>
      <w:proofErr w:type="spellEnd"/>
    </w:p>
    <w:p w14:paraId="65C27E63" w14:textId="77777777" w:rsidR="00837027" w:rsidRPr="00837027" w:rsidRDefault="00837027" w:rsidP="00837027">
      <w:pPr>
        <w:spacing w:after="1" w:line="260" w:lineRule="auto"/>
        <w:ind w:left="-5" w:right="1119"/>
        <w:rPr>
          <w:b/>
          <w:bCs/>
          <w:u w:val="single"/>
        </w:rPr>
      </w:pPr>
      <w:r w:rsidRPr="00837027">
        <w:rPr>
          <w:b/>
          <w:bCs/>
          <w:u w:val="single"/>
        </w:rPr>
        <w:t xml:space="preserve">index: 0xa2d RID: 0xa2d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W.Holt</w:t>
      </w:r>
      <w:proofErr w:type="spellEnd"/>
      <w:proofErr w:type="gramEnd"/>
      <w:r w:rsidRPr="00837027">
        <w:rPr>
          <w:b/>
          <w:bCs/>
          <w:u w:val="single"/>
        </w:rPr>
        <w:t xml:space="preserve"> Name: Wilbur Holt       Desc: Replication Account</w:t>
      </w:r>
    </w:p>
    <w:p w14:paraId="71778B88" w14:textId="77777777" w:rsidR="00837027" w:rsidRPr="00837027" w:rsidRDefault="00837027" w:rsidP="00837027">
      <w:pPr>
        <w:spacing w:after="1" w:line="260" w:lineRule="auto"/>
        <w:ind w:left="-5" w:right="1119"/>
        <w:rPr>
          <w:b/>
          <w:bCs/>
          <w:u w:val="single"/>
        </w:rPr>
      </w:pPr>
      <w:r w:rsidRPr="00837027">
        <w:rPr>
          <w:b/>
          <w:bCs/>
          <w:u w:val="single"/>
        </w:rPr>
        <w:t xml:space="preserve">index: 0xa36 RID: 0xa36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W.Wolfe</w:t>
      </w:r>
      <w:proofErr w:type="spellEnd"/>
      <w:proofErr w:type="gramEnd"/>
      <w:r w:rsidRPr="00837027">
        <w:rPr>
          <w:b/>
          <w:bCs/>
          <w:u w:val="single"/>
        </w:rPr>
        <w:t xml:space="preserve">        Name: Woodrow Wolfe     Desc: new</w:t>
      </w:r>
    </w:p>
    <w:p w14:paraId="1230CC02" w14:textId="77777777" w:rsidR="00837027" w:rsidRPr="00837027" w:rsidRDefault="00837027" w:rsidP="00837027">
      <w:pPr>
        <w:spacing w:after="1" w:line="260" w:lineRule="auto"/>
        <w:ind w:left="-5" w:right="1119"/>
        <w:rPr>
          <w:b/>
          <w:bCs/>
          <w:u w:val="single"/>
        </w:rPr>
      </w:pPr>
      <w:r w:rsidRPr="00837027">
        <w:rPr>
          <w:b/>
          <w:bCs/>
          <w:u w:val="single"/>
        </w:rPr>
        <w:t xml:space="preserve">index: 0xa35 RID: 0xa35 </w:t>
      </w:r>
      <w:proofErr w:type="spellStart"/>
      <w:r w:rsidRPr="00837027">
        <w:rPr>
          <w:b/>
          <w:bCs/>
          <w:u w:val="single"/>
        </w:rPr>
        <w:t>acb</w:t>
      </w:r>
      <w:proofErr w:type="spellEnd"/>
      <w:r w:rsidRPr="00837027">
        <w:rPr>
          <w:b/>
          <w:bCs/>
          <w:u w:val="single"/>
        </w:rPr>
        <w:t xml:space="preserve">: 0x00000210 Account: </w:t>
      </w:r>
      <w:proofErr w:type="spellStart"/>
      <w:proofErr w:type="gramStart"/>
      <w:r w:rsidRPr="00837027">
        <w:rPr>
          <w:b/>
          <w:bCs/>
          <w:u w:val="single"/>
        </w:rPr>
        <w:t>Y.Marshall</w:t>
      </w:r>
      <w:proofErr w:type="spellEnd"/>
      <w:proofErr w:type="gramEnd"/>
      <w:r w:rsidRPr="00837027">
        <w:rPr>
          <w:b/>
          <w:bCs/>
          <w:u w:val="single"/>
        </w:rPr>
        <w:t xml:space="preserve">     Name: Yvette Marshall   Desc: nearby</w:t>
      </w:r>
    </w:p>
    <w:p w14:paraId="750F15E8" w14:textId="77777777" w:rsidR="00837027" w:rsidRPr="00837027" w:rsidRDefault="00837027" w:rsidP="00837027">
      <w:pPr>
        <w:spacing w:after="1" w:line="260" w:lineRule="auto"/>
        <w:ind w:left="-5" w:right="1119"/>
        <w:rPr>
          <w:b/>
          <w:bCs/>
          <w:u w:val="single"/>
        </w:rPr>
      </w:pPr>
    </w:p>
    <w:p w14:paraId="5EC8536D"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gramEnd"/>
      <w:r w:rsidRPr="00837027">
        <w:rPr>
          <w:b/>
          <w:bCs/>
          <w:u w:val="single"/>
        </w:rPr>
        <w:t>Administrator] rid:[0x1f4]</w:t>
      </w:r>
    </w:p>
    <w:p w14:paraId="4635570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gramEnd"/>
      <w:r w:rsidRPr="00837027">
        <w:rPr>
          <w:b/>
          <w:bCs/>
          <w:u w:val="single"/>
        </w:rPr>
        <w:t>Guest] rid:[0x1f5]</w:t>
      </w:r>
    </w:p>
    <w:p w14:paraId="0758D754"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krbtgt</w:t>
      </w:r>
      <w:proofErr w:type="spellEnd"/>
      <w:r w:rsidRPr="00837027">
        <w:rPr>
          <w:b/>
          <w:bCs/>
          <w:u w:val="single"/>
        </w:rPr>
        <w:t>] rid:[0x1f6]</w:t>
      </w:r>
    </w:p>
    <w:p w14:paraId="764969E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gramEnd"/>
      <w:r w:rsidRPr="00837027">
        <w:rPr>
          <w:b/>
          <w:bCs/>
          <w:u w:val="single"/>
        </w:rPr>
        <w:t>test] rid:[0x455]</w:t>
      </w:r>
    </w:p>
    <w:p w14:paraId="7971ED68"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K.Thompson</w:t>
      </w:r>
      <w:proofErr w:type="spellEnd"/>
      <w:r w:rsidRPr="00837027">
        <w:rPr>
          <w:b/>
          <w:bCs/>
          <w:u w:val="single"/>
        </w:rPr>
        <w:t>] rid:[0xa29]</w:t>
      </w:r>
    </w:p>
    <w:p w14:paraId="22ADAB17"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V.Nelson</w:t>
      </w:r>
      <w:proofErr w:type="spellEnd"/>
      <w:r w:rsidRPr="00837027">
        <w:rPr>
          <w:b/>
          <w:bCs/>
          <w:u w:val="single"/>
        </w:rPr>
        <w:t>] rid:[0xa2a]</w:t>
      </w:r>
    </w:p>
    <w:p w14:paraId="7B895204"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L.Gill</w:t>
      </w:r>
      <w:proofErr w:type="spellEnd"/>
      <w:r w:rsidRPr="00837027">
        <w:rPr>
          <w:b/>
          <w:bCs/>
          <w:u w:val="single"/>
        </w:rPr>
        <w:t>] rid:[0xa2b]</w:t>
      </w:r>
    </w:p>
    <w:p w14:paraId="5E1C5A4A"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N.May</w:t>
      </w:r>
      <w:proofErr w:type="spellEnd"/>
      <w:r w:rsidRPr="00837027">
        <w:rPr>
          <w:b/>
          <w:bCs/>
          <w:u w:val="single"/>
        </w:rPr>
        <w:t>] rid:[0xa2c]</w:t>
      </w:r>
    </w:p>
    <w:p w14:paraId="00C0A606"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gramEnd"/>
      <w:r w:rsidRPr="00837027">
        <w:rPr>
          <w:b/>
          <w:bCs/>
          <w:u w:val="single"/>
        </w:rPr>
        <w:t>W.Holt] rid:[0xa2d]</w:t>
      </w:r>
    </w:p>
    <w:p w14:paraId="79ADDF2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J.Wheeler</w:t>
      </w:r>
      <w:proofErr w:type="spellEnd"/>
      <w:r w:rsidRPr="00837027">
        <w:rPr>
          <w:b/>
          <w:bCs/>
          <w:u w:val="single"/>
        </w:rPr>
        <w:t>] rid:[0xa2e]</w:t>
      </w:r>
    </w:p>
    <w:p w14:paraId="1E581852"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F.Payne</w:t>
      </w:r>
      <w:proofErr w:type="spellEnd"/>
      <w:r w:rsidRPr="00837027">
        <w:rPr>
          <w:b/>
          <w:bCs/>
          <w:u w:val="single"/>
        </w:rPr>
        <w:t>] rid:[0xa2f]</w:t>
      </w:r>
    </w:p>
    <w:p w14:paraId="34A9C5C0"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T.Oliver</w:t>
      </w:r>
      <w:proofErr w:type="spellEnd"/>
      <w:r w:rsidRPr="00837027">
        <w:rPr>
          <w:b/>
          <w:bCs/>
          <w:u w:val="single"/>
        </w:rPr>
        <w:t>] rid:[0xa30]</w:t>
      </w:r>
    </w:p>
    <w:p w14:paraId="701426EC"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J.Poole</w:t>
      </w:r>
      <w:proofErr w:type="spellEnd"/>
      <w:r w:rsidRPr="00837027">
        <w:rPr>
          <w:b/>
          <w:bCs/>
          <w:u w:val="single"/>
        </w:rPr>
        <w:t>] rid:[0xa31]</w:t>
      </w:r>
    </w:p>
    <w:p w14:paraId="50261336"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N.Wells</w:t>
      </w:r>
      <w:proofErr w:type="spellEnd"/>
      <w:r w:rsidRPr="00837027">
        <w:rPr>
          <w:b/>
          <w:bCs/>
          <w:u w:val="single"/>
        </w:rPr>
        <w:t>] rid:[0xa32]</w:t>
      </w:r>
    </w:p>
    <w:p w14:paraId="5FBBD29C"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N.Hogan</w:t>
      </w:r>
      <w:proofErr w:type="spellEnd"/>
      <w:r w:rsidRPr="00837027">
        <w:rPr>
          <w:b/>
          <w:bCs/>
          <w:u w:val="single"/>
        </w:rPr>
        <w:t>] rid:[0xa33]</w:t>
      </w:r>
    </w:p>
    <w:p w14:paraId="438B9C43"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M.Adams</w:t>
      </w:r>
      <w:proofErr w:type="spellEnd"/>
      <w:r w:rsidRPr="00837027">
        <w:rPr>
          <w:b/>
          <w:bCs/>
          <w:u w:val="single"/>
        </w:rPr>
        <w:t>] rid:[0xa34]</w:t>
      </w:r>
    </w:p>
    <w:p w14:paraId="5DF69E44" w14:textId="77777777" w:rsidR="00837027" w:rsidRPr="00837027" w:rsidRDefault="00837027" w:rsidP="00837027">
      <w:pPr>
        <w:spacing w:after="1" w:line="260" w:lineRule="auto"/>
        <w:ind w:left="-5" w:right="1119"/>
        <w:rPr>
          <w:b/>
          <w:bCs/>
          <w:u w:val="single"/>
        </w:rPr>
      </w:pPr>
      <w:proofErr w:type="gramStart"/>
      <w:r w:rsidRPr="00837027">
        <w:rPr>
          <w:b/>
          <w:bCs/>
          <w:u w:val="single"/>
        </w:rPr>
        <w:lastRenderedPageBreak/>
        <w:t>user:[</w:t>
      </w:r>
      <w:proofErr w:type="spellStart"/>
      <w:proofErr w:type="gramEnd"/>
      <w:r w:rsidRPr="00837027">
        <w:rPr>
          <w:b/>
          <w:bCs/>
          <w:u w:val="single"/>
        </w:rPr>
        <w:t>Y.Marshall</w:t>
      </w:r>
      <w:proofErr w:type="spellEnd"/>
      <w:r w:rsidRPr="00837027">
        <w:rPr>
          <w:b/>
          <w:bCs/>
          <w:u w:val="single"/>
        </w:rPr>
        <w:t>] rid:[0xa35]</w:t>
      </w:r>
    </w:p>
    <w:p w14:paraId="59226E11"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W.Wolfe</w:t>
      </w:r>
      <w:proofErr w:type="spellEnd"/>
      <w:r w:rsidRPr="00837027">
        <w:rPr>
          <w:b/>
          <w:bCs/>
          <w:u w:val="single"/>
        </w:rPr>
        <w:t>] rid:[0xa36]</w:t>
      </w:r>
    </w:p>
    <w:p w14:paraId="18E57A70"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A.Kennedy</w:t>
      </w:r>
      <w:proofErr w:type="spellEnd"/>
      <w:r w:rsidRPr="00837027">
        <w:rPr>
          <w:b/>
          <w:bCs/>
          <w:u w:val="single"/>
        </w:rPr>
        <w:t>] rid:[0xa37]</w:t>
      </w:r>
    </w:p>
    <w:p w14:paraId="3696E29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T.Fuller</w:t>
      </w:r>
      <w:proofErr w:type="spellEnd"/>
      <w:r w:rsidRPr="00837027">
        <w:rPr>
          <w:b/>
          <w:bCs/>
          <w:u w:val="single"/>
        </w:rPr>
        <w:t>] rid:[0xa38]</w:t>
      </w:r>
    </w:p>
    <w:p w14:paraId="5580AF9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L.Washington</w:t>
      </w:r>
      <w:proofErr w:type="spellEnd"/>
      <w:r w:rsidRPr="00837027">
        <w:rPr>
          <w:b/>
          <w:bCs/>
          <w:u w:val="single"/>
        </w:rPr>
        <w:t>] rid:[0xa39]</w:t>
      </w:r>
    </w:p>
    <w:p w14:paraId="44DE5A00"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S.Shelton</w:t>
      </w:r>
      <w:proofErr w:type="spellEnd"/>
      <w:r w:rsidRPr="00837027">
        <w:rPr>
          <w:b/>
          <w:bCs/>
          <w:u w:val="single"/>
        </w:rPr>
        <w:t>] rid:[0xa3a]</w:t>
      </w:r>
    </w:p>
    <w:p w14:paraId="212F99C7"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J.Farmer</w:t>
      </w:r>
      <w:proofErr w:type="spellEnd"/>
      <w:r w:rsidRPr="00837027">
        <w:rPr>
          <w:b/>
          <w:bCs/>
          <w:u w:val="single"/>
        </w:rPr>
        <w:t>] rid:[0xa3b]</w:t>
      </w:r>
    </w:p>
    <w:p w14:paraId="3A2B30B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M.Paul</w:t>
      </w:r>
      <w:proofErr w:type="spellEnd"/>
      <w:r w:rsidRPr="00837027">
        <w:rPr>
          <w:b/>
          <w:bCs/>
          <w:u w:val="single"/>
        </w:rPr>
        <w:t>] rid:[0xa3c]</w:t>
      </w:r>
    </w:p>
    <w:p w14:paraId="25F9035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B.Wong</w:t>
      </w:r>
      <w:proofErr w:type="spellEnd"/>
      <w:r w:rsidRPr="00837027">
        <w:rPr>
          <w:b/>
          <w:bCs/>
          <w:u w:val="single"/>
        </w:rPr>
        <w:t>] rid:[0xa3d]</w:t>
      </w:r>
    </w:p>
    <w:p w14:paraId="5D023483"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D.Ford</w:t>
      </w:r>
      <w:proofErr w:type="spellEnd"/>
      <w:r w:rsidRPr="00837027">
        <w:rPr>
          <w:b/>
          <w:bCs/>
          <w:u w:val="single"/>
        </w:rPr>
        <w:t>] rid:[0xa3e]</w:t>
      </w:r>
    </w:p>
    <w:p w14:paraId="38A574DC"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M.Daniel</w:t>
      </w:r>
      <w:proofErr w:type="spellEnd"/>
      <w:r w:rsidRPr="00837027">
        <w:rPr>
          <w:b/>
          <w:bCs/>
          <w:u w:val="single"/>
        </w:rPr>
        <w:t>] rid:[0xa3f]</w:t>
      </w:r>
    </w:p>
    <w:p w14:paraId="3E80EBA5"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D.Brooks</w:t>
      </w:r>
      <w:proofErr w:type="spellEnd"/>
      <w:r w:rsidRPr="00837027">
        <w:rPr>
          <w:b/>
          <w:bCs/>
          <w:u w:val="single"/>
        </w:rPr>
        <w:t>] rid:[0xa40]</w:t>
      </w:r>
    </w:p>
    <w:p w14:paraId="72DCFCF8"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B.Rice</w:t>
      </w:r>
      <w:proofErr w:type="spellEnd"/>
      <w:r w:rsidRPr="00837027">
        <w:rPr>
          <w:b/>
          <w:bCs/>
          <w:u w:val="single"/>
        </w:rPr>
        <w:t>] rid:[0xa41]</w:t>
      </w:r>
    </w:p>
    <w:p w14:paraId="22E1A2BE"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P.Powers</w:t>
      </w:r>
      <w:proofErr w:type="spellEnd"/>
      <w:r w:rsidRPr="00837027">
        <w:rPr>
          <w:b/>
          <w:bCs/>
          <w:u w:val="single"/>
        </w:rPr>
        <w:t>] rid:[0xa42]</w:t>
      </w:r>
    </w:p>
    <w:p w14:paraId="452D152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S.Wright</w:t>
      </w:r>
      <w:proofErr w:type="spellEnd"/>
      <w:r w:rsidRPr="00837027">
        <w:rPr>
          <w:b/>
          <w:bCs/>
          <w:u w:val="single"/>
        </w:rPr>
        <w:t>] rid:[0xa43]</w:t>
      </w:r>
    </w:p>
    <w:p w14:paraId="6D9294D2"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L.Williamson</w:t>
      </w:r>
      <w:proofErr w:type="spellEnd"/>
      <w:r w:rsidRPr="00837027">
        <w:rPr>
          <w:b/>
          <w:bCs/>
          <w:u w:val="single"/>
        </w:rPr>
        <w:t>] rid:[0xa44]</w:t>
      </w:r>
    </w:p>
    <w:p w14:paraId="2B6439F2"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G.Malone</w:t>
      </w:r>
      <w:proofErr w:type="spellEnd"/>
      <w:r w:rsidRPr="00837027">
        <w:rPr>
          <w:b/>
          <w:bCs/>
          <w:u w:val="single"/>
        </w:rPr>
        <w:t>] rid:[0xa45]</w:t>
      </w:r>
    </w:p>
    <w:p w14:paraId="3F0FC3EB"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M.Harrington</w:t>
      </w:r>
      <w:proofErr w:type="spellEnd"/>
      <w:r w:rsidRPr="00837027">
        <w:rPr>
          <w:b/>
          <w:bCs/>
          <w:u w:val="single"/>
        </w:rPr>
        <w:t>] rid:[0xa46]</w:t>
      </w:r>
    </w:p>
    <w:p w14:paraId="5ADBE164"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H.Mclaughlin</w:t>
      </w:r>
      <w:proofErr w:type="spellEnd"/>
      <w:r w:rsidRPr="00837027">
        <w:rPr>
          <w:b/>
          <w:bCs/>
          <w:u w:val="single"/>
        </w:rPr>
        <w:t>] rid:[0xa47]</w:t>
      </w:r>
    </w:p>
    <w:p w14:paraId="40629D0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G.Turner</w:t>
      </w:r>
      <w:proofErr w:type="spellEnd"/>
      <w:r w:rsidRPr="00837027">
        <w:rPr>
          <w:b/>
          <w:bCs/>
          <w:u w:val="single"/>
        </w:rPr>
        <w:t>] rid:[0xa48]</w:t>
      </w:r>
    </w:p>
    <w:p w14:paraId="2230193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P.Rodriquez</w:t>
      </w:r>
      <w:proofErr w:type="spellEnd"/>
      <w:r w:rsidRPr="00837027">
        <w:rPr>
          <w:b/>
          <w:bCs/>
          <w:u w:val="single"/>
        </w:rPr>
        <w:t>] rid:[0xa49]</w:t>
      </w:r>
    </w:p>
    <w:p w14:paraId="2A447234"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L.Thornton</w:t>
      </w:r>
      <w:proofErr w:type="spellEnd"/>
      <w:r w:rsidRPr="00837027">
        <w:rPr>
          <w:b/>
          <w:bCs/>
          <w:u w:val="single"/>
        </w:rPr>
        <w:t>] rid:[0xa4a]</w:t>
      </w:r>
    </w:p>
    <w:p w14:paraId="1EDE0E35"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D.Murray</w:t>
      </w:r>
      <w:proofErr w:type="spellEnd"/>
      <w:r w:rsidRPr="00837027">
        <w:rPr>
          <w:b/>
          <w:bCs/>
          <w:u w:val="single"/>
        </w:rPr>
        <w:t>] rid:[0xa4b]</w:t>
      </w:r>
    </w:p>
    <w:p w14:paraId="47D3CE83"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A.Peters</w:t>
      </w:r>
      <w:proofErr w:type="spellEnd"/>
      <w:r w:rsidRPr="00837027">
        <w:rPr>
          <w:b/>
          <w:bCs/>
          <w:u w:val="single"/>
        </w:rPr>
        <w:t>] rid:[0xa4c]</w:t>
      </w:r>
    </w:p>
    <w:p w14:paraId="23A64777"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M.Padilla</w:t>
      </w:r>
      <w:proofErr w:type="spellEnd"/>
      <w:r w:rsidRPr="00837027">
        <w:rPr>
          <w:b/>
          <w:bCs/>
          <w:u w:val="single"/>
        </w:rPr>
        <w:t>] rid:[0xa4d]</w:t>
      </w:r>
    </w:p>
    <w:p w14:paraId="3D106BD5"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J.Becker</w:t>
      </w:r>
      <w:proofErr w:type="spellEnd"/>
      <w:r w:rsidRPr="00837027">
        <w:rPr>
          <w:b/>
          <w:bCs/>
          <w:u w:val="single"/>
        </w:rPr>
        <w:t>] rid:[0xa4e]</w:t>
      </w:r>
    </w:p>
    <w:p w14:paraId="3A05AEC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K.Perkins</w:t>
      </w:r>
      <w:proofErr w:type="spellEnd"/>
      <w:r w:rsidRPr="00837027">
        <w:rPr>
          <w:b/>
          <w:bCs/>
          <w:u w:val="single"/>
        </w:rPr>
        <w:t>] rid:[0xa4f]</w:t>
      </w:r>
    </w:p>
    <w:p w14:paraId="070F17C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M.Murphy</w:t>
      </w:r>
      <w:proofErr w:type="spellEnd"/>
      <w:r w:rsidRPr="00837027">
        <w:rPr>
          <w:b/>
          <w:bCs/>
          <w:u w:val="single"/>
        </w:rPr>
        <w:t>] rid:[0xa50]</w:t>
      </w:r>
    </w:p>
    <w:p w14:paraId="6910276D"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S.Higgins</w:t>
      </w:r>
      <w:proofErr w:type="spellEnd"/>
      <w:r w:rsidRPr="00837027">
        <w:rPr>
          <w:b/>
          <w:bCs/>
          <w:u w:val="single"/>
        </w:rPr>
        <w:t>] rid:[0xa51]</w:t>
      </w:r>
    </w:p>
    <w:p w14:paraId="2BC55D49"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B.Lewis</w:t>
      </w:r>
      <w:proofErr w:type="spellEnd"/>
      <w:r w:rsidRPr="00837027">
        <w:rPr>
          <w:b/>
          <w:bCs/>
          <w:u w:val="single"/>
        </w:rPr>
        <w:t>] rid:[0xa52]</w:t>
      </w:r>
    </w:p>
    <w:p w14:paraId="4D988772"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F.Sanders</w:t>
      </w:r>
      <w:proofErr w:type="spellEnd"/>
      <w:r w:rsidRPr="00837027">
        <w:rPr>
          <w:b/>
          <w:bCs/>
          <w:u w:val="single"/>
        </w:rPr>
        <w:t>] rid:[0xa53]</w:t>
      </w:r>
    </w:p>
    <w:p w14:paraId="6F90F6A7"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R.Soto</w:t>
      </w:r>
      <w:proofErr w:type="spellEnd"/>
      <w:r w:rsidRPr="00837027">
        <w:rPr>
          <w:b/>
          <w:bCs/>
          <w:u w:val="single"/>
        </w:rPr>
        <w:t>] rid:[0xa54]</w:t>
      </w:r>
    </w:p>
    <w:p w14:paraId="2753677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I.Robinson</w:t>
      </w:r>
      <w:proofErr w:type="spellEnd"/>
      <w:r w:rsidRPr="00837027">
        <w:rPr>
          <w:b/>
          <w:bCs/>
          <w:u w:val="single"/>
        </w:rPr>
        <w:t>] rid:[0xa55]</w:t>
      </w:r>
    </w:p>
    <w:p w14:paraId="45B62C4F"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B.Yates</w:t>
      </w:r>
      <w:proofErr w:type="spellEnd"/>
      <w:r w:rsidRPr="00837027">
        <w:rPr>
          <w:b/>
          <w:bCs/>
          <w:u w:val="single"/>
        </w:rPr>
        <w:t>] rid:[0xa56]</w:t>
      </w:r>
    </w:p>
    <w:p w14:paraId="78CE9CE0"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E.Frazier</w:t>
      </w:r>
      <w:proofErr w:type="spellEnd"/>
      <w:r w:rsidRPr="00837027">
        <w:rPr>
          <w:b/>
          <w:bCs/>
          <w:u w:val="single"/>
        </w:rPr>
        <w:t>] rid:[0xa57]</w:t>
      </w:r>
    </w:p>
    <w:p w14:paraId="296536D6"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G.Francis</w:t>
      </w:r>
      <w:proofErr w:type="spellEnd"/>
      <w:r w:rsidRPr="00837027">
        <w:rPr>
          <w:b/>
          <w:bCs/>
          <w:u w:val="single"/>
        </w:rPr>
        <w:t>] rid:[0xa58]</w:t>
      </w:r>
    </w:p>
    <w:p w14:paraId="2AF57427"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J.Shaw</w:t>
      </w:r>
      <w:proofErr w:type="spellEnd"/>
      <w:r w:rsidRPr="00837027">
        <w:rPr>
          <w:b/>
          <w:bCs/>
          <w:u w:val="single"/>
        </w:rPr>
        <w:t>] rid:[0xa59]</w:t>
      </w:r>
    </w:p>
    <w:p w14:paraId="2575CFCA" w14:textId="77777777" w:rsidR="00837027" w:rsidRPr="00837027" w:rsidRDefault="00837027" w:rsidP="00837027">
      <w:pPr>
        <w:spacing w:after="1" w:line="260" w:lineRule="auto"/>
        <w:ind w:left="-5" w:right="1119"/>
        <w:rPr>
          <w:b/>
          <w:bCs/>
          <w:u w:val="single"/>
        </w:rPr>
      </w:pPr>
      <w:proofErr w:type="gramStart"/>
      <w:r w:rsidRPr="00837027">
        <w:rPr>
          <w:b/>
          <w:bCs/>
          <w:u w:val="single"/>
        </w:rPr>
        <w:t>user:[</w:t>
      </w:r>
      <w:proofErr w:type="spellStart"/>
      <w:proofErr w:type="gramEnd"/>
      <w:r w:rsidRPr="00837027">
        <w:rPr>
          <w:b/>
          <w:bCs/>
          <w:u w:val="single"/>
        </w:rPr>
        <w:t>G.Adkins</w:t>
      </w:r>
      <w:proofErr w:type="spellEnd"/>
      <w:r w:rsidRPr="00837027">
        <w:rPr>
          <w:b/>
          <w:bCs/>
          <w:u w:val="single"/>
        </w:rPr>
        <w:t>] rid:[0xa5a]</w:t>
      </w:r>
    </w:p>
    <w:p w14:paraId="33B14722" w14:textId="77777777" w:rsidR="00837027" w:rsidRPr="00837027" w:rsidRDefault="00837027" w:rsidP="00837027">
      <w:pPr>
        <w:spacing w:after="1" w:line="260" w:lineRule="auto"/>
        <w:ind w:left="-5" w:right="1119"/>
        <w:rPr>
          <w:b/>
          <w:bCs/>
          <w:u w:val="single"/>
        </w:rPr>
      </w:pPr>
    </w:p>
    <w:p w14:paraId="3302B985"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Share</w:t>
      </w:r>
      <w:proofErr w:type="gramEnd"/>
      <w:r w:rsidRPr="00837027">
        <w:rPr>
          <w:b/>
          <w:bCs/>
          <w:u w:val="single"/>
        </w:rPr>
        <w:t xml:space="preserve"> Enumeration on 192.168.10.2 )=================================</w:t>
      </w:r>
    </w:p>
    <w:p w14:paraId="0A93F8D0"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69BD00B4" w14:textId="77777777" w:rsidR="00837027" w:rsidRPr="00837027" w:rsidRDefault="00837027" w:rsidP="00837027">
      <w:pPr>
        <w:spacing w:after="1" w:line="260" w:lineRule="auto"/>
        <w:ind w:left="-5" w:right="1119"/>
        <w:rPr>
          <w:b/>
          <w:bCs/>
          <w:u w:val="single"/>
        </w:rPr>
      </w:pPr>
      <w:proofErr w:type="spellStart"/>
      <w:r w:rsidRPr="00837027">
        <w:rPr>
          <w:b/>
          <w:bCs/>
          <w:u w:val="single"/>
        </w:rPr>
        <w:t>do_connect</w:t>
      </w:r>
      <w:proofErr w:type="spellEnd"/>
      <w:r w:rsidRPr="00837027">
        <w:rPr>
          <w:b/>
          <w:bCs/>
          <w:u w:val="single"/>
        </w:rPr>
        <w:t xml:space="preserve">: Connection to 192.168.10.2 failed (Error NT_STATUS_RESOURCE_NAME_NOT_FOUND)                                                                                                                           </w:t>
      </w:r>
    </w:p>
    <w:p w14:paraId="12D0DBA0" w14:textId="77777777" w:rsidR="00837027" w:rsidRPr="00837027" w:rsidRDefault="00837027" w:rsidP="00837027">
      <w:pPr>
        <w:spacing w:after="1" w:line="260" w:lineRule="auto"/>
        <w:ind w:left="-5" w:right="1119"/>
        <w:rPr>
          <w:b/>
          <w:bCs/>
          <w:u w:val="single"/>
        </w:rPr>
      </w:pPr>
    </w:p>
    <w:p w14:paraId="7186419E"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spellStart"/>
      <w:r w:rsidRPr="00837027">
        <w:rPr>
          <w:b/>
          <w:bCs/>
          <w:u w:val="single"/>
        </w:rPr>
        <w:t>Sharename</w:t>
      </w:r>
      <w:proofErr w:type="spellEnd"/>
      <w:r w:rsidRPr="00837027">
        <w:rPr>
          <w:b/>
          <w:bCs/>
          <w:u w:val="single"/>
        </w:rPr>
        <w:t xml:space="preserve">       Type      Comment</w:t>
      </w:r>
    </w:p>
    <w:p w14:paraId="469048F4" w14:textId="77777777" w:rsidR="00837027" w:rsidRPr="00837027" w:rsidRDefault="00837027" w:rsidP="00837027">
      <w:pPr>
        <w:spacing w:after="1" w:line="260" w:lineRule="auto"/>
        <w:ind w:left="-5" w:right="1119"/>
        <w:rPr>
          <w:b/>
          <w:bCs/>
          <w:u w:val="single"/>
        </w:rPr>
      </w:pPr>
      <w:r w:rsidRPr="00837027">
        <w:rPr>
          <w:b/>
          <w:bCs/>
          <w:u w:val="single"/>
        </w:rPr>
        <w:t xml:space="preserve">        ---------       ----      -------</w:t>
      </w:r>
    </w:p>
    <w:p w14:paraId="284B8A8A" w14:textId="77777777" w:rsidR="00837027" w:rsidRPr="00837027" w:rsidRDefault="00837027" w:rsidP="00837027">
      <w:pPr>
        <w:spacing w:after="1" w:line="260" w:lineRule="auto"/>
        <w:ind w:left="-5" w:right="1119"/>
        <w:rPr>
          <w:b/>
          <w:bCs/>
          <w:u w:val="single"/>
        </w:rPr>
      </w:pPr>
      <w:r w:rsidRPr="00837027">
        <w:rPr>
          <w:b/>
          <w:bCs/>
          <w:u w:val="single"/>
        </w:rPr>
        <w:t xml:space="preserve">        ADMIN$          Disk      Remote Admin</w:t>
      </w:r>
    </w:p>
    <w:p w14:paraId="750E9810" w14:textId="77777777" w:rsidR="00837027" w:rsidRPr="00837027" w:rsidRDefault="00837027" w:rsidP="00837027">
      <w:pPr>
        <w:spacing w:after="1" w:line="260" w:lineRule="auto"/>
        <w:ind w:left="-5" w:right="1119"/>
        <w:rPr>
          <w:b/>
          <w:bCs/>
          <w:u w:val="single"/>
        </w:rPr>
      </w:pPr>
      <w:r w:rsidRPr="00837027">
        <w:rPr>
          <w:b/>
          <w:bCs/>
          <w:u w:val="single"/>
        </w:rPr>
        <w:t xml:space="preserve">        C$              Disk      Default share</w:t>
      </w:r>
    </w:p>
    <w:p w14:paraId="4BEC860A" w14:textId="77777777" w:rsidR="00837027" w:rsidRPr="00837027" w:rsidRDefault="00837027" w:rsidP="00837027">
      <w:pPr>
        <w:spacing w:after="1" w:line="260" w:lineRule="auto"/>
        <w:ind w:left="-5" w:right="1119"/>
        <w:rPr>
          <w:b/>
          <w:bCs/>
          <w:u w:val="single"/>
        </w:rPr>
      </w:pPr>
      <w:r w:rsidRPr="00837027">
        <w:rPr>
          <w:b/>
          <w:bCs/>
          <w:u w:val="single"/>
        </w:rPr>
        <w:t xml:space="preserve">        IPC$            IPC       Remote IPC</w:t>
      </w:r>
    </w:p>
    <w:p w14:paraId="4BDEFA95" w14:textId="77777777" w:rsidR="00837027" w:rsidRPr="00837027" w:rsidRDefault="00837027" w:rsidP="00837027">
      <w:pPr>
        <w:spacing w:after="1" w:line="260" w:lineRule="auto"/>
        <w:ind w:left="-5" w:right="1119"/>
        <w:rPr>
          <w:b/>
          <w:bCs/>
          <w:u w:val="single"/>
        </w:rPr>
      </w:pPr>
      <w:r w:rsidRPr="00837027">
        <w:rPr>
          <w:b/>
          <w:bCs/>
          <w:u w:val="single"/>
        </w:rPr>
        <w:t xml:space="preserve">        NETLOGON        Disk      Logon server share </w:t>
      </w:r>
    </w:p>
    <w:p w14:paraId="444014DF" w14:textId="77777777" w:rsidR="00837027" w:rsidRPr="00837027" w:rsidRDefault="00837027" w:rsidP="00837027">
      <w:pPr>
        <w:spacing w:after="1" w:line="260" w:lineRule="auto"/>
        <w:ind w:left="-5" w:right="1119"/>
        <w:rPr>
          <w:b/>
          <w:bCs/>
          <w:u w:val="single"/>
        </w:rPr>
      </w:pPr>
      <w:r w:rsidRPr="00837027">
        <w:rPr>
          <w:b/>
          <w:bCs/>
          <w:u w:val="single"/>
        </w:rPr>
        <w:t xml:space="preserve">        SYSVOL          Disk      Logon server share </w:t>
      </w:r>
    </w:p>
    <w:p w14:paraId="696D9AAE" w14:textId="77777777" w:rsidR="00837027" w:rsidRPr="00837027" w:rsidRDefault="00837027" w:rsidP="00837027">
      <w:pPr>
        <w:spacing w:after="1" w:line="260" w:lineRule="auto"/>
        <w:ind w:left="-5" w:right="1119"/>
        <w:rPr>
          <w:b/>
          <w:bCs/>
          <w:u w:val="single"/>
        </w:rPr>
      </w:pPr>
      <w:r w:rsidRPr="00837027">
        <w:rPr>
          <w:b/>
          <w:bCs/>
          <w:u w:val="single"/>
        </w:rPr>
        <w:t>Reconnecting with SMB1 for workgroup listing.</w:t>
      </w:r>
    </w:p>
    <w:p w14:paraId="2CD40617" w14:textId="77777777" w:rsidR="00837027" w:rsidRPr="00837027" w:rsidRDefault="00837027" w:rsidP="00837027">
      <w:pPr>
        <w:spacing w:after="1" w:line="260" w:lineRule="auto"/>
        <w:ind w:left="-5" w:right="1119"/>
        <w:rPr>
          <w:b/>
          <w:bCs/>
          <w:u w:val="single"/>
        </w:rPr>
      </w:pPr>
      <w:r w:rsidRPr="00837027">
        <w:rPr>
          <w:b/>
          <w:bCs/>
          <w:u w:val="single"/>
        </w:rPr>
        <w:t xml:space="preserve">Unable to connect with SMB1 -- no workgroup </w:t>
      </w:r>
      <w:proofErr w:type="gramStart"/>
      <w:r w:rsidRPr="00837027">
        <w:rPr>
          <w:b/>
          <w:bCs/>
          <w:u w:val="single"/>
        </w:rPr>
        <w:t>available</w:t>
      </w:r>
      <w:proofErr w:type="gramEnd"/>
    </w:p>
    <w:p w14:paraId="5CFA6404" w14:textId="77777777" w:rsidR="00837027" w:rsidRPr="00837027" w:rsidRDefault="00837027" w:rsidP="00837027">
      <w:pPr>
        <w:spacing w:after="1" w:line="260" w:lineRule="auto"/>
        <w:ind w:left="-5" w:right="1119"/>
        <w:rPr>
          <w:b/>
          <w:bCs/>
          <w:u w:val="single"/>
        </w:rPr>
      </w:pPr>
    </w:p>
    <w:p w14:paraId="0CDBC81F" w14:textId="77777777" w:rsidR="00837027" w:rsidRPr="00837027" w:rsidRDefault="00837027" w:rsidP="00837027">
      <w:pPr>
        <w:spacing w:after="1" w:line="260" w:lineRule="auto"/>
        <w:ind w:left="-5" w:right="1119"/>
        <w:rPr>
          <w:b/>
          <w:bCs/>
          <w:u w:val="single"/>
        </w:rPr>
      </w:pPr>
      <w:r w:rsidRPr="00837027">
        <w:rPr>
          <w:b/>
          <w:bCs/>
          <w:u w:val="single"/>
        </w:rPr>
        <w:t xml:space="preserve">[+] Attempting to map shares on 192.168.10.2                                                                                                                                                                      </w:t>
      </w:r>
    </w:p>
    <w:p w14:paraId="6698F87E"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1581F290" w14:textId="77777777" w:rsidR="00837027" w:rsidRPr="00837027" w:rsidRDefault="00837027" w:rsidP="00837027">
      <w:pPr>
        <w:spacing w:after="1" w:line="260" w:lineRule="auto"/>
        <w:ind w:left="-5" w:right="1119"/>
        <w:rPr>
          <w:b/>
          <w:bCs/>
          <w:u w:val="single"/>
        </w:rPr>
      </w:pPr>
      <w:r w:rsidRPr="00837027">
        <w:rPr>
          <w:b/>
          <w:bCs/>
          <w:u w:val="single"/>
        </w:rPr>
        <w:t xml:space="preserve">//192.168.10.2/ADMIN$   Mapping: DENIED Listing: N/A Writing: N/A                                                                                                                                                 </w:t>
      </w:r>
    </w:p>
    <w:p w14:paraId="35432A4C" w14:textId="77777777" w:rsidR="00837027" w:rsidRPr="00837027" w:rsidRDefault="00837027" w:rsidP="00837027">
      <w:pPr>
        <w:spacing w:after="1" w:line="260" w:lineRule="auto"/>
        <w:ind w:left="-5" w:right="1119"/>
        <w:rPr>
          <w:b/>
          <w:bCs/>
          <w:u w:val="single"/>
        </w:rPr>
      </w:pPr>
      <w:r w:rsidRPr="00837027">
        <w:rPr>
          <w:b/>
          <w:bCs/>
          <w:u w:val="single"/>
        </w:rPr>
        <w:t>//192.168.10.2/C$       Mapping: DENIED Listing: N/A Writing: N/A</w:t>
      </w:r>
    </w:p>
    <w:p w14:paraId="6CBA70FC" w14:textId="77777777" w:rsidR="00837027" w:rsidRPr="00837027" w:rsidRDefault="00837027" w:rsidP="00837027">
      <w:pPr>
        <w:spacing w:after="1" w:line="260" w:lineRule="auto"/>
        <w:ind w:left="-5" w:right="1119"/>
        <w:rPr>
          <w:b/>
          <w:bCs/>
          <w:u w:val="single"/>
        </w:rPr>
      </w:pPr>
    </w:p>
    <w:p w14:paraId="478D6969" w14:textId="77777777" w:rsidR="00837027" w:rsidRPr="00837027" w:rsidRDefault="00837027" w:rsidP="00837027">
      <w:pPr>
        <w:spacing w:after="1" w:line="260" w:lineRule="auto"/>
        <w:ind w:left="-5" w:right="1119"/>
        <w:rPr>
          <w:b/>
          <w:bCs/>
          <w:u w:val="single"/>
        </w:rPr>
      </w:pPr>
      <w:r w:rsidRPr="00837027">
        <w:rPr>
          <w:b/>
          <w:bCs/>
          <w:u w:val="single"/>
        </w:rPr>
        <w:t xml:space="preserve">[E] Can't understand response:                                                                                                                                                                                    </w:t>
      </w:r>
    </w:p>
    <w:p w14:paraId="1711B059"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1CA6F996" w14:textId="77777777" w:rsidR="00837027" w:rsidRPr="00837027" w:rsidRDefault="00837027" w:rsidP="00837027">
      <w:pPr>
        <w:spacing w:after="1" w:line="260" w:lineRule="auto"/>
        <w:ind w:left="-5" w:right="1119"/>
        <w:rPr>
          <w:b/>
          <w:bCs/>
          <w:u w:val="single"/>
        </w:rPr>
      </w:pPr>
      <w:r w:rsidRPr="00837027">
        <w:rPr>
          <w:b/>
          <w:bCs/>
          <w:u w:val="single"/>
        </w:rPr>
        <w:t xml:space="preserve">NT_STATUS_NO_SUCH_FILE listing \*                                                                                                                                                                                 </w:t>
      </w:r>
    </w:p>
    <w:p w14:paraId="4CC1AC42" w14:textId="77777777" w:rsidR="00837027" w:rsidRPr="00837027" w:rsidRDefault="00837027" w:rsidP="00837027">
      <w:pPr>
        <w:spacing w:after="1" w:line="260" w:lineRule="auto"/>
        <w:ind w:left="-5" w:right="1119"/>
        <w:rPr>
          <w:b/>
          <w:bCs/>
          <w:u w:val="single"/>
        </w:rPr>
      </w:pPr>
      <w:r w:rsidRPr="00837027">
        <w:rPr>
          <w:b/>
          <w:bCs/>
          <w:u w:val="single"/>
        </w:rPr>
        <w:t>//192.168.10.2/IPC$     Mapping: N/A Listing: N/A Writing: N/A</w:t>
      </w:r>
    </w:p>
    <w:p w14:paraId="3CFA45BB" w14:textId="77777777" w:rsidR="00837027" w:rsidRPr="00837027" w:rsidRDefault="00837027" w:rsidP="00837027">
      <w:pPr>
        <w:spacing w:after="1" w:line="260" w:lineRule="auto"/>
        <w:ind w:left="-5" w:right="1119"/>
        <w:rPr>
          <w:b/>
          <w:bCs/>
          <w:u w:val="single"/>
        </w:rPr>
      </w:pPr>
      <w:r w:rsidRPr="00837027">
        <w:rPr>
          <w:b/>
          <w:bCs/>
          <w:u w:val="single"/>
        </w:rPr>
        <w:t>//192.168.10.2/NETLOGON Mapping: OK Listing: OK Writing: N/A</w:t>
      </w:r>
    </w:p>
    <w:p w14:paraId="6851E408" w14:textId="77777777" w:rsidR="00837027" w:rsidRPr="00837027" w:rsidRDefault="00837027" w:rsidP="00837027">
      <w:pPr>
        <w:spacing w:after="1" w:line="260" w:lineRule="auto"/>
        <w:ind w:left="-5" w:right="1119"/>
        <w:rPr>
          <w:b/>
          <w:bCs/>
          <w:u w:val="single"/>
        </w:rPr>
      </w:pPr>
      <w:r w:rsidRPr="00837027">
        <w:rPr>
          <w:b/>
          <w:bCs/>
          <w:u w:val="single"/>
        </w:rPr>
        <w:t>//192.168.10.2/SYSVOL   Mapping: OK Listing: OK Writing: N/A</w:t>
      </w:r>
    </w:p>
    <w:p w14:paraId="28A60397" w14:textId="77777777" w:rsidR="00837027" w:rsidRPr="00837027" w:rsidRDefault="00837027" w:rsidP="00837027">
      <w:pPr>
        <w:spacing w:after="1" w:line="260" w:lineRule="auto"/>
        <w:ind w:left="-5" w:right="1119"/>
        <w:rPr>
          <w:b/>
          <w:bCs/>
          <w:u w:val="single"/>
        </w:rPr>
      </w:pPr>
    </w:p>
    <w:p w14:paraId="03E474ED"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Password</w:t>
      </w:r>
      <w:proofErr w:type="gramEnd"/>
      <w:r w:rsidRPr="00837027">
        <w:rPr>
          <w:b/>
          <w:bCs/>
          <w:u w:val="single"/>
        </w:rPr>
        <w:t xml:space="preserve"> Policy Information for 192.168.10.2 )============================</w:t>
      </w:r>
    </w:p>
    <w:p w14:paraId="6E665CFF"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680A859D"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76B4D649" w14:textId="77777777" w:rsidR="00837027" w:rsidRPr="00837027" w:rsidRDefault="00837027" w:rsidP="00837027">
      <w:pPr>
        <w:spacing w:after="1" w:line="260" w:lineRule="auto"/>
        <w:ind w:left="-5" w:right="1119"/>
        <w:rPr>
          <w:b/>
          <w:bCs/>
          <w:u w:val="single"/>
        </w:rPr>
      </w:pPr>
    </w:p>
    <w:p w14:paraId="128DB133" w14:textId="77777777" w:rsidR="00837027" w:rsidRPr="00837027" w:rsidRDefault="00837027" w:rsidP="00837027">
      <w:pPr>
        <w:spacing w:after="1" w:line="260" w:lineRule="auto"/>
        <w:ind w:left="-5" w:right="1119"/>
        <w:rPr>
          <w:b/>
          <w:bCs/>
          <w:u w:val="single"/>
        </w:rPr>
      </w:pPr>
      <w:r w:rsidRPr="00837027">
        <w:rPr>
          <w:b/>
          <w:bCs/>
          <w:u w:val="single"/>
        </w:rPr>
        <w:t>[+] Attaching to 192.168.10.2 using test:</w:t>
      </w:r>
      <w:proofErr w:type="gramStart"/>
      <w:r w:rsidRPr="00837027">
        <w:rPr>
          <w:b/>
          <w:bCs/>
          <w:u w:val="single"/>
        </w:rPr>
        <w:t>test123</w:t>
      </w:r>
      <w:proofErr w:type="gramEnd"/>
    </w:p>
    <w:p w14:paraId="60D39C9C" w14:textId="77777777" w:rsidR="00837027" w:rsidRPr="00837027" w:rsidRDefault="00837027" w:rsidP="00837027">
      <w:pPr>
        <w:spacing w:after="1" w:line="260" w:lineRule="auto"/>
        <w:ind w:left="-5" w:right="1119"/>
        <w:rPr>
          <w:b/>
          <w:bCs/>
          <w:u w:val="single"/>
        </w:rPr>
      </w:pPr>
    </w:p>
    <w:p w14:paraId="312BF785" w14:textId="77777777" w:rsidR="00837027" w:rsidRPr="00837027" w:rsidRDefault="00837027" w:rsidP="00837027">
      <w:pPr>
        <w:spacing w:after="1" w:line="260" w:lineRule="auto"/>
        <w:ind w:left="-5" w:right="1119"/>
        <w:rPr>
          <w:b/>
          <w:bCs/>
          <w:u w:val="single"/>
        </w:rPr>
      </w:pPr>
      <w:r w:rsidRPr="00837027">
        <w:rPr>
          <w:b/>
          <w:bCs/>
          <w:u w:val="single"/>
        </w:rPr>
        <w:t>[+] Trying protocol 139/SMB...</w:t>
      </w:r>
    </w:p>
    <w:p w14:paraId="7EC383E7" w14:textId="77777777" w:rsidR="00837027" w:rsidRPr="00837027" w:rsidRDefault="00837027" w:rsidP="00837027">
      <w:pPr>
        <w:spacing w:after="1" w:line="260" w:lineRule="auto"/>
        <w:ind w:left="-5" w:right="1119"/>
        <w:rPr>
          <w:b/>
          <w:bCs/>
          <w:u w:val="single"/>
        </w:rPr>
      </w:pPr>
    </w:p>
    <w:p w14:paraId="2DA825E9" w14:textId="77777777" w:rsidR="00837027" w:rsidRPr="00837027" w:rsidRDefault="00837027" w:rsidP="00837027">
      <w:pPr>
        <w:spacing w:after="1" w:line="260" w:lineRule="auto"/>
        <w:ind w:left="-5" w:right="1119"/>
        <w:rPr>
          <w:b/>
          <w:bCs/>
          <w:u w:val="single"/>
        </w:rPr>
      </w:pPr>
      <w:r w:rsidRPr="00837027">
        <w:rPr>
          <w:b/>
          <w:bCs/>
          <w:u w:val="single"/>
        </w:rPr>
        <w:t xml:space="preserve">        [!] Protocol failed: Cannot request session (Called Name:192.168.10.2)</w:t>
      </w:r>
    </w:p>
    <w:p w14:paraId="26C33230" w14:textId="77777777" w:rsidR="00837027" w:rsidRPr="00837027" w:rsidRDefault="00837027" w:rsidP="00837027">
      <w:pPr>
        <w:spacing w:after="1" w:line="260" w:lineRule="auto"/>
        <w:ind w:left="-5" w:right="1119"/>
        <w:rPr>
          <w:b/>
          <w:bCs/>
          <w:u w:val="single"/>
        </w:rPr>
      </w:pPr>
    </w:p>
    <w:p w14:paraId="29692D69" w14:textId="77777777" w:rsidR="00837027" w:rsidRPr="00837027" w:rsidRDefault="00837027" w:rsidP="00837027">
      <w:pPr>
        <w:spacing w:after="1" w:line="260" w:lineRule="auto"/>
        <w:ind w:left="-5" w:right="1119"/>
        <w:rPr>
          <w:b/>
          <w:bCs/>
          <w:u w:val="single"/>
        </w:rPr>
      </w:pPr>
      <w:r w:rsidRPr="00837027">
        <w:rPr>
          <w:b/>
          <w:bCs/>
          <w:u w:val="single"/>
        </w:rPr>
        <w:t>[+] Trying protocol 445/SMB...</w:t>
      </w:r>
    </w:p>
    <w:p w14:paraId="42FFE40B" w14:textId="77777777" w:rsidR="00837027" w:rsidRPr="00837027" w:rsidRDefault="00837027" w:rsidP="00837027">
      <w:pPr>
        <w:spacing w:after="1" w:line="260" w:lineRule="auto"/>
        <w:ind w:left="-5" w:right="1119"/>
        <w:rPr>
          <w:b/>
          <w:bCs/>
          <w:u w:val="single"/>
        </w:rPr>
      </w:pPr>
    </w:p>
    <w:p w14:paraId="6DDC5E19" w14:textId="77777777" w:rsidR="00837027" w:rsidRPr="00837027" w:rsidRDefault="00837027" w:rsidP="00837027">
      <w:pPr>
        <w:spacing w:after="1" w:line="260" w:lineRule="auto"/>
        <w:ind w:left="-5" w:right="1119"/>
        <w:rPr>
          <w:b/>
          <w:bCs/>
          <w:u w:val="single"/>
        </w:rPr>
      </w:pPr>
      <w:r w:rsidRPr="00837027">
        <w:rPr>
          <w:b/>
          <w:bCs/>
          <w:u w:val="single"/>
        </w:rPr>
        <w:t>[+] Found domain(s):</w:t>
      </w:r>
    </w:p>
    <w:p w14:paraId="3A12D8B2" w14:textId="77777777" w:rsidR="00837027" w:rsidRPr="00837027" w:rsidRDefault="00837027" w:rsidP="00837027">
      <w:pPr>
        <w:spacing w:after="1" w:line="260" w:lineRule="auto"/>
        <w:ind w:left="-5" w:right="1119"/>
        <w:rPr>
          <w:b/>
          <w:bCs/>
          <w:u w:val="single"/>
        </w:rPr>
      </w:pPr>
    </w:p>
    <w:p w14:paraId="001008FF" w14:textId="77777777" w:rsidR="00837027" w:rsidRPr="00837027" w:rsidRDefault="00837027" w:rsidP="00837027">
      <w:pPr>
        <w:spacing w:after="1" w:line="260" w:lineRule="auto"/>
        <w:ind w:left="-5" w:right="1119"/>
        <w:rPr>
          <w:b/>
          <w:bCs/>
          <w:u w:val="single"/>
        </w:rPr>
      </w:pPr>
      <w:r w:rsidRPr="00837027">
        <w:rPr>
          <w:b/>
          <w:bCs/>
          <w:u w:val="single"/>
        </w:rPr>
        <w:t xml:space="preserve">        [+] UADCWNET</w:t>
      </w:r>
    </w:p>
    <w:p w14:paraId="0235DA6F" w14:textId="77777777" w:rsidR="00837027" w:rsidRPr="00837027" w:rsidRDefault="00837027" w:rsidP="00837027">
      <w:pPr>
        <w:spacing w:after="1" w:line="260" w:lineRule="auto"/>
        <w:ind w:left="-5" w:right="1119"/>
        <w:rPr>
          <w:b/>
          <w:bCs/>
          <w:u w:val="single"/>
        </w:rPr>
      </w:pPr>
      <w:r w:rsidRPr="00837027">
        <w:rPr>
          <w:b/>
          <w:bCs/>
          <w:u w:val="single"/>
        </w:rPr>
        <w:t xml:space="preserve">        [+] </w:t>
      </w:r>
      <w:proofErr w:type="spellStart"/>
      <w:r w:rsidRPr="00837027">
        <w:rPr>
          <w:b/>
          <w:bCs/>
          <w:u w:val="single"/>
        </w:rPr>
        <w:t>Builtin</w:t>
      </w:r>
      <w:proofErr w:type="spellEnd"/>
    </w:p>
    <w:p w14:paraId="670985DA" w14:textId="77777777" w:rsidR="00837027" w:rsidRPr="00837027" w:rsidRDefault="00837027" w:rsidP="00837027">
      <w:pPr>
        <w:spacing w:after="1" w:line="260" w:lineRule="auto"/>
        <w:ind w:left="-5" w:right="1119"/>
        <w:rPr>
          <w:b/>
          <w:bCs/>
          <w:u w:val="single"/>
        </w:rPr>
      </w:pPr>
    </w:p>
    <w:p w14:paraId="7360E629" w14:textId="77777777" w:rsidR="00837027" w:rsidRPr="00837027" w:rsidRDefault="00837027" w:rsidP="00837027">
      <w:pPr>
        <w:spacing w:after="1" w:line="260" w:lineRule="auto"/>
        <w:ind w:left="-5" w:right="1119"/>
        <w:rPr>
          <w:b/>
          <w:bCs/>
          <w:u w:val="single"/>
        </w:rPr>
      </w:pPr>
      <w:r w:rsidRPr="00837027">
        <w:rPr>
          <w:b/>
          <w:bCs/>
          <w:u w:val="single"/>
        </w:rPr>
        <w:t>[+] Password Info for Domain: UADCWNET</w:t>
      </w:r>
    </w:p>
    <w:p w14:paraId="676AA515" w14:textId="77777777" w:rsidR="00837027" w:rsidRPr="00837027" w:rsidRDefault="00837027" w:rsidP="00837027">
      <w:pPr>
        <w:spacing w:after="1" w:line="260" w:lineRule="auto"/>
        <w:ind w:left="-5" w:right="1119"/>
        <w:rPr>
          <w:b/>
          <w:bCs/>
          <w:u w:val="single"/>
        </w:rPr>
      </w:pPr>
    </w:p>
    <w:p w14:paraId="014C0FF1" w14:textId="77777777" w:rsidR="00837027" w:rsidRPr="00837027" w:rsidRDefault="00837027" w:rsidP="00837027">
      <w:pPr>
        <w:spacing w:after="1" w:line="260" w:lineRule="auto"/>
        <w:ind w:left="-5" w:right="1119"/>
        <w:rPr>
          <w:b/>
          <w:bCs/>
          <w:u w:val="single"/>
        </w:rPr>
      </w:pPr>
      <w:r w:rsidRPr="00837027">
        <w:rPr>
          <w:b/>
          <w:bCs/>
          <w:u w:val="single"/>
        </w:rPr>
        <w:t xml:space="preserve">        [+] Minimum password length: 7</w:t>
      </w:r>
    </w:p>
    <w:p w14:paraId="5E0C46F2" w14:textId="77777777" w:rsidR="00837027" w:rsidRPr="00837027" w:rsidRDefault="00837027" w:rsidP="00837027">
      <w:pPr>
        <w:spacing w:after="1" w:line="260" w:lineRule="auto"/>
        <w:ind w:left="-5" w:right="1119"/>
        <w:rPr>
          <w:b/>
          <w:bCs/>
          <w:u w:val="single"/>
        </w:rPr>
      </w:pPr>
      <w:r w:rsidRPr="00837027">
        <w:rPr>
          <w:b/>
          <w:bCs/>
          <w:u w:val="single"/>
        </w:rPr>
        <w:lastRenderedPageBreak/>
        <w:t xml:space="preserve">        [+] Password history length: 24</w:t>
      </w:r>
    </w:p>
    <w:p w14:paraId="180AAD2D" w14:textId="77777777" w:rsidR="00837027" w:rsidRPr="00837027" w:rsidRDefault="00837027" w:rsidP="00837027">
      <w:pPr>
        <w:spacing w:after="1" w:line="260" w:lineRule="auto"/>
        <w:ind w:left="-5" w:right="1119"/>
        <w:rPr>
          <w:b/>
          <w:bCs/>
          <w:u w:val="single"/>
        </w:rPr>
      </w:pPr>
      <w:r w:rsidRPr="00837027">
        <w:rPr>
          <w:b/>
          <w:bCs/>
          <w:u w:val="single"/>
        </w:rPr>
        <w:t xml:space="preserve">        [+] Maximum password age: 136 days 23 hours 58 minutes </w:t>
      </w:r>
    </w:p>
    <w:p w14:paraId="6CA24E91" w14:textId="77777777" w:rsidR="00837027" w:rsidRPr="00837027" w:rsidRDefault="00837027" w:rsidP="00837027">
      <w:pPr>
        <w:spacing w:after="1" w:line="260" w:lineRule="auto"/>
        <w:ind w:left="-5" w:right="1119"/>
        <w:rPr>
          <w:b/>
          <w:bCs/>
          <w:u w:val="single"/>
        </w:rPr>
      </w:pPr>
      <w:r w:rsidRPr="00837027">
        <w:rPr>
          <w:b/>
          <w:bCs/>
          <w:u w:val="single"/>
        </w:rPr>
        <w:t xml:space="preserve">        [+] Password Complexity Flags: 010000</w:t>
      </w:r>
    </w:p>
    <w:p w14:paraId="29AD0BDC" w14:textId="77777777" w:rsidR="00837027" w:rsidRPr="00837027" w:rsidRDefault="00837027" w:rsidP="00837027">
      <w:pPr>
        <w:spacing w:after="1" w:line="260" w:lineRule="auto"/>
        <w:ind w:left="-5" w:right="1119"/>
        <w:rPr>
          <w:b/>
          <w:bCs/>
          <w:u w:val="single"/>
        </w:rPr>
      </w:pPr>
    </w:p>
    <w:p w14:paraId="6EACC213" w14:textId="77777777" w:rsidR="00837027" w:rsidRPr="00837027" w:rsidRDefault="00837027" w:rsidP="00837027">
      <w:pPr>
        <w:spacing w:after="1" w:line="260" w:lineRule="auto"/>
        <w:ind w:left="-5" w:right="1119"/>
        <w:rPr>
          <w:b/>
          <w:bCs/>
          <w:u w:val="single"/>
        </w:rPr>
      </w:pPr>
      <w:r w:rsidRPr="00837027">
        <w:rPr>
          <w:b/>
          <w:bCs/>
          <w:u w:val="single"/>
        </w:rPr>
        <w:t xml:space="preserve">                [+] Domain Refuse Password Change: 0</w:t>
      </w:r>
    </w:p>
    <w:p w14:paraId="749E33DB" w14:textId="77777777" w:rsidR="00837027" w:rsidRPr="00837027" w:rsidRDefault="00837027" w:rsidP="00837027">
      <w:pPr>
        <w:spacing w:after="1" w:line="260" w:lineRule="auto"/>
        <w:ind w:left="-5" w:right="1119"/>
        <w:rPr>
          <w:b/>
          <w:bCs/>
          <w:u w:val="single"/>
        </w:rPr>
      </w:pPr>
      <w:r w:rsidRPr="00837027">
        <w:rPr>
          <w:b/>
          <w:bCs/>
          <w:u w:val="single"/>
        </w:rPr>
        <w:t xml:space="preserve">                [+] Domain Password Store Cleartext: 1</w:t>
      </w:r>
    </w:p>
    <w:p w14:paraId="74385A8E" w14:textId="77777777" w:rsidR="00837027" w:rsidRPr="00837027" w:rsidRDefault="00837027" w:rsidP="00837027">
      <w:pPr>
        <w:spacing w:after="1" w:line="260" w:lineRule="auto"/>
        <w:ind w:left="-5" w:right="1119"/>
        <w:rPr>
          <w:b/>
          <w:bCs/>
          <w:u w:val="single"/>
        </w:rPr>
      </w:pPr>
      <w:r w:rsidRPr="00837027">
        <w:rPr>
          <w:b/>
          <w:bCs/>
          <w:u w:val="single"/>
        </w:rPr>
        <w:t xml:space="preserve">                [+] Domain Password Lockout Admins: 0</w:t>
      </w:r>
    </w:p>
    <w:p w14:paraId="30F6FF7C" w14:textId="77777777" w:rsidR="00837027" w:rsidRPr="00837027" w:rsidRDefault="00837027" w:rsidP="00837027">
      <w:pPr>
        <w:spacing w:after="1" w:line="260" w:lineRule="auto"/>
        <w:ind w:left="-5" w:right="1119"/>
        <w:rPr>
          <w:b/>
          <w:bCs/>
          <w:u w:val="single"/>
        </w:rPr>
      </w:pPr>
      <w:r w:rsidRPr="00837027">
        <w:rPr>
          <w:b/>
          <w:bCs/>
          <w:u w:val="single"/>
        </w:rPr>
        <w:t xml:space="preserve">                [+] Domain Password No Clear Change: 0</w:t>
      </w:r>
    </w:p>
    <w:p w14:paraId="0EB4024E" w14:textId="77777777" w:rsidR="00837027" w:rsidRPr="00837027" w:rsidRDefault="00837027" w:rsidP="00837027">
      <w:pPr>
        <w:spacing w:after="1" w:line="260" w:lineRule="auto"/>
        <w:ind w:left="-5" w:right="1119"/>
        <w:rPr>
          <w:b/>
          <w:bCs/>
          <w:u w:val="single"/>
        </w:rPr>
      </w:pPr>
      <w:r w:rsidRPr="00837027">
        <w:rPr>
          <w:b/>
          <w:bCs/>
          <w:u w:val="single"/>
        </w:rPr>
        <w:t xml:space="preserve">                [+] Domain Password No Anon Change: 0</w:t>
      </w:r>
    </w:p>
    <w:p w14:paraId="2AC91E0A" w14:textId="77777777" w:rsidR="00837027" w:rsidRPr="00837027" w:rsidRDefault="00837027" w:rsidP="00837027">
      <w:pPr>
        <w:spacing w:after="1" w:line="260" w:lineRule="auto"/>
        <w:ind w:left="-5" w:right="1119"/>
        <w:rPr>
          <w:b/>
          <w:bCs/>
          <w:u w:val="single"/>
        </w:rPr>
      </w:pPr>
      <w:r w:rsidRPr="00837027">
        <w:rPr>
          <w:b/>
          <w:bCs/>
          <w:u w:val="single"/>
        </w:rPr>
        <w:t xml:space="preserve">                [+] Domain Password Complex: 0</w:t>
      </w:r>
    </w:p>
    <w:p w14:paraId="009225DA" w14:textId="77777777" w:rsidR="00837027" w:rsidRPr="00837027" w:rsidRDefault="00837027" w:rsidP="00837027">
      <w:pPr>
        <w:spacing w:after="1" w:line="260" w:lineRule="auto"/>
        <w:ind w:left="-5" w:right="1119"/>
        <w:rPr>
          <w:b/>
          <w:bCs/>
          <w:u w:val="single"/>
        </w:rPr>
      </w:pPr>
    </w:p>
    <w:p w14:paraId="01C2C2DD" w14:textId="77777777" w:rsidR="00837027" w:rsidRPr="00837027" w:rsidRDefault="00837027" w:rsidP="00837027">
      <w:pPr>
        <w:spacing w:after="1" w:line="260" w:lineRule="auto"/>
        <w:ind w:left="-5" w:right="1119"/>
        <w:rPr>
          <w:b/>
          <w:bCs/>
          <w:u w:val="single"/>
        </w:rPr>
      </w:pPr>
      <w:r w:rsidRPr="00837027">
        <w:rPr>
          <w:b/>
          <w:bCs/>
          <w:u w:val="single"/>
        </w:rPr>
        <w:t xml:space="preserve">        [+] Minimum password age: 1 day 4 minutes </w:t>
      </w:r>
    </w:p>
    <w:p w14:paraId="27BA4146" w14:textId="77777777" w:rsidR="00837027" w:rsidRPr="00837027" w:rsidRDefault="00837027" w:rsidP="00837027">
      <w:pPr>
        <w:spacing w:after="1" w:line="260" w:lineRule="auto"/>
        <w:ind w:left="-5" w:right="1119"/>
        <w:rPr>
          <w:b/>
          <w:bCs/>
          <w:u w:val="single"/>
        </w:rPr>
      </w:pPr>
      <w:r w:rsidRPr="00837027">
        <w:rPr>
          <w:b/>
          <w:bCs/>
          <w:u w:val="single"/>
        </w:rPr>
        <w:t xml:space="preserve">        [+] Reset Account Lockout Counter: </w:t>
      </w:r>
    </w:p>
    <w:p w14:paraId="2F66E71E" w14:textId="77777777" w:rsidR="00837027" w:rsidRPr="00837027" w:rsidRDefault="00837027" w:rsidP="00837027">
      <w:pPr>
        <w:spacing w:after="1" w:line="260" w:lineRule="auto"/>
        <w:ind w:left="-5" w:right="1119"/>
        <w:rPr>
          <w:b/>
          <w:bCs/>
          <w:u w:val="single"/>
        </w:rPr>
      </w:pPr>
      <w:r w:rsidRPr="00837027">
        <w:rPr>
          <w:b/>
          <w:bCs/>
          <w:u w:val="single"/>
        </w:rPr>
        <w:t xml:space="preserve">        [+] Locked Account Duration: </w:t>
      </w:r>
    </w:p>
    <w:p w14:paraId="19BD3C6F" w14:textId="77777777" w:rsidR="00837027" w:rsidRPr="00837027" w:rsidRDefault="00837027" w:rsidP="00837027">
      <w:pPr>
        <w:spacing w:after="1" w:line="260" w:lineRule="auto"/>
        <w:ind w:left="-5" w:right="1119"/>
        <w:rPr>
          <w:b/>
          <w:bCs/>
          <w:u w:val="single"/>
        </w:rPr>
      </w:pPr>
      <w:r w:rsidRPr="00837027">
        <w:rPr>
          <w:b/>
          <w:bCs/>
          <w:u w:val="single"/>
        </w:rPr>
        <w:t xml:space="preserve">        [+] Account Lockout Threshold: None</w:t>
      </w:r>
    </w:p>
    <w:p w14:paraId="0BC437F2" w14:textId="77777777" w:rsidR="00837027" w:rsidRPr="00837027" w:rsidRDefault="00837027" w:rsidP="00837027">
      <w:pPr>
        <w:spacing w:after="1" w:line="260" w:lineRule="auto"/>
        <w:ind w:left="-5" w:right="1119"/>
        <w:rPr>
          <w:b/>
          <w:bCs/>
          <w:u w:val="single"/>
        </w:rPr>
      </w:pPr>
      <w:r w:rsidRPr="00837027">
        <w:rPr>
          <w:b/>
          <w:bCs/>
          <w:u w:val="single"/>
        </w:rPr>
        <w:t xml:space="preserve">        [+] Forced Log off Time: Not Set</w:t>
      </w:r>
    </w:p>
    <w:p w14:paraId="01A2F0EF" w14:textId="77777777" w:rsidR="00837027" w:rsidRPr="00837027" w:rsidRDefault="00837027" w:rsidP="00837027">
      <w:pPr>
        <w:spacing w:after="1" w:line="260" w:lineRule="auto"/>
        <w:ind w:left="-5" w:right="1119"/>
        <w:rPr>
          <w:b/>
          <w:bCs/>
          <w:u w:val="single"/>
        </w:rPr>
      </w:pPr>
    </w:p>
    <w:p w14:paraId="6301AA85" w14:textId="77777777" w:rsidR="00837027" w:rsidRPr="00837027" w:rsidRDefault="00837027" w:rsidP="00837027">
      <w:pPr>
        <w:spacing w:after="1" w:line="260" w:lineRule="auto"/>
        <w:ind w:left="-5" w:right="1119"/>
        <w:rPr>
          <w:b/>
          <w:bCs/>
          <w:u w:val="single"/>
        </w:rPr>
      </w:pPr>
    </w:p>
    <w:p w14:paraId="51F7A086" w14:textId="77777777" w:rsidR="00837027" w:rsidRPr="00837027" w:rsidRDefault="00837027" w:rsidP="00837027">
      <w:pPr>
        <w:spacing w:after="1" w:line="260" w:lineRule="auto"/>
        <w:ind w:left="-5" w:right="1119"/>
        <w:rPr>
          <w:b/>
          <w:bCs/>
          <w:u w:val="single"/>
        </w:rPr>
      </w:pPr>
    </w:p>
    <w:p w14:paraId="23D6071A"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spellStart"/>
      <w:r w:rsidRPr="00837027">
        <w:rPr>
          <w:b/>
          <w:bCs/>
          <w:u w:val="single"/>
        </w:rPr>
        <w:t>Retieved</w:t>
      </w:r>
      <w:proofErr w:type="spellEnd"/>
      <w:r w:rsidRPr="00837027">
        <w:rPr>
          <w:b/>
          <w:bCs/>
          <w:u w:val="single"/>
        </w:rPr>
        <w:t xml:space="preserve"> partial password policy with </w:t>
      </w:r>
      <w:proofErr w:type="spellStart"/>
      <w:r w:rsidRPr="00837027">
        <w:rPr>
          <w:b/>
          <w:bCs/>
          <w:u w:val="single"/>
        </w:rPr>
        <w:t>rpcclient</w:t>
      </w:r>
      <w:proofErr w:type="spellEnd"/>
      <w:r w:rsidRPr="00837027">
        <w:rPr>
          <w:b/>
          <w:bCs/>
          <w:u w:val="single"/>
        </w:rPr>
        <w:t xml:space="preserve">:                                                                                                                                                              </w:t>
      </w:r>
    </w:p>
    <w:p w14:paraId="64DB42CA"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4A9E3120"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31CF6820" w14:textId="77777777" w:rsidR="00837027" w:rsidRPr="00837027" w:rsidRDefault="00837027" w:rsidP="00837027">
      <w:pPr>
        <w:spacing w:after="1" w:line="260" w:lineRule="auto"/>
        <w:ind w:left="-5" w:right="1119"/>
        <w:rPr>
          <w:b/>
          <w:bCs/>
          <w:u w:val="single"/>
        </w:rPr>
      </w:pPr>
      <w:r w:rsidRPr="00837027">
        <w:rPr>
          <w:b/>
          <w:bCs/>
          <w:u w:val="single"/>
        </w:rPr>
        <w:t xml:space="preserve">Password Complexity: Disabled                                                                                                                                                                                     </w:t>
      </w:r>
    </w:p>
    <w:p w14:paraId="7CDA62BF" w14:textId="77777777" w:rsidR="00837027" w:rsidRPr="00837027" w:rsidRDefault="00837027" w:rsidP="00837027">
      <w:pPr>
        <w:spacing w:after="1" w:line="260" w:lineRule="auto"/>
        <w:ind w:left="-5" w:right="1119"/>
        <w:rPr>
          <w:b/>
          <w:bCs/>
          <w:u w:val="single"/>
        </w:rPr>
      </w:pPr>
      <w:r w:rsidRPr="00837027">
        <w:rPr>
          <w:b/>
          <w:bCs/>
          <w:u w:val="single"/>
        </w:rPr>
        <w:t>Minimum Password Length: 7</w:t>
      </w:r>
    </w:p>
    <w:p w14:paraId="610B3265" w14:textId="77777777" w:rsidR="00837027" w:rsidRPr="00837027" w:rsidRDefault="00837027" w:rsidP="00837027">
      <w:pPr>
        <w:spacing w:after="1" w:line="260" w:lineRule="auto"/>
        <w:ind w:left="-5" w:right="1119"/>
        <w:rPr>
          <w:b/>
          <w:bCs/>
          <w:u w:val="single"/>
        </w:rPr>
      </w:pPr>
    </w:p>
    <w:p w14:paraId="05993405" w14:textId="77777777" w:rsidR="00837027" w:rsidRPr="00837027" w:rsidRDefault="00837027" w:rsidP="00837027">
      <w:pPr>
        <w:spacing w:after="1" w:line="260" w:lineRule="auto"/>
        <w:ind w:left="-5" w:right="1119"/>
        <w:rPr>
          <w:b/>
          <w:bCs/>
          <w:u w:val="single"/>
        </w:rPr>
      </w:pPr>
    </w:p>
    <w:p w14:paraId="616D69CC"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Groups</w:t>
      </w:r>
      <w:proofErr w:type="gramEnd"/>
      <w:r w:rsidRPr="00837027">
        <w:rPr>
          <w:b/>
          <w:bCs/>
          <w:u w:val="single"/>
        </w:rPr>
        <w:t xml:space="preserve"> on 192.168.10.2 )=======================================</w:t>
      </w:r>
    </w:p>
    <w:p w14:paraId="3D80A9FA"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0C05A0C2"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4EF4EA26" w14:textId="77777777" w:rsidR="00837027" w:rsidRPr="00837027" w:rsidRDefault="00837027" w:rsidP="00837027">
      <w:pPr>
        <w:spacing w:after="1" w:line="260" w:lineRule="auto"/>
        <w:ind w:left="-5" w:right="1119"/>
        <w:rPr>
          <w:b/>
          <w:bCs/>
          <w:u w:val="single"/>
        </w:rPr>
      </w:pPr>
      <w:r w:rsidRPr="00837027">
        <w:rPr>
          <w:b/>
          <w:bCs/>
          <w:u w:val="single"/>
        </w:rPr>
        <w:t xml:space="preserve">[+] Getting </w:t>
      </w:r>
      <w:proofErr w:type="spellStart"/>
      <w:r w:rsidRPr="00837027">
        <w:rPr>
          <w:b/>
          <w:bCs/>
          <w:u w:val="single"/>
        </w:rPr>
        <w:t>builtin</w:t>
      </w:r>
      <w:proofErr w:type="spellEnd"/>
      <w:r w:rsidRPr="00837027">
        <w:rPr>
          <w:b/>
          <w:bCs/>
          <w:u w:val="single"/>
        </w:rPr>
        <w:t xml:space="preserve"> groups:                                                                                                                                                                                       </w:t>
      </w:r>
    </w:p>
    <w:p w14:paraId="24C78C12"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16556755"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 xml:space="preserve">Administrators] rid:[0x220]                                                                                                                                                                                </w:t>
      </w:r>
    </w:p>
    <w:p w14:paraId="6569E4B8"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Users] rid:[0x221]</w:t>
      </w:r>
    </w:p>
    <w:p w14:paraId="2A78539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Guests] rid:[0x222]</w:t>
      </w:r>
    </w:p>
    <w:p w14:paraId="652AAAA7"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Remote Desktop Users] rid:[0x22b]</w:t>
      </w:r>
    </w:p>
    <w:p w14:paraId="30E1C5B9"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Network Configuration Operators] rid:[0x22c]</w:t>
      </w:r>
    </w:p>
    <w:p w14:paraId="606B2A1D"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Performance Monitor Users] rid:[0x22e]</w:t>
      </w:r>
    </w:p>
    <w:p w14:paraId="0A3B878F"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Performance Log Users] rid:[0x22f]</w:t>
      </w:r>
    </w:p>
    <w:p w14:paraId="28CC377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Distributed COM Users] rid:[0x232]</w:t>
      </w:r>
    </w:p>
    <w:p w14:paraId="3D77B042"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IIS_IUSRS] rid:[0x238]</w:t>
      </w:r>
    </w:p>
    <w:p w14:paraId="33B1B562"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Cryptographic Operators] rid:[0x239]</w:t>
      </w:r>
    </w:p>
    <w:p w14:paraId="43884F89"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Event Log Readers] rid:[0x23d]</w:t>
      </w:r>
    </w:p>
    <w:p w14:paraId="5F6019ED"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Certificate Service DCOM Access] rid:[0x23e]</w:t>
      </w:r>
    </w:p>
    <w:p w14:paraId="04CF8D2A" w14:textId="77777777" w:rsidR="00837027" w:rsidRPr="00837027" w:rsidRDefault="00837027" w:rsidP="00837027">
      <w:pPr>
        <w:spacing w:after="1" w:line="260" w:lineRule="auto"/>
        <w:ind w:left="-5" w:right="1119"/>
        <w:rPr>
          <w:b/>
          <w:bCs/>
          <w:u w:val="single"/>
        </w:rPr>
      </w:pPr>
      <w:proofErr w:type="gramStart"/>
      <w:r w:rsidRPr="00837027">
        <w:rPr>
          <w:b/>
          <w:bCs/>
          <w:u w:val="single"/>
        </w:rPr>
        <w:lastRenderedPageBreak/>
        <w:t>group:[</w:t>
      </w:r>
      <w:proofErr w:type="gramEnd"/>
      <w:r w:rsidRPr="00837027">
        <w:rPr>
          <w:b/>
          <w:bCs/>
          <w:u w:val="single"/>
        </w:rPr>
        <w:t>RDS Remote Access Servers] rid:[0x23f]</w:t>
      </w:r>
    </w:p>
    <w:p w14:paraId="29674599"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RDS Endpoint Servers] rid:[0x240]</w:t>
      </w:r>
    </w:p>
    <w:p w14:paraId="79E5C10A"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RDS Management Servers] rid:[0x241]</w:t>
      </w:r>
    </w:p>
    <w:p w14:paraId="7E2BA14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Hyper-V Administrators] rid:[0x242]</w:t>
      </w:r>
    </w:p>
    <w:p w14:paraId="6AD627EE"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Access Control Assistance Operators] rid:[0x243]</w:t>
      </w:r>
    </w:p>
    <w:p w14:paraId="34C6D644"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Remote Management Users] rid:[0x244]</w:t>
      </w:r>
    </w:p>
    <w:p w14:paraId="4B16AB78"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Storage Replica Administrators] rid:[0x246]</w:t>
      </w:r>
    </w:p>
    <w:p w14:paraId="3FBD0059"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Incoming Forest Trust Builders] rid:[0x22d]</w:t>
      </w:r>
    </w:p>
    <w:p w14:paraId="50C3236F"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Terminal Server License Servers] rid:[0x231]</w:t>
      </w:r>
    </w:p>
    <w:p w14:paraId="69332FA4"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Pre-Windows 2000 Compatible Access] rid:[0x22a]</w:t>
      </w:r>
    </w:p>
    <w:p w14:paraId="6BB78A0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Windows Authorization Access Group] rid:[0x230]</w:t>
      </w:r>
    </w:p>
    <w:p w14:paraId="7B3649FC"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Print Operators] rid:[0x226]</w:t>
      </w:r>
    </w:p>
    <w:p w14:paraId="6CC1520A"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Replicator] rid:[0x228]</w:t>
      </w:r>
    </w:p>
    <w:p w14:paraId="4F752F76"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Account Operators] rid:[0x224]</w:t>
      </w:r>
    </w:p>
    <w:p w14:paraId="5DAA9603"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Backup Operators] rid:[0x227]</w:t>
      </w:r>
    </w:p>
    <w:p w14:paraId="7449CA40"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Server Operators] rid:[0x225]</w:t>
      </w:r>
    </w:p>
    <w:p w14:paraId="4DE0FF4C" w14:textId="77777777" w:rsidR="00837027" w:rsidRPr="00837027" w:rsidRDefault="00837027" w:rsidP="00837027">
      <w:pPr>
        <w:spacing w:after="1" w:line="260" w:lineRule="auto"/>
        <w:ind w:left="-5" w:right="1119"/>
        <w:rPr>
          <w:b/>
          <w:bCs/>
          <w:u w:val="single"/>
        </w:rPr>
      </w:pPr>
    </w:p>
    <w:p w14:paraId="4BAEDECD" w14:textId="77777777" w:rsidR="00837027" w:rsidRPr="00837027" w:rsidRDefault="00837027" w:rsidP="00837027">
      <w:pPr>
        <w:spacing w:after="1" w:line="260" w:lineRule="auto"/>
        <w:ind w:left="-5" w:right="1119"/>
        <w:rPr>
          <w:b/>
          <w:bCs/>
          <w:u w:val="single"/>
        </w:rPr>
      </w:pPr>
      <w:r w:rsidRPr="00837027">
        <w:rPr>
          <w:b/>
          <w:bCs/>
          <w:u w:val="single"/>
        </w:rPr>
        <w:t>[+</w:t>
      </w:r>
      <w:proofErr w:type="gramStart"/>
      <w:r w:rsidRPr="00837027">
        <w:rPr>
          <w:b/>
          <w:bCs/>
          <w:u w:val="single"/>
        </w:rPr>
        <w:t>]  Getting</w:t>
      </w:r>
      <w:proofErr w:type="gramEnd"/>
      <w:r w:rsidRPr="00837027">
        <w:rPr>
          <w:b/>
          <w:bCs/>
          <w:u w:val="single"/>
        </w:rPr>
        <w:t xml:space="preserve"> </w:t>
      </w:r>
      <w:proofErr w:type="spellStart"/>
      <w:r w:rsidRPr="00837027">
        <w:rPr>
          <w:b/>
          <w:bCs/>
          <w:u w:val="single"/>
        </w:rPr>
        <w:t>builtin</w:t>
      </w:r>
      <w:proofErr w:type="spellEnd"/>
      <w:r w:rsidRPr="00837027">
        <w:rPr>
          <w:b/>
          <w:bCs/>
          <w:u w:val="single"/>
        </w:rPr>
        <w:t xml:space="preserve"> group memberships:                                                                                                                                                                           </w:t>
      </w:r>
    </w:p>
    <w:p w14:paraId="0EA6304C"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18979493" w14:textId="77777777" w:rsidR="00837027" w:rsidRPr="00837027" w:rsidRDefault="00837027" w:rsidP="00837027">
      <w:pPr>
        <w:spacing w:after="1" w:line="260" w:lineRule="auto"/>
        <w:ind w:left="-5" w:right="1119"/>
        <w:rPr>
          <w:b/>
          <w:bCs/>
          <w:u w:val="single"/>
        </w:rPr>
      </w:pPr>
      <w:r w:rsidRPr="00837027">
        <w:rPr>
          <w:b/>
          <w:bCs/>
          <w:u w:val="single"/>
        </w:rPr>
        <w:t xml:space="preserve">Group: Administrators' (RID: 544) has member: UADCWNET\Domain Admins                                                                                                                                              </w:t>
      </w:r>
    </w:p>
    <w:p w14:paraId="0A2B9164" w14:textId="77777777" w:rsidR="00837027" w:rsidRPr="00837027" w:rsidRDefault="00837027" w:rsidP="00837027">
      <w:pPr>
        <w:spacing w:after="1" w:line="260" w:lineRule="auto"/>
        <w:ind w:left="-5" w:right="1119"/>
        <w:rPr>
          <w:b/>
          <w:bCs/>
          <w:u w:val="single"/>
        </w:rPr>
      </w:pPr>
      <w:r w:rsidRPr="00837027">
        <w:rPr>
          <w:b/>
          <w:bCs/>
          <w:u w:val="single"/>
        </w:rPr>
        <w:t>Group: Administrators' (RID: 544) has member: UADCWNET\Enterprise Admins</w:t>
      </w:r>
    </w:p>
    <w:p w14:paraId="44754F77" w14:textId="77777777" w:rsidR="00837027" w:rsidRPr="00837027" w:rsidRDefault="00837027" w:rsidP="00837027">
      <w:pPr>
        <w:spacing w:after="1" w:line="260" w:lineRule="auto"/>
        <w:ind w:left="-5" w:right="1119"/>
        <w:rPr>
          <w:b/>
          <w:bCs/>
          <w:u w:val="single"/>
        </w:rPr>
      </w:pPr>
      <w:r w:rsidRPr="00837027">
        <w:rPr>
          <w:b/>
          <w:bCs/>
          <w:u w:val="single"/>
        </w:rPr>
        <w:t>Group: Administrators' (RID: 544) has member: UADCWNET\Administrator</w:t>
      </w:r>
    </w:p>
    <w:p w14:paraId="63767387" w14:textId="77777777" w:rsidR="00837027" w:rsidRPr="00837027" w:rsidRDefault="00837027" w:rsidP="00837027">
      <w:pPr>
        <w:spacing w:after="1" w:line="260" w:lineRule="auto"/>
        <w:ind w:left="-5" w:right="1119"/>
        <w:rPr>
          <w:b/>
          <w:bCs/>
          <w:u w:val="single"/>
        </w:rPr>
      </w:pPr>
      <w:r w:rsidRPr="00837027">
        <w:rPr>
          <w:b/>
          <w:bCs/>
          <w:u w:val="single"/>
        </w:rPr>
        <w:t>Group: Guests' (RID: 546) has member: UADCWNET\Guest</w:t>
      </w:r>
    </w:p>
    <w:p w14:paraId="523AE014" w14:textId="77777777" w:rsidR="00837027" w:rsidRPr="00837027" w:rsidRDefault="00837027" w:rsidP="00837027">
      <w:pPr>
        <w:spacing w:after="1" w:line="260" w:lineRule="auto"/>
        <w:ind w:left="-5" w:right="1119"/>
        <w:rPr>
          <w:b/>
          <w:bCs/>
          <w:u w:val="single"/>
        </w:rPr>
      </w:pPr>
      <w:r w:rsidRPr="00837027">
        <w:rPr>
          <w:b/>
          <w:bCs/>
          <w:u w:val="single"/>
        </w:rPr>
        <w:t>Group: Guests' (RID: 546) has member: UADCWNET\Domain Guests</w:t>
      </w:r>
    </w:p>
    <w:p w14:paraId="37B33788" w14:textId="77777777" w:rsidR="00837027" w:rsidRPr="00837027" w:rsidRDefault="00837027" w:rsidP="00837027">
      <w:pPr>
        <w:spacing w:after="1" w:line="260" w:lineRule="auto"/>
        <w:ind w:left="-5" w:right="1119"/>
        <w:rPr>
          <w:b/>
          <w:bCs/>
          <w:u w:val="single"/>
        </w:rPr>
      </w:pPr>
      <w:r w:rsidRPr="00837027">
        <w:rPr>
          <w:b/>
          <w:bCs/>
          <w:u w:val="single"/>
        </w:rPr>
        <w:t>Group: Windows Authorization Access Group' (RID: 560) has member: NT AUTHORITY\ENTERPRISE DOMAIN CONTROLLERS</w:t>
      </w:r>
    </w:p>
    <w:p w14:paraId="71663532" w14:textId="77777777" w:rsidR="00837027" w:rsidRPr="00837027" w:rsidRDefault="00837027" w:rsidP="00837027">
      <w:pPr>
        <w:spacing w:after="1" w:line="260" w:lineRule="auto"/>
        <w:ind w:left="-5" w:right="1119"/>
        <w:rPr>
          <w:b/>
          <w:bCs/>
          <w:u w:val="single"/>
        </w:rPr>
      </w:pPr>
      <w:r w:rsidRPr="00837027">
        <w:rPr>
          <w:b/>
          <w:bCs/>
          <w:u w:val="single"/>
        </w:rPr>
        <w:t>Group: IIS_IUSRS' (RID: 568) has member: NT AUTHORITY\IUSR</w:t>
      </w:r>
    </w:p>
    <w:p w14:paraId="7913A25E" w14:textId="77777777" w:rsidR="00837027" w:rsidRPr="00837027" w:rsidRDefault="00837027" w:rsidP="00837027">
      <w:pPr>
        <w:spacing w:after="1" w:line="260" w:lineRule="auto"/>
        <w:ind w:left="-5" w:right="1119"/>
        <w:rPr>
          <w:b/>
          <w:bCs/>
          <w:u w:val="single"/>
        </w:rPr>
      </w:pPr>
      <w:r w:rsidRPr="00837027">
        <w:rPr>
          <w:b/>
          <w:bCs/>
          <w:u w:val="single"/>
        </w:rPr>
        <w:t>Group: Users' (RID: 545) has member: UADCWNET\Domain Users</w:t>
      </w:r>
    </w:p>
    <w:p w14:paraId="0148DCE0" w14:textId="77777777" w:rsidR="00837027" w:rsidRPr="00837027" w:rsidRDefault="00837027" w:rsidP="00837027">
      <w:pPr>
        <w:spacing w:after="1" w:line="260" w:lineRule="auto"/>
        <w:ind w:left="-5" w:right="1119"/>
        <w:rPr>
          <w:b/>
          <w:bCs/>
          <w:u w:val="single"/>
        </w:rPr>
      </w:pPr>
      <w:r w:rsidRPr="00837027">
        <w:rPr>
          <w:b/>
          <w:bCs/>
          <w:u w:val="single"/>
        </w:rPr>
        <w:t>Group: Users' (RID: 545) has member: NT AUTHORITY\Authenticated Users</w:t>
      </w:r>
    </w:p>
    <w:p w14:paraId="634E2011" w14:textId="77777777" w:rsidR="00837027" w:rsidRPr="00837027" w:rsidRDefault="00837027" w:rsidP="00837027">
      <w:pPr>
        <w:spacing w:after="1" w:line="260" w:lineRule="auto"/>
        <w:ind w:left="-5" w:right="1119"/>
        <w:rPr>
          <w:b/>
          <w:bCs/>
          <w:u w:val="single"/>
        </w:rPr>
      </w:pPr>
      <w:r w:rsidRPr="00837027">
        <w:rPr>
          <w:b/>
          <w:bCs/>
          <w:u w:val="single"/>
        </w:rPr>
        <w:t>Group: Users' (RID: 545) has member: NT AUTHORITY\INTERACTIVE</w:t>
      </w:r>
    </w:p>
    <w:p w14:paraId="473109D6" w14:textId="77777777" w:rsidR="00837027" w:rsidRPr="00837027" w:rsidRDefault="00837027" w:rsidP="00837027">
      <w:pPr>
        <w:spacing w:after="1" w:line="260" w:lineRule="auto"/>
        <w:ind w:left="-5" w:right="1119"/>
        <w:rPr>
          <w:b/>
          <w:bCs/>
          <w:u w:val="single"/>
        </w:rPr>
      </w:pPr>
      <w:r w:rsidRPr="00837027">
        <w:rPr>
          <w:b/>
          <w:bCs/>
          <w:u w:val="single"/>
        </w:rPr>
        <w:t>Group: Pre-Windows 2000 Compatible Access' (RID: 554) has member: NT AUTHORITY\Authenticated Users</w:t>
      </w:r>
    </w:p>
    <w:p w14:paraId="3F533DFE" w14:textId="77777777" w:rsidR="00837027" w:rsidRPr="00837027" w:rsidRDefault="00837027" w:rsidP="00837027">
      <w:pPr>
        <w:spacing w:after="1" w:line="260" w:lineRule="auto"/>
        <w:ind w:left="-5" w:right="1119"/>
        <w:rPr>
          <w:b/>
          <w:bCs/>
          <w:u w:val="single"/>
        </w:rPr>
      </w:pPr>
    </w:p>
    <w:p w14:paraId="777E1EA6" w14:textId="77777777" w:rsidR="00837027" w:rsidRPr="00837027" w:rsidRDefault="00837027" w:rsidP="00837027">
      <w:pPr>
        <w:spacing w:after="1" w:line="260" w:lineRule="auto"/>
        <w:ind w:left="-5" w:right="1119"/>
        <w:rPr>
          <w:b/>
          <w:bCs/>
          <w:u w:val="single"/>
        </w:rPr>
      </w:pPr>
      <w:r w:rsidRPr="00837027">
        <w:rPr>
          <w:b/>
          <w:bCs/>
          <w:u w:val="single"/>
        </w:rPr>
        <w:t>[+</w:t>
      </w:r>
      <w:proofErr w:type="gramStart"/>
      <w:r w:rsidRPr="00837027">
        <w:rPr>
          <w:b/>
          <w:bCs/>
          <w:u w:val="single"/>
        </w:rPr>
        <w:t>]  Getting</w:t>
      </w:r>
      <w:proofErr w:type="gramEnd"/>
      <w:r w:rsidRPr="00837027">
        <w:rPr>
          <w:b/>
          <w:bCs/>
          <w:u w:val="single"/>
        </w:rPr>
        <w:t xml:space="preserve"> local groups:                                                                                                                                                                                        </w:t>
      </w:r>
    </w:p>
    <w:p w14:paraId="3C6ABD4B"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65ECAACE"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 xml:space="preserve">Cert Publishers] rid:[0x205]                                                                                                                                                                               </w:t>
      </w:r>
    </w:p>
    <w:p w14:paraId="43618265"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RAS and IAS Servers] rid:[0x229]</w:t>
      </w:r>
    </w:p>
    <w:p w14:paraId="0ED42334"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Allowed RODC Password Replication Group] rid:[0x23b]</w:t>
      </w:r>
    </w:p>
    <w:p w14:paraId="7B57327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Denied RODC Password Replication Group] rid:[0x23c]</w:t>
      </w:r>
    </w:p>
    <w:p w14:paraId="5B370DDD"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spellStart"/>
      <w:proofErr w:type="gramEnd"/>
      <w:r w:rsidRPr="00837027">
        <w:rPr>
          <w:b/>
          <w:bCs/>
          <w:u w:val="single"/>
        </w:rPr>
        <w:t>DnsAdmins</w:t>
      </w:r>
      <w:proofErr w:type="spellEnd"/>
      <w:r w:rsidRPr="00837027">
        <w:rPr>
          <w:b/>
          <w:bCs/>
          <w:u w:val="single"/>
        </w:rPr>
        <w:t>] rid:[0x44d]</w:t>
      </w:r>
    </w:p>
    <w:p w14:paraId="6A1BB804" w14:textId="77777777" w:rsidR="00837027" w:rsidRPr="00837027" w:rsidRDefault="00837027" w:rsidP="00837027">
      <w:pPr>
        <w:spacing w:after="1" w:line="260" w:lineRule="auto"/>
        <w:ind w:left="-5" w:right="1119"/>
        <w:rPr>
          <w:b/>
          <w:bCs/>
          <w:u w:val="single"/>
        </w:rPr>
      </w:pPr>
    </w:p>
    <w:p w14:paraId="446F5E66" w14:textId="77777777" w:rsidR="00837027" w:rsidRPr="00837027" w:rsidRDefault="00837027" w:rsidP="00837027">
      <w:pPr>
        <w:spacing w:after="1" w:line="260" w:lineRule="auto"/>
        <w:ind w:left="-5" w:right="1119"/>
        <w:rPr>
          <w:b/>
          <w:bCs/>
          <w:u w:val="single"/>
        </w:rPr>
      </w:pPr>
      <w:r w:rsidRPr="00837027">
        <w:rPr>
          <w:b/>
          <w:bCs/>
          <w:u w:val="single"/>
        </w:rPr>
        <w:t>[+</w:t>
      </w:r>
      <w:proofErr w:type="gramStart"/>
      <w:r w:rsidRPr="00837027">
        <w:rPr>
          <w:b/>
          <w:bCs/>
          <w:u w:val="single"/>
        </w:rPr>
        <w:t>]  Getting</w:t>
      </w:r>
      <w:proofErr w:type="gramEnd"/>
      <w:r w:rsidRPr="00837027">
        <w:rPr>
          <w:b/>
          <w:bCs/>
          <w:u w:val="single"/>
        </w:rPr>
        <w:t xml:space="preserve"> local group memberships:                                                                                                                                                                             </w:t>
      </w:r>
    </w:p>
    <w:p w14:paraId="7F854CF0"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37E583E1" w14:textId="77777777" w:rsidR="00837027" w:rsidRPr="00837027" w:rsidRDefault="00837027" w:rsidP="00837027">
      <w:pPr>
        <w:spacing w:after="1" w:line="260" w:lineRule="auto"/>
        <w:ind w:left="-5" w:right="1119"/>
        <w:rPr>
          <w:b/>
          <w:bCs/>
          <w:u w:val="single"/>
        </w:rPr>
      </w:pPr>
      <w:r w:rsidRPr="00837027">
        <w:rPr>
          <w:b/>
          <w:bCs/>
          <w:u w:val="single"/>
        </w:rPr>
        <w:t xml:space="preserve">Group: </w:t>
      </w:r>
      <w:proofErr w:type="spellStart"/>
      <w:r w:rsidRPr="00837027">
        <w:rPr>
          <w:b/>
          <w:bCs/>
          <w:u w:val="single"/>
        </w:rPr>
        <w:t>DnsAdmins</w:t>
      </w:r>
      <w:proofErr w:type="spellEnd"/>
      <w:r w:rsidRPr="00837027">
        <w:rPr>
          <w:b/>
          <w:bCs/>
          <w:u w:val="single"/>
        </w:rPr>
        <w:t xml:space="preserve">' (RID: 1101) has member: UADCWNET\W.Holt                                                                                                                                                         </w:t>
      </w:r>
    </w:p>
    <w:p w14:paraId="7B012FC4" w14:textId="77777777" w:rsidR="00837027" w:rsidRPr="00837027" w:rsidRDefault="00837027" w:rsidP="00837027">
      <w:pPr>
        <w:spacing w:after="1" w:line="260" w:lineRule="auto"/>
        <w:ind w:left="-5" w:right="1119"/>
        <w:rPr>
          <w:b/>
          <w:bCs/>
          <w:u w:val="single"/>
        </w:rPr>
      </w:pPr>
      <w:r w:rsidRPr="00837027">
        <w:rPr>
          <w:b/>
          <w:bCs/>
          <w:u w:val="single"/>
        </w:rPr>
        <w:lastRenderedPageBreak/>
        <w:t>Group: Denied RODC Password Replication Group' (RID: 572) has member: UADCWNET\Cert Publishers</w:t>
      </w:r>
    </w:p>
    <w:p w14:paraId="77927B05"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UADCWNET\Domain Admins</w:t>
      </w:r>
    </w:p>
    <w:p w14:paraId="498662BB"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UADCWNET\Schema Admins</w:t>
      </w:r>
    </w:p>
    <w:p w14:paraId="438679C6"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UADCWNET\Enterprise Admins</w:t>
      </w:r>
    </w:p>
    <w:p w14:paraId="18FA729B"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UADCWNET\Group Policy Creator Owners</w:t>
      </w:r>
    </w:p>
    <w:p w14:paraId="5B0B5755"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w:t>
      </w:r>
      <w:proofErr w:type="spellStart"/>
      <w:r w:rsidRPr="00837027">
        <w:rPr>
          <w:b/>
          <w:bCs/>
          <w:u w:val="single"/>
        </w:rPr>
        <w:t>krbtgt</w:t>
      </w:r>
      <w:proofErr w:type="spellEnd"/>
    </w:p>
    <w:p w14:paraId="5D224C77"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UADCWNET\Domain Controllers</w:t>
      </w:r>
    </w:p>
    <w:p w14:paraId="07DC635A" w14:textId="77777777" w:rsidR="00837027" w:rsidRPr="00837027" w:rsidRDefault="00837027" w:rsidP="00837027">
      <w:pPr>
        <w:spacing w:after="1" w:line="260" w:lineRule="auto"/>
        <w:ind w:left="-5" w:right="1119"/>
        <w:rPr>
          <w:b/>
          <w:bCs/>
          <w:u w:val="single"/>
        </w:rPr>
      </w:pPr>
      <w:r w:rsidRPr="00837027">
        <w:rPr>
          <w:b/>
          <w:bCs/>
          <w:u w:val="single"/>
        </w:rPr>
        <w:t>Group: Denied RODC Password Replication Group' (RID: 572) has member: UADCWNET\Read-only Domain Controllers</w:t>
      </w:r>
    </w:p>
    <w:p w14:paraId="2CDC1950" w14:textId="77777777" w:rsidR="00837027" w:rsidRPr="00837027" w:rsidRDefault="00837027" w:rsidP="00837027">
      <w:pPr>
        <w:spacing w:after="1" w:line="260" w:lineRule="auto"/>
        <w:ind w:left="-5" w:right="1119"/>
        <w:rPr>
          <w:b/>
          <w:bCs/>
          <w:u w:val="single"/>
        </w:rPr>
      </w:pPr>
    </w:p>
    <w:p w14:paraId="12C3CC96" w14:textId="77777777" w:rsidR="00837027" w:rsidRPr="00837027" w:rsidRDefault="00837027" w:rsidP="00837027">
      <w:pPr>
        <w:spacing w:after="1" w:line="260" w:lineRule="auto"/>
        <w:ind w:left="-5" w:right="1119"/>
        <w:rPr>
          <w:b/>
          <w:bCs/>
          <w:u w:val="single"/>
        </w:rPr>
      </w:pPr>
      <w:r w:rsidRPr="00837027">
        <w:rPr>
          <w:b/>
          <w:bCs/>
          <w:u w:val="single"/>
        </w:rPr>
        <w:t>[+</w:t>
      </w:r>
      <w:proofErr w:type="gramStart"/>
      <w:r w:rsidRPr="00837027">
        <w:rPr>
          <w:b/>
          <w:bCs/>
          <w:u w:val="single"/>
        </w:rPr>
        <w:t>]  Getting</w:t>
      </w:r>
      <w:proofErr w:type="gramEnd"/>
      <w:r w:rsidRPr="00837027">
        <w:rPr>
          <w:b/>
          <w:bCs/>
          <w:u w:val="single"/>
        </w:rPr>
        <w:t xml:space="preserve"> domain groups:                                                                                                                                                                                       </w:t>
      </w:r>
    </w:p>
    <w:p w14:paraId="7C8C44A5"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2C3269F3"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 xml:space="preserve">Enterprise Read-only Domain Controllers] rid:[0x1f2]                                                                                                                                                       </w:t>
      </w:r>
    </w:p>
    <w:p w14:paraId="25175A6F"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Domain Admins] rid:[0x200]</w:t>
      </w:r>
    </w:p>
    <w:p w14:paraId="0BF50EEC"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Domain Users] rid:[0x201]</w:t>
      </w:r>
    </w:p>
    <w:p w14:paraId="534A28DC"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Domain Guests] rid:[0x202]</w:t>
      </w:r>
    </w:p>
    <w:p w14:paraId="5F0E517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Domain Computers] rid:[0x203]</w:t>
      </w:r>
    </w:p>
    <w:p w14:paraId="43574DDE"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Domain Controllers] rid:[0x204]</w:t>
      </w:r>
    </w:p>
    <w:p w14:paraId="0753141F"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Schema Admins] rid:[0x206]</w:t>
      </w:r>
    </w:p>
    <w:p w14:paraId="19378DE8"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Enterprise Admins] rid:[0x207]</w:t>
      </w:r>
    </w:p>
    <w:p w14:paraId="034BA9F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Group Policy Creator Owners] rid:[0x208]</w:t>
      </w:r>
    </w:p>
    <w:p w14:paraId="08C33FEC"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Read-only Domain Controllers] rid:[0x209]</w:t>
      </w:r>
    </w:p>
    <w:p w14:paraId="4577EB25"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Cloneable Domain Controllers] rid:[0x20a]</w:t>
      </w:r>
    </w:p>
    <w:p w14:paraId="2484D3EF"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Protected Users] rid:[0x20d]</w:t>
      </w:r>
    </w:p>
    <w:p w14:paraId="16C338CA"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Key Admins] rid:[0x20e]</w:t>
      </w:r>
    </w:p>
    <w:p w14:paraId="5A66635D"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Enterprise Key Admins] rid:[0x20f]</w:t>
      </w:r>
    </w:p>
    <w:p w14:paraId="24FED9A7"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spellStart"/>
      <w:proofErr w:type="gramEnd"/>
      <w:r w:rsidRPr="00837027">
        <w:rPr>
          <w:b/>
          <w:bCs/>
          <w:u w:val="single"/>
        </w:rPr>
        <w:t>DnsUpdateProxy</w:t>
      </w:r>
      <w:proofErr w:type="spellEnd"/>
      <w:r w:rsidRPr="00837027">
        <w:rPr>
          <w:b/>
          <w:bCs/>
          <w:u w:val="single"/>
        </w:rPr>
        <w:t>] rid:[0x44e]</w:t>
      </w:r>
    </w:p>
    <w:p w14:paraId="5FF0A09A"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Human Resources] rid:[0x44f]</w:t>
      </w:r>
    </w:p>
    <w:p w14:paraId="2D4E11FB"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Legal] rid:[0x450]</w:t>
      </w:r>
    </w:p>
    <w:p w14:paraId="2714A273"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Finance] rid:[0x451]</w:t>
      </w:r>
    </w:p>
    <w:p w14:paraId="5DA8EE91"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Engineering] rid:[0x452]</w:t>
      </w:r>
    </w:p>
    <w:p w14:paraId="34D513E2"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Sales] rid:[0x453]</w:t>
      </w:r>
    </w:p>
    <w:p w14:paraId="6D688B75" w14:textId="77777777" w:rsidR="00837027" w:rsidRPr="00837027" w:rsidRDefault="00837027" w:rsidP="00837027">
      <w:pPr>
        <w:spacing w:after="1" w:line="260" w:lineRule="auto"/>
        <w:ind w:left="-5" w:right="1119"/>
        <w:rPr>
          <w:b/>
          <w:bCs/>
          <w:u w:val="single"/>
        </w:rPr>
      </w:pPr>
      <w:proofErr w:type="gramStart"/>
      <w:r w:rsidRPr="00837027">
        <w:rPr>
          <w:b/>
          <w:bCs/>
          <w:u w:val="single"/>
        </w:rPr>
        <w:t>group:[</w:t>
      </w:r>
      <w:proofErr w:type="gramEnd"/>
      <w:r w:rsidRPr="00837027">
        <w:rPr>
          <w:b/>
          <w:bCs/>
          <w:u w:val="single"/>
        </w:rPr>
        <w:t>Information Technology] rid:[0x454]</w:t>
      </w:r>
    </w:p>
    <w:p w14:paraId="5EBAF6D9" w14:textId="77777777" w:rsidR="00837027" w:rsidRPr="00837027" w:rsidRDefault="00837027" w:rsidP="00837027">
      <w:pPr>
        <w:spacing w:after="1" w:line="260" w:lineRule="auto"/>
        <w:ind w:left="-5" w:right="1119"/>
        <w:rPr>
          <w:b/>
          <w:bCs/>
          <w:u w:val="single"/>
        </w:rPr>
      </w:pPr>
    </w:p>
    <w:p w14:paraId="459CB9AD" w14:textId="77777777" w:rsidR="00837027" w:rsidRPr="00837027" w:rsidRDefault="00837027" w:rsidP="00837027">
      <w:pPr>
        <w:spacing w:after="1" w:line="260" w:lineRule="auto"/>
        <w:ind w:left="-5" w:right="1119"/>
        <w:rPr>
          <w:b/>
          <w:bCs/>
          <w:u w:val="single"/>
        </w:rPr>
      </w:pPr>
      <w:r w:rsidRPr="00837027">
        <w:rPr>
          <w:b/>
          <w:bCs/>
          <w:u w:val="single"/>
        </w:rPr>
        <w:t>[+</w:t>
      </w:r>
      <w:proofErr w:type="gramStart"/>
      <w:r w:rsidRPr="00837027">
        <w:rPr>
          <w:b/>
          <w:bCs/>
          <w:u w:val="single"/>
        </w:rPr>
        <w:t>]  Getting</w:t>
      </w:r>
      <w:proofErr w:type="gramEnd"/>
      <w:r w:rsidRPr="00837027">
        <w:rPr>
          <w:b/>
          <w:bCs/>
          <w:u w:val="single"/>
        </w:rPr>
        <w:t xml:space="preserve"> domain group memberships:                                                                                                                                                                            </w:t>
      </w:r>
    </w:p>
    <w:p w14:paraId="288BE955"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1A83204C"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krbtgt</w:t>
      </w:r>
      <w:proofErr w:type="spellEnd"/>
      <w:r w:rsidRPr="00837027">
        <w:rPr>
          <w:b/>
          <w:bCs/>
          <w:u w:val="single"/>
        </w:rPr>
        <w:t xml:space="preserve">                                                                                                                                                      </w:t>
      </w:r>
    </w:p>
    <w:p w14:paraId="337AC2DA" w14:textId="77777777" w:rsidR="00837027" w:rsidRPr="00837027" w:rsidRDefault="00837027" w:rsidP="00837027">
      <w:pPr>
        <w:spacing w:after="1" w:line="260" w:lineRule="auto"/>
        <w:ind w:left="-5" w:right="1119"/>
        <w:rPr>
          <w:b/>
          <w:bCs/>
          <w:u w:val="single"/>
        </w:rPr>
      </w:pPr>
      <w:r w:rsidRPr="00837027">
        <w:rPr>
          <w:b/>
          <w:bCs/>
          <w:u w:val="single"/>
        </w:rPr>
        <w:lastRenderedPageBreak/>
        <w:t>Group: 'Domain Users' (RID: 513) has member: UADCWNET\Administrator</w:t>
      </w:r>
    </w:p>
    <w:p w14:paraId="0791E45D"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UADCWNET\test</w:t>
      </w:r>
    </w:p>
    <w:p w14:paraId="02F27BFC"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K.Thompson</w:t>
      </w:r>
      <w:proofErr w:type="spellEnd"/>
    </w:p>
    <w:p w14:paraId="2B8B2EDE"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V.Nelson</w:t>
      </w:r>
      <w:proofErr w:type="spellEnd"/>
    </w:p>
    <w:p w14:paraId="1591B699"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L.Gill</w:t>
      </w:r>
      <w:proofErr w:type="spellEnd"/>
    </w:p>
    <w:p w14:paraId="1216BBB0"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proofErr w:type="gramStart"/>
      <w:r w:rsidRPr="00837027">
        <w:rPr>
          <w:b/>
          <w:bCs/>
          <w:u w:val="single"/>
        </w:rPr>
        <w:t>N.May</w:t>
      </w:r>
      <w:proofErr w:type="spellEnd"/>
      <w:proofErr w:type="gramEnd"/>
    </w:p>
    <w:p w14:paraId="0D2B19F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UADCWNET\W.Holt</w:t>
      </w:r>
    </w:p>
    <w:p w14:paraId="498F059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J.Wheeler</w:t>
      </w:r>
      <w:proofErr w:type="spellEnd"/>
    </w:p>
    <w:p w14:paraId="0ED595C6"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F.Payne</w:t>
      </w:r>
      <w:proofErr w:type="spellEnd"/>
    </w:p>
    <w:p w14:paraId="32DF7757"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T.Oliver</w:t>
      </w:r>
      <w:proofErr w:type="spellEnd"/>
    </w:p>
    <w:p w14:paraId="41F2171A"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J.Poole</w:t>
      </w:r>
      <w:proofErr w:type="spellEnd"/>
    </w:p>
    <w:p w14:paraId="7F6D19C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N.Wells</w:t>
      </w:r>
      <w:proofErr w:type="spellEnd"/>
    </w:p>
    <w:p w14:paraId="17821519"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N.Hogan</w:t>
      </w:r>
      <w:proofErr w:type="spellEnd"/>
    </w:p>
    <w:p w14:paraId="74703007"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M.Adams</w:t>
      </w:r>
      <w:proofErr w:type="spellEnd"/>
    </w:p>
    <w:p w14:paraId="0EEF757B"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Y.Marshall</w:t>
      </w:r>
      <w:proofErr w:type="spellEnd"/>
    </w:p>
    <w:p w14:paraId="137AA9C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W.Wolfe</w:t>
      </w:r>
      <w:proofErr w:type="spellEnd"/>
    </w:p>
    <w:p w14:paraId="63CF222F"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A.Kennedy</w:t>
      </w:r>
      <w:proofErr w:type="spellEnd"/>
    </w:p>
    <w:p w14:paraId="1C5F537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T.Fuller</w:t>
      </w:r>
      <w:proofErr w:type="spellEnd"/>
    </w:p>
    <w:p w14:paraId="1011053F"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L.Washington</w:t>
      </w:r>
      <w:proofErr w:type="spellEnd"/>
    </w:p>
    <w:p w14:paraId="78030AA4"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S.Shelton</w:t>
      </w:r>
      <w:proofErr w:type="spellEnd"/>
    </w:p>
    <w:p w14:paraId="27BC1DBB"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J.Farmer</w:t>
      </w:r>
      <w:proofErr w:type="spellEnd"/>
    </w:p>
    <w:p w14:paraId="76CD54FD"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M.Paul</w:t>
      </w:r>
      <w:proofErr w:type="spellEnd"/>
    </w:p>
    <w:p w14:paraId="3E4267BE"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B.Wong</w:t>
      </w:r>
      <w:proofErr w:type="spellEnd"/>
    </w:p>
    <w:p w14:paraId="1492CB5A"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D.Ford</w:t>
      </w:r>
      <w:proofErr w:type="spellEnd"/>
    </w:p>
    <w:p w14:paraId="5E9001AD"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M.Daniel</w:t>
      </w:r>
      <w:proofErr w:type="spellEnd"/>
    </w:p>
    <w:p w14:paraId="559D3CB6"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D.Brooks</w:t>
      </w:r>
      <w:proofErr w:type="spellEnd"/>
    </w:p>
    <w:p w14:paraId="0C2EFD6B"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B.Rice</w:t>
      </w:r>
      <w:proofErr w:type="spellEnd"/>
    </w:p>
    <w:p w14:paraId="01BCA98C"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P.Powers</w:t>
      </w:r>
      <w:proofErr w:type="spellEnd"/>
    </w:p>
    <w:p w14:paraId="3DC111C3"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S.Wright</w:t>
      </w:r>
      <w:proofErr w:type="spellEnd"/>
    </w:p>
    <w:p w14:paraId="32D33EA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L.Williamson</w:t>
      </w:r>
      <w:proofErr w:type="spellEnd"/>
    </w:p>
    <w:p w14:paraId="6D16A0B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G.Malone</w:t>
      </w:r>
      <w:proofErr w:type="spellEnd"/>
    </w:p>
    <w:p w14:paraId="181FB052"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M.Harrington</w:t>
      </w:r>
      <w:proofErr w:type="spellEnd"/>
    </w:p>
    <w:p w14:paraId="12BC03BF"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H.Mclaughlin</w:t>
      </w:r>
      <w:proofErr w:type="spellEnd"/>
    </w:p>
    <w:p w14:paraId="51E87494"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G.Turner</w:t>
      </w:r>
      <w:proofErr w:type="spellEnd"/>
    </w:p>
    <w:p w14:paraId="5DCD2276"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P.Rodriquez</w:t>
      </w:r>
      <w:proofErr w:type="spellEnd"/>
    </w:p>
    <w:p w14:paraId="21AFFAC3"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L.Thornton</w:t>
      </w:r>
      <w:proofErr w:type="spellEnd"/>
    </w:p>
    <w:p w14:paraId="7733C1E9"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D.Murray</w:t>
      </w:r>
      <w:proofErr w:type="spellEnd"/>
    </w:p>
    <w:p w14:paraId="17A2F4E5"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A.Peters</w:t>
      </w:r>
      <w:proofErr w:type="spellEnd"/>
    </w:p>
    <w:p w14:paraId="6199A25F"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M.Padilla</w:t>
      </w:r>
      <w:proofErr w:type="spellEnd"/>
    </w:p>
    <w:p w14:paraId="5DF704A8"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J.Becker</w:t>
      </w:r>
      <w:proofErr w:type="spellEnd"/>
    </w:p>
    <w:p w14:paraId="687A7B51"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K.Perkins</w:t>
      </w:r>
      <w:proofErr w:type="spellEnd"/>
    </w:p>
    <w:p w14:paraId="3DD9CDE8"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M.Murphy</w:t>
      </w:r>
      <w:proofErr w:type="spellEnd"/>
    </w:p>
    <w:p w14:paraId="67BD244E"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S.Higgins</w:t>
      </w:r>
      <w:proofErr w:type="spellEnd"/>
    </w:p>
    <w:p w14:paraId="5E26BB2C"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B.Lewis</w:t>
      </w:r>
      <w:proofErr w:type="spellEnd"/>
    </w:p>
    <w:p w14:paraId="0EE763F9" w14:textId="77777777" w:rsidR="00837027" w:rsidRPr="00837027" w:rsidRDefault="00837027" w:rsidP="00837027">
      <w:pPr>
        <w:spacing w:after="1" w:line="260" w:lineRule="auto"/>
        <w:ind w:left="-5" w:right="1119"/>
        <w:rPr>
          <w:b/>
          <w:bCs/>
          <w:u w:val="single"/>
        </w:rPr>
      </w:pPr>
      <w:r w:rsidRPr="00837027">
        <w:rPr>
          <w:b/>
          <w:bCs/>
          <w:u w:val="single"/>
        </w:rPr>
        <w:lastRenderedPageBreak/>
        <w:t>Group: 'Domain Users' (RID: 513) has member: UADCWNET\</w:t>
      </w:r>
      <w:proofErr w:type="spellStart"/>
      <w:r w:rsidRPr="00837027">
        <w:rPr>
          <w:b/>
          <w:bCs/>
          <w:u w:val="single"/>
        </w:rPr>
        <w:t>F.Sanders</w:t>
      </w:r>
      <w:proofErr w:type="spellEnd"/>
    </w:p>
    <w:p w14:paraId="5DF30AE4"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R.Soto</w:t>
      </w:r>
      <w:proofErr w:type="spellEnd"/>
    </w:p>
    <w:p w14:paraId="4FF5B8F3"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I.Robinson</w:t>
      </w:r>
      <w:proofErr w:type="spellEnd"/>
    </w:p>
    <w:p w14:paraId="20C5203D"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B.Yates</w:t>
      </w:r>
      <w:proofErr w:type="spellEnd"/>
    </w:p>
    <w:p w14:paraId="45729575"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E.Frazier</w:t>
      </w:r>
      <w:proofErr w:type="spellEnd"/>
    </w:p>
    <w:p w14:paraId="57DC866A"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G.Francis</w:t>
      </w:r>
      <w:proofErr w:type="spellEnd"/>
    </w:p>
    <w:p w14:paraId="421D7357"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J.Shaw</w:t>
      </w:r>
      <w:proofErr w:type="spellEnd"/>
    </w:p>
    <w:p w14:paraId="7EDE9A7B" w14:textId="77777777" w:rsidR="00837027" w:rsidRPr="00837027" w:rsidRDefault="00837027" w:rsidP="00837027">
      <w:pPr>
        <w:spacing w:after="1" w:line="260" w:lineRule="auto"/>
        <w:ind w:left="-5" w:right="1119"/>
        <w:rPr>
          <w:b/>
          <w:bCs/>
          <w:u w:val="single"/>
        </w:rPr>
      </w:pPr>
      <w:r w:rsidRPr="00837027">
        <w:rPr>
          <w:b/>
          <w:bCs/>
          <w:u w:val="single"/>
        </w:rPr>
        <w:t>Group: 'Domain Users' (RID: 513) has member: UADCWNET\</w:t>
      </w:r>
      <w:proofErr w:type="spellStart"/>
      <w:r w:rsidRPr="00837027">
        <w:rPr>
          <w:b/>
          <w:bCs/>
          <w:u w:val="single"/>
        </w:rPr>
        <w:t>G.Adkins</w:t>
      </w:r>
      <w:proofErr w:type="spellEnd"/>
    </w:p>
    <w:p w14:paraId="3CD964A2" w14:textId="77777777" w:rsidR="00837027" w:rsidRPr="00837027" w:rsidRDefault="00837027" w:rsidP="00837027">
      <w:pPr>
        <w:spacing w:after="1" w:line="260" w:lineRule="auto"/>
        <w:ind w:left="-5" w:right="1119"/>
        <w:rPr>
          <w:b/>
          <w:bCs/>
          <w:u w:val="single"/>
        </w:rPr>
      </w:pPr>
      <w:r w:rsidRPr="00837027">
        <w:rPr>
          <w:b/>
          <w:bCs/>
          <w:u w:val="single"/>
        </w:rPr>
        <w:t>Group: 'Domain Controllers' (RID: 516) has member: UADCWNET\SERVER1$</w:t>
      </w:r>
    </w:p>
    <w:p w14:paraId="7AF66FBE" w14:textId="77777777" w:rsidR="00837027" w:rsidRPr="00837027" w:rsidRDefault="00837027" w:rsidP="00837027">
      <w:pPr>
        <w:spacing w:after="1" w:line="260" w:lineRule="auto"/>
        <w:ind w:left="-5" w:right="1119"/>
        <w:rPr>
          <w:b/>
          <w:bCs/>
          <w:u w:val="single"/>
        </w:rPr>
      </w:pPr>
      <w:r w:rsidRPr="00837027">
        <w:rPr>
          <w:b/>
          <w:bCs/>
          <w:u w:val="single"/>
        </w:rPr>
        <w:t>Group: 'Domain Controllers' (RID: 516) has member: UADCWNET\SERVER2$</w:t>
      </w:r>
    </w:p>
    <w:p w14:paraId="5B29C482"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UADCWNET\marketplace$</w:t>
      </w:r>
    </w:p>
    <w:p w14:paraId="6C648C0F"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UADCWNET\pc28$</w:t>
      </w:r>
    </w:p>
    <w:p w14:paraId="685E1DAC"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UADCWNET\range86-130$</w:t>
      </w:r>
    </w:p>
    <w:p w14:paraId="7DA543FF"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UADCWNET\nt4$</w:t>
      </w:r>
    </w:p>
    <w:p w14:paraId="482E78C9"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UADCWNET\cust84$</w:t>
      </w:r>
    </w:p>
    <w:p w14:paraId="39DC8745"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devserver</w:t>
      </w:r>
      <w:proofErr w:type="spellEnd"/>
      <w:r w:rsidRPr="00837027">
        <w:rPr>
          <w:b/>
          <w:bCs/>
          <w:u w:val="single"/>
        </w:rPr>
        <w:t>$</w:t>
      </w:r>
    </w:p>
    <w:p w14:paraId="5C3E2A25"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UADCWNET\about$</w:t>
      </w:r>
    </w:p>
    <w:p w14:paraId="57E3C39A"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helponline</w:t>
      </w:r>
      <w:proofErr w:type="spellEnd"/>
      <w:r w:rsidRPr="00837027">
        <w:rPr>
          <w:b/>
          <w:bCs/>
          <w:u w:val="single"/>
        </w:rPr>
        <w:t>$</w:t>
      </w:r>
    </w:p>
    <w:p w14:paraId="57D3D5F1"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sanantonio</w:t>
      </w:r>
      <w:proofErr w:type="spellEnd"/>
      <w:r w:rsidRPr="00837027">
        <w:rPr>
          <w:b/>
          <w:bCs/>
          <w:u w:val="single"/>
        </w:rPr>
        <w:t>$</w:t>
      </w:r>
    </w:p>
    <w:p w14:paraId="74C36713"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UADCWNET\inbound$</w:t>
      </w:r>
    </w:p>
    <w:p w14:paraId="07562CA8"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UADCWNET\customer$</w:t>
      </w:r>
    </w:p>
    <w:p w14:paraId="0FFBDA1D"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ir</w:t>
      </w:r>
      <w:proofErr w:type="spellEnd"/>
      <w:r w:rsidRPr="00837027">
        <w:rPr>
          <w:b/>
          <w:bCs/>
          <w:u w:val="single"/>
        </w:rPr>
        <w:t>$</w:t>
      </w:r>
    </w:p>
    <w:p w14:paraId="4BEB3D09"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UADCWNET\announce$</w:t>
      </w:r>
    </w:p>
    <w:p w14:paraId="1A916C72"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UADCWNET\iris$</w:t>
      </w:r>
    </w:p>
    <w:p w14:paraId="57FA13A6"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UADCWNET\dev1$</w:t>
      </w:r>
    </w:p>
    <w:p w14:paraId="2FD0B706"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UADCWNET\cust24$</w:t>
      </w:r>
    </w:p>
    <w:p w14:paraId="750A3459"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UADCWNET\mx$</w:t>
      </w:r>
    </w:p>
    <w:p w14:paraId="23872C00"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vader</w:t>
      </w:r>
      <w:proofErr w:type="spellEnd"/>
      <w:r w:rsidRPr="00837027">
        <w:rPr>
          <w:b/>
          <w:bCs/>
          <w:u w:val="single"/>
        </w:rPr>
        <w:t>$</w:t>
      </w:r>
    </w:p>
    <w:p w14:paraId="13AFC49C"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UADCWNET\cust53$</w:t>
      </w:r>
    </w:p>
    <w:p w14:paraId="59164885"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UADCWNET\mv$</w:t>
      </w:r>
    </w:p>
    <w:p w14:paraId="46E90AD4"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UADCWNET\mickey$</w:t>
      </w:r>
    </w:p>
    <w:p w14:paraId="75515229"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ptld</w:t>
      </w:r>
      <w:proofErr w:type="spellEnd"/>
      <w:r w:rsidRPr="00837027">
        <w:rPr>
          <w:b/>
          <w:bCs/>
          <w:u w:val="single"/>
        </w:rPr>
        <w:t>$</w:t>
      </w:r>
    </w:p>
    <w:p w14:paraId="4BC9E55B"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UADCWNET\tool$</w:t>
      </w:r>
    </w:p>
    <w:p w14:paraId="1B70B4A5"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uninet</w:t>
      </w:r>
      <w:proofErr w:type="spellEnd"/>
      <w:r w:rsidRPr="00837027">
        <w:rPr>
          <w:b/>
          <w:bCs/>
          <w:u w:val="single"/>
        </w:rPr>
        <w:t>$</w:t>
      </w:r>
    </w:p>
    <w:p w14:paraId="4DCED696"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w:t>
      </w:r>
      <w:proofErr w:type="spellStart"/>
      <w:r w:rsidRPr="00837027">
        <w:rPr>
          <w:b/>
          <w:bCs/>
          <w:u w:val="single"/>
        </w:rPr>
        <w:t>houstin</w:t>
      </w:r>
      <w:proofErr w:type="spellEnd"/>
      <w:r w:rsidRPr="00837027">
        <w:rPr>
          <w:b/>
          <w:bCs/>
          <w:u w:val="single"/>
        </w:rPr>
        <w:t>$</w:t>
      </w:r>
    </w:p>
    <w:p w14:paraId="130B1E9F"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UADCWNET\CLIENT1$</w:t>
      </w:r>
    </w:p>
    <w:p w14:paraId="2CA28358"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UADCWNET\MSSQL1$</w:t>
      </w:r>
    </w:p>
    <w:p w14:paraId="719588AE"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UADCWNET\MSSQL2$</w:t>
      </w:r>
    </w:p>
    <w:p w14:paraId="10A96084"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UADCWNET\MSSQL3$</w:t>
      </w:r>
    </w:p>
    <w:p w14:paraId="4CE8719B"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UADCWNET\MSSQL4$</w:t>
      </w:r>
    </w:p>
    <w:p w14:paraId="0C5B365B"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UADCWNET\MSSQL5$</w:t>
      </w:r>
    </w:p>
    <w:p w14:paraId="2240FBE1"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UADCWNET\MSSQL6$</w:t>
      </w:r>
    </w:p>
    <w:p w14:paraId="320BB0C5"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UADCWNET\MSSQL7$</w:t>
      </w:r>
    </w:p>
    <w:p w14:paraId="05893ABB"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UADCWNET\MSSQL8$</w:t>
      </w:r>
    </w:p>
    <w:p w14:paraId="7C9EBE25" w14:textId="77777777" w:rsidR="00837027" w:rsidRPr="00837027" w:rsidRDefault="00837027" w:rsidP="00837027">
      <w:pPr>
        <w:spacing w:after="1" w:line="260" w:lineRule="auto"/>
        <w:ind w:left="-5" w:right="1119"/>
        <w:rPr>
          <w:b/>
          <w:bCs/>
          <w:u w:val="single"/>
        </w:rPr>
      </w:pPr>
      <w:r w:rsidRPr="00837027">
        <w:rPr>
          <w:b/>
          <w:bCs/>
          <w:u w:val="single"/>
        </w:rPr>
        <w:lastRenderedPageBreak/>
        <w:t>Group: 'Domain Computers' (RID: 515) has member: UADCWNET\MSSQL9$</w:t>
      </w:r>
    </w:p>
    <w:p w14:paraId="70F183B4" w14:textId="77777777" w:rsidR="00837027" w:rsidRPr="00837027" w:rsidRDefault="00837027" w:rsidP="00837027">
      <w:pPr>
        <w:spacing w:after="1" w:line="260" w:lineRule="auto"/>
        <w:ind w:left="-5" w:right="1119"/>
        <w:rPr>
          <w:b/>
          <w:bCs/>
          <w:u w:val="single"/>
        </w:rPr>
      </w:pPr>
      <w:r w:rsidRPr="00837027">
        <w:rPr>
          <w:b/>
          <w:bCs/>
          <w:u w:val="single"/>
        </w:rPr>
        <w:t>Group: 'Domain Computers' (RID: 515) has member: UADCWNET\MSSQL10$</w:t>
      </w:r>
    </w:p>
    <w:p w14:paraId="7C5690BD" w14:textId="77777777" w:rsidR="00837027" w:rsidRPr="00837027" w:rsidRDefault="00837027" w:rsidP="00837027">
      <w:pPr>
        <w:spacing w:after="1" w:line="260" w:lineRule="auto"/>
        <w:ind w:left="-5" w:right="1119"/>
        <w:rPr>
          <w:b/>
          <w:bCs/>
          <w:u w:val="single"/>
        </w:rPr>
      </w:pPr>
      <w:r w:rsidRPr="00837027">
        <w:rPr>
          <w:b/>
          <w:bCs/>
          <w:u w:val="single"/>
        </w:rPr>
        <w:t>Group: 'Information Technology' (RID: 1108) has member: UADCWNET\test</w:t>
      </w:r>
    </w:p>
    <w:p w14:paraId="1FFBA8B6" w14:textId="77777777" w:rsidR="00837027" w:rsidRPr="00837027" w:rsidRDefault="00837027" w:rsidP="00837027">
      <w:pPr>
        <w:spacing w:after="1" w:line="260" w:lineRule="auto"/>
        <w:ind w:left="-5" w:right="1119"/>
        <w:rPr>
          <w:b/>
          <w:bCs/>
          <w:u w:val="single"/>
        </w:rPr>
      </w:pPr>
      <w:r w:rsidRPr="00837027">
        <w:rPr>
          <w:b/>
          <w:bCs/>
          <w:u w:val="single"/>
        </w:rPr>
        <w:t>Group: 'Domain Guests' (RID: 514) has member: UADCWNET\Guest</w:t>
      </w:r>
    </w:p>
    <w:p w14:paraId="1483FFF3"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UADCWNET\Administrator</w:t>
      </w:r>
    </w:p>
    <w:p w14:paraId="26FEB8BD"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UADCWNET\W.Holt</w:t>
      </w:r>
    </w:p>
    <w:p w14:paraId="1501EBA0"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t>
      </w:r>
      <w:proofErr w:type="spellStart"/>
      <w:r w:rsidRPr="00837027">
        <w:rPr>
          <w:b/>
          <w:bCs/>
          <w:u w:val="single"/>
        </w:rPr>
        <w:t>L.Washington</w:t>
      </w:r>
      <w:proofErr w:type="spellEnd"/>
    </w:p>
    <w:p w14:paraId="05B91F1D"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t>
      </w:r>
      <w:proofErr w:type="spellStart"/>
      <w:r w:rsidRPr="00837027">
        <w:rPr>
          <w:b/>
          <w:bCs/>
          <w:u w:val="single"/>
        </w:rPr>
        <w:t>M.Padilla</w:t>
      </w:r>
      <w:proofErr w:type="spellEnd"/>
    </w:p>
    <w:p w14:paraId="29EB41AD"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t>
      </w:r>
      <w:proofErr w:type="spellStart"/>
      <w:r w:rsidRPr="00837027">
        <w:rPr>
          <w:b/>
          <w:bCs/>
          <w:u w:val="single"/>
        </w:rPr>
        <w:t>I.Robinson</w:t>
      </w:r>
      <w:proofErr w:type="spellEnd"/>
    </w:p>
    <w:p w14:paraId="41434EC8"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t>
      </w:r>
      <w:proofErr w:type="spellStart"/>
      <w:r w:rsidRPr="00837027">
        <w:rPr>
          <w:b/>
          <w:bCs/>
          <w:u w:val="single"/>
        </w:rPr>
        <w:t>B.Yates</w:t>
      </w:r>
      <w:proofErr w:type="spellEnd"/>
    </w:p>
    <w:p w14:paraId="4E322CB1" w14:textId="77777777" w:rsidR="00837027" w:rsidRPr="00837027" w:rsidRDefault="00837027" w:rsidP="00837027">
      <w:pPr>
        <w:spacing w:after="1" w:line="260" w:lineRule="auto"/>
        <w:ind w:left="-5" w:right="1119"/>
        <w:rPr>
          <w:b/>
          <w:bCs/>
          <w:u w:val="single"/>
        </w:rPr>
      </w:pPr>
      <w:r w:rsidRPr="00837027">
        <w:rPr>
          <w:b/>
          <w:bCs/>
          <w:u w:val="single"/>
        </w:rPr>
        <w:t>Group: 'Domain Admins' (RID: 512) has member: UADCWNET\</w:t>
      </w:r>
      <w:proofErr w:type="spellStart"/>
      <w:r w:rsidRPr="00837027">
        <w:rPr>
          <w:b/>
          <w:bCs/>
          <w:u w:val="single"/>
        </w:rPr>
        <w:t>J.Shaw</w:t>
      </w:r>
      <w:proofErr w:type="spellEnd"/>
    </w:p>
    <w:p w14:paraId="75E95A90" w14:textId="77777777" w:rsidR="00837027" w:rsidRPr="00837027" w:rsidRDefault="00837027" w:rsidP="00837027">
      <w:pPr>
        <w:spacing w:after="1" w:line="260" w:lineRule="auto"/>
        <w:ind w:left="-5" w:right="1119"/>
        <w:rPr>
          <w:b/>
          <w:bCs/>
          <w:u w:val="single"/>
        </w:rPr>
      </w:pPr>
      <w:r w:rsidRPr="00837027">
        <w:rPr>
          <w:b/>
          <w:bCs/>
          <w:u w:val="single"/>
        </w:rPr>
        <w:t>Group: 'Schema Admins' (RID: 518) has member: UADCWNET\Administrator</w:t>
      </w:r>
    </w:p>
    <w:p w14:paraId="14444578" w14:textId="77777777" w:rsidR="00837027" w:rsidRPr="00837027" w:rsidRDefault="00837027" w:rsidP="00837027">
      <w:pPr>
        <w:spacing w:after="1" w:line="260" w:lineRule="auto"/>
        <w:ind w:left="-5" w:right="1119"/>
        <w:rPr>
          <w:b/>
          <w:bCs/>
          <w:u w:val="single"/>
        </w:rPr>
      </w:pPr>
      <w:r w:rsidRPr="00837027">
        <w:rPr>
          <w:b/>
          <w:bCs/>
          <w:u w:val="single"/>
        </w:rPr>
        <w:t>Group: 'Enterprise Admins' (RID: 519) has member: UADCWNET\Administrator</w:t>
      </w:r>
    </w:p>
    <w:p w14:paraId="1A29C983" w14:textId="77777777" w:rsidR="00837027" w:rsidRPr="00837027" w:rsidRDefault="00837027" w:rsidP="00837027">
      <w:pPr>
        <w:spacing w:after="1" w:line="260" w:lineRule="auto"/>
        <w:ind w:left="-5" w:right="1119"/>
        <w:rPr>
          <w:b/>
          <w:bCs/>
          <w:u w:val="single"/>
        </w:rPr>
      </w:pPr>
      <w:r w:rsidRPr="00837027">
        <w:rPr>
          <w:b/>
          <w:bCs/>
          <w:u w:val="single"/>
        </w:rPr>
        <w:t>Group: 'Group Policy Creator Owners' (RID: 520) has member: UADCWNET\Administrator</w:t>
      </w:r>
    </w:p>
    <w:p w14:paraId="502473EA" w14:textId="77777777" w:rsidR="00837027" w:rsidRPr="00837027" w:rsidRDefault="00837027" w:rsidP="00837027">
      <w:pPr>
        <w:spacing w:after="1" w:line="260" w:lineRule="auto"/>
        <w:ind w:left="-5" w:right="1119"/>
        <w:rPr>
          <w:b/>
          <w:bCs/>
          <w:u w:val="single"/>
        </w:rPr>
      </w:pPr>
    </w:p>
    <w:p w14:paraId="217FC33B"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Users</w:t>
      </w:r>
      <w:proofErr w:type="gramEnd"/>
      <w:r w:rsidRPr="00837027">
        <w:rPr>
          <w:b/>
          <w:bCs/>
          <w:u w:val="single"/>
        </w:rPr>
        <w:t xml:space="preserve"> on 192.168.10.2 via RID cycling (RIDS: 500-550,1000-1050) )==================</w:t>
      </w:r>
    </w:p>
    <w:p w14:paraId="3D718580"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471B5BE3"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7FA0EBE0"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5B85FD77" w14:textId="77777777" w:rsidR="00837027" w:rsidRPr="00837027" w:rsidRDefault="00837027" w:rsidP="00837027">
      <w:pPr>
        <w:spacing w:after="1" w:line="260" w:lineRule="auto"/>
        <w:ind w:left="-5" w:right="1119"/>
        <w:rPr>
          <w:b/>
          <w:bCs/>
          <w:u w:val="single"/>
        </w:rPr>
      </w:pPr>
      <w:r w:rsidRPr="00837027">
        <w:rPr>
          <w:b/>
          <w:bCs/>
          <w:u w:val="single"/>
        </w:rPr>
        <w:t xml:space="preserve">S-1-5-21-2373017989-4057782597-2990666611                                                                                                                                                                         </w:t>
      </w:r>
    </w:p>
    <w:p w14:paraId="3E599945" w14:textId="77777777" w:rsidR="00837027" w:rsidRPr="00837027" w:rsidRDefault="00837027" w:rsidP="00837027">
      <w:pPr>
        <w:spacing w:after="1" w:line="260" w:lineRule="auto"/>
        <w:ind w:left="-5" w:right="1119"/>
        <w:rPr>
          <w:b/>
          <w:bCs/>
          <w:u w:val="single"/>
        </w:rPr>
      </w:pPr>
    </w:p>
    <w:p w14:paraId="0E59BA25"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2346DB42" w14:textId="77777777" w:rsidR="00837027" w:rsidRPr="00837027" w:rsidRDefault="00837027" w:rsidP="00837027">
      <w:pPr>
        <w:spacing w:after="1" w:line="260" w:lineRule="auto"/>
        <w:ind w:left="-5" w:right="1119"/>
        <w:rPr>
          <w:b/>
          <w:bCs/>
          <w:u w:val="single"/>
        </w:rPr>
      </w:pPr>
      <w:r w:rsidRPr="00837027">
        <w:rPr>
          <w:b/>
          <w:bCs/>
          <w:u w:val="single"/>
        </w:rPr>
        <w:t xml:space="preserve">S-1-5-21-2373017989-4057782597-2990666611                                                                                                                                                                         </w:t>
      </w:r>
    </w:p>
    <w:p w14:paraId="70564731" w14:textId="77777777" w:rsidR="00837027" w:rsidRPr="00837027" w:rsidRDefault="00837027" w:rsidP="00837027">
      <w:pPr>
        <w:spacing w:after="1" w:line="260" w:lineRule="auto"/>
        <w:ind w:left="-5" w:right="1119"/>
        <w:rPr>
          <w:b/>
          <w:bCs/>
          <w:u w:val="single"/>
        </w:rPr>
      </w:pPr>
    </w:p>
    <w:p w14:paraId="38F6294C"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569B243F"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18CA6459" w14:textId="77777777" w:rsidR="00837027" w:rsidRPr="00837027" w:rsidRDefault="00837027" w:rsidP="00837027">
      <w:pPr>
        <w:spacing w:after="1" w:line="260" w:lineRule="auto"/>
        <w:ind w:left="-5" w:right="1119"/>
        <w:rPr>
          <w:b/>
          <w:bCs/>
          <w:u w:val="single"/>
        </w:rPr>
      </w:pPr>
    </w:p>
    <w:p w14:paraId="27786D8B"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520F44B6"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2ECBE471" w14:textId="77777777" w:rsidR="00837027" w:rsidRPr="00837027" w:rsidRDefault="00837027" w:rsidP="00837027">
      <w:pPr>
        <w:spacing w:after="1" w:line="260" w:lineRule="auto"/>
        <w:ind w:left="-5" w:right="1119"/>
        <w:rPr>
          <w:b/>
          <w:bCs/>
          <w:u w:val="single"/>
        </w:rPr>
      </w:pPr>
    </w:p>
    <w:p w14:paraId="5F079339"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40A7D92F"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0243B3FF" w14:textId="77777777" w:rsidR="00837027" w:rsidRPr="00837027" w:rsidRDefault="00837027" w:rsidP="00837027">
      <w:pPr>
        <w:spacing w:after="1" w:line="260" w:lineRule="auto"/>
        <w:ind w:left="-5" w:right="1119"/>
        <w:rPr>
          <w:b/>
          <w:bCs/>
          <w:u w:val="single"/>
        </w:rPr>
      </w:pPr>
    </w:p>
    <w:p w14:paraId="7A5D01E5"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5D1E9A3D"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7A10043A" w14:textId="77777777" w:rsidR="00837027" w:rsidRPr="00837027" w:rsidRDefault="00837027" w:rsidP="00837027">
      <w:pPr>
        <w:spacing w:after="1" w:line="260" w:lineRule="auto"/>
        <w:ind w:left="-5" w:right="1119"/>
        <w:rPr>
          <w:b/>
          <w:bCs/>
          <w:u w:val="single"/>
        </w:rPr>
      </w:pPr>
    </w:p>
    <w:p w14:paraId="537F1EC1"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4ECBAB5A"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76798258" w14:textId="77777777" w:rsidR="00837027" w:rsidRPr="00837027" w:rsidRDefault="00837027" w:rsidP="00837027">
      <w:pPr>
        <w:spacing w:after="1" w:line="260" w:lineRule="auto"/>
        <w:ind w:left="-5" w:right="1119"/>
        <w:rPr>
          <w:b/>
          <w:bCs/>
          <w:u w:val="single"/>
        </w:rPr>
      </w:pPr>
    </w:p>
    <w:p w14:paraId="2E8A6454"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0E37B5D2" w14:textId="77777777" w:rsidR="00837027" w:rsidRPr="00837027" w:rsidRDefault="00837027" w:rsidP="00837027">
      <w:pPr>
        <w:spacing w:after="1" w:line="260" w:lineRule="auto"/>
        <w:ind w:left="-5" w:right="1119"/>
        <w:rPr>
          <w:b/>
          <w:bCs/>
          <w:u w:val="single"/>
        </w:rPr>
      </w:pPr>
      <w:r w:rsidRPr="00837027">
        <w:rPr>
          <w:b/>
          <w:bCs/>
          <w:u w:val="single"/>
        </w:rPr>
        <w:t xml:space="preserve">S-1-5-32                                                                                                                                                                                                          </w:t>
      </w:r>
    </w:p>
    <w:p w14:paraId="0A4701D3" w14:textId="77777777" w:rsidR="00837027" w:rsidRPr="00837027" w:rsidRDefault="00837027" w:rsidP="00837027">
      <w:pPr>
        <w:spacing w:after="1" w:line="260" w:lineRule="auto"/>
        <w:ind w:left="-5" w:right="1119"/>
        <w:rPr>
          <w:b/>
          <w:bCs/>
          <w:u w:val="single"/>
        </w:rPr>
      </w:pPr>
    </w:p>
    <w:p w14:paraId="611DA888"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49D7620A" w14:textId="77777777" w:rsidR="00837027" w:rsidRPr="00837027" w:rsidRDefault="00837027" w:rsidP="00837027">
      <w:pPr>
        <w:spacing w:after="1" w:line="260" w:lineRule="auto"/>
        <w:ind w:left="-5" w:right="1119"/>
        <w:rPr>
          <w:b/>
          <w:bCs/>
          <w:u w:val="single"/>
        </w:rPr>
      </w:pPr>
      <w:r w:rsidRPr="00837027">
        <w:rPr>
          <w:b/>
          <w:bCs/>
          <w:u w:val="single"/>
        </w:rPr>
        <w:lastRenderedPageBreak/>
        <w:t xml:space="preserve">S-1-5-32                                                                                                                                                                                                          </w:t>
      </w:r>
    </w:p>
    <w:p w14:paraId="66D90467" w14:textId="77777777" w:rsidR="00837027" w:rsidRPr="00837027" w:rsidRDefault="00837027" w:rsidP="00837027">
      <w:pPr>
        <w:spacing w:after="1" w:line="260" w:lineRule="auto"/>
        <w:ind w:left="-5" w:right="1119"/>
        <w:rPr>
          <w:b/>
          <w:bCs/>
          <w:u w:val="single"/>
        </w:rPr>
      </w:pPr>
    </w:p>
    <w:p w14:paraId="2E8ADD67" w14:textId="77777777" w:rsidR="00837027" w:rsidRPr="00837027" w:rsidRDefault="00837027" w:rsidP="00837027">
      <w:pPr>
        <w:spacing w:after="1" w:line="260" w:lineRule="auto"/>
        <w:ind w:left="-5" w:right="1119"/>
        <w:rPr>
          <w:b/>
          <w:bCs/>
          <w:u w:val="single"/>
        </w:rPr>
      </w:pPr>
      <w:r w:rsidRPr="00837027">
        <w:rPr>
          <w:b/>
          <w:bCs/>
          <w:u w:val="single"/>
        </w:rPr>
        <w:t xml:space="preserve">[I] Found new SID:                                                                                                                                                                                                </w:t>
      </w:r>
    </w:p>
    <w:p w14:paraId="205C872B" w14:textId="77777777" w:rsidR="00837027" w:rsidRPr="00837027" w:rsidRDefault="00837027" w:rsidP="00837027">
      <w:pPr>
        <w:spacing w:after="1" w:line="260" w:lineRule="auto"/>
        <w:ind w:left="-5" w:right="1119"/>
        <w:rPr>
          <w:b/>
          <w:bCs/>
          <w:u w:val="single"/>
        </w:rPr>
      </w:pPr>
      <w:r w:rsidRPr="00837027">
        <w:rPr>
          <w:b/>
          <w:bCs/>
          <w:u w:val="single"/>
        </w:rPr>
        <w:t xml:space="preserve">S-1-5-21-2373017989-4057782597-2990666611                                                                                                                                                                         </w:t>
      </w:r>
    </w:p>
    <w:p w14:paraId="18BA52CB" w14:textId="77777777" w:rsidR="00837027" w:rsidRPr="00837027" w:rsidRDefault="00837027" w:rsidP="00837027">
      <w:pPr>
        <w:spacing w:after="1" w:line="260" w:lineRule="auto"/>
        <w:ind w:left="-5" w:right="1119"/>
        <w:rPr>
          <w:b/>
          <w:bCs/>
          <w:u w:val="single"/>
        </w:rPr>
      </w:pPr>
    </w:p>
    <w:p w14:paraId="3F06E4E0" w14:textId="77777777" w:rsidR="00837027" w:rsidRPr="00837027" w:rsidRDefault="00837027" w:rsidP="00837027">
      <w:pPr>
        <w:spacing w:after="1" w:line="260" w:lineRule="auto"/>
        <w:ind w:left="-5" w:right="1119"/>
        <w:rPr>
          <w:b/>
          <w:bCs/>
          <w:u w:val="single"/>
        </w:rPr>
      </w:pPr>
      <w:r w:rsidRPr="00837027">
        <w:rPr>
          <w:b/>
          <w:bCs/>
          <w:u w:val="single"/>
        </w:rPr>
        <w:t>[+] Enumerating users using SID S-1-5-32 and logon username 'test', password '</w:t>
      </w:r>
      <w:proofErr w:type="gramStart"/>
      <w:r w:rsidRPr="00837027">
        <w:rPr>
          <w:b/>
          <w:bCs/>
          <w:u w:val="single"/>
        </w:rPr>
        <w:t>test123</w:t>
      </w:r>
      <w:proofErr w:type="gramEnd"/>
      <w:r w:rsidRPr="00837027">
        <w:rPr>
          <w:b/>
          <w:bCs/>
          <w:u w:val="single"/>
        </w:rPr>
        <w:t xml:space="preserve">'                                                                                                                            </w:t>
      </w:r>
    </w:p>
    <w:p w14:paraId="068748E2"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0F03C1F9" w14:textId="77777777" w:rsidR="00837027" w:rsidRPr="00837027" w:rsidRDefault="00837027" w:rsidP="00837027">
      <w:pPr>
        <w:spacing w:after="1" w:line="260" w:lineRule="auto"/>
        <w:ind w:left="-5" w:right="1119"/>
        <w:rPr>
          <w:b/>
          <w:bCs/>
          <w:u w:val="single"/>
        </w:rPr>
      </w:pPr>
      <w:r w:rsidRPr="00837027">
        <w:rPr>
          <w:b/>
          <w:bCs/>
          <w:u w:val="single"/>
        </w:rPr>
        <w:t xml:space="preserve">S-1-5-32-544 BUILTIN\Administrators (Local Group)                                                                                                                                                                 </w:t>
      </w:r>
    </w:p>
    <w:p w14:paraId="1E3525F5" w14:textId="77777777" w:rsidR="00837027" w:rsidRPr="00837027" w:rsidRDefault="00837027" w:rsidP="00837027">
      <w:pPr>
        <w:spacing w:after="1" w:line="260" w:lineRule="auto"/>
        <w:ind w:left="-5" w:right="1119"/>
        <w:rPr>
          <w:b/>
          <w:bCs/>
          <w:u w:val="single"/>
        </w:rPr>
      </w:pPr>
      <w:r w:rsidRPr="00837027">
        <w:rPr>
          <w:b/>
          <w:bCs/>
          <w:u w:val="single"/>
        </w:rPr>
        <w:t>S-1-5-32-545 BUILTIN\Users (Local Group)</w:t>
      </w:r>
    </w:p>
    <w:p w14:paraId="77FDD9D4" w14:textId="77777777" w:rsidR="00837027" w:rsidRPr="00837027" w:rsidRDefault="00837027" w:rsidP="00837027">
      <w:pPr>
        <w:spacing w:after="1" w:line="260" w:lineRule="auto"/>
        <w:ind w:left="-5" w:right="1119"/>
        <w:rPr>
          <w:b/>
          <w:bCs/>
          <w:u w:val="single"/>
        </w:rPr>
      </w:pPr>
      <w:r w:rsidRPr="00837027">
        <w:rPr>
          <w:b/>
          <w:bCs/>
          <w:u w:val="single"/>
        </w:rPr>
        <w:t>S-1-5-32-546 BUILTIN\Guests (Local Group)</w:t>
      </w:r>
    </w:p>
    <w:p w14:paraId="609A9233" w14:textId="77777777" w:rsidR="00837027" w:rsidRPr="00837027" w:rsidRDefault="00837027" w:rsidP="00837027">
      <w:pPr>
        <w:spacing w:after="1" w:line="260" w:lineRule="auto"/>
        <w:ind w:left="-5" w:right="1119"/>
        <w:rPr>
          <w:b/>
          <w:bCs/>
          <w:u w:val="single"/>
        </w:rPr>
      </w:pPr>
      <w:r w:rsidRPr="00837027">
        <w:rPr>
          <w:b/>
          <w:bCs/>
          <w:u w:val="single"/>
        </w:rPr>
        <w:t>S-1-5-32-548 BUILTIN\Account Operators (Local Group)</w:t>
      </w:r>
    </w:p>
    <w:p w14:paraId="24E795DB" w14:textId="77777777" w:rsidR="00837027" w:rsidRPr="00837027" w:rsidRDefault="00837027" w:rsidP="00837027">
      <w:pPr>
        <w:spacing w:after="1" w:line="260" w:lineRule="auto"/>
        <w:ind w:left="-5" w:right="1119"/>
        <w:rPr>
          <w:b/>
          <w:bCs/>
          <w:u w:val="single"/>
        </w:rPr>
      </w:pPr>
      <w:r w:rsidRPr="00837027">
        <w:rPr>
          <w:b/>
          <w:bCs/>
          <w:u w:val="single"/>
        </w:rPr>
        <w:t>S-1-5-32-549 BUILTIN\Server Operators (Local Group)</w:t>
      </w:r>
    </w:p>
    <w:p w14:paraId="636CB88A" w14:textId="77777777" w:rsidR="00837027" w:rsidRPr="00837027" w:rsidRDefault="00837027" w:rsidP="00837027">
      <w:pPr>
        <w:spacing w:after="1" w:line="260" w:lineRule="auto"/>
        <w:ind w:left="-5" w:right="1119"/>
        <w:rPr>
          <w:b/>
          <w:bCs/>
          <w:u w:val="single"/>
        </w:rPr>
      </w:pPr>
      <w:r w:rsidRPr="00837027">
        <w:rPr>
          <w:b/>
          <w:bCs/>
          <w:u w:val="single"/>
        </w:rPr>
        <w:t>S-1-5-32-550 BUILTIN\Print Operators (Local Group)</w:t>
      </w:r>
    </w:p>
    <w:p w14:paraId="5CF078FF" w14:textId="77777777" w:rsidR="00837027" w:rsidRPr="00837027" w:rsidRDefault="00837027" w:rsidP="00837027">
      <w:pPr>
        <w:spacing w:after="1" w:line="260" w:lineRule="auto"/>
        <w:ind w:left="-5" w:right="1119"/>
        <w:rPr>
          <w:b/>
          <w:bCs/>
          <w:u w:val="single"/>
        </w:rPr>
      </w:pPr>
    </w:p>
    <w:p w14:paraId="105EB9F0" w14:textId="77777777" w:rsidR="00837027" w:rsidRPr="00837027" w:rsidRDefault="00837027" w:rsidP="00837027">
      <w:pPr>
        <w:spacing w:after="1" w:line="260" w:lineRule="auto"/>
        <w:ind w:left="-5" w:right="1119"/>
        <w:rPr>
          <w:b/>
          <w:bCs/>
          <w:u w:val="single"/>
        </w:rPr>
      </w:pPr>
      <w:r w:rsidRPr="00837027">
        <w:rPr>
          <w:b/>
          <w:bCs/>
          <w:u w:val="single"/>
        </w:rPr>
        <w:t>[+] Enumerating users using SID S-1-5-90 and logon username 'test', password '</w:t>
      </w:r>
      <w:proofErr w:type="gramStart"/>
      <w:r w:rsidRPr="00837027">
        <w:rPr>
          <w:b/>
          <w:bCs/>
          <w:u w:val="single"/>
        </w:rPr>
        <w:t>test123</w:t>
      </w:r>
      <w:proofErr w:type="gramEnd"/>
      <w:r w:rsidRPr="00837027">
        <w:rPr>
          <w:b/>
          <w:bCs/>
          <w:u w:val="single"/>
        </w:rPr>
        <w:t xml:space="preserve">'                                                                                                                            </w:t>
      </w:r>
    </w:p>
    <w:p w14:paraId="1D0FE3DD"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05A54731"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30A8D53B" w14:textId="77777777" w:rsidR="00837027" w:rsidRPr="00837027" w:rsidRDefault="00837027" w:rsidP="00837027">
      <w:pPr>
        <w:spacing w:after="1" w:line="260" w:lineRule="auto"/>
        <w:ind w:left="-5" w:right="1119"/>
        <w:rPr>
          <w:b/>
          <w:bCs/>
          <w:u w:val="single"/>
        </w:rPr>
      </w:pPr>
      <w:r w:rsidRPr="00837027">
        <w:rPr>
          <w:b/>
          <w:bCs/>
          <w:u w:val="single"/>
        </w:rPr>
        <w:t>[+] Enumerating users using SID S-1-5-21-4039629344-2512537879-3147035361 and logon username 'test', password '</w:t>
      </w:r>
      <w:proofErr w:type="gramStart"/>
      <w:r w:rsidRPr="00837027">
        <w:rPr>
          <w:b/>
          <w:bCs/>
          <w:u w:val="single"/>
        </w:rPr>
        <w:t>test123</w:t>
      </w:r>
      <w:proofErr w:type="gramEnd"/>
      <w:r w:rsidRPr="00837027">
        <w:rPr>
          <w:b/>
          <w:bCs/>
          <w:u w:val="single"/>
        </w:rPr>
        <w:t xml:space="preserve">'                                                                                           </w:t>
      </w:r>
    </w:p>
    <w:p w14:paraId="5808F546"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6AB66B26" w14:textId="77777777" w:rsidR="00837027" w:rsidRPr="00837027" w:rsidRDefault="00837027" w:rsidP="00837027">
      <w:pPr>
        <w:spacing w:after="1" w:line="260" w:lineRule="auto"/>
        <w:ind w:left="-5" w:right="1119"/>
        <w:rPr>
          <w:b/>
          <w:bCs/>
          <w:u w:val="single"/>
        </w:rPr>
      </w:pPr>
      <w:r w:rsidRPr="00837027">
        <w:rPr>
          <w:b/>
          <w:bCs/>
          <w:u w:val="single"/>
        </w:rPr>
        <w:t xml:space="preserve">S-1-5-21-4039629344-2512537879-3147035361-500 SERVER2\Administrator (Local User)                                                                                                                                  </w:t>
      </w:r>
    </w:p>
    <w:p w14:paraId="73398025" w14:textId="77777777" w:rsidR="00837027" w:rsidRPr="00837027" w:rsidRDefault="00837027" w:rsidP="00837027">
      <w:pPr>
        <w:spacing w:after="1" w:line="260" w:lineRule="auto"/>
        <w:ind w:left="-5" w:right="1119"/>
        <w:rPr>
          <w:b/>
          <w:bCs/>
          <w:u w:val="single"/>
        </w:rPr>
      </w:pPr>
      <w:r w:rsidRPr="00837027">
        <w:rPr>
          <w:b/>
          <w:bCs/>
          <w:u w:val="single"/>
        </w:rPr>
        <w:t>S-1-5-21-4039629344-2512537879-3147035361-501 SERVER2\Guest (Local User)</w:t>
      </w:r>
    </w:p>
    <w:p w14:paraId="7FF6087E" w14:textId="77777777" w:rsidR="00837027" w:rsidRPr="00837027" w:rsidRDefault="00837027" w:rsidP="00837027">
      <w:pPr>
        <w:spacing w:after="1" w:line="260" w:lineRule="auto"/>
        <w:ind w:left="-5" w:right="1119"/>
        <w:rPr>
          <w:b/>
          <w:bCs/>
          <w:u w:val="single"/>
        </w:rPr>
      </w:pPr>
      <w:r w:rsidRPr="00837027">
        <w:rPr>
          <w:b/>
          <w:bCs/>
          <w:u w:val="single"/>
        </w:rPr>
        <w:t>S-1-5-21-4039629344-2512537879-3147035361-503 SERVER2\</w:t>
      </w:r>
      <w:proofErr w:type="spellStart"/>
      <w:r w:rsidRPr="00837027">
        <w:rPr>
          <w:b/>
          <w:bCs/>
          <w:u w:val="single"/>
        </w:rPr>
        <w:t>DefaultAccount</w:t>
      </w:r>
      <w:proofErr w:type="spellEnd"/>
      <w:r w:rsidRPr="00837027">
        <w:rPr>
          <w:b/>
          <w:bCs/>
          <w:u w:val="single"/>
        </w:rPr>
        <w:t xml:space="preserve"> (Local User)</w:t>
      </w:r>
    </w:p>
    <w:p w14:paraId="1CB0D01F" w14:textId="77777777" w:rsidR="00837027" w:rsidRPr="00837027" w:rsidRDefault="00837027" w:rsidP="00837027">
      <w:pPr>
        <w:spacing w:after="1" w:line="260" w:lineRule="auto"/>
        <w:ind w:left="-5" w:right="1119"/>
        <w:rPr>
          <w:b/>
          <w:bCs/>
          <w:u w:val="single"/>
        </w:rPr>
      </w:pPr>
      <w:r w:rsidRPr="00837027">
        <w:rPr>
          <w:b/>
          <w:bCs/>
          <w:u w:val="single"/>
        </w:rPr>
        <w:t>S-1-5-21-4039629344-2512537879-3147035361-504 SERVER2\</w:t>
      </w:r>
      <w:proofErr w:type="spellStart"/>
      <w:r w:rsidRPr="00837027">
        <w:rPr>
          <w:b/>
          <w:bCs/>
          <w:u w:val="single"/>
        </w:rPr>
        <w:t>WDAGUtilityAccount</w:t>
      </w:r>
      <w:proofErr w:type="spellEnd"/>
      <w:r w:rsidRPr="00837027">
        <w:rPr>
          <w:b/>
          <w:bCs/>
          <w:u w:val="single"/>
        </w:rPr>
        <w:t xml:space="preserve"> (Local User)</w:t>
      </w:r>
    </w:p>
    <w:p w14:paraId="462D02F6" w14:textId="77777777" w:rsidR="00837027" w:rsidRPr="00837027" w:rsidRDefault="00837027" w:rsidP="00837027">
      <w:pPr>
        <w:spacing w:after="1" w:line="260" w:lineRule="auto"/>
        <w:ind w:left="-5" w:right="1119"/>
        <w:rPr>
          <w:b/>
          <w:bCs/>
          <w:u w:val="single"/>
        </w:rPr>
      </w:pPr>
      <w:r w:rsidRPr="00837027">
        <w:rPr>
          <w:b/>
          <w:bCs/>
          <w:u w:val="single"/>
        </w:rPr>
        <w:t>S-1-5-21-4039629344-2512537879-3147035361-513 SERVER2\None (Domain Group)</w:t>
      </w:r>
    </w:p>
    <w:p w14:paraId="47D77F11" w14:textId="77777777" w:rsidR="00837027" w:rsidRPr="00837027" w:rsidRDefault="00837027" w:rsidP="00837027">
      <w:pPr>
        <w:spacing w:after="1" w:line="260" w:lineRule="auto"/>
        <w:ind w:left="-5" w:right="1119"/>
        <w:rPr>
          <w:b/>
          <w:bCs/>
          <w:u w:val="single"/>
        </w:rPr>
      </w:pPr>
    </w:p>
    <w:p w14:paraId="31329800" w14:textId="77777777" w:rsidR="00837027" w:rsidRPr="00837027" w:rsidRDefault="00837027" w:rsidP="00837027">
      <w:pPr>
        <w:spacing w:after="1" w:line="260" w:lineRule="auto"/>
        <w:ind w:left="-5" w:right="1119"/>
        <w:rPr>
          <w:b/>
          <w:bCs/>
          <w:u w:val="single"/>
        </w:rPr>
      </w:pPr>
      <w:r w:rsidRPr="00837027">
        <w:rPr>
          <w:b/>
          <w:bCs/>
          <w:u w:val="single"/>
        </w:rPr>
        <w:t>[+] Enumerating users using SID S-1-5-80-3139157870-2983391045-3678747466-658725712 and logon username 'test', password '</w:t>
      </w:r>
      <w:proofErr w:type="gramStart"/>
      <w:r w:rsidRPr="00837027">
        <w:rPr>
          <w:b/>
          <w:bCs/>
          <w:u w:val="single"/>
        </w:rPr>
        <w:t>test123</w:t>
      </w:r>
      <w:proofErr w:type="gramEnd"/>
      <w:r w:rsidRPr="00837027">
        <w:rPr>
          <w:b/>
          <w:bCs/>
          <w:u w:val="single"/>
        </w:rPr>
        <w:t xml:space="preserve">'                                                                                 </w:t>
      </w:r>
    </w:p>
    <w:p w14:paraId="7CFE1642"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3AA8CF26"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791FB14E" w14:textId="77777777" w:rsidR="00837027" w:rsidRPr="00837027" w:rsidRDefault="00837027" w:rsidP="00837027">
      <w:pPr>
        <w:spacing w:after="1" w:line="260" w:lineRule="auto"/>
        <w:ind w:left="-5" w:right="1119"/>
        <w:rPr>
          <w:b/>
          <w:bCs/>
          <w:u w:val="single"/>
        </w:rPr>
      </w:pPr>
      <w:r w:rsidRPr="00837027">
        <w:rPr>
          <w:b/>
          <w:bCs/>
          <w:u w:val="single"/>
        </w:rPr>
        <w:t>[+] Enumerating users using SID S-1-5-21-2373017989-4057782597-2990666611 and logon username 'test', password '</w:t>
      </w:r>
      <w:proofErr w:type="gramStart"/>
      <w:r w:rsidRPr="00837027">
        <w:rPr>
          <w:b/>
          <w:bCs/>
          <w:u w:val="single"/>
        </w:rPr>
        <w:t>test123</w:t>
      </w:r>
      <w:proofErr w:type="gramEnd"/>
      <w:r w:rsidRPr="00837027">
        <w:rPr>
          <w:b/>
          <w:bCs/>
          <w:u w:val="single"/>
        </w:rPr>
        <w:t xml:space="preserve">'                                                                                           </w:t>
      </w:r>
    </w:p>
    <w:p w14:paraId="4FE1E8A2"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28A66CE3" w14:textId="77777777" w:rsidR="00837027" w:rsidRPr="00837027" w:rsidRDefault="00837027" w:rsidP="00837027">
      <w:pPr>
        <w:spacing w:after="1" w:line="260" w:lineRule="auto"/>
        <w:ind w:left="-5" w:right="1119"/>
        <w:rPr>
          <w:b/>
          <w:bCs/>
          <w:u w:val="single"/>
        </w:rPr>
      </w:pPr>
      <w:r w:rsidRPr="00837027">
        <w:rPr>
          <w:b/>
          <w:bCs/>
          <w:u w:val="single"/>
        </w:rPr>
        <w:t xml:space="preserve">S-1-5-21-2373017989-4057782597-2990666611-500 UADCWNET\Administrator (Local User)                                                                                                                                 </w:t>
      </w:r>
    </w:p>
    <w:p w14:paraId="13AC18BC"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S-1-5-21-2373017989-4057782597-2990666611-501 UADCWNET\Guest (Local User)</w:t>
      </w:r>
    </w:p>
    <w:p w14:paraId="4C3D96B9"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S-1-5-21-2373017989-4057782597-2990666611-502 UADCWNET\</w:t>
      </w:r>
      <w:proofErr w:type="spellStart"/>
      <w:r w:rsidRPr="00837027">
        <w:rPr>
          <w:b/>
          <w:bCs/>
          <w:u w:val="single"/>
        </w:rPr>
        <w:t>krbtgt</w:t>
      </w:r>
      <w:proofErr w:type="spellEnd"/>
      <w:r w:rsidRPr="00837027">
        <w:rPr>
          <w:b/>
          <w:bCs/>
          <w:u w:val="single"/>
        </w:rPr>
        <w:t xml:space="preserve"> (Local User)</w:t>
      </w:r>
    </w:p>
    <w:p w14:paraId="71CC1A69"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S-1-5-21-2373017989-4057782597-2990666611-512 UADCWNET\Domain Admins (Domain Group)</w:t>
      </w:r>
    </w:p>
    <w:p w14:paraId="3E1E1ADE"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S-1-5-21-2373017989-4057782597-2990666611-513 UADCWNET\Domain Users (Domain Group)</w:t>
      </w:r>
    </w:p>
    <w:p w14:paraId="23F97FB5"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S-1-5-21-2373017989-4057782597-2990666611-514 UADCWNET\Domain Guests (Domain Group)</w:t>
      </w:r>
    </w:p>
    <w:p w14:paraId="35A4FA0D" w14:textId="77777777" w:rsidR="00837027" w:rsidRPr="00837027" w:rsidRDefault="00837027" w:rsidP="00837027">
      <w:pPr>
        <w:spacing w:after="1" w:line="260" w:lineRule="auto"/>
        <w:ind w:left="-5" w:right="1119"/>
        <w:rPr>
          <w:b/>
          <w:bCs/>
          <w:u w:val="single"/>
        </w:rPr>
      </w:pPr>
      <w:r w:rsidRPr="00837027">
        <w:rPr>
          <w:b/>
          <w:bCs/>
          <w:u w:val="single"/>
        </w:rPr>
        <w:lastRenderedPageBreak/>
        <w:t>S-1-5-21-2373017989-4057782597-2990666611-515 UADCWNET\Domain Computers (Domain Group)</w:t>
      </w:r>
    </w:p>
    <w:p w14:paraId="1519A083"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S-1-5-21-2373017989-4057782597-2990666611-516 UADCWNET\Domain Controllers (Domain Group)</w:t>
      </w:r>
    </w:p>
    <w:p w14:paraId="132F88A0"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S-1-5-21-2373017989-4057782597-2990666611-517 UADCWNET\Cert Publishers (Local Group)</w:t>
      </w:r>
    </w:p>
    <w:p w14:paraId="21991D19"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S-1-5-21-2373017989-4057782597-2990666611-518 UADCWNET\Schema Admins (Domain Group)</w:t>
      </w:r>
    </w:p>
    <w:p w14:paraId="09FDF9B0"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S-1-5-21-2373017989-4057782597-2990666611-519 UADCWNET\Enterprise Admins (Domain Group)</w:t>
      </w:r>
    </w:p>
    <w:p w14:paraId="6F6091DA"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S-1-5-21-2373017989-4057782597-2990666611-520 UADCWNET\Group Policy Creator Owners (Domain Group)</w:t>
      </w:r>
    </w:p>
    <w:p w14:paraId="66C84BE2"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S-1-5-21-2373017989-4057782597-2990666611-521 UADCWNET\Read-only Domain Controllers (Domain Group)</w:t>
      </w:r>
    </w:p>
    <w:p w14:paraId="2D140853"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S-1-5-21-2373017989-4057782597-2990666611-522 UADCWNET\Cloneable Domain Controllers (Domain Group)</w:t>
      </w:r>
    </w:p>
    <w:p w14:paraId="74902F37"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S-1-5-21-2373017989-4057782597-2990666611-525 UADCWNET\Protected Users (Domain Group)</w:t>
      </w:r>
    </w:p>
    <w:p w14:paraId="5A7053BB"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S-1-5-21-2373017989-4057782597-2990666611-526 UADCWNET\Key Admins (Domain Group)</w:t>
      </w:r>
    </w:p>
    <w:p w14:paraId="2249056D"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S-1-5-21-2373017989-4057782597-2990666611-527 UADCWNET\Enterprise Key Admins (Domain Group)</w:t>
      </w:r>
    </w:p>
    <w:p w14:paraId="6661EDED" w14:textId="77777777" w:rsidR="00837027" w:rsidRPr="00837027" w:rsidRDefault="00837027" w:rsidP="00837027">
      <w:pPr>
        <w:spacing w:after="1" w:line="260" w:lineRule="auto"/>
        <w:ind w:left="-5" w:right="1119"/>
        <w:rPr>
          <w:b/>
          <w:bCs/>
          <w:u w:val="single"/>
        </w:rPr>
      </w:pPr>
      <w:r w:rsidRPr="00837027">
        <w:rPr>
          <w:b/>
          <w:bCs/>
          <w:u w:val="single"/>
        </w:rPr>
        <w:t>S-1-5-21-2373017989-4057782597-2990666611-1000 UADCWNET\SERVER1$ (Local User)</w:t>
      </w:r>
    </w:p>
    <w:p w14:paraId="55F19A4D" w14:textId="77777777" w:rsidR="00837027" w:rsidRPr="00837027" w:rsidRDefault="00837027" w:rsidP="00837027">
      <w:pPr>
        <w:spacing w:after="1" w:line="260" w:lineRule="auto"/>
        <w:ind w:left="-5" w:right="1119"/>
        <w:rPr>
          <w:b/>
          <w:bCs/>
          <w:u w:val="single"/>
        </w:rPr>
      </w:pPr>
    </w:p>
    <w:p w14:paraId="30B969D2" w14:textId="77777777" w:rsidR="00837027" w:rsidRPr="00837027" w:rsidRDefault="00837027" w:rsidP="00837027">
      <w:pPr>
        <w:spacing w:after="1" w:line="260" w:lineRule="auto"/>
        <w:ind w:left="-5" w:right="1119"/>
        <w:rPr>
          <w:b/>
          <w:bCs/>
          <w:u w:val="single"/>
        </w:rPr>
      </w:pPr>
      <w:r w:rsidRPr="00837027">
        <w:rPr>
          <w:b/>
          <w:bCs/>
          <w:u w:val="single"/>
        </w:rPr>
        <w:t>[+] Enumerating users using SID S-1-5-80 and logon username 'test', password '</w:t>
      </w:r>
      <w:proofErr w:type="gramStart"/>
      <w:r w:rsidRPr="00837027">
        <w:rPr>
          <w:b/>
          <w:bCs/>
          <w:u w:val="single"/>
        </w:rPr>
        <w:t>test123</w:t>
      </w:r>
      <w:proofErr w:type="gramEnd"/>
      <w:r w:rsidRPr="00837027">
        <w:rPr>
          <w:b/>
          <w:bCs/>
          <w:u w:val="single"/>
        </w:rPr>
        <w:t xml:space="preserve">'                                                                                                                            </w:t>
      </w:r>
    </w:p>
    <w:p w14:paraId="541D5BB4"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0553EDFF"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7FDE0ECC" w14:textId="77777777" w:rsidR="00837027" w:rsidRPr="00837027" w:rsidRDefault="00837027" w:rsidP="00837027">
      <w:pPr>
        <w:spacing w:after="1" w:line="260" w:lineRule="auto"/>
        <w:ind w:left="-5" w:right="1119"/>
        <w:rPr>
          <w:b/>
          <w:bCs/>
          <w:u w:val="single"/>
        </w:rPr>
      </w:pPr>
      <w:r w:rsidRPr="00837027">
        <w:rPr>
          <w:b/>
          <w:bCs/>
          <w:u w:val="single"/>
        </w:rPr>
        <w:t xml:space="preserve"> ==============================</w:t>
      </w:r>
      <w:proofErr w:type="gramStart"/>
      <w:r w:rsidRPr="00837027">
        <w:rPr>
          <w:b/>
          <w:bCs/>
          <w:u w:val="single"/>
        </w:rPr>
        <w:t>=( Getting</w:t>
      </w:r>
      <w:proofErr w:type="gramEnd"/>
      <w:r w:rsidRPr="00837027">
        <w:rPr>
          <w:b/>
          <w:bCs/>
          <w:u w:val="single"/>
        </w:rPr>
        <w:t xml:space="preserve"> printer info for 192.168.10.2 )===============================</w:t>
      </w:r>
    </w:p>
    <w:p w14:paraId="04EAAD09" w14:textId="77777777" w:rsidR="00837027" w:rsidRPr="00837027" w:rsidRDefault="00837027" w:rsidP="00837027">
      <w:pPr>
        <w:spacing w:after="1" w:line="260" w:lineRule="auto"/>
        <w:ind w:left="-5" w:right="1119"/>
        <w:rPr>
          <w:b/>
          <w:bCs/>
          <w:u w:val="single"/>
        </w:rPr>
      </w:pPr>
      <w:r w:rsidRPr="00837027">
        <w:rPr>
          <w:b/>
          <w:bCs/>
          <w:u w:val="single"/>
        </w:rPr>
        <w:t xml:space="preserve">                                                                                                                                                                                                                  </w:t>
      </w:r>
    </w:p>
    <w:p w14:paraId="39FCEEBD" w14:textId="77777777" w:rsidR="00837027" w:rsidRPr="00837027" w:rsidRDefault="00837027" w:rsidP="00837027">
      <w:pPr>
        <w:spacing w:after="1" w:line="260" w:lineRule="auto"/>
        <w:ind w:left="-5" w:right="1119"/>
        <w:rPr>
          <w:b/>
          <w:bCs/>
          <w:u w:val="single"/>
        </w:rPr>
      </w:pPr>
      <w:r w:rsidRPr="00837027">
        <w:rPr>
          <w:b/>
          <w:bCs/>
          <w:u w:val="single"/>
        </w:rPr>
        <w:t xml:space="preserve">No printers returned.                                                                                                                                                                                             </w:t>
      </w:r>
    </w:p>
    <w:p w14:paraId="375F928A" w14:textId="77777777" w:rsidR="00837027" w:rsidRPr="00837027" w:rsidRDefault="00837027" w:rsidP="00837027">
      <w:pPr>
        <w:spacing w:after="1" w:line="260" w:lineRule="auto"/>
        <w:ind w:left="-5" w:right="1119"/>
        <w:rPr>
          <w:b/>
          <w:bCs/>
          <w:u w:val="single"/>
        </w:rPr>
      </w:pPr>
    </w:p>
    <w:p w14:paraId="688595B7" w14:textId="77777777" w:rsidR="00837027" w:rsidRPr="00837027" w:rsidRDefault="00837027" w:rsidP="00837027">
      <w:pPr>
        <w:spacing w:after="1" w:line="260" w:lineRule="auto"/>
        <w:ind w:left="-5" w:right="1119"/>
        <w:rPr>
          <w:b/>
          <w:bCs/>
          <w:u w:val="single"/>
        </w:rPr>
      </w:pPr>
    </w:p>
    <w:p w14:paraId="67CD88A9" w14:textId="77777777" w:rsidR="00837027" w:rsidRPr="00837027" w:rsidRDefault="00837027" w:rsidP="00837027">
      <w:pPr>
        <w:spacing w:after="1" w:line="260" w:lineRule="auto"/>
        <w:ind w:left="-5" w:right="1119"/>
        <w:rPr>
          <w:b/>
          <w:bCs/>
          <w:u w:val="single"/>
        </w:rPr>
      </w:pPr>
      <w:r w:rsidRPr="00837027">
        <w:rPr>
          <w:b/>
          <w:bCs/>
          <w:u w:val="single"/>
        </w:rPr>
        <w:t>enum4linux complete on Tue Dec 12 04:47:41 2023</w:t>
      </w:r>
    </w:p>
    <w:p w14:paraId="1387FAD0" w14:textId="77777777" w:rsidR="006B04E7" w:rsidRDefault="006B04E7" w:rsidP="002B2D8C">
      <w:pPr>
        <w:spacing w:after="1" w:line="260" w:lineRule="auto"/>
        <w:ind w:left="-5" w:right="1119"/>
        <w:rPr>
          <w:b/>
          <w:bCs/>
          <w:u w:val="single"/>
        </w:rPr>
      </w:pPr>
    </w:p>
    <w:p w14:paraId="5F8851CF" w14:textId="77777777" w:rsidR="006B04E7" w:rsidRPr="002B2D8C" w:rsidRDefault="006B04E7" w:rsidP="002B2D8C">
      <w:pPr>
        <w:spacing w:after="1" w:line="260" w:lineRule="auto"/>
        <w:ind w:left="-5" w:right="1119"/>
        <w:rPr>
          <w:b/>
          <w:bCs/>
          <w:u w:val="single"/>
        </w:rPr>
      </w:pPr>
    </w:p>
    <w:p w14:paraId="18E06078" w14:textId="77777777" w:rsidR="002B2D8C" w:rsidRPr="002B2D8C" w:rsidRDefault="002B2D8C" w:rsidP="002B2D8C">
      <w:pPr>
        <w:spacing w:after="1" w:line="260" w:lineRule="auto"/>
        <w:ind w:left="-5" w:right="1119"/>
        <w:rPr>
          <w:b/>
          <w:bCs/>
          <w:u w:val="single"/>
        </w:rPr>
      </w:pPr>
    </w:p>
    <w:p w14:paraId="56D4AE0B" w14:textId="72E1A04D" w:rsidR="00A407C8" w:rsidRDefault="002B2D8C" w:rsidP="002B2D8C">
      <w:pPr>
        <w:spacing w:after="1" w:line="260" w:lineRule="auto"/>
        <w:ind w:left="-5" w:right="1119"/>
        <w:rPr>
          <w:b/>
          <w:bCs/>
          <w:u w:val="single"/>
        </w:rPr>
      </w:pPr>
      <w:r w:rsidRPr="002B2D8C">
        <w:rPr>
          <w:b/>
          <w:bCs/>
          <w:u w:val="single"/>
        </w:rPr>
        <w:t>enum4linux complete on Tue Dec 12 04:45:18 2023</w:t>
      </w:r>
    </w:p>
    <w:p w14:paraId="3CCD3C50" w14:textId="77777777" w:rsidR="00DA1E89" w:rsidRDefault="00DA1E89" w:rsidP="002B2D8C">
      <w:pPr>
        <w:spacing w:after="1" w:line="260" w:lineRule="auto"/>
        <w:ind w:left="-5" w:right="1119"/>
        <w:rPr>
          <w:b/>
          <w:bCs/>
          <w:u w:val="single"/>
        </w:rPr>
      </w:pPr>
    </w:p>
    <w:p w14:paraId="28977308" w14:textId="580B7416" w:rsidR="00DA1E89" w:rsidRPr="004B648B" w:rsidRDefault="00DA1E89" w:rsidP="002B2D8C">
      <w:pPr>
        <w:spacing w:after="1" w:line="260" w:lineRule="auto"/>
        <w:ind w:left="-5" w:right="1119"/>
        <w:rPr>
          <w:b/>
          <w:bCs/>
          <w:u w:val="single"/>
        </w:rPr>
      </w:pPr>
      <w:r w:rsidRPr="00DA1E89">
        <w:rPr>
          <w:b/>
          <w:bCs/>
          <w:u w:val="single"/>
        </w:rPr>
        <w:lastRenderedPageBreak/>
        <w:drawing>
          <wp:inline distT="0" distB="0" distL="0" distR="0" wp14:anchorId="4A7162DC" wp14:editId="7AEA6DDB">
            <wp:extent cx="5934903" cy="3477110"/>
            <wp:effectExtent l="0" t="0" r="8890" b="9525"/>
            <wp:docPr id="609226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6836" name="Picture 1" descr="A computer screen shot of a program&#10;&#10;Description automatically generated"/>
                    <pic:cNvPicPr/>
                  </pic:nvPicPr>
                  <pic:blipFill>
                    <a:blip r:embed="rId66"/>
                    <a:stretch>
                      <a:fillRect/>
                    </a:stretch>
                  </pic:blipFill>
                  <pic:spPr>
                    <a:xfrm>
                      <a:off x="0" y="0"/>
                      <a:ext cx="5934903" cy="3477110"/>
                    </a:xfrm>
                    <a:prstGeom prst="rect">
                      <a:avLst/>
                    </a:prstGeom>
                  </pic:spPr>
                </pic:pic>
              </a:graphicData>
            </a:graphic>
          </wp:inline>
        </w:drawing>
      </w:r>
    </w:p>
    <w:p w14:paraId="37913A28" w14:textId="21E69F05" w:rsidR="009525A9" w:rsidRPr="00D65F8C" w:rsidRDefault="009525A9" w:rsidP="00D65F8C">
      <w:pPr>
        <w:pStyle w:val="Heading2"/>
      </w:pPr>
      <w:bookmarkStart w:id="25" w:name="_Toc155262869"/>
      <w:r w:rsidRPr="00D65F8C">
        <w:t xml:space="preserve">Appendix C </w:t>
      </w:r>
      <w:r w:rsidR="004B5680" w:rsidRPr="00D65F8C">
        <w:t>–</w:t>
      </w:r>
      <w:r w:rsidR="00B54F51" w:rsidRPr="00D65F8C">
        <w:t xml:space="preserve"> </w:t>
      </w:r>
      <w:r w:rsidR="004B5680" w:rsidRPr="00D65F8C">
        <w:t>System hacking</w:t>
      </w:r>
      <w:bookmarkEnd w:id="25"/>
      <w:r w:rsidR="004B5680" w:rsidRPr="00D65F8C">
        <w:t xml:space="preserve"> </w:t>
      </w:r>
    </w:p>
    <w:p w14:paraId="62295F25" w14:textId="2A66F402" w:rsidR="00351C72" w:rsidRPr="00600057" w:rsidRDefault="00726C57" w:rsidP="00600057">
      <w:pPr>
        <w:pStyle w:val="Heading3"/>
        <w:rPr>
          <w:u w:val="single"/>
        </w:rPr>
      </w:pPr>
      <w:bookmarkStart w:id="26" w:name="_Toc155262870"/>
      <w:r w:rsidRPr="00600057">
        <w:rPr>
          <w:u w:val="single"/>
        </w:rPr>
        <w:t>Hash</w:t>
      </w:r>
      <w:r w:rsidR="00D65F8C" w:rsidRPr="00600057">
        <w:rPr>
          <w:u w:val="single"/>
        </w:rPr>
        <w:t>-</w:t>
      </w:r>
      <w:r w:rsidRPr="00600057">
        <w:rPr>
          <w:u w:val="single"/>
        </w:rPr>
        <w:t>Dump</w:t>
      </w:r>
      <w:bookmarkEnd w:id="26"/>
    </w:p>
    <w:p w14:paraId="3B788EFF" w14:textId="77777777" w:rsidR="00D65F8C" w:rsidRPr="00D65F8C" w:rsidRDefault="00D65F8C" w:rsidP="00D65F8C"/>
    <w:p w14:paraId="3C66B68C" w14:textId="77777777" w:rsidR="00726C57" w:rsidRPr="00726C57" w:rsidRDefault="00726C57" w:rsidP="00726C57">
      <w:pPr>
        <w:ind w:right="919"/>
        <w:rPr>
          <w:b/>
          <w:u w:val="single"/>
        </w:rPr>
      </w:pPr>
      <w:r w:rsidRPr="00726C57">
        <w:rPr>
          <w:b/>
          <w:u w:val="single"/>
        </w:rPr>
        <w:t>Administrator:</w:t>
      </w:r>
      <w:proofErr w:type="gramStart"/>
      <w:r w:rsidRPr="00726C57">
        <w:rPr>
          <w:b/>
          <w:u w:val="single"/>
        </w:rPr>
        <w:t>500:aad</w:t>
      </w:r>
      <w:proofErr w:type="gramEnd"/>
      <w:r w:rsidRPr="00726C57">
        <w:rPr>
          <w:b/>
          <w:u w:val="single"/>
        </w:rPr>
        <w:t>3b435b51404eeaad3b435b51404ee:b41c955faff3c48cf44f44496eec8ce7:::</w:t>
      </w:r>
    </w:p>
    <w:p w14:paraId="4B75DF97" w14:textId="77777777" w:rsidR="00726C57" w:rsidRPr="00726C57" w:rsidRDefault="00726C57" w:rsidP="00726C57">
      <w:pPr>
        <w:ind w:right="919"/>
        <w:rPr>
          <w:b/>
          <w:u w:val="single"/>
        </w:rPr>
      </w:pPr>
      <w:r w:rsidRPr="00726C57">
        <w:rPr>
          <w:b/>
          <w:u w:val="single"/>
        </w:rPr>
        <w:t>Guest:</w:t>
      </w:r>
      <w:proofErr w:type="gramStart"/>
      <w:r w:rsidRPr="00726C57">
        <w:rPr>
          <w:b/>
          <w:u w:val="single"/>
        </w:rPr>
        <w:t>501:aad</w:t>
      </w:r>
      <w:proofErr w:type="gramEnd"/>
      <w:r w:rsidRPr="00726C57">
        <w:rPr>
          <w:b/>
          <w:u w:val="single"/>
        </w:rPr>
        <w:t>3b435b51404eeaad3b435b51404ee:31d6cfe0d16ae931b73c59d7e0c089c0:::</w:t>
      </w:r>
    </w:p>
    <w:p w14:paraId="040F8FAE" w14:textId="77777777" w:rsidR="00726C57" w:rsidRPr="00726C57" w:rsidRDefault="00726C57" w:rsidP="00726C57">
      <w:pPr>
        <w:ind w:right="919"/>
        <w:rPr>
          <w:b/>
          <w:u w:val="single"/>
        </w:rPr>
      </w:pPr>
      <w:r w:rsidRPr="00726C57">
        <w:rPr>
          <w:b/>
          <w:u w:val="single"/>
        </w:rPr>
        <w:t>krbtgt:</w:t>
      </w:r>
      <w:proofErr w:type="gramStart"/>
      <w:r w:rsidRPr="00726C57">
        <w:rPr>
          <w:b/>
          <w:u w:val="single"/>
        </w:rPr>
        <w:t>502:aad</w:t>
      </w:r>
      <w:proofErr w:type="gramEnd"/>
      <w:r w:rsidRPr="00726C57">
        <w:rPr>
          <w:b/>
          <w:u w:val="single"/>
        </w:rPr>
        <w:t>3b435b51404eeaad3b435b51404ee:ce5006f06fb238ecd9944cd8a34ff95a:::</w:t>
      </w:r>
    </w:p>
    <w:p w14:paraId="6407C84C" w14:textId="77777777" w:rsidR="00726C57" w:rsidRPr="00726C57" w:rsidRDefault="00726C57" w:rsidP="00726C57">
      <w:pPr>
        <w:ind w:right="919"/>
        <w:rPr>
          <w:b/>
          <w:u w:val="single"/>
        </w:rPr>
      </w:pPr>
      <w:r w:rsidRPr="00726C57">
        <w:rPr>
          <w:b/>
          <w:u w:val="single"/>
        </w:rPr>
        <w:t>test:</w:t>
      </w:r>
      <w:proofErr w:type="gramStart"/>
      <w:r w:rsidRPr="00726C57">
        <w:rPr>
          <w:b/>
          <w:u w:val="single"/>
        </w:rPr>
        <w:t>1109:aad</w:t>
      </w:r>
      <w:proofErr w:type="gramEnd"/>
      <w:r w:rsidRPr="00726C57">
        <w:rPr>
          <w:b/>
          <w:u w:val="single"/>
        </w:rPr>
        <w:t>3b435b51404eeaad3b435b51404ee:c5a237b7e9d8e708d8436b6148a25fa1:::</w:t>
      </w:r>
    </w:p>
    <w:p w14:paraId="199BED65" w14:textId="77777777" w:rsidR="00726C57" w:rsidRPr="00726C57" w:rsidRDefault="00726C57" w:rsidP="00726C57">
      <w:pPr>
        <w:ind w:right="919"/>
        <w:rPr>
          <w:b/>
          <w:u w:val="single"/>
        </w:rPr>
      </w:pPr>
      <w:proofErr w:type="gramStart"/>
      <w:r w:rsidRPr="00726C57">
        <w:rPr>
          <w:b/>
          <w:u w:val="single"/>
        </w:rPr>
        <w:t>K.Thompson</w:t>
      </w:r>
      <w:proofErr w:type="gramEnd"/>
      <w:r w:rsidRPr="00726C57">
        <w:rPr>
          <w:b/>
          <w:u w:val="single"/>
        </w:rPr>
        <w:t>:2601:aad3b435b51404eeaad3b435b51404ee:f7b2ce4dfda94a03e7e4fa03d7b16d27:::</w:t>
      </w:r>
    </w:p>
    <w:p w14:paraId="0DEEF0BE" w14:textId="77777777" w:rsidR="00726C57" w:rsidRPr="00726C57" w:rsidRDefault="00726C57" w:rsidP="00726C57">
      <w:pPr>
        <w:ind w:right="919"/>
        <w:rPr>
          <w:b/>
          <w:u w:val="single"/>
        </w:rPr>
      </w:pPr>
      <w:r w:rsidRPr="00726C57">
        <w:rPr>
          <w:b/>
          <w:u w:val="single"/>
        </w:rPr>
        <w:t>V.Nelson:</w:t>
      </w:r>
      <w:proofErr w:type="gramStart"/>
      <w:r w:rsidRPr="00726C57">
        <w:rPr>
          <w:b/>
          <w:u w:val="single"/>
        </w:rPr>
        <w:t>2602:aad</w:t>
      </w:r>
      <w:proofErr w:type="gramEnd"/>
      <w:r w:rsidRPr="00726C57">
        <w:rPr>
          <w:b/>
          <w:u w:val="single"/>
        </w:rPr>
        <w:t>3b435b51404eeaad3b435b51404ee:332701ea01d9803272418215824383df:::</w:t>
      </w:r>
    </w:p>
    <w:p w14:paraId="22967394" w14:textId="77777777" w:rsidR="00726C57" w:rsidRPr="00726C57" w:rsidRDefault="00726C57" w:rsidP="00726C57">
      <w:pPr>
        <w:ind w:right="919"/>
        <w:rPr>
          <w:b/>
          <w:u w:val="single"/>
        </w:rPr>
      </w:pPr>
      <w:r w:rsidRPr="00726C57">
        <w:rPr>
          <w:b/>
          <w:u w:val="single"/>
        </w:rPr>
        <w:t>L.Gill:</w:t>
      </w:r>
      <w:proofErr w:type="gramStart"/>
      <w:r w:rsidRPr="00726C57">
        <w:rPr>
          <w:b/>
          <w:u w:val="single"/>
        </w:rPr>
        <w:t>2603:aad</w:t>
      </w:r>
      <w:proofErr w:type="gramEnd"/>
      <w:r w:rsidRPr="00726C57">
        <w:rPr>
          <w:b/>
          <w:u w:val="single"/>
        </w:rPr>
        <w:t>3b435b51404eeaad3b435b51404ee:a6bdffa3d65f01bba7e0e33e60ee342e:::</w:t>
      </w:r>
    </w:p>
    <w:p w14:paraId="00DCC458" w14:textId="77777777" w:rsidR="00726C57" w:rsidRPr="00726C57" w:rsidRDefault="00726C57" w:rsidP="00726C57">
      <w:pPr>
        <w:ind w:right="919"/>
        <w:rPr>
          <w:b/>
          <w:u w:val="single"/>
        </w:rPr>
      </w:pPr>
      <w:proofErr w:type="gramStart"/>
      <w:r w:rsidRPr="00726C57">
        <w:rPr>
          <w:b/>
          <w:u w:val="single"/>
        </w:rPr>
        <w:t>N.May</w:t>
      </w:r>
      <w:proofErr w:type="gramEnd"/>
      <w:r w:rsidRPr="00726C57">
        <w:rPr>
          <w:b/>
          <w:u w:val="single"/>
        </w:rPr>
        <w:t>:2604:aad3b435b51404eeaad3b435b51404ee:4589e3d003eb8903ea5b5e28f31ded19:::</w:t>
      </w:r>
    </w:p>
    <w:p w14:paraId="306513B3" w14:textId="77777777" w:rsidR="00726C57" w:rsidRPr="00726C57" w:rsidRDefault="00726C57" w:rsidP="00726C57">
      <w:pPr>
        <w:ind w:right="919"/>
        <w:rPr>
          <w:b/>
          <w:u w:val="single"/>
        </w:rPr>
      </w:pPr>
      <w:proofErr w:type="gramStart"/>
      <w:r w:rsidRPr="00726C57">
        <w:rPr>
          <w:b/>
          <w:u w:val="single"/>
        </w:rPr>
        <w:t>W.Holt</w:t>
      </w:r>
      <w:proofErr w:type="gramEnd"/>
      <w:r w:rsidRPr="00726C57">
        <w:rPr>
          <w:b/>
          <w:u w:val="single"/>
        </w:rPr>
        <w:t>:2605:aad3b435b51404eeaad3b435b51404ee:080693ece73589f8b9f3f78663f91808:::</w:t>
      </w:r>
    </w:p>
    <w:p w14:paraId="30B1888E" w14:textId="77777777" w:rsidR="00726C57" w:rsidRPr="00726C57" w:rsidRDefault="00726C57" w:rsidP="00726C57">
      <w:pPr>
        <w:ind w:right="919"/>
        <w:rPr>
          <w:b/>
          <w:u w:val="single"/>
        </w:rPr>
      </w:pPr>
      <w:proofErr w:type="gramStart"/>
      <w:r w:rsidRPr="00726C57">
        <w:rPr>
          <w:b/>
          <w:u w:val="single"/>
        </w:rPr>
        <w:lastRenderedPageBreak/>
        <w:t>J.Wheeler</w:t>
      </w:r>
      <w:proofErr w:type="gramEnd"/>
      <w:r w:rsidRPr="00726C57">
        <w:rPr>
          <w:b/>
          <w:u w:val="single"/>
        </w:rPr>
        <w:t>:2606:aad3b435b51404eeaad3b435b51404ee:15a852e3c7c2ef83ad8242472ae9903a:::</w:t>
      </w:r>
    </w:p>
    <w:p w14:paraId="25D07C5A" w14:textId="77777777" w:rsidR="00726C57" w:rsidRPr="00726C57" w:rsidRDefault="00726C57" w:rsidP="00726C57">
      <w:pPr>
        <w:ind w:right="919"/>
        <w:rPr>
          <w:b/>
          <w:u w:val="single"/>
        </w:rPr>
      </w:pPr>
      <w:proofErr w:type="gramStart"/>
      <w:r w:rsidRPr="00726C57">
        <w:rPr>
          <w:b/>
          <w:u w:val="single"/>
        </w:rPr>
        <w:t>F.Payne</w:t>
      </w:r>
      <w:proofErr w:type="gramEnd"/>
      <w:r w:rsidRPr="00726C57">
        <w:rPr>
          <w:b/>
          <w:u w:val="single"/>
        </w:rPr>
        <w:t>:2607:aad3b435b51404eeaad3b435b51404ee:108f91cfb6b0ab98fc1beb2e68e56159:::</w:t>
      </w:r>
    </w:p>
    <w:p w14:paraId="4A3F52D6" w14:textId="77777777" w:rsidR="00726C57" w:rsidRPr="00726C57" w:rsidRDefault="00726C57" w:rsidP="00726C57">
      <w:pPr>
        <w:ind w:right="919"/>
        <w:rPr>
          <w:b/>
          <w:u w:val="single"/>
        </w:rPr>
      </w:pPr>
      <w:proofErr w:type="gramStart"/>
      <w:r w:rsidRPr="00726C57">
        <w:rPr>
          <w:b/>
          <w:u w:val="single"/>
        </w:rPr>
        <w:t>T.Oliver</w:t>
      </w:r>
      <w:proofErr w:type="gramEnd"/>
      <w:r w:rsidRPr="00726C57">
        <w:rPr>
          <w:b/>
          <w:u w:val="single"/>
        </w:rPr>
        <w:t>:2608:aad3b435b51404eeaad3b435b51404ee:ac5b49f9a71be7feaa42a3222cd74b20:::</w:t>
      </w:r>
    </w:p>
    <w:p w14:paraId="7A59BE88" w14:textId="77777777" w:rsidR="00726C57" w:rsidRPr="00726C57" w:rsidRDefault="00726C57" w:rsidP="00726C57">
      <w:pPr>
        <w:ind w:right="919"/>
        <w:rPr>
          <w:b/>
          <w:u w:val="single"/>
        </w:rPr>
      </w:pPr>
      <w:proofErr w:type="gramStart"/>
      <w:r w:rsidRPr="00726C57">
        <w:rPr>
          <w:b/>
          <w:u w:val="single"/>
        </w:rPr>
        <w:t>J.Poole</w:t>
      </w:r>
      <w:proofErr w:type="gramEnd"/>
      <w:r w:rsidRPr="00726C57">
        <w:rPr>
          <w:b/>
          <w:u w:val="single"/>
        </w:rPr>
        <w:t>:2609:aad3b435b51404eeaad3b435b51404ee:810325d1a8599ecb7d0540ac206ad5ec:::</w:t>
      </w:r>
    </w:p>
    <w:p w14:paraId="5FEF6762" w14:textId="77777777" w:rsidR="00726C57" w:rsidRPr="00726C57" w:rsidRDefault="00726C57" w:rsidP="00726C57">
      <w:pPr>
        <w:ind w:right="919"/>
        <w:rPr>
          <w:b/>
          <w:u w:val="single"/>
        </w:rPr>
      </w:pPr>
      <w:proofErr w:type="gramStart"/>
      <w:r w:rsidRPr="00726C57">
        <w:rPr>
          <w:b/>
          <w:u w:val="single"/>
        </w:rPr>
        <w:t>N.Wells</w:t>
      </w:r>
      <w:proofErr w:type="gramEnd"/>
      <w:r w:rsidRPr="00726C57">
        <w:rPr>
          <w:b/>
          <w:u w:val="single"/>
        </w:rPr>
        <w:t>:2610:aad3b435b51404eeaad3b435b51404ee:688af8ea1b614bf680faba006ea3057c:::</w:t>
      </w:r>
    </w:p>
    <w:p w14:paraId="7E5DFDBA" w14:textId="77777777" w:rsidR="00726C57" w:rsidRPr="00726C57" w:rsidRDefault="00726C57" w:rsidP="00726C57">
      <w:pPr>
        <w:ind w:right="919"/>
        <w:rPr>
          <w:b/>
          <w:u w:val="single"/>
        </w:rPr>
      </w:pPr>
      <w:proofErr w:type="gramStart"/>
      <w:r w:rsidRPr="00726C57">
        <w:rPr>
          <w:b/>
          <w:u w:val="single"/>
        </w:rPr>
        <w:t>N.Hogan</w:t>
      </w:r>
      <w:proofErr w:type="gramEnd"/>
      <w:r w:rsidRPr="00726C57">
        <w:rPr>
          <w:b/>
          <w:u w:val="single"/>
        </w:rPr>
        <w:t>:2611:aad3b435b51404eeaad3b435b51404ee:e3629de60204c91bfc82825f22275c31:::</w:t>
      </w:r>
    </w:p>
    <w:p w14:paraId="76DBD4AF" w14:textId="77777777" w:rsidR="00726C57" w:rsidRPr="00726C57" w:rsidRDefault="00726C57" w:rsidP="00726C57">
      <w:pPr>
        <w:ind w:right="919"/>
        <w:rPr>
          <w:b/>
          <w:u w:val="single"/>
        </w:rPr>
      </w:pPr>
      <w:r w:rsidRPr="00726C57">
        <w:rPr>
          <w:b/>
          <w:u w:val="single"/>
        </w:rPr>
        <w:t>M.Adams:</w:t>
      </w:r>
      <w:proofErr w:type="gramStart"/>
      <w:r w:rsidRPr="00726C57">
        <w:rPr>
          <w:b/>
          <w:u w:val="single"/>
        </w:rPr>
        <w:t>2612:aad</w:t>
      </w:r>
      <w:proofErr w:type="gramEnd"/>
      <w:r w:rsidRPr="00726C57">
        <w:rPr>
          <w:b/>
          <w:u w:val="single"/>
        </w:rPr>
        <w:t>3b435b51404eeaad3b435b51404ee:bed9e94ccd79cc20365efa58b35d2c33:::</w:t>
      </w:r>
    </w:p>
    <w:p w14:paraId="6A7B3130" w14:textId="77777777" w:rsidR="00726C57" w:rsidRPr="00726C57" w:rsidRDefault="00726C57" w:rsidP="00726C57">
      <w:pPr>
        <w:ind w:right="919"/>
        <w:rPr>
          <w:b/>
          <w:u w:val="single"/>
        </w:rPr>
      </w:pPr>
      <w:proofErr w:type="gramStart"/>
      <w:r w:rsidRPr="00726C57">
        <w:rPr>
          <w:b/>
          <w:u w:val="single"/>
        </w:rPr>
        <w:t>Y.Marshall</w:t>
      </w:r>
      <w:proofErr w:type="gramEnd"/>
      <w:r w:rsidRPr="00726C57">
        <w:rPr>
          <w:b/>
          <w:u w:val="single"/>
        </w:rPr>
        <w:t>:2613:aad3b435b51404eeaad3b435b51404ee:a01e9e33b68ab61a580f4bc464ee36c1:::</w:t>
      </w:r>
    </w:p>
    <w:p w14:paraId="131AE2C5" w14:textId="77777777" w:rsidR="00726C57" w:rsidRPr="00726C57" w:rsidRDefault="00726C57" w:rsidP="00726C57">
      <w:pPr>
        <w:ind w:right="919"/>
        <w:rPr>
          <w:b/>
          <w:u w:val="single"/>
        </w:rPr>
      </w:pPr>
      <w:proofErr w:type="gramStart"/>
      <w:r w:rsidRPr="00726C57">
        <w:rPr>
          <w:b/>
          <w:u w:val="single"/>
        </w:rPr>
        <w:t>W.Wolfe</w:t>
      </w:r>
      <w:proofErr w:type="gramEnd"/>
      <w:r w:rsidRPr="00726C57">
        <w:rPr>
          <w:b/>
          <w:u w:val="single"/>
        </w:rPr>
        <w:t>:2614:aad3b435b51404eeaad3b435b51404ee:34ef57f8d321aea7ca89e0a24a515e2a:::</w:t>
      </w:r>
    </w:p>
    <w:p w14:paraId="097A5B5D" w14:textId="77777777" w:rsidR="00726C57" w:rsidRPr="00726C57" w:rsidRDefault="00726C57" w:rsidP="00726C57">
      <w:pPr>
        <w:ind w:right="919"/>
        <w:rPr>
          <w:b/>
          <w:u w:val="single"/>
        </w:rPr>
      </w:pPr>
      <w:proofErr w:type="gramStart"/>
      <w:r w:rsidRPr="00726C57">
        <w:rPr>
          <w:b/>
          <w:u w:val="single"/>
        </w:rPr>
        <w:t>A.Kennedy</w:t>
      </w:r>
      <w:proofErr w:type="gramEnd"/>
      <w:r w:rsidRPr="00726C57">
        <w:rPr>
          <w:b/>
          <w:u w:val="single"/>
        </w:rPr>
        <w:t>:2615:aad3b435b51404eeaad3b435b51404ee:080693ece73589f8b9f3f78663f91808:::</w:t>
      </w:r>
    </w:p>
    <w:p w14:paraId="360FB050" w14:textId="77777777" w:rsidR="00726C57" w:rsidRPr="00726C57" w:rsidRDefault="00726C57" w:rsidP="00726C57">
      <w:pPr>
        <w:ind w:right="919"/>
        <w:rPr>
          <w:b/>
          <w:u w:val="single"/>
        </w:rPr>
      </w:pPr>
      <w:proofErr w:type="gramStart"/>
      <w:r w:rsidRPr="00726C57">
        <w:rPr>
          <w:b/>
          <w:u w:val="single"/>
        </w:rPr>
        <w:t>T.Fuller</w:t>
      </w:r>
      <w:proofErr w:type="gramEnd"/>
      <w:r w:rsidRPr="00726C57">
        <w:rPr>
          <w:b/>
          <w:u w:val="single"/>
        </w:rPr>
        <w:t>:2616:aad3b435b51404eeaad3b435b51404ee:74852d706649d5d2ce8f9dd826d4874f:::</w:t>
      </w:r>
    </w:p>
    <w:p w14:paraId="12EBC961" w14:textId="77777777" w:rsidR="00726C57" w:rsidRPr="00726C57" w:rsidRDefault="00726C57" w:rsidP="00726C57">
      <w:pPr>
        <w:ind w:right="919"/>
        <w:rPr>
          <w:b/>
          <w:u w:val="single"/>
        </w:rPr>
      </w:pPr>
      <w:r w:rsidRPr="00726C57">
        <w:rPr>
          <w:b/>
          <w:u w:val="single"/>
        </w:rPr>
        <w:t>L.Washington:</w:t>
      </w:r>
      <w:proofErr w:type="gramStart"/>
      <w:r w:rsidRPr="00726C57">
        <w:rPr>
          <w:b/>
          <w:u w:val="single"/>
        </w:rPr>
        <w:t>2617:aad</w:t>
      </w:r>
      <w:proofErr w:type="gramEnd"/>
      <w:r w:rsidRPr="00726C57">
        <w:rPr>
          <w:b/>
          <w:u w:val="single"/>
        </w:rPr>
        <w:t>3b435b51404eeaad3b435b51404ee:0833a35013de96e17705cb4694b1553c:::</w:t>
      </w:r>
    </w:p>
    <w:p w14:paraId="7A993952" w14:textId="77777777" w:rsidR="00726C57" w:rsidRPr="00726C57" w:rsidRDefault="00726C57" w:rsidP="00726C57">
      <w:pPr>
        <w:ind w:right="919"/>
        <w:rPr>
          <w:b/>
          <w:u w:val="single"/>
        </w:rPr>
      </w:pPr>
      <w:proofErr w:type="gramStart"/>
      <w:r w:rsidRPr="00726C57">
        <w:rPr>
          <w:b/>
          <w:u w:val="single"/>
        </w:rPr>
        <w:t>S.Shelton</w:t>
      </w:r>
      <w:proofErr w:type="gramEnd"/>
      <w:r w:rsidRPr="00726C57">
        <w:rPr>
          <w:b/>
          <w:u w:val="single"/>
        </w:rPr>
        <w:t>:2618:aad3b435b51404eeaad3b435b51404ee:990e7ec7e099e75c00f443f7b4bb3ae2:::</w:t>
      </w:r>
    </w:p>
    <w:p w14:paraId="6338E9A3" w14:textId="77777777" w:rsidR="00726C57" w:rsidRPr="00726C57" w:rsidRDefault="00726C57" w:rsidP="00726C57">
      <w:pPr>
        <w:ind w:right="919"/>
        <w:rPr>
          <w:b/>
          <w:u w:val="single"/>
        </w:rPr>
      </w:pPr>
      <w:proofErr w:type="gramStart"/>
      <w:r w:rsidRPr="00726C57">
        <w:rPr>
          <w:b/>
          <w:u w:val="single"/>
        </w:rPr>
        <w:t>J.Farmer</w:t>
      </w:r>
      <w:proofErr w:type="gramEnd"/>
      <w:r w:rsidRPr="00726C57">
        <w:rPr>
          <w:b/>
          <w:u w:val="single"/>
        </w:rPr>
        <w:t>:2619:aad3b435b51404eeaad3b435b51404ee:f61996a84217dad5ff64659a97c8642c:::</w:t>
      </w:r>
    </w:p>
    <w:p w14:paraId="1967ECF5" w14:textId="77777777" w:rsidR="00726C57" w:rsidRPr="00726C57" w:rsidRDefault="00726C57" w:rsidP="00726C57">
      <w:pPr>
        <w:ind w:right="919"/>
        <w:rPr>
          <w:b/>
          <w:u w:val="single"/>
        </w:rPr>
      </w:pPr>
      <w:r w:rsidRPr="00726C57">
        <w:rPr>
          <w:b/>
          <w:u w:val="single"/>
        </w:rPr>
        <w:t>M.Paul:</w:t>
      </w:r>
      <w:proofErr w:type="gramStart"/>
      <w:r w:rsidRPr="00726C57">
        <w:rPr>
          <w:b/>
          <w:u w:val="single"/>
        </w:rPr>
        <w:t>2620:aad</w:t>
      </w:r>
      <w:proofErr w:type="gramEnd"/>
      <w:r w:rsidRPr="00726C57">
        <w:rPr>
          <w:b/>
          <w:u w:val="single"/>
        </w:rPr>
        <w:t>3b435b51404eeaad3b435b51404ee:ed82bd6cdb216fd690c950aecd64c56c:::</w:t>
      </w:r>
    </w:p>
    <w:p w14:paraId="42FA2535" w14:textId="77777777" w:rsidR="00726C57" w:rsidRPr="00726C57" w:rsidRDefault="00726C57" w:rsidP="00726C57">
      <w:pPr>
        <w:ind w:right="919"/>
        <w:rPr>
          <w:b/>
          <w:u w:val="single"/>
        </w:rPr>
      </w:pPr>
      <w:proofErr w:type="gramStart"/>
      <w:r w:rsidRPr="00726C57">
        <w:rPr>
          <w:b/>
          <w:u w:val="single"/>
        </w:rPr>
        <w:t>B.Wong</w:t>
      </w:r>
      <w:proofErr w:type="gramEnd"/>
      <w:r w:rsidRPr="00726C57">
        <w:rPr>
          <w:b/>
          <w:u w:val="single"/>
        </w:rPr>
        <w:t>:2621:aad3b435b51404eeaad3b435b51404ee:faccd2f7fc03a0982b07a2d21846187f:::</w:t>
      </w:r>
    </w:p>
    <w:p w14:paraId="1172308F" w14:textId="77777777" w:rsidR="00726C57" w:rsidRPr="00726C57" w:rsidRDefault="00726C57" w:rsidP="00726C57">
      <w:pPr>
        <w:ind w:right="919"/>
        <w:rPr>
          <w:b/>
          <w:u w:val="single"/>
        </w:rPr>
      </w:pPr>
      <w:r w:rsidRPr="00726C57">
        <w:rPr>
          <w:b/>
          <w:u w:val="single"/>
        </w:rPr>
        <w:t>D.Ford:</w:t>
      </w:r>
      <w:proofErr w:type="gramStart"/>
      <w:r w:rsidRPr="00726C57">
        <w:rPr>
          <w:b/>
          <w:u w:val="single"/>
        </w:rPr>
        <w:t>2622:aad</w:t>
      </w:r>
      <w:proofErr w:type="gramEnd"/>
      <w:r w:rsidRPr="00726C57">
        <w:rPr>
          <w:b/>
          <w:u w:val="single"/>
        </w:rPr>
        <w:t>3b435b51404eeaad3b435b51404ee:e822570efa4b7edc5fc10f2372e070e2:::</w:t>
      </w:r>
    </w:p>
    <w:p w14:paraId="64BD8A4E" w14:textId="77777777" w:rsidR="00726C57" w:rsidRPr="00726C57" w:rsidRDefault="00726C57" w:rsidP="00726C57">
      <w:pPr>
        <w:ind w:right="919"/>
        <w:rPr>
          <w:b/>
          <w:u w:val="single"/>
        </w:rPr>
      </w:pPr>
      <w:r w:rsidRPr="00726C57">
        <w:rPr>
          <w:b/>
          <w:u w:val="single"/>
        </w:rPr>
        <w:t>M.Daniel:</w:t>
      </w:r>
      <w:proofErr w:type="gramStart"/>
      <w:r w:rsidRPr="00726C57">
        <w:rPr>
          <w:b/>
          <w:u w:val="single"/>
        </w:rPr>
        <w:t>2623:aad</w:t>
      </w:r>
      <w:proofErr w:type="gramEnd"/>
      <w:r w:rsidRPr="00726C57">
        <w:rPr>
          <w:b/>
          <w:u w:val="single"/>
        </w:rPr>
        <w:t>3b435b51404eeaad3b435b51404ee:cecadc1061009aedacc80a2de584a5f5:::</w:t>
      </w:r>
    </w:p>
    <w:p w14:paraId="566FC08E" w14:textId="77777777" w:rsidR="00726C57" w:rsidRPr="00726C57" w:rsidRDefault="00726C57" w:rsidP="00726C57">
      <w:pPr>
        <w:ind w:right="919"/>
        <w:rPr>
          <w:b/>
          <w:u w:val="single"/>
        </w:rPr>
      </w:pPr>
      <w:r w:rsidRPr="00726C57">
        <w:rPr>
          <w:b/>
          <w:u w:val="single"/>
        </w:rPr>
        <w:lastRenderedPageBreak/>
        <w:t>D.Brooks:</w:t>
      </w:r>
      <w:proofErr w:type="gramStart"/>
      <w:r w:rsidRPr="00726C57">
        <w:rPr>
          <w:b/>
          <w:u w:val="single"/>
        </w:rPr>
        <w:t>2624:aad</w:t>
      </w:r>
      <w:proofErr w:type="gramEnd"/>
      <w:r w:rsidRPr="00726C57">
        <w:rPr>
          <w:b/>
          <w:u w:val="single"/>
        </w:rPr>
        <w:t>3b435b51404eeaad3b435b51404ee:dd9d2279352b23687f6279ba4a8ba88c:::</w:t>
      </w:r>
    </w:p>
    <w:p w14:paraId="183AE8D8" w14:textId="77777777" w:rsidR="00726C57" w:rsidRPr="00726C57" w:rsidRDefault="00726C57" w:rsidP="00726C57">
      <w:pPr>
        <w:ind w:right="919"/>
        <w:rPr>
          <w:b/>
          <w:u w:val="single"/>
        </w:rPr>
      </w:pPr>
      <w:proofErr w:type="gramStart"/>
      <w:r w:rsidRPr="00726C57">
        <w:rPr>
          <w:b/>
          <w:u w:val="single"/>
        </w:rPr>
        <w:t>B.Rice</w:t>
      </w:r>
      <w:proofErr w:type="gramEnd"/>
      <w:r w:rsidRPr="00726C57">
        <w:rPr>
          <w:b/>
          <w:u w:val="single"/>
        </w:rPr>
        <w:t>:2625:aad3b435b51404eeaad3b435b51404ee:e1489fe6f506e84e1d9f01459f07e13f:::</w:t>
      </w:r>
    </w:p>
    <w:p w14:paraId="27037778" w14:textId="77777777" w:rsidR="00726C57" w:rsidRPr="00726C57" w:rsidRDefault="00726C57" w:rsidP="00726C57">
      <w:pPr>
        <w:ind w:right="919"/>
        <w:rPr>
          <w:b/>
          <w:u w:val="single"/>
        </w:rPr>
      </w:pPr>
      <w:proofErr w:type="gramStart"/>
      <w:r w:rsidRPr="00726C57">
        <w:rPr>
          <w:b/>
          <w:u w:val="single"/>
        </w:rPr>
        <w:t>P.Powers</w:t>
      </w:r>
      <w:proofErr w:type="gramEnd"/>
      <w:r w:rsidRPr="00726C57">
        <w:rPr>
          <w:b/>
          <w:u w:val="single"/>
        </w:rPr>
        <w:t>:2626:aad3b435b51404eeaad3b435b51404ee:30179f5c89072aae0fcb922d52b0a3bb:::</w:t>
      </w:r>
    </w:p>
    <w:p w14:paraId="4B0AF7A2" w14:textId="77777777" w:rsidR="00726C57" w:rsidRPr="00726C57" w:rsidRDefault="00726C57" w:rsidP="00726C57">
      <w:pPr>
        <w:ind w:right="919"/>
        <w:rPr>
          <w:b/>
          <w:u w:val="single"/>
        </w:rPr>
      </w:pPr>
      <w:proofErr w:type="gramStart"/>
      <w:r w:rsidRPr="00726C57">
        <w:rPr>
          <w:b/>
          <w:u w:val="single"/>
        </w:rPr>
        <w:t>S.Wright</w:t>
      </w:r>
      <w:proofErr w:type="gramEnd"/>
      <w:r w:rsidRPr="00726C57">
        <w:rPr>
          <w:b/>
          <w:u w:val="single"/>
        </w:rPr>
        <w:t>:2627:aad3b435b51404eeaad3b435b51404ee:2b536b199fda92e76c05b59294a0f79b:::</w:t>
      </w:r>
    </w:p>
    <w:p w14:paraId="7ECACECD" w14:textId="77777777" w:rsidR="00726C57" w:rsidRPr="00726C57" w:rsidRDefault="00726C57" w:rsidP="00726C57">
      <w:pPr>
        <w:ind w:right="919"/>
        <w:rPr>
          <w:b/>
          <w:u w:val="single"/>
        </w:rPr>
      </w:pPr>
      <w:r w:rsidRPr="00726C57">
        <w:rPr>
          <w:b/>
          <w:u w:val="single"/>
        </w:rPr>
        <w:t>L.Williamson:</w:t>
      </w:r>
      <w:proofErr w:type="gramStart"/>
      <w:r w:rsidRPr="00726C57">
        <w:rPr>
          <w:b/>
          <w:u w:val="single"/>
        </w:rPr>
        <w:t>2628:aad</w:t>
      </w:r>
      <w:proofErr w:type="gramEnd"/>
      <w:r w:rsidRPr="00726C57">
        <w:rPr>
          <w:b/>
          <w:u w:val="single"/>
        </w:rPr>
        <w:t>3b435b51404eeaad3b435b51404ee:c0dc381734bded9fbc8c454895c8ebec:::</w:t>
      </w:r>
    </w:p>
    <w:p w14:paraId="456C7D37" w14:textId="77777777" w:rsidR="00726C57" w:rsidRPr="00726C57" w:rsidRDefault="00726C57" w:rsidP="00726C57">
      <w:pPr>
        <w:ind w:right="919"/>
        <w:rPr>
          <w:b/>
          <w:u w:val="single"/>
        </w:rPr>
      </w:pPr>
      <w:proofErr w:type="gramStart"/>
      <w:r w:rsidRPr="00726C57">
        <w:rPr>
          <w:b/>
          <w:u w:val="single"/>
        </w:rPr>
        <w:t>G.Malone</w:t>
      </w:r>
      <w:proofErr w:type="gramEnd"/>
      <w:r w:rsidRPr="00726C57">
        <w:rPr>
          <w:b/>
          <w:u w:val="single"/>
        </w:rPr>
        <w:t>:2629:aad3b435b51404eeaad3b435b51404ee:33b93138451a49da98e262b2f5b57da5:::</w:t>
      </w:r>
    </w:p>
    <w:p w14:paraId="6E0C92CD" w14:textId="77777777" w:rsidR="00726C57" w:rsidRPr="00726C57" w:rsidRDefault="00726C57" w:rsidP="00726C57">
      <w:pPr>
        <w:ind w:right="919"/>
        <w:rPr>
          <w:b/>
          <w:u w:val="single"/>
        </w:rPr>
      </w:pPr>
      <w:r w:rsidRPr="00726C57">
        <w:rPr>
          <w:b/>
          <w:u w:val="single"/>
        </w:rPr>
        <w:t>M.Harrington:</w:t>
      </w:r>
      <w:proofErr w:type="gramStart"/>
      <w:r w:rsidRPr="00726C57">
        <w:rPr>
          <w:b/>
          <w:u w:val="single"/>
        </w:rPr>
        <w:t>2630:aad</w:t>
      </w:r>
      <w:proofErr w:type="gramEnd"/>
      <w:r w:rsidRPr="00726C57">
        <w:rPr>
          <w:b/>
          <w:u w:val="single"/>
        </w:rPr>
        <w:t>3b435b51404eeaad3b435b51404ee:f93175934524851e0b8bed08bea60f87:::</w:t>
      </w:r>
    </w:p>
    <w:p w14:paraId="7368AAEB" w14:textId="77777777" w:rsidR="00726C57" w:rsidRPr="00726C57" w:rsidRDefault="00726C57" w:rsidP="00726C57">
      <w:pPr>
        <w:ind w:right="919"/>
        <w:rPr>
          <w:b/>
          <w:u w:val="single"/>
        </w:rPr>
      </w:pPr>
      <w:proofErr w:type="gramStart"/>
      <w:r w:rsidRPr="00726C57">
        <w:rPr>
          <w:b/>
          <w:u w:val="single"/>
        </w:rPr>
        <w:t>H.Mclaughlin</w:t>
      </w:r>
      <w:proofErr w:type="gramEnd"/>
      <w:r w:rsidRPr="00726C57">
        <w:rPr>
          <w:b/>
          <w:u w:val="single"/>
        </w:rPr>
        <w:t>:2631:aad3b435b51404eeaad3b435b51404ee:e868ceb881c017f13590fd158254a371:::</w:t>
      </w:r>
    </w:p>
    <w:p w14:paraId="117201AB" w14:textId="77777777" w:rsidR="00726C57" w:rsidRPr="00726C57" w:rsidRDefault="00726C57" w:rsidP="00726C57">
      <w:pPr>
        <w:ind w:right="919"/>
        <w:rPr>
          <w:b/>
          <w:u w:val="single"/>
        </w:rPr>
      </w:pPr>
      <w:proofErr w:type="gramStart"/>
      <w:r w:rsidRPr="00726C57">
        <w:rPr>
          <w:b/>
          <w:u w:val="single"/>
        </w:rPr>
        <w:t>G.Turner</w:t>
      </w:r>
      <w:proofErr w:type="gramEnd"/>
      <w:r w:rsidRPr="00726C57">
        <w:rPr>
          <w:b/>
          <w:u w:val="single"/>
        </w:rPr>
        <w:t>:2632:aad3b435b51404eeaad3b435b51404ee:27bde3962ffc55061dd8c736a2016b4c:::</w:t>
      </w:r>
    </w:p>
    <w:p w14:paraId="5DB6C02E" w14:textId="77777777" w:rsidR="00726C57" w:rsidRPr="00726C57" w:rsidRDefault="00726C57" w:rsidP="00726C57">
      <w:pPr>
        <w:ind w:right="919"/>
        <w:rPr>
          <w:b/>
          <w:u w:val="single"/>
        </w:rPr>
      </w:pPr>
      <w:proofErr w:type="gramStart"/>
      <w:r w:rsidRPr="00726C57">
        <w:rPr>
          <w:b/>
          <w:u w:val="single"/>
        </w:rPr>
        <w:t>P.Rodriquez</w:t>
      </w:r>
      <w:proofErr w:type="gramEnd"/>
      <w:r w:rsidRPr="00726C57">
        <w:rPr>
          <w:b/>
          <w:u w:val="single"/>
        </w:rPr>
        <w:t>:2633:aad3b435b51404eeaad3b435b51404ee:e58e3586585c44da480e148390d9dd99:::</w:t>
      </w:r>
    </w:p>
    <w:p w14:paraId="46F7945B" w14:textId="77777777" w:rsidR="00726C57" w:rsidRPr="00726C57" w:rsidRDefault="00726C57" w:rsidP="00726C57">
      <w:pPr>
        <w:ind w:right="919"/>
        <w:rPr>
          <w:b/>
          <w:u w:val="single"/>
        </w:rPr>
      </w:pPr>
      <w:r w:rsidRPr="00726C57">
        <w:rPr>
          <w:b/>
          <w:u w:val="single"/>
        </w:rPr>
        <w:t>L.Thornton:</w:t>
      </w:r>
      <w:proofErr w:type="gramStart"/>
      <w:r w:rsidRPr="00726C57">
        <w:rPr>
          <w:b/>
          <w:u w:val="single"/>
        </w:rPr>
        <w:t>2634:aad</w:t>
      </w:r>
      <w:proofErr w:type="gramEnd"/>
      <w:r w:rsidRPr="00726C57">
        <w:rPr>
          <w:b/>
          <w:u w:val="single"/>
        </w:rPr>
        <w:t>3b435b51404eeaad3b435b51404ee:6c93c3cd901986843f5d0df101331210:::</w:t>
      </w:r>
    </w:p>
    <w:p w14:paraId="23033343" w14:textId="77777777" w:rsidR="00726C57" w:rsidRPr="00726C57" w:rsidRDefault="00726C57" w:rsidP="00726C57">
      <w:pPr>
        <w:ind w:right="919"/>
        <w:rPr>
          <w:b/>
          <w:u w:val="single"/>
        </w:rPr>
      </w:pPr>
      <w:r w:rsidRPr="00726C57">
        <w:rPr>
          <w:b/>
          <w:u w:val="single"/>
        </w:rPr>
        <w:t>D.Murray:</w:t>
      </w:r>
      <w:proofErr w:type="gramStart"/>
      <w:r w:rsidRPr="00726C57">
        <w:rPr>
          <w:b/>
          <w:u w:val="single"/>
        </w:rPr>
        <w:t>2635:aad</w:t>
      </w:r>
      <w:proofErr w:type="gramEnd"/>
      <w:r w:rsidRPr="00726C57">
        <w:rPr>
          <w:b/>
          <w:u w:val="single"/>
        </w:rPr>
        <w:t>3b435b51404eeaad3b435b51404ee:62e4e02723ccfeee508caa92c95a6f5e:::</w:t>
      </w:r>
    </w:p>
    <w:p w14:paraId="4CD260C3" w14:textId="77777777" w:rsidR="00726C57" w:rsidRPr="00726C57" w:rsidRDefault="00726C57" w:rsidP="00726C57">
      <w:pPr>
        <w:ind w:right="919"/>
        <w:rPr>
          <w:b/>
          <w:u w:val="single"/>
        </w:rPr>
      </w:pPr>
      <w:proofErr w:type="gramStart"/>
      <w:r w:rsidRPr="00726C57">
        <w:rPr>
          <w:b/>
          <w:u w:val="single"/>
        </w:rPr>
        <w:t>A.Peters</w:t>
      </w:r>
      <w:proofErr w:type="gramEnd"/>
      <w:r w:rsidRPr="00726C57">
        <w:rPr>
          <w:b/>
          <w:u w:val="single"/>
        </w:rPr>
        <w:t>:2636:aad3b435b51404eeaad3b435b51404ee:f293e283cea5a27db8552667fbaf94c7:::</w:t>
      </w:r>
    </w:p>
    <w:p w14:paraId="3DD7075C" w14:textId="77777777" w:rsidR="00726C57" w:rsidRPr="00726C57" w:rsidRDefault="00726C57" w:rsidP="00726C57">
      <w:pPr>
        <w:ind w:right="919"/>
        <w:rPr>
          <w:b/>
          <w:u w:val="single"/>
        </w:rPr>
      </w:pPr>
      <w:r w:rsidRPr="00726C57">
        <w:rPr>
          <w:b/>
          <w:u w:val="single"/>
        </w:rPr>
        <w:t>M.Padilla:</w:t>
      </w:r>
      <w:proofErr w:type="gramStart"/>
      <w:r w:rsidRPr="00726C57">
        <w:rPr>
          <w:b/>
          <w:u w:val="single"/>
        </w:rPr>
        <w:t>2637:aad</w:t>
      </w:r>
      <w:proofErr w:type="gramEnd"/>
      <w:r w:rsidRPr="00726C57">
        <w:rPr>
          <w:b/>
          <w:u w:val="single"/>
        </w:rPr>
        <w:t>3b435b51404eeaad3b435b51404ee:a022f2e4594ec7271afb6b6791d86ec2:::</w:t>
      </w:r>
    </w:p>
    <w:p w14:paraId="7D422B2F" w14:textId="77777777" w:rsidR="00726C57" w:rsidRPr="00726C57" w:rsidRDefault="00726C57" w:rsidP="00726C57">
      <w:pPr>
        <w:ind w:right="919"/>
        <w:rPr>
          <w:b/>
          <w:u w:val="single"/>
        </w:rPr>
      </w:pPr>
      <w:proofErr w:type="gramStart"/>
      <w:r w:rsidRPr="00726C57">
        <w:rPr>
          <w:b/>
          <w:u w:val="single"/>
        </w:rPr>
        <w:t>J.Becker</w:t>
      </w:r>
      <w:proofErr w:type="gramEnd"/>
      <w:r w:rsidRPr="00726C57">
        <w:rPr>
          <w:b/>
          <w:u w:val="single"/>
        </w:rPr>
        <w:t>:2638:aad3b435b51404eeaad3b435b51404ee:8c064a4c674c79cec0f3c70310b9b8e2:::</w:t>
      </w:r>
    </w:p>
    <w:p w14:paraId="6E7FB750" w14:textId="77777777" w:rsidR="00726C57" w:rsidRPr="00726C57" w:rsidRDefault="00726C57" w:rsidP="00726C57">
      <w:pPr>
        <w:ind w:right="919"/>
        <w:rPr>
          <w:b/>
          <w:u w:val="single"/>
        </w:rPr>
      </w:pPr>
      <w:proofErr w:type="gramStart"/>
      <w:r w:rsidRPr="00726C57">
        <w:rPr>
          <w:b/>
          <w:u w:val="single"/>
        </w:rPr>
        <w:t>K.Perkins</w:t>
      </w:r>
      <w:proofErr w:type="gramEnd"/>
      <w:r w:rsidRPr="00726C57">
        <w:rPr>
          <w:b/>
          <w:u w:val="single"/>
        </w:rPr>
        <w:t>:2639:aad3b435b51404eeaad3b435b51404ee:fb9a187494df75923c9515cfca976f08:::</w:t>
      </w:r>
    </w:p>
    <w:p w14:paraId="34A8610A" w14:textId="77777777" w:rsidR="00726C57" w:rsidRPr="00726C57" w:rsidRDefault="00726C57" w:rsidP="00726C57">
      <w:pPr>
        <w:ind w:right="919"/>
        <w:rPr>
          <w:b/>
          <w:u w:val="single"/>
        </w:rPr>
      </w:pPr>
      <w:r w:rsidRPr="00726C57">
        <w:rPr>
          <w:b/>
          <w:u w:val="single"/>
        </w:rPr>
        <w:t>M.Murphy:</w:t>
      </w:r>
      <w:proofErr w:type="gramStart"/>
      <w:r w:rsidRPr="00726C57">
        <w:rPr>
          <w:b/>
          <w:u w:val="single"/>
        </w:rPr>
        <w:t>2640:aad</w:t>
      </w:r>
      <w:proofErr w:type="gramEnd"/>
      <w:r w:rsidRPr="00726C57">
        <w:rPr>
          <w:b/>
          <w:u w:val="single"/>
        </w:rPr>
        <w:t>3b435b51404eeaad3b435b51404ee:cdb164617b8fb8ee5bc0e3c4d0ea0a0b:::</w:t>
      </w:r>
    </w:p>
    <w:p w14:paraId="3A9F828B" w14:textId="77777777" w:rsidR="00726C57" w:rsidRPr="00726C57" w:rsidRDefault="00726C57" w:rsidP="00726C57">
      <w:pPr>
        <w:ind w:right="919"/>
        <w:rPr>
          <w:b/>
          <w:u w:val="single"/>
        </w:rPr>
      </w:pPr>
      <w:proofErr w:type="gramStart"/>
      <w:r w:rsidRPr="00726C57">
        <w:rPr>
          <w:b/>
          <w:u w:val="single"/>
        </w:rPr>
        <w:t>S.Higgins</w:t>
      </w:r>
      <w:proofErr w:type="gramEnd"/>
      <w:r w:rsidRPr="00726C57">
        <w:rPr>
          <w:b/>
          <w:u w:val="single"/>
        </w:rPr>
        <w:t>:2641:aad3b435b51404eeaad3b435b51404ee:baa026ccfd2b52c325ef54b691ce8845:::</w:t>
      </w:r>
    </w:p>
    <w:p w14:paraId="145FD408" w14:textId="77777777" w:rsidR="00726C57" w:rsidRPr="00726C57" w:rsidRDefault="00726C57" w:rsidP="00726C57">
      <w:pPr>
        <w:ind w:right="919"/>
        <w:rPr>
          <w:b/>
          <w:u w:val="single"/>
        </w:rPr>
      </w:pPr>
      <w:proofErr w:type="gramStart"/>
      <w:r w:rsidRPr="00726C57">
        <w:rPr>
          <w:b/>
          <w:u w:val="single"/>
        </w:rPr>
        <w:lastRenderedPageBreak/>
        <w:t>B.Lewis</w:t>
      </w:r>
      <w:proofErr w:type="gramEnd"/>
      <w:r w:rsidRPr="00726C57">
        <w:rPr>
          <w:b/>
          <w:u w:val="single"/>
        </w:rPr>
        <w:t>:2642:aad3b435b51404eeaad3b435b51404ee:4310e999dc37278d6f0f33ee0e26d475:::</w:t>
      </w:r>
    </w:p>
    <w:p w14:paraId="3B55FFF6" w14:textId="77777777" w:rsidR="00726C57" w:rsidRPr="00726C57" w:rsidRDefault="00726C57" w:rsidP="00726C57">
      <w:pPr>
        <w:ind w:right="919"/>
        <w:rPr>
          <w:b/>
          <w:u w:val="single"/>
        </w:rPr>
      </w:pPr>
      <w:proofErr w:type="gramStart"/>
      <w:r w:rsidRPr="00726C57">
        <w:rPr>
          <w:b/>
          <w:u w:val="single"/>
        </w:rPr>
        <w:t>F.Sanders</w:t>
      </w:r>
      <w:proofErr w:type="gramEnd"/>
      <w:r w:rsidRPr="00726C57">
        <w:rPr>
          <w:b/>
          <w:u w:val="single"/>
        </w:rPr>
        <w:t>:2643:aad3b435b51404eeaad3b435b51404ee:d44ef87a5f186e15cbfc91044bce6f6b:::</w:t>
      </w:r>
    </w:p>
    <w:p w14:paraId="6D495E06" w14:textId="77777777" w:rsidR="00726C57" w:rsidRPr="00726C57" w:rsidRDefault="00726C57" w:rsidP="00726C57">
      <w:pPr>
        <w:ind w:right="919"/>
        <w:rPr>
          <w:b/>
          <w:u w:val="single"/>
        </w:rPr>
      </w:pPr>
      <w:proofErr w:type="gramStart"/>
      <w:r w:rsidRPr="00726C57">
        <w:rPr>
          <w:b/>
          <w:u w:val="single"/>
        </w:rPr>
        <w:t>R.Soto</w:t>
      </w:r>
      <w:proofErr w:type="gramEnd"/>
      <w:r w:rsidRPr="00726C57">
        <w:rPr>
          <w:b/>
          <w:u w:val="single"/>
        </w:rPr>
        <w:t>:2644:aad3b435b51404eeaad3b435b51404ee:fd281398fdf14e4e1173a6d113975532:::</w:t>
      </w:r>
    </w:p>
    <w:p w14:paraId="32A90E55" w14:textId="77777777" w:rsidR="00726C57" w:rsidRPr="00726C57" w:rsidRDefault="00726C57" w:rsidP="00726C57">
      <w:pPr>
        <w:ind w:right="919"/>
        <w:rPr>
          <w:b/>
          <w:u w:val="single"/>
        </w:rPr>
      </w:pPr>
      <w:r w:rsidRPr="00726C57">
        <w:rPr>
          <w:b/>
          <w:u w:val="single"/>
        </w:rPr>
        <w:t>I.Robinson:</w:t>
      </w:r>
      <w:proofErr w:type="gramStart"/>
      <w:r w:rsidRPr="00726C57">
        <w:rPr>
          <w:b/>
          <w:u w:val="single"/>
        </w:rPr>
        <w:t>2645:aad</w:t>
      </w:r>
      <w:proofErr w:type="gramEnd"/>
      <w:r w:rsidRPr="00726C57">
        <w:rPr>
          <w:b/>
          <w:u w:val="single"/>
        </w:rPr>
        <w:t>3b435b51404eeaad3b435b51404ee:f06b5ecb867ff8a976f0ddd8cc200aa2:::</w:t>
      </w:r>
    </w:p>
    <w:p w14:paraId="1A9799FD" w14:textId="77777777" w:rsidR="00726C57" w:rsidRPr="00726C57" w:rsidRDefault="00726C57" w:rsidP="00726C57">
      <w:pPr>
        <w:ind w:right="919"/>
        <w:rPr>
          <w:b/>
          <w:u w:val="single"/>
        </w:rPr>
      </w:pPr>
      <w:proofErr w:type="gramStart"/>
      <w:r w:rsidRPr="00726C57">
        <w:rPr>
          <w:b/>
          <w:u w:val="single"/>
        </w:rPr>
        <w:t>B.Yates</w:t>
      </w:r>
      <w:proofErr w:type="gramEnd"/>
      <w:r w:rsidRPr="00726C57">
        <w:rPr>
          <w:b/>
          <w:u w:val="single"/>
        </w:rPr>
        <w:t>:2646:aad3b435b51404eeaad3b435b51404ee:8a8c9f7a692b8e3e6e77d47490ef55ae:::</w:t>
      </w:r>
    </w:p>
    <w:p w14:paraId="44FB40D9" w14:textId="77777777" w:rsidR="00726C57" w:rsidRPr="00726C57" w:rsidRDefault="00726C57" w:rsidP="00726C57">
      <w:pPr>
        <w:ind w:right="919"/>
        <w:rPr>
          <w:b/>
          <w:u w:val="single"/>
        </w:rPr>
      </w:pPr>
      <w:proofErr w:type="gramStart"/>
      <w:r w:rsidRPr="00726C57">
        <w:rPr>
          <w:b/>
          <w:u w:val="single"/>
        </w:rPr>
        <w:t>E.Frazier</w:t>
      </w:r>
      <w:proofErr w:type="gramEnd"/>
      <w:r w:rsidRPr="00726C57">
        <w:rPr>
          <w:b/>
          <w:u w:val="single"/>
        </w:rPr>
        <w:t>:2647:aad3b435b51404eeaad3b435b51404ee:22f17fad5469c294b551e488d7971202:::</w:t>
      </w:r>
    </w:p>
    <w:p w14:paraId="75F398AC" w14:textId="77777777" w:rsidR="00726C57" w:rsidRPr="00726C57" w:rsidRDefault="00726C57" w:rsidP="00726C57">
      <w:pPr>
        <w:ind w:right="919"/>
        <w:rPr>
          <w:b/>
          <w:u w:val="single"/>
        </w:rPr>
      </w:pPr>
      <w:proofErr w:type="gramStart"/>
      <w:r w:rsidRPr="00726C57">
        <w:rPr>
          <w:b/>
          <w:u w:val="single"/>
        </w:rPr>
        <w:t>G.Francis</w:t>
      </w:r>
      <w:proofErr w:type="gramEnd"/>
      <w:r w:rsidRPr="00726C57">
        <w:rPr>
          <w:b/>
          <w:u w:val="single"/>
        </w:rPr>
        <w:t>:2648:aad3b435b51404eeaad3b435b51404ee:47e9839eb7d7d226ea5415d6737eb09c:::</w:t>
      </w:r>
    </w:p>
    <w:p w14:paraId="1D350881" w14:textId="77777777" w:rsidR="00726C57" w:rsidRPr="00726C57" w:rsidRDefault="00726C57" w:rsidP="00726C57">
      <w:pPr>
        <w:ind w:right="919"/>
        <w:rPr>
          <w:b/>
          <w:u w:val="single"/>
        </w:rPr>
      </w:pPr>
      <w:proofErr w:type="gramStart"/>
      <w:r w:rsidRPr="00726C57">
        <w:rPr>
          <w:b/>
          <w:u w:val="single"/>
        </w:rPr>
        <w:t>J.Shaw</w:t>
      </w:r>
      <w:proofErr w:type="gramEnd"/>
      <w:r w:rsidRPr="00726C57">
        <w:rPr>
          <w:b/>
          <w:u w:val="single"/>
        </w:rPr>
        <w:t>:2649:aad3b435b51404eeaad3b435b51404ee:fe0ca6beaf5a825d6a9cca1c2e6a27e6:::</w:t>
      </w:r>
    </w:p>
    <w:p w14:paraId="169406D2" w14:textId="77777777" w:rsidR="00726C57" w:rsidRPr="00726C57" w:rsidRDefault="00726C57" w:rsidP="00726C57">
      <w:pPr>
        <w:ind w:right="919"/>
        <w:rPr>
          <w:b/>
          <w:u w:val="single"/>
        </w:rPr>
      </w:pPr>
      <w:proofErr w:type="gramStart"/>
      <w:r w:rsidRPr="00726C57">
        <w:rPr>
          <w:b/>
          <w:u w:val="single"/>
        </w:rPr>
        <w:t>G.Adkins</w:t>
      </w:r>
      <w:proofErr w:type="gramEnd"/>
      <w:r w:rsidRPr="00726C57">
        <w:rPr>
          <w:b/>
          <w:u w:val="single"/>
        </w:rPr>
        <w:t>:2650:aad3b435b51404eeaad3b435b51404ee:78cf7711caf441a13857c2b96d3fb9b3:::</w:t>
      </w:r>
    </w:p>
    <w:p w14:paraId="47D6647B" w14:textId="77777777" w:rsidR="00726C57" w:rsidRPr="00726C57" w:rsidRDefault="00726C57" w:rsidP="00726C57">
      <w:pPr>
        <w:ind w:right="919"/>
        <w:rPr>
          <w:b/>
          <w:u w:val="single"/>
        </w:rPr>
      </w:pPr>
      <w:r w:rsidRPr="00726C57">
        <w:rPr>
          <w:b/>
          <w:u w:val="single"/>
        </w:rPr>
        <w:t>SERVER1$:</w:t>
      </w:r>
      <w:proofErr w:type="gramStart"/>
      <w:r w:rsidRPr="00726C57">
        <w:rPr>
          <w:b/>
          <w:u w:val="single"/>
        </w:rPr>
        <w:t>1000:aad</w:t>
      </w:r>
      <w:proofErr w:type="gramEnd"/>
      <w:r w:rsidRPr="00726C57">
        <w:rPr>
          <w:b/>
          <w:u w:val="single"/>
        </w:rPr>
        <w:t>3b435b51404eeaad3b435b51404ee:0637b59972afd98cce4e82a489c6ab38:::</w:t>
      </w:r>
    </w:p>
    <w:p w14:paraId="06D99363" w14:textId="77777777" w:rsidR="00726C57" w:rsidRPr="00726C57" w:rsidRDefault="00726C57" w:rsidP="00726C57">
      <w:pPr>
        <w:ind w:right="919"/>
        <w:rPr>
          <w:b/>
          <w:u w:val="single"/>
        </w:rPr>
      </w:pPr>
      <w:r w:rsidRPr="00726C57">
        <w:rPr>
          <w:b/>
          <w:u w:val="single"/>
        </w:rPr>
        <w:t>marketplace$:</w:t>
      </w:r>
      <w:proofErr w:type="gramStart"/>
      <w:r w:rsidRPr="00726C57">
        <w:rPr>
          <w:b/>
          <w:u w:val="single"/>
        </w:rPr>
        <w:t>1110:aad</w:t>
      </w:r>
      <w:proofErr w:type="gramEnd"/>
      <w:r w:rsidRPr="00726C57">
        <w:rPr>
          <w:b/>
          <w:u w:val="single"/>
        </w:rPr>
        <w:t>3b435b51404eeaad3b435b51404ee:ebd5a56399bd03ef6a961b1b27f63489:::</w:t>
      </w:r>
    </w:p>
    <w:p w14:paraId="63F7E221" w14:textId="77777777" w:rsidR="00726C57" w:rsidRPr="00726C57" w:rsidRDefault="00726C57" w:rsidP="00726C57">
      <w:pPr>
        <w:ind w:right="919"/>
        <w:rPr>
          <w:b/>
          <w:u w:val="single"/>
        </w:rPr>
      </w:pPr>
      <w:r w:rsidRPr="00726C57">
        <w:rPr>
          <w:b/>
          <w:u w:val="single"/>
        </w:rPr>
        <w:t>pc28$:</w:t>
      </w:r>
      <w:proofErr w:type="gramStart"/>
      <w:r w:rsidRPr="00726C57">
        <w:rPr>
          <w:b/>
          <w:u w:val="single"/>
        </w:rPr>
        <w:t>1111:aad</w:t>
      </w:r>
      <w:proofErr w:type="gramEnd"/>
      <w:r w:rsidRPr="00726C57">
        <w:rPr>
          <w:b/>
          <w:u w:val="single"/>
        </w:rPr>
        <w:t>3b435b51404eeaad3b435b51404ee:923cdcc9273474d7b0dbbbff25ac13f7:::</w:t>
      </w:r>
    </w:p>
    <w:p w14:paraId="37AAE96D" w14:textId="77777777" w:rsidR="00726C57" w:rsidRPr="00726C57" w:rsidRDefault="00726C57" w:rsidP="00726C57">
      <w:pPr>
        <w:ind w:right="919"/>
        <w:rPr>
          <w:b/>
          <w:u w:val="single"/>
        </w:rPr>
      </w:pPr>
      <w:r w:rsidRPr="00726C57">
        <w:rPr>
          <w:b/>
          <w:u w:val="single"/>
        </w:rPr>
        <w:t>range86-130$:</w:t>
      </w:r>
      <w:proofErr w:type="gramStart"/>
      <w:r w:rsidRPr="00726C57">
        <w:rPr>
          <w:b/>
          <w:u w:val="single"/>
        </w:rPr>
        <w:t>1112:aad</w:t>
      </w:r>
      <w:proofErr w:type="gramEnd"/>
      <w:r w:rsidRPr="00726C57">
        <w:rPr>
          <w:b/>
          <w:u w:val="single"/>
        </w:rPr>
        <w:t>3b435b51404eeaad3b435b51404ee:2d338324312a43afe6d41b46ce49613c:::</w:t>
      </w:r>
    </w:p>
    <w:p w14:paraId="32C9C17B" w14:textId="77777777" w:rsidR="00726C57" w:rsidRPr="00726C57" w:rsidRDefault="00726C57" w:rsidP="00726C57">
      <w:pPr>
        <w:ind w:right="919"/>
        <w:rPr>
          <w:b/>
          <w:u w:val="single"/>
        </w:rPr>
      </w:pPr>
      <w:r w:rsidRPr="00726C57">
        <w:rPr>
          <w:b/>
          <w:u w:val="single"/>
        </w:rPr>
        <w:t>nt4$:</w:t>
      </w:r>
      <w:proofErr w:type="gramStart"/>
      <w:r w:rsidRPr="00726C57">
        <w:rPr>
          <w:b/>
          <w:u w:val="single"/>
        </w:rPr>
        <w:t>1113:aad</w:t>
      </w:r>
      <w:proofErr w:type="gramEnd"/>
      <w:r w:rsidRPr="00726C57">
        <w:rPr>
          <w:b/>
          <w:u w:val="single"/>
        </w:rPr>
        <w:t>3b435b51404eeaad3b435b51404ee:bd6a7ea846767c4543346912d60f5f61:::</w:t>
      </w:r>
    </w:p>
    <w:p w14:paraId="01105F15" w14:textId="77777777" w:rsidR="00726C57" w:rsidRPr="00726C57" w:rsidRDefault="00726C57" w:rsidP="00726C57">
      <w:pPr>
        <w:ind w:right="919"/>
        <w:rPr>
          <w:b/>
          <w:u w:val="single"/>
        </w:rPr>
      </w:pPr>
      <w:r w:rsidRPr="00726C57">
        <w:rPr>
          <w:b/>
          <w:u w:val="single"/>
        </w:rPr>
        <w:t>cust84$:</w:t>
      </w:r>
      <w:proofErr w:type="gramStart"/>
      <w:r w:rsidRPr="00726C57">
        <w:rPr>
          <w:b/>
          <w:u w:val="single"/>
        </w:rPr>
        <w:t>1114:aad</w:t>
      </w:r>
      <w:proofErr w:type="gramEnd"/>
      <w:r w:rsidRPr="00726C57">
        <w:rPr>
          <w:b/>
          <w:u w:val="single"/>
        </w:rPr>
        <w:t>3b435b51404eeaad3b435b51404ee:d3b80b56f60c65a164d924a7fbdd4126:::</w:t>
      </w:r>
    </w:p>
    <w:p w14:paraId="6C1C6279" w14:textId="77777777" w:rsidR="00726C57" w:rsidRPr="00726C57" w:rsidRDefault="00726C57" w:rsidP="00726C57">
      <w:pPr>
        <w:ind w:right="919"/>
        <w:rPr>
          <w:b/>
          <w:u w:val="single"/>
        </w:rPr>
      </w:pPr>
      <w:r w:rsidRPr="00726C57">
        <w:rPr>
          <w:b/>
          <w:u w:val="single"/>
        </w:rPr>
        <w:t>devserver$:</w:t>
      </w:r>
      <w:proofErr w:type="gramStart"/>
      <w:r w:rsidRPr="00726C57">
        <w:rPr>
          <w:b/>
          <w:u w:val="single"/>
        </w:rPr>
        <w:t>1115:aad</w:t>
      </w:r>
      <w:proofErr w:type="gramEnd"/>
      <w:r w:rsidRPr="00726C57">
        <w:rPr>
          <w:b/>
          <w:u w:val="single"/>
        </w:rPr>
        <w:t>3b435b51404eeaad3b435b51404ee:262f6a2207a7b4eea0c312ddd25992d6:::</w:t>
      </w:r>
    </w:p>
    <w:p w14:paraId="17FA9E7E" w14:textId="77777777" w:rsidR="00726C57" w:rsidRPr="00726C57" w:rsidRDefault="00726C57" w:rsidP="00726C57">
      <w:pPr>
        <w:ind w:right="919"/>
        <w:rPr>
          <w:b/>
          <w:u w:val="single"/>
        </w:rPr>
      </w:pPr>
      <w:r w:rsidRPr="00726C57">
        <w:rPr>
          <w:b/>
          <w:u w:val="single"/>
        </w:rPr>
        <w:t>about$:</w:t>
      </w:r>
      <w:proofErr w:type="gramStart"/>
      <w:r w:rsidRPr="00726C57">
        <w:rPr>
          <w:b/>
          <w:u w:val="single"/>
        </w:rPr>
        <w:t>1116:aad</w:t>
      </w:r>
      <w:proofErr w:type="gramEnd"/>
      <w:r w:rsidRPr="00726C57">
        <w:rPr>
          <w:b/>
          <w:u w:val="single"/>
        </w:rPr>
        <w:t>3b435b51404eeaad3b435b51404ee:b39bc0e10fe2ac5f9621675e1c1f3e79:::</w:t>
      </w:r>
    </w:p>
    <w:p w14:paraId="049F0166" w14:textId="77777777" w:rsidR="00726C57" w:rsidRPr="00726C57" w:rsidRDefault="00726C57" w:rsidP="00726C57">
      <w:pPr>
        <w:ind w:right="919"/>
        <w:rPr>
          <w:b/>
          <w:u w:val="single"/>
        </w:rPr>
      </w:pPr>
      <w:r w:rsidRPr="00726C57">
        <w:rPr>
          <w:b/>
          <w:u w:val="single"/>
        </w:rPr>
        <w:t>helponline$:</w:t>
      </w:r>
      <w:proofErr w:type="gramStart"/>
      <w:r w:rsidRPr="00726C57">
        <w:rPr>
          <w:b/>
          <w:u w:val="single"/>
        </w:rPr>
        <w:t>1117:aad</w:t>
      </w:r>
      <w:proofErr w:type="gramEnd"/>
      <w:r w:rsidRPr="00726C57">
        <w:rPr>
          <w:b/>
          <w:u w:val="single"/>
        </w:rPr>
        <w:t>3b435b51404eeaad3b435b51404ee:6f9d64cbd6f4fc435e0da245b9f25033:::</w:t>
      </w:r>
    </w:p>
    <w:p w14:paraId="63054D51" w14:textId="77777777" w:rsidR="00726C57" w:rsidRPr="00726C57" w:rsidRDefault="00726C57" w:rsidP="00726C57">
      <w:pPr>
        <w:ind w:right="919"/>
        <w:rPr>
          <w:b/>
          <w:u w:val="single"/>
        </w:rPr>
      </w:pPr>
      <w:r w:rsidRPr="00726C57">
        <w:rPr>
          <w:b/>
          <w:u w:val="single"/>
        </w:rPr>
        <w:lastRenderedPageBreak/>
        <w:t>sanantonio$:</w:t>
      </w:r>
      <w:proofErr w:type="gramStart"/>
      <w:r w:rsidRPr="00726C57">
        <w:rPr>
          <w:b/>
          <w:u w:val="single"/>
        </w:rPr>
        <w:t>1118:aad</w:t>
      </w:r>
      <w:proofErr w:type="gramEnd"/>
      <w:r w:rsidRPr="00726C57">
        <w:rPr>
          <w:b/>
          <w:u w:val="single"/>
        </w:rPr>
        <w:t>3b435b51404eeaad3b435b51404ee:8b26d71cdfe07b14c5b1e5ef703b5492:::</w:t>
      </w:r>
    </w:p>
    <w:p w14:paraId="5D73FD28" w14:textId="77777777" w:rsidR="00726C57" w:rsidRPr="00726C57" w:rsidRDefault="00726C57" w:rsidP="00726C57">
      <w:pPr>
        <w:ind w:right="919"/>
        <w:rPr>
          <w:b/>
          <w:u w:val="single"/>
        </w:rPr>
      </w:pPr>
      <w:r w:rsidRPr="00726C57">
        <w:rPr>
          <w:b/>
          <w:u w:val="single"/>
        </w:rPr>
        <w:t>inbound$:</w:t>
      </w:r>
      <w:proofErr w:type="gramStart"/>
      <w:r w:rsidRPr="00726C57">
        <w:rPr>
          <w:b/>
          <w:u w:val="single"/>
        </w:rPr>
        <w:t>1119:aad</w:t>
      </w:r>
      <w:proofErr w:type="gramEnd"/>
      <w:r w:rsidRPr="00726C57">
        <w:rPr>
          <w:b/>
          <w:u w:val="single"/>
        </w:rPr>
        <w:t>3b435b51404eeaad3b435b51404ee:3890bff01d0a7cc2da5f6ab2247573e7:::</w:t>
      </w:r>
    </w:p>
    <w:p w14:paraId="45C3D47A" w14:textId="77777777" w:rsidR="00726C57" w:rsidRPr="00726C57" w:rsidRDefault="00726C57" w:rsidP="00726C57">
      <w:pPr>
        <w:ind w:right="919"/>
        <w:rPr>
          <w:b/>
          <w:u w:val="single"/>
        </w:rPr>
      </w:pPr>
      <w:r w:rsidRPr="00726C57">
        <w:rPr>
          <w:b/>
          <w:u w:val="single"/>
        </w:rPr>
        <w:t>customer$:</w:t>
      </w:r>
      <w:proofErr w:type="gramStart"/>
      <w:r w:rsidRPr="00726C57">
        <w:rPr>
          <w:b/>
          <w:u w:val="single"/>
        </w:rPr>
        <w:t>1120:aad</w:t>
      </w:r>
      <w:proofErr w:type="gramEnd"/>
      <w:r w:rsidRPr="00726C57">
        <w:rPr>
          <w:b/>
          <w:u w:val="single"/>
        </w:rPr>
        <w:t>3b435b51404eeaad3b435b51404ee:c156ac9c2e74563914130b4212bc614d:::</w:t>
      </w:r>
    </w:p>
    <w:p w14:paraId="04BB2A36" w14:textId="77777777" w:rsidR="00726C57" w:rsidRPr="00726C57" w:rsidRDefault="00726C57" w:rsidP="00726C57">
      <w:pPr>
        <w:ind w:right="919"/>
        <w:rPr>
          <w:b/>
          <w:u w:val="single"/>
        </w:rPr>
      </w:pPr>
      <w:r w:rsidRPr="00726C57">
        <w:rPr>
          <w:b/>
          <w:u w:val="single"/>
        </w:rPr>
        <w:t>ir$:</w:t>
      </w:r>
      <w:proofErr w:type="gramStart"/>
      <w:r w:rsidRPr="00726C57">
        <w:rPr>
          <w:b/>
          <w:u w:val="single"/>
        </w:rPr>
        <w:t>1121:aad</w:t>
      </w:r>
      <w:proofErr w:type="gramEnd"/>
      <w:r w:rsidRPr="00726C57">
        <w:rPr>
          <w:b/>
          <w:u w:val="single"/>
        </w:rPr>
        <w:t>3b435b51404eeaad3b435b51404ee:51948713094207d98c84315633eeb861:::</w:t>
      </w:r>
    </w:p>
    <w:p w14:paraId="1B4EFD96" w14:textId="77777777" w:rsidR="00726C57" w:rsidRPr="00726C57" w:rsidRDefault="00726C57" w:rsidP="00726C57">
      <w:pPr>
        <w:ind w:right="919"/>
        <w:rPr>
          <w:b/>
          <w:u w:val="single"/>
        </w:rPr>
      </w:pPr>
      <w:r w:rsidRPr="00726C57">
        <w:rPr>
          <w:b/>
          <w:u w:val="single"/>
        </w:rPr>
        <w:t>announce$:</w:t>
      </w:r>
      <w:proofErr w:type="gramStart"/>
      <w:r w:rsidRPr="00726C57">
        <w:rPr>
          <w:b/>
          <w:u w:val="single"/>
        </w:rPr>
        <w:t>1122:aad</w:t>
      </w:r>
      <w:proofErr w:type="gramEnd"/>
      <w:r w:rsidRPr="00726C57">
        <w:rPr>
          <w:b/>
          <w:u w:val="single"/>
        </w:rPr>
        <w:t>3b435b51404eeaad3b435b51404ee:db366f00216407c93042a43a04fd7a32:::</w:t>
      </w:r>
    </w:p>
    <w:p w14:paraId="40631E29" w14:textId="77777777" w:rsidR="00726C57" w:rsidRPr="00726C57" w:rsidRDefault="00726C57" w:rsidP="00726C57">
      <w:pPr>
        <w:ind w:right="919"/>
        <w:rPr>
          <w:b/>
          <w:u w:val="single"/>
        </w:rPr>
      </w:pPr>
      <w:r w:rsidRPr="00726C57">
        <w:rPr>
          <w:b/>
          <w:u w:val="single"/>
        </w:rPr>
        <w:t>iris$:</w:t>
      </w:r>
      <w:proofErr w:type="gramStart"/>
      <w:r w:rsidRPr="00726C57">
        <w:rPr>
          <w:b/>
          <w:u w:val="single"/>
        </w:rPr>
        <w:t>1123:aad</w:t>
      </w:r>
      <w:proofErr w:type="gramEnd"/>
      <w:r w:rsidRPr="00726C57">
        <w:rPr>
          <w:b/>
          <w:u w:val="single"/>
        </w:rPr>
        <w:t>3b435b51404eeaad3b435b51404ee:82e1b93b43b99d7060869e02737f175c:::</w:t>
      </w:r>
    </w:p>
    <w:p w14:paraId="3588ED5A" w14:textId="77777777" w:rsidR="00726C57" w:rsidRPr="00726C57" w:rsidRDefault="00726C57" w:rsidP="00726C57">
      <w:pPr>
        <w:ind w:right="919"/>
        <w:rPr>
          <w:b/>
          <w:u w:val="single"/>
        </w:rPr>
      </w:pPr>
      <w:r w:rsidRPr="00726C57">
        <w:rPr>
          <w:b/>
          <w:u w:val="single"/>
        </w:rPr>
        <w:t>dev1$:</w:t>
      </w:r>
      <w:proofErr w:type="gramStart"/>
      <w:r w:rsidRPr="00726C57">
        <w:rPr>
          <w:b/>
          <w:u w:val="single"/>
        </w:rPr>
        <w:t>1124:aad</w:t>
      </w:r>
      <w:proofErr w:type="gramEnd"/>
      <w:r w:rsidRPr="00726C57">
        <w:rPr>
          <w:b/>
          <w:u w:val="single"/>
        </w:rPr>
        <w:t>3b435b51404eeaad3b435b51404ee:1dde0903bdb7f24cb768a5880350d586:::</w:t>
      </w:r>
    </w:p>
    <w:p w14:paraId="61066318" w14:textId="77777777" w:rsidR="00726C57" w:rsidRPr="00726C57" w:rsidRDefault="00726C57" w:rsidP="00726C57">
      <w:pPr>
        <w:ind w:right="919"/>
        <w:rPr>
          <w:b/>
          <w:u w:val="single"/>
        </w:rPr>
      </w:pPr>
      <w:r w:rsidRPr="00726C57">
        <w:rPr>
          <w:b/>
          <w:u w:val="single"/>
        </w:rPr>
        <w:t>cust24$:</w:t>
      </w:r>
      <w:proofErr w:type="gramStart"/>
      <w:r w:rsidRPr="00726C57">
        <w:rPr>
          <w:b/>
          <w:u w:val="single"/>
        </w:rPr>
        <w:t>1125:aad</w:t>
      </w:r>
      <w:proofErr w:type="gramEnd"/>
      <w:r w:rsidRPr="00726C57">
        <w:rPr>
          <w:b/>
          <w:u w:val="single"/>
        </w:rPr>
        <w:t>3b435b51404eeaad3b435b51404ee:103c4dca7e48c70a63633d815740564b:::</w:t>
      </w:r>
    </w:p>
    <w:p w14:paraId="4D1481E9" w14:textId="77777777" w:rsidR="00726C57" w:rsidRPr="00726C57" w:rsidRDefault="00726C57" w:rsidP="00726C57">
      <w:pPr>
        <w:ind w:right="919"/>
        <w:rPr>
          <w:b/>
          <w:u w:val="single"/>
        </w:rPr>
      </w:pPr>
      <w:r w:rsidRPr="00726C57">
        <w:rPr>
          <w:b/>
          <w:u w:val="single"/>
        </w:rPr>
        <w:t>mx$:</w:t>
      </w:r>
      <w:proofErr w:type="gramStart"/>
      <w:r w:rsidRPr="00726C57">
        <w:rPr>
          <w:b/>
          <w:u w:val="single"/>
        </w:rPr>
        <w:t>1126:aad</w:t>
      </w:r>
      <w:proofErr w:type="gramEnd"/>
      <w:r w:rsidRPr="00726C57">
        <w:rPr>
          <w:b/>
          <w:u w:val="single"/>
        </w:rPr>
        <w:t>3b435b51404eeaad3b435b51404ee:ed3486283181589c931a0bcde049aa3e:::</w:t>
      </w:r>
    </w:p>
    <w:p w14:paraId="26C89A98" w14:textId="77777777" w:rsidR="00726C57" w:rsidRPr="00726C57" w:rsidRDefault="00726C57" w:rsidP="00726C57">
      <w:pPr>
        <w:ind w:right="919"/>
        <w:rPr>
          <w:b/>
          <w:u w:val="single"/>
        </w:rPr>
      </w:pPr>
      <w:r w:rsidRPr="00726C57">
        <w:rPr>
          <w:b/>
          <w:u w:val="single"/>
        </w:rPr>
        <w:t>vader$:</w:t>
      </w:r>
      <w:proofErr w:type="gramStart"/>
      <w:r w:rsidRPr="00726C57">
        <w:rPr>
          <w:b/>
          <w:u w:val="single"/>
        </w:rPr>
        <w:t>1127:aad</w:t>
      </w:r>
      <w:proofErr w:type="gramEnd"/>
      <w:r w:rsidRPr="00726C57">
        <w:rPr>
          <w:b/>
          <w:u w:val="single"/>
        </w:rPr>
        <w:t>3b435b51404eeaad3b435b51404ee:c300680e0d4bd889dcb0e4f4ab9c1652:::</w:t>
      </w:r>
    </w:p>
    <w:p w14:paraId="78DF6F9D" w14:textId="77777777" w:rsidR="00726C57" w:rsidRPr="00726C57" w:rsidRDefault="00726C57" w:rsidP="00726C57">
      <w:pPr>
        <w:ind w:right="919"/>
        <w:rPr>
          <w:b/>
          <w:u w:val="single"/>
        </w:rPr>
      </w:pPr>
      <w:r w:rsidRPr="00726C57">
        <w:rPr>
          <w:b/>
          <w:u w:val="single"/>
        </w:rPr>
        <w:t>cust53$:</w:t>
      </w:r>
      <w:proofErr w:type="gramStart"/>
      <w:r w:rsidRPr="00726C57">
        <w:rPr>
          <w:b/>
          <w:u w:val="single"/>
        </w:rPr>
        <w:t>1128:aad</w:t>
      </w:r>
      <w:proofErr w:type="gramEnd"/>
      <w:r w:rsidRPr="00726C57">
        <w:rPr>
          <w:b/>
          <w:u w:val="single"/>
        </w:rPr>
        <w:t>3b435b51404eeaad3b435b51404ee:98d9ac348638b04fb3360e960b0a51c7:::</w:t>
      </w:r>
    </w:p>
    <w:p w14:paraId="2EC9D54B" w14:textId="77777777" w:rsidR="00726C57" w:rsidRPr="00726C57" w:rsidRDefault="00726C57" w:rsidP="00726C57">
      <w:pPr>
        <w:ind w:right="919"/>
        <w:rPr>
          <w:b/>
          <w:u w:val="single"/>
        </w:rPr>
      </w:pPr>
      <w:r w:rsidRPr="00726C57">
        <w:rPr>
          <w:b/>
          <w:u w:val="single"/>
        </w:rPr>
        <w:t>mv$:</w:t>
      </w:r>
      <w:proofErr w:type="gramStart"/>
      <w:r w:rsidRPr="00726C57">
        <w:rPr>
          <w:b/>
          <w:u w:val="single"/>
        </w:rPr>
        <w:t>1129:aad</w:t>
      </w:r>
      <w:proofErr w:type="gramEnd"/>
      <w:r w:rsidRPr="00726C57">
        <w:rPr>
          <w:b/>
          <w:u w:val="single"/>
        </w:rPr>
        <w:t>3b435b51404eeaad3b435b51404ee:4a100cd5986927beea5207314dcc6136:::</w:t>
      </w:r>
    </w:p>
    <w:p w14:paraId="10087072" w14:textId="77777777" w:rsidR="00726C57" w:rsidRPr="00726C57" w:rsidRDefault="00726C57" w:rsidP="00726C57">
      <w:pPr>
        <w:ind w:right="919"/>
        <w:rPr>
          <w:b/>
          <w:u w:val="single"/>
        </w:rPr>
      </w:pPr>
      <w:r w:rsidRPr="00726C57">
        <w:rPr>
          <w:b/>
          <w:u w:val="single"/>
        </w:rPr>
        <w:t>mickey$:</w:t>
      </w:r>
      <w:proofErr w:type="gramStart"/>
      <w:r w:rsidRPr="00726C57">
        <w:rPr>
          <w:b/>
          <w:u w:val="single"/>
        </w:rPr>
        <w:t>1130:aad</w:t>
      </w:r>
      <w:proofErr w:type="gramEnd"/>
      <w:r w:rsidRPr="00726C57">
        <w:rPr>
          <w:b/>
          <w:u w:val="single"/>
        </w:rPr>
        <w:t>3b435b51404eeaad3b435b51404ee:40c859ccba75ac01204c635eff7b025a:::</w:t>
      </w:r>
    </w:p>
    <w:p w14:paraId="2ECE82DB" w14:textId="77777777" w:rsidR="00726C57" w:rsidRPr="00726C57" w:rsidRDefault="00726C57" w:rsidP="00726C57">
      <w:pPr>
        <w:ind w:right="919"/>
        <w:rPr>
          <w:b/>
          <w:u w:val="single"/>
        </w:rPr>
      </w:pPr>
      <w:r w:rsidRPr="00726C57">
        <w:rPr>
          <w:b/>
          <w:u w:val="single"/>
        </w:rPr>
        <w:t>ptld$:</w:t>
      </w:r>
      <w:proofErr w:type="gramStart"/>
      <w:r w:rsidRPr="00726C57">
        <w:rPr>
          <w:b/>
          <w:u w:val="single"/>
        </w:rPr>
        <w:t>1131:aad</w:t>
      </w:r>
      <w:proofErr w:type="gramEnd"/>
      <w:r w:rsidRPr="00726C57">
        <w:rPr>
          <w:b/>
          <w:u w:val="single"/>
        </w:rPr>
        <w:t>3b435b51404eeaad3b435b51404ee:36bdc6a8cab46f1ddce9f870f510aacd:::</w:t>
      </w:r>
    </w:p>
    <w:p w14:paraId="437EE34D" w14:textId="77777777" w:rsidR="00726C57" w:rsidRPr="00726C57" w:rsidRDefault="00726C57" w:rsidP="00726C57">
      <w:pPr>
        <w:ind w:right="919"/>
        <w:rPr>
          <w:b/>
          <w:u w:val="single"/>
        </w:rPr>
      </w:pPr>
      <w:r w:rsidRPr="00726C57">
        <w:rPr>
          <w:b/>
          <w:u w:val="single"/>
        </w:rPr>
        <w:t>tool$:</w:t>
      </w:r>
      <w:proofErr w:type="gramStart"/>
      <w:r w:rsidRPr="00726C57">
        <w:rPr>
          <w:b/>
          <w:u w:val="single"/>
        </w:rPr>
        <w:t>1132:aad</w:t>
      </w:r>
      <w:proofErr w:type="gramEnd"/>
      <w:r w:rsidRPr="00726C57">
        <w:rPr>
          <w:b/>
          <w:u w:val="single"/>
        </w:rPr>
        <w:t>3b435b51404eeaad3b435b51404ee:0f0e148c7f8946e3df14e5e39b2f1f5c:::</w:t>
      </w:r>
    </w:p>
    <w:p w14:paraId="75E2CF58" w14:textId="77777777" w:rsidR="00726C57" w:rsidRPr="00726C57" w:rsidRDefault="00726C57" w:rsidP="00726C57">
      <w:pPr>
        <w:ind w:right="919"/>
        <w:rPr>
          <w:b/>
          <w:u w:val="single"/>
        </w:rPr>
      </w:pPr>
      <w:r w:rsidRPr="00726C57">
        <w:rPr>
          <w:b/>
          <w:u w:val="single"/>
        </w:rPr>
        <w:t>uninet$:</w:t>
      </w:r>
      <w:proofErr w:type="gramStart"/>
      <w:r w:rsidRPr="00726C57">
        <w:rPr>
          <w:b/>
          <w:u w:val="single"/>
        </w:rPr>
        <w:t>1133:aad</w:t>
      </w:r>
      <w:proofErr w:type="gramEnd"/>
      <w:r w:rsidRPr="00726C57">
        <w:rPr>
          <w:b/>
          <w:u w:val="single"/>
        </w:rPr>
        <w:t>3b435b51404eeaad3b435b51404ee:77620392fabbdf3606bc53545c788945:::</w:t>
      </w:r>
    </w:p>
    <w:p w14:paraId="19396306" w14:textId="77777777" w:rsidR="00726C57" w:rsidRPr="00726C57" w:rsidRDefault="00726C57" w:rsidP="00726C57">
      <w:pPr>
        <w:ind w:right="919"/>
        <w:rPr>
          <w:b/>
          <w:u w:val="single"/>
        </w:rPr>
      </w:pPr>
      <w:r w:rsidRPr="00726C57">
        <w:rPr>
          <w:b/>
          <w:u w:val="single"/>
        </w:rPr>
        <w:t>houstin$:</w:t>
      </w:r>
      <w:proofErr w:type="gramStart"/>
      <w:r w:rsidRPr="00726C57">
        <w:rPr>
          <w:b/>
          <w:u w:val="single"/>
        </w:rPr>
        <w:t>1134:aad</w:t>
      </w:r>
      <w:proofErr w:type="gramEnd"/>
      <w:r w:rsidRPr="00726C57">
        <w:rPr>
          <w:b/>
          <w:u w:val="single"/>
        </w:rPr>
        <w:t>3b435b51404eeaad3b435b51404ee:6902b491549f7a20d6a43be1cdebbcc5:::</w:t>
      </w:r>
    </w:p>
    <w:p w14:paraId="4998A0FD" w14:textId="77777777" w:rsidR="00726C57" w:rsidRPr="00726C57" w:rsidRDefault="00726C57" w:rsidP="00726C57">
      <w:pPr>
        <w:ind w:right="919"/>
        <w:rPr>
          <w:b/>
          <w:u w:val="single"/>
        </w:rPr>
      </w:pPr>
      <w:r w:rsidRPr="00726C57">
        <w:rPr>
          <w:b/>
          <w:u w:val="single"/>
        </w:rPr>
        <w:t>SERVER2$:</w:t>
      </w:r>
      <w:proofErr w:type="gramStart"/>
      <w:r w:rsidRPr="00726C57">
        <w:rPr>
          <w:b/>
          <w:u w:val="single"/>
        </w:rPr>
        <w:t>1135:aad</w:t>
      </w:r>
      <w:proofErr w:type="gramEnd"/>
      <w:r w:rsidRPr="00726C57">
        <w:rPr>
          <w:b/>
          <w:u w:val="single"/>
        </w:rPr>
        <w:t>3b435b51404eeaad3b435b51404ee:ab5f6d7688ffe080bea5d7908f30ab89:::</w:t>
      </w:r>
    </w:p>
    <w:p w14:paraId="7F64F282" w14:textId="77777777" w:rsidR="00726C57" w:rsidRPr="00726C57" w:rsidRDefault="00726C57" w:rsidP="00726C57">
      <w:pPr>
        <w:ind w:right="919"/>
        <w:rPr>
          <w:b/>
          <w:u w:val="single"/>
        </w:rPr>
      </w:pPr>
      <w:r w:rsidRPr="00726C57">
        <w:rPr>
          <w:b/>
          <w:u w:val="single"/>
        </w:rPr>
        <w:t>CLIENT1$:</w:t>
      </w:r>
      <w:proofErr w:type="gramStart"/>
      <w:r w:rsidRPr="00726C57">
        <w:rPr>
          <w:b/>
          <w:u w:val="single"/>
        </w:rPr>
        <w:t>1601:aad</w:t>
      </w:r>
      <w:proofErr w:type="gramEnd"/>
      <w:r w:rsidRPr="00726C57">
        <w:rPr>
          <w:b/>
          <w:u w:val="single"/>
        </w:rPr>
        <w:t>3b435b51404eeaad3b435b51404ee:c85db885f072fc084f3acc041947c427:::</w:t>
      </w:r>
    </w:p>
    <w:p w14:paraId="5EB854F1" w14:textId="77777777" w:rsidR="00726C57" w:rsidRPr="00726C57" w:rsidRDefault="00726C57" w:rsidP="00726C57">
      <w:pPr>
        <w:ind w:right="919"/>
        <w:rPr>
          <w:b/>
          <w:u w:val="single"/>
        </w:rPr>
      </w:pPr>
      <w:r w:rsidRPr="00726C57">
        <w:rPr>
          <w:b/>
          <w:u w:val="single"/>
        </w:rPr>
        <w:t>MSSQL1$:</w:t>
      </w:r>
      <w:proofErr w:type="gramStart"/>
      <w:r w:rsidRPr="00726C57">
        <w:rPr>
          <w:b/>
          <w:u w:val="single"/>
        </w:rPr>
        <w:t>2691:aad</w:t>
      </w:r>
      <w:proofErr w:type="gramEnd"/>
      <w:r w:rsidRPr="00726C57">
        <w:rPr>
          <w:b/>
          <w:u w:val="single"/>
        </w:rPr>
        <w:t>3b435b51404eeaad3b435b51404ee:781dacd2eb93ba3d94306bd5e3f1c059:::</w:t>
      </w:r>
    </w:p>
    <w:p w14:paraId="609F9B28" w14:textId="77777777" w:rsidR="00726C57" w:rsidRPr="00726C57" w:rsidRDefault="00726C57" w:rsidP="00726C57">
      <w:pPr>
        <w:ind w:right="919"/>
        <w:rPr>
          <w:b/>
          <w:u w:val="single"/>
        </w:rPr>
      </w:pPr>
      <w:r w:rsidRPr="00726C57">
        <w:rPr>
          <w:b/>
          <w:u w:val="single"/>
        </w:rPr>
        <w:lastRenderedPageBreak/>
        <w:t>MSSQL2$:</w:t>
      </w:r>
      <w:proofErr w:type="gramStart"/>
      <w:r w:rsidRPr="00726C57">
        <w:rPr>
          <w:b/>
          <w:u w:val="single"/>
        </w:rPr>
        <w:t>2692:aad</w:t>
      </w:r>
      <w:proofErr w:type="gramEnd"/>
      <w:r w:rsidRPr="00726C57">
        <w:rPr>
          <w:b/>
          <w:u w:val="single"/>
        </w:rPr>
        <w:t>3b435b51404eeaad3b435b51404ee:49367e9c86ffead10e6f03c93655e9cb:::</w:t>
      </w:r>
    </w:p>
    <w:p w14:paraId="6610462A" w14:textId="77777777" w:rsidR="00726C57" w:rsidRPr="00726C57" w:rsidRDefault="00726C57" w:rsidP="00726C57">
      <w:pPr>
        <w:ind w:right="919"/>
        <w:rPr>
          <w:b/>
          <w:u w:val="single"/>
        </w:rPr>
      </w:pPr>
      <w:r w:rsidRPr="00726C57">
        <w:rPr>
          <w:b/>
          <w:u w:val="single"/>
        </w:rPr>
        <w:t>MSSQL3$:</w:t>
      </w:r>
      <w:proofErr w:type="gramStart"/>
      <w:r w:rsidRPr="00726C57">
        <w:rPr>
          <w:b/>
          <w:u w:val="single"/>
        </w:rPr>
        <w:t>2693:aad</w:t>
      </w:r>
      <w:proofErr w:type="gramEnd"/>
      <w:r w:rsidRPr="00726C57">
        <w:rPr>
          <w:b/>
          <w:u w:val="single"/>
        </w:rPr>
        <w:t>3b435b51404eeaad3b435b51404ee:ae008065775102ea4d5cfedea2a81a06:::</w:t>
      </w:r>
    </w:p>
    <w:p w14:paraId="1960A409" w14:textId="77777777" w:rsidR="00726C57" w:rsidRPr="00726C57" w:rsidRDefault="00726C57" w:rsidP="00726C57">
      <w:pPr>
        <w:ind w:right="919"/>
        <w:rPr>
          <w:b/>
          <w:u w:val="single"/>
        </w:rPr>
      </w:pPr>
      <w:r w:rsidRPr="00726C57">
        <w:rPr>
          <w:b/>
          <w:u w:val="single"/>
        </w:rPr>
        <w:t>MSSQL4$:</w:t>
      </w:r>
      <w:proofErr w:type="gramStart"/>
      <w:r w:rsidRPr="00726C57">
        <w:rPr>
          <w:b/>
          <w:u w:val="single"/>
        </w:rPr>
        <w:t>2694:aad</w:t>
      </w:r>
      <w:proofErr w:type="gramEnd"/>
      <w:r w:rsidRPr="00726C57">
        <w:rPr>
          <w:b/>
          <w:u w:val="single"/>
        </w:rPr>
        <w:t>3b435b51404eeaad3b435b51404ee:d4d903dd474c0934b422622bf746a682:::</w:t>
      </w:r>
    </w:p>
    <w:p w14:paraId="2B819A87" w14:textId="77777777" w:rsidR="00726C57" w:rsidRPr="00726C57" w:rsidRDefault="00726C57" w:rsidP="00726C57">
      <w:pPr>
        <w:ind w:right="919"/>
        <w:rPr>
          <w:b/>
          <w:u w:val="single"/>
        </w:rPr>
      </w:pPr>
      <w:r w:rsidRPr="00726C57">
        <w:rPr>
          <w:b/>
          <w:u w:val="single"/>
        </w:rPr>
        <w:t>MSSQL5$:</w:t>
      </w:r>
      <w:proofErr w:type="gramStart"/>
      <w:r w:rsidRPr="00726C57">
        <w:rPr>
          <w:b/>
          <w:u w:val="single"/>
        </w:rPr>
        <w:t>2695:aad</w:t>
      </w:r>
      <w:proofErr w:type="gramEnd"/>
      <w:r w:rsidRPr="00726C57">
        <w:rPr>
          <w:b/>
          <w:u w:val="single"/>
        </w:rPr>
        <w:t>3b435b51404eeaad3b435b51404ee:93117b81ef394634afaabf37630ccf05:::</w:t>
      </w:r>
    </w:p>
    <w:p w14:paraId="2611FBCB" w14:textId="77777777" w:rsidR="00726C57" w:rsidRPr="00726C57" w:rsidRDefault="00726C57" w:rsidP="00726C57">
      <w:pPr>
        <w:ind w:right="919"/>
        <w:rPr>
          <w:b/>
          <w:u w:val="single"/>
        </w:rPr>
      </w:pPr>
      <w:r w:rsidRPr="00726C57">
        <w:rPr>
          <w:b/>
          <w:u w:val="single"/>
        </w:rPr>
        <w:t>MSSQL6$:</w:t>
      </w:r>
      <w:proofErr w:type="gramStart"/>
      <w:r w:rsidRPr="00726C57">
        <w:rPr>
          <w:b/>
          <w:u w:val="single"/>
        </w:rPr>
        <w:t>2696:aad</w:t>
      </w:r>
      <w:proofErr w:type="gramEnd"/>
      <w:r w:rsidRPr="00726C57">
        <w:rPr>
          <w:b/>
          <w:u w:val="single"/>
        </w:rPr>
        <w:t>3b435b51404eeaad3b435b51404ee:ff9605652929b00769f74958f6645ebe:::</w:t>
      </w:r>
    </w:p>
    <w:p w14:paraId="1AF570EB" w14:textId="77777777" w:rsidR="00726C57" w:rsidRPr="00726C57" w:rsidRDefault="00726C57" w:rsidP="00726C57">
      <w:pPr>
        <w:ind w:right="919"/>
        <w:rPr>
          <w:b/>
          <w:u w:val="single"/>
        </w:rPr>
      </w:pPr>
      <w:r w:rsidRPr="00726C57">
        <w:rPr>
          <w:b/>
          <w:u w:val="single"/>
        </w:rPr>
        <w:t>MSSQL7$:</w:t>
      </w:r>
      <w:proofErr w:type="gramStart"/>
      <w:r w:rsidRPr="00726C57">
        <w:rPr>
          <w:b/>
          <w:u w:val="single"/>
        </w:rPr>
        <w:t>2697:aad</w:t>
      </w:r>
      <w:proofErr w:type="gramEnd"/>
      <w:r w:rsidRPr="00726C57">
        <w:rPr>
          <w:b/>
          <w:u w:val="single"/>
        </w:rPr>
        <w:t>3b435b51404eeaad3b435b51404ee:a6603c971c056a913dbaea13ff533814:::</w:t>
      </w:r>
    </w:p>
    <w:p w14:paraId="54F99680" w14:textId="77777777" w:rsidR="00726C57" w:rsidRPr="00726C57" w:rsidRDefault="00726C57" w:rsidP="00726C57">
      <w:pPr>
        <w:ind w:right="919"/>
        <w:rPr>
          <w:b/>
          <w:u w:val="single"/>
        </w:rPr>
      </w:pPr>
      <w:r w:rsidRPr="00726C57">
        <w:rPr>
          <w:b/>
          <w:u w:val="single"/>
        </w:rPr>
        <w:t>MSSQL8$:</w:t>
      </w:r>
      <w:proofErr w:type="gramStart"/>
      <w:r w:rsidRPr="00726C57">
        <w:rPr>
          <w:b/>
          <w:u w:val="single"/>
        </w:rPr>
        <w:t>2698:aad</w:t>
      </w:r>
      <w:proofErr w:type="gramEnd"/>
      <w:r w:rsidRPr="00726C57">
        <w:rPr>
          <w:b/>
          <w:u w:val="single"/>
        </w:rPr>
        <w:t>3b435b51404eeaad3b435b51404ee:93dac4cc23b4e6346114dee976226337:::</w:t>
      </w:r>
    </w:p>
    <w:p w14:paraId="060F9002" w14:textId="77777777" w:rsidR="00726C57" w:rsidRPr="00726C57" w:rsidRDefault="00726C57" w:rsidP="00726C57">
      <w:pPr>
        <w:ind w:right="919"/>
        <w:rPr>
          <w:b/>
          <w:u w:val="single"/>
        </w:rPr>
      </w:pPr>
      <w:r w:rsidRPr="00726C57">
        <w:rPr>
          <w:b/>
          <w:u w:val="single"/>
        </w:rPr>
        <w:t>MSSQL9$:</w:t>
      </w:r>
      <w:proofErr w:type="gramStart"/>
      <w:r w:rsidRPr="00726C57">
        <w:rPr>
          <w:b/>
          <w:u w:val="single"/>
        </w:rPr>
        <w:t>2699:aad</w:t>
      </w:r>
      <w:proofErr w:type="gramEnd"/>
      <w:r w:rsidRPr="00726C57">
        <w:rPr>
          <w:b/>
          <w:u w:val="single"/>
        </w:rPr>
        <w:t>3b435b51404eeaad3b435b51404ee:5f976c01fe34c7fb28d4bea18e5e7078:::</w:t>
      </w:r>
    </w:p>
    <w:p w14:paraId="43CDF444" w14:textId="1E145899" w:rsidR="00726C57" w:rsidRPr="00726C57" w:rsidRDefault="00726C57" w:rsidP="00726C57">
      <w:pPr>
        <w:ind w:right="919"/>
        <w:rPr>
          <w:b/>
          <w:u w:val="single"/>
        </w:rPr>
      </w:pPr>
      <w:r w:rsidRPr="00726C57">
        <w:rPr>
          <w:b/>
          <w:u w:val="single"/>
        </w:rPr>
        <w:t>MSSQL10$:</w:t>
      </w:r>
      <w:proofErr w:type="gramStart"/>
      <w:r w:rsidRPr="00726C57">
        <w:rPr>
          <w:b/>
          <w:u w:val="single"/>
        </w:rPr>
        <w:t>2700:aad</w:t>
      </w:r>
      <w:proofErr w:type="gramEnd"/>
      <w:r w:rsidRPr="00726C57">
        <w:rPr>
          <w:b/>
          <w:u w:val="single"/>
        </w:rPr>
        <w:t>3b435b51404eeaad3b435b51404ee:d9f9018c7ca05566fd73a2a5a2551a9d:::</w:t>
      </w:r>
    </w:p>
    <w:sectPr w:rsidR="00726C57" w:rsidRPr="00726C57" w:rsidSect="004D7B3D">
      <w:footerReference w:type="default" r:id="rId67"/>
      <w:footerReference w:type="firs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0DB87" w14:textId="77777777" w:rsidR="0013252D" w:rsidRDefault="0013252D" w:rsidP="004E733D">
      <w:pPr>
        <w:spacing w:after="0" w:line="240" w:lineRule="auto"/>
      </w:pPr>
      <w:r>
        <w:separator/>
      </w:r>
    </w:p>
  </w:endnote>
  <w:endnote w:type="continuationSeparator" w:id="0">
    <w:p w14:paraId="76EEB80B" w14:textId="77777777" w:rsidR="0013252D" w:rsidRDefault="0013252D" w:rsidP="004E733D">
      <w:pPr>
        <w:spacing w:after="0" w:line="240" w:lineRule="auto"/>
      </w:pPr>
      <w:r>
        <w:continuationSeparator/>
      </w:r>
    </w:p>
  </w:endnote>
  <w:endnote w:type="continuationNotice" w:id="1">
    <w:p w14:paraId="02D881B6" w14:textId="77777777" w:rsidR="0013252D" w:rsidRDefault="001325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D4C00" w14:textId="77777777" w:rsidR="00DF1721" w:rsidRDefault="00DF1721">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554E6368"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3B486173" w14:textId="77777777" w:rsidR="00DF1721" w:rsidRDefault="00DF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4816F842" w14:textId="77777777" w:rsidR="00DF1721" w:rsidRDefault="00647F3E" w:rsidP="003363BE">
        <w:pPr>
          <w:pStyle w:val="Footer"/>
          <w:pBdr>
            <w:top w:val="single" w:sz="4" w:space="1" w:color="D9D9D9" w:themeColor="background1" w:themeShade="D9"/>
          </w:pBdr>
          <w:jc w:val="right"/>
          <w:rPr>
            <w:b/>
            <w:bCs/>
          </w:rPr>
        </w:pPr>
        <w:r>
          <w:fldChar w:fldCharType="begin"/>
        </w:r>
        <w:r w:rsidR="00DF1721">
          <w:instrText xml:space="preserve"> PAGE   \* MERGEFORMAT </w:instrText>
        </w:r>
        <w:r>
          <w:fldChar w:fldCharType="separate"/>
        </w:r>
        <w:r w:rsidR="001E01AD" w:rsidRPr="001E01AD">
          <w:rPr>
            <w:b/>
            <w:bCs/>
            <w:noProof/>
          </w:rPr>
          <w:t>8</w:t>
        </w:r>
        <w:r>
          <w:rPr>
            <w:b/>
            <w:bCs/>
            <w:noProof/>
          </w:rPr>
          <w:fldChar w:fldCharType="end"/>
        </w:r>
        <w:r w:rsidR="00DF1721">
          <w:rPr>
            <w:b/>
            <w:bCs/>
          </w:rPr>
          <w:t xml:space="preserve"> | </w:t>
        </w:r>
        <w:r w:rsidR="00DF1721">
          <w:rPr>
            <w:color w:val="7F7F7F" w:themeColor="background1" w:themeShade="7F"/>
            <w:spacing w:val="60"/>
          </w:rPr>
          <w:t>Page</w:t>
        </w:r>
      </w:p>
    </w:sdtContent>
  </w:sdt>
  <w:p w14:paraId="343ED6B7" w14:textId="77777777" w:rsidR="00DF1721" w:rsidRDefault="00DF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0641B1AA"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2149731E" w14:textId="77777777" w:rsidR="00DF1721" w:rsidRPr="00A60D20" w:rsidRDefault="00DF1721"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055AA" w14:textId="77777777" w:rsidR="0013252D" w:rsidRDefault="0013252D" w:rsidP="004E733D">
      <w:pPr>
        <w:spacing w:after="0" w:line="240" w:lineRule="auto"/>
      </w:pPr>
      <w:r>
        <w:separator/>
      </w:r>
    </w:p>
  </w:footnote>
  <w:footnote w:type="continuationSeparator" w:id="0">
    <w:p w14:paraId="60DEC37F" w14:textId="77777777" w:rsidR="0013252D" w:rsidRDefault="0013252D" w:rsidP="004E733D">
      <w:pPr>
        <w:spacing w:after="0" w:line="240" w:lineRule="auto"/>
      </w:pPr>
      <w:r>
        <w:continuationSeparator/>
      </w:r>
    </w:p>
  </w:footnote>
  <w:footnote w:type="continuationNotice" w:id="1">
    <w:p w14:paraId="33363E8E" w14:textId="77777777" w:rsidR="0013252D" w:rsidRDefault="0013252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70C"/>
    <w:multiLevelType w:val="hybridMultilevel"/>
    <w:tmpl w:val="3F180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C1158"/>
    <w:multiLevelType w:val="hybridMultilevel"/>
    <w:tmpl w:val="23BA0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D936E8"/>
    <w:multiLevelType w:val="hybridMultilevel"/>
    <w:tmpl w:val="5C4AEA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F56993"/>
    <w:multiLevelType w:val="hybridMultilevel"/>
    <w:tmpl w:val="F2F2EE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969D5"/>
    <w:multiLevelType w:val="hybridMultilevel"/>
    <w:tmpl w:val="A06CCC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5277514"/>
    <w:multiLevelType w:val="hybridMultilevel"/>
    <w:tmpl w:val="E8186656"/>
    <w:lvl w:ilvl="0" w:tplc="FBDA8AD8">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5EC79BE"/>
    <w:multiLevelType w:val="hybridMultilevel"/>
    <w:tmpl w:val="8B1AD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CD3136"/>
    <w:multiLevelType w:val="hybridMultilevel"/>
    <w:tmpl w:val="4DB0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3504E"/>
    <w:multiLevelType w:val="hybridMultilevel"/>
    <w:tmpl w:val="FDF4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E8795B"/>
    <w:multiLevelType w:val="hybridMultilevel"/>
    <w:tmpl w:val="CA302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8"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9"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5384A"/>
    <w:multiLevelType w:val="hybridMultilevel"/>
    <w:tmpl w:val="4FFABFA8"/>
    <w:lvl w:ilvl="0" w:tplc="08090001">
      <w:start w:val="1"/>
      <w:numFmt w:val="bullet"/>
      <w:lvlText w:val=""/>
      <w:lvlJc w:val="left"/>
      <w:pPr>
        <w:ind w:left="2205" w:hanging="360"/>
      </w:pPr>
      <w:rPr>
        <w:rFonts w:ascii="Symbol" w:hAnsi="Symbol" w:hint="default"/>
      </w:rPr>
    </w:lvl>
    <w:lvl w:ilvl="1" w:tplc="08090003" w:tentative="1">
      <w:start w:val="1"/>
      <w:numFmt w:val="bullet"/>
      <w:lvlText w:val="o"/>
      <w:lvlJc w:val="left"/>
      <w:pPr>
        <w:ind w:left="2925" w:hanging="360"/>
      </w:pPr>
      <w:rPr>
        <w:rFonts w:ascii="Courier New" w:hAnsi="Courier New" w:cs="Courier New" w:hint="default"/>
      </w:rPr>
    </w:lvl>
    <w:lvl w:ilvl="2" w:tplc="08090005" w:tentative="1">
      <w:start w:val="1"/>
      <w:numFmt w:val="bullet"/>
      <w:lvlText w:val=""/>
      <w:lvlJc w:val="left"/>
      <w:pPr>
        <w:ind w:left="3645" w:hanging="360"/>
      </w:pPr>
      <w:rPr>
        <w:rFonts w:ascii="Wingdings" w:hAnsi="Wingdings" w:hint="default"/>
      </w:rPr>
    </w:lvl>
    <w:lvl w:ilvl="3" w:tplc="08090001" w:tentative="1">
      <w:start w:val="1"/>
      <w:numFmt w:val="bullet"/>
      <w:lvlText w:val=""/>
      <w:lvlJc w:val="left"/>
      <w:pPr>
        <w:ind w:left="4365" w:hanging="360"/>
      </w:pPr>
      <w:rPr>
        <w:rFonts w:ascii="Symbol" w:hAnsi="Symbol" w:hint="default"/>
      </w:rPr>
    </w:lvl>
    <w:lvl w:ilvl="4" w:tplc="08090003" w:tentative="1">
      <w:start w:val="1"/>
      <w:numFmt w:val="bullet"/>
      <w:lvlText w:val="o"/>
      <w:lvlJc w:val="left"/>
      <w:pPr>
        <w:ind w:left="5085" w:hanging="360"/>
      </w:pPr>
      <w:rPr>
        <w:rFonts w:ascii="Courier New" w:hAnsi="Courier New" w:cs="Courier New" w:hint="default"/>
      </w:rPr>
    </w:lvl>
    <w:lvl w:ilvl="5" w:tplc="08090005" w:tentative="1">
      <w:start w:val="1"/>
      <w:numFmt w:val="bullet"/>
      <w:lvlText w:val=""/>
      <w:lvlJc w:val="left"/>
      <w:pPr>
        <w:ind w:left="5805" w:hanging="360"/>
      </w:pPr>
      <w:rPr>
        <w:rFonts w:ascii="Wingdings" w:hAnsi="Wingdings" w:hint="default"/>
      </w:rPr>
    </w:lvl>
    <w:lvl w:ilvl="6" w:tplc="08090001" w:tentative="1">
      <w:start w:val="1"/>
      <w:numFmt w:val="bullet"/>
      <w:lvlText w:val=""/>
      <w:lvlJc w:val="left"/>
      <w:pPr>
        <w:ind w:left="6525" w:hanging="360"/>
      </w:pPr>
      <w:rPr>
        <w:rFonts w:ascii="Symbol" w:hAnsi="Symbol" w:hint="default"/>
      </w:rPr>
    </w:lvl>
    <w:lvl w:ilvl="7" w:tplc="08090003" w:tentative="1">
      <w:start w:val="1"/>
      <w:numFmt w:val="bullet"/>
      <w:lvlText w:val="o"/>
      <w:lvlJc w:val="left"/>
      <w:pPr>
        <w:ind w:left="7245" w:hanging="360"/>
      </w:pPr>
      <w:rPr>
        <w:rFonts w:ascii="Courier New" w:hAnsi="Courier New" w:cs="Courier New" w:hint="default"/>
      </w:rPr>
    </w:lvl>
    <w:lvl w:ilvl="8" w:tplc="08090005" w:tentative="1">
      <w:start w:val="1"/>
      <w:numFmt w:val="bullet"/>
      <w:lvlText w:val=""/>
      <w:lvlJc w:val="left"/>
      <w:pPr>
        <w:ind w:left="7965" w:hanging="360"/>
      </w:pPr>
      <w:rPr>
        <w:rFonts w:ascii="Wingdings" w:hAnsi="Wingdings" w:hint="default"/>
      </w:rPr>
    </w:lvl>
  </w:abstractNum>
  <w:abstractNum w:abstractNumId="23"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AC28AB"/>
    <w:multiLevelType w:val="multilevel"/>
    <w:tmpl w:val="E3FC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1B5462"/>
    <w:multiLevelType w:val="hybridMultilevel"/>
    <w:tmpl w:val="FDB46D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CD4EA4"/>
    <w:multiLevelType w:val="hybridMultilevel"/>
    <w:tmpl w:val="5E066F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70906A8"/>
    <w:multiLevelType w:val="multilevel"/>
    <w:tmpl w:val="0CF4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DD4E01"/>
    <w:multiLevelType w:val="hybridMultilevel"/>
    <w:tmpl w:val="7D64F3EA"/>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6" w15:restartNumberingAfterBreak="0">
    <w:nsid w:val="6FB308A4"/>
    <w:multiLevelType w:val="hybridMultilevel"/>
    <w:tmpl w:val="6CB28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B7600D"/>
    <w:multiLevelType w:val="hybridMultilevel"/>
    <w:tmpl w:val="2CE80B8C"/>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9"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3E6496"/>
    <w:multiLevelType w:val="hybridMultilevel"/>
    <w:tmpl w:val="44A4C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2"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472985">
    <w:abstractNumId w:val="6"/>
  </w:num>
  <w:num w:numId="2" w16cid:durableId="538014107">
    <w:abstractNumId w:val="4"/>
  </w:num>
  <w:num w:numId="3" w16cid:durableId="731345261">
    <w:abstractNumId w:val="20"/>
  </w:num>
  <w:num w:numId="4" w16cid:durableId="856117650">
    <w:abstractNumId w:val="24"/>
  </w:num>
  <w:num w:numId="5" w16cid:durableId="2117601516">
    <w:abstractNumId w:val="37"/>
  </w:num>
  <w:num w:numId="6" w16cid:durableId="916401625">
    <w:abstractNumId w:val="1"/>
  </w:num>
  <w:num w:numId="7" w16cid:durableId="1083378809">
    <w:abstractNumId w:val="16"/>
  </w:num>
  <w:num w:numId="8" w16cid:durableId="405693083">
    <w:abstractNumId w:val="13"/>
  </w:num>
  <w:num w:numId="9" w16cid:durableId="557787706">
    <w:abstractNumId w:val="9"/>
  </w:num>
  <w:num w:numId="10" w16cid:durableId="1955405538">
    <w:abstractNumId w:val="36"/>
  </w:num>
  <w:num w:numId="11" w16cid:durableId="376778486">
    <w:abstractNumId w:val="6"/>
  </w:num>
  <w:num w:numId="12" w16cid:durableId="743769902">
    <w:abstractNumId w:val="15"/>
  </w:num>
  <w:num w:numId="13" w16cid:durableId="17476075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18408524">
    <w:abstractNumId w:val="19"/>
  </w:num>
  <w:num w:numId="15" w16cid:durableId="174342310">
    <w:abstractNumId w:val="14"/>
  </w:num>
  <w:num w:numId="16" w16cid:durableId="1787190404">
    <w:abstractNumId w:val="8"/>
  </w:num>
  <w:num w:numId="17" w16cid:durableId="1970937986">
    <w:abstractNumId w:val="26"/>
  </w:num>
  <w:num w:numId="18" w16cid:durableId="1973560927">
    <w:abstractNumId w:val="21"/>
  </w:num>
  <w:num w:numId="19" w16cid:durableId="1053045972">
    <w:abstractNumId w:val="23"/>
  </w:num>
  <w:num w:numId="20" w16cid:durableId="1943608706">
    <w:abstractNumId w:val="7"/>
  </w:num>
  <w:num w:numId="21" w16cid:durableId="1105030610">
    <w:abstractNumId w:val="30"/>
  </w:num>
  <w:num w:numId="22" w16cid:durableId="1153913244">
    <w:abstractNumId w:val="25"/>
  </w:num>
  <w:num w:numId="23" w16cid:durableId="1704135926">
    <w:abstractNumId w:val="2"/>
  </w:num>
  <w:num w:numId="24" w16cid:durableId="1583906716">
    <w:abstractNumId w:val="43"/>
  </w:num>
  <w:num w:numId="25" w16cid:durableId="177232502">
    <w:abstractNumId w:val="28"/>
  </w:num>
  <w:num w:numId="26" w16cid:durableId="420569248">
    <w:abstractNumId w:val="42"/>
  </w:num>
  <w:num w:numId="27" w16cid:durableId="890002395">
    <w:abstractNumId w:val="0"/>
  </w:num>
  <w:num w:numId="28" w16cid:durableId="1388141783">
    <w:abstractNumId w:val="27"/>
  </w:num>
  <w:num w:numId="29" w16cid:durableId="952903067">
    <w:abstractNumId w:val="32"/>
  </w:num>
  <w:num w:numId="30" w16cid:durableId="1646398949">
    <w:abstractNumId w:val="18"/>
  </w:num>
  <w:num w:numId="31" w16cid:durableId="1834564872">
    <w:abstractNumId w:val="41"/>
  </w:num>
  <w:num w:numId="32" w16cid:durableId="1538081949">
    <w:abstractNumId w:val="39"/>
  </w:num>
  <w:num w:numId="33" w16cid:durableId="1344940326">
    <w:abstractNumId w:val="17"/>
  </w:num>
  <w:num w:numId="34" w16cid:durableId="142507005">
    <w:abstractNumId w:val="40"/>
  </w:num>
  <w:num w:numId="35" w16cid:durableId="250699511">
    <w:abstractNumId w:val="11"/>
  </w:num>
  <w:num w:numId="36" w16cid:durableId="791904126">
    <w:abstractNumId w:val="6"/>
    <w:lvlOverride w:ilvl="0">
      <w:startOverride w:val="2"/>
    </w:lvlOverride>
    <w:lvlOverride w:ilvl="1">
      <w:startOverride w:val="3"/>
    </w:lvlOverride>
  </w:num>
  <w:num w:numId="37" w16cid:durableId="288052984">
    <w:abstractNumId w:val="6"/>
    <w:lvlOverride w:ilvl="0">
      <w:startOverride w:val="2"/>
    </w:lvlOverride>
    <w:lvlOverride w:ilvl="1">
      <w:startOverride w:val="6"/>
    </w:lvlOverride>
    <w:lvlOverride w:ilvl="2">
      <w:startOverride w:val="2"/>
    </w:lvlOverride>
  </w:num>
  <w:num w:numId="38" w16cid:durableId="1522355848">
    <w:abstractNumId w:val="6"/>
    <w:lvlOverride w:ilvl="0">
      <w:startOverride w:val="2"/>
    </w:lvlOverride>
    <w:lvlOverride w:ilvl="1">
      <w:startOverride w:val="3"/>
    </w:lvlOverride>
  </w:num>
  <w:num w:numId="39" w16cid:durableId="710569224">
    <w:abstractNumId w:val="12"/>
  </w:num>
  <w:num w:numId="40" w16cid:durableId="325331377">
    <w:abstractNumId w:val="5"/>
  </w:num>
  <w:num w:numId="41" w16cid:durableId="934896559">
    <w:abstractNumId w:val="34"/>
  </w:num>
  <w:num w:numId="42" w16cid:durableId="156459823">
    <w:abstractNumId w:val="29"/>
  </w:num>
  <w:num w:numId="43" w16cid:durableId="1295722384">
    <w:abstractNumId w:val="38"/>
  </w:num>
  <w:num w:numId="44" w16cid:durableId="1153571226">
    <w:abstractNumId w:val="35"/>
  </w:num>
  <w:num w:numId="45" w16cid:durableId="847671285">
    <w:abstractNumId w:val="31"/>
  </w:num>
  <w:num w:numId="46" w16cid:durableId="1240019999">
    <w:abstractNumId w:val="22"/>
  </w:num>
  <w:num w:numId="47" w16cid:durableId="1093668904">
    <w:abstractNumId w:val="3"/>
  </w:num>
  <w:num w:numId="48" w16cid:durableId="1698237487">
    <w:abstractNumId w:val="10"/>
  </w:num>
  <w:num w:numId="49" w16cid:durableId="1287616362">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23AE"/>
    <w:rsid w:val="00002BE4"/>
    <w:rsid w:val="000056D1"/>
    <w:rsid w:val="00006F82"/>
    <w:rsid w:val="000078D7"/>
    <w:rsid w:val="00010012"/>
    <w:rsid w:val="000112F4"/>
    <w:rsid w:val="0001211C"/>
    <w:rsid w:val="00012148"/>
    <w:rsid w:val="00012F48"/>
    <w:rsid w:val="00013351"/>
    <w:rsid w:val="000134AB"/>
    <w:rsid w:val="000144C3"/>
    <w:rsid w:val="00014E2C"/>
    <w:rsid w:val="000150A5"/>
    <w:rsid w:val="0001531F"/>
    <w:rsid w:val="00015604"/>
    <w:rsid w:val="00015A65"/>
    <w:rsid w:val="000224E8"/>
    <w:rsid w:val="00022B14"/>
    <w:rsid w:val="00026383"/>
    <w:rsid w:val="00027573"/>
    <w:rsid w:val="00030F45"/>
    <w:rsid w:val="00031FC8"/>
    <w:rsid w:val="00032CAF"/>
    <w:rsid w:val="000336A2"/>
    <w:rsid w:val="00033B78"/>
    <w:rsid w:val="0003413C"/>
    <w:rsid w:val="00034716"/>
    <w:rsid w:val="00037DC8"/>
    <w:rsid w:val="00041031"/>
    <w:rsid w:val="00041102"/>
    <w:rsid w:val="00043535"/>
    <w:rsid w:val="00046389"/>
    <w:rsid w:val="00046F8F"/>
    <w:rsid w:val="0005003D"/>
    <w:rsid w:val="00051A80"/>
    <w:rsid w:val="00051DC0"/>
    <w:rsid w:val="0005250C"/>
    <w:rsid w:val="000527E0"/>
    <w:rsid w:val="00053DAE"/>
    <w:rsid w:val="0005417B"/>
    <w:rsid w:val="00054ED2"/>
    <w:rsid w:val="00054F8C"/>
    <w:rsid w:val="00055165"/>
    <w:rsid w:val="00056131"/>
    <w:rsid w:val="00056C18"/>
    <w:rsid w:val="00057534"/>
    <w:rsid w:val="00057D16"/>
    <w:rsid w:val="000604FC"/>
    <w:rsid w:val="00061634"/>
    <w:rsid w:val="0006302E"/>
    <w:rsid w:val="0006476C"/>
    <w:rsid w:val="0006480E"/>
    <w:rsid w:val="0006690D"/>
    <w:rsid w:val="00066FA4"/>
    <w:rsid w:val="00070A46"/>
    <w:rsid w:val="00071447"/>
    <w:rsid w:val="00072391"/>
    <w:rsid w:val="00073B0E"/>
    <w:rsid w:val="0007411E"/>
    <w:rsid w:val="00075B2D"/>
    <w:rsid w:val="000768C3"/>
    <w:rsid w:val="000777DB"/>
    <w:rsid w:val="00077845"/>
    <w:rsid w:val="000800D3"/>
    <w:rsid w:val="000832B2"/>
    <w:rsid w:val="000870E7"/>
    <w:rsid w:val="0009016E"/>
    <w:rsid w:val="000920B6"/>
    <w:rsid w:val="0009299B"/>
    <w:rsid w:val="00092C9D"/>
    <w:rsid w:val="000930F6"/>
    <w:rsid w:val="00093393"/>
    <w:rsid w:val="0009417C"/>
    <w:rsid w:val="00095BC6"/>
    <w:rsid w:val="0009782A"/>
    <w:rsid w:val="00097EF9"/>
    <w:rsid w:val="000A0771"/>
    <w:rsid w:val="000A07D4"/>
    <w:rsid w:val="000A0F77"/>
    <w:rsid w:val="000A11C1"/>
    <w:rsid w:val="000A25F5"/>
    <w:rsid w:val="000A320F"/>
    <w:rsid w:val="000A5747"/>
    <w:rsid w:val="000A58CF"/>
    <w:rsid w:val="000A6767"/>
    <w:rsid w:val="000A729F"/>
    <w:rsid w:val="000B090A"/>
    <w:rsid w:val="000B0CC6"/>
    <w:rsid w:val="000B0EE6"/>
    <w:rsid w:val="000B141A"/>
    <w:rsid w:val="000B22BA"/>
    <w:rsid w:val="000B23BF"/>
    <w:rsid w:val="000B2E7A"/>
    <w:rsid w:val="000B36EE"/>
    <w:rsid w:val="000B381D"/>
    <w:rsid w:val="000B46FE"/>
    <w:rsid w:val="000B774D"/>
    <w:rsid w:val="000C119D"/>
    <w:rsid w:val="000C1912"/>
    <w:rsid w:val="000C3073"/>
    <w:rsid w:val="000C36F7"/>
    <w:rsid w:val="000C3A20"/>
    <w:rsid w:val="000C43F5"/>
    <w:rsid w:val="000C6BF7"/>
    <w:rsid w:val="000C7642"/>
    <w:rsid w:val="000C7C2E"/>
    <w:rsid w:val="000D072A"/>
    <w:rsid w:val="000D17CB"/>
    <w:rsid w:val="000D399E"/>
    <w:rsid w:val="000D46BA"/>
    <w:rsid w:val="000D496C"/>
    <w:rsid w:val="000D62FC"/>
    <w:rsid w:val="000D7464"/>
    <w:rsid w:val="000D7D06"/>
    <w:rsid w:val="000E0BCB"/>
    <w:rsid w:val="000E1280"/>
    <w:rsid w:val="000E132D"/>
    <w:rsid w:val="000E18FF"/>
    <w:rsid w:val="000E3A13"/>
    <w:rsid w:val="000E41B9"/>
    <w:rsid w:val="000E547A"/>
    <w:rsid w:val="000F029A"/>
    <w:rsid w:val="000F0342"/>
    <w:rsid w:val="000F05E9"/>
    <w:rsid w:val="000F0C10"/>
    <w:rsid w:val="000F0FD1"/>
    <w:rsid w:val="000F1DC5"/>
    <w:rsid w:val="000F256D"/>
    <w:rsid w:val="000F2A09"/>
    <w:rsid w:val="000F2A74"/>
    <w:rsid w:val="000F2F27"/>
    <w:rsid w:val="000F410E"/>
    <w:rsid w:val="000F4544"/>
    <w:rsid w:val="000F4A9B"/>
    <w:rsid w:val="000F549A"/>
    <w:rsid w:val="000F6706"/>
    <w:rsid w:val="000F79FC"/>
    <w:rsid w:val="00100195"/>
    <w:rsid w:val="001003AD"/>
    <w:rsid w:val="00100B2F"/>
    <w:rsid w:val="00100BFE"/>
    <w:rsid w:val="001013A8"/>
    <w:rsid w:val="0010212E"/>
    <w:rsid w:val="00102296"/>
    <w:rsid w:val="001039B7"/>
    <w:rsid w:val="0010586E"/>
    <w:rsid w:val="00105DC0"/>
    <w:rsid w:val="00105F18"/>
    <w:rsid w:val="0010608C"/>
    <w:rsid w:val="0010611E"/>
    <w:rsid w:val="00106778"/>
    <w:rsid w:val="00107635"/>
    <w:rsid w:val="00107FD4"/>
    <w:rsid w:val="00110332"/>
    <w:rsid w:val="00110CE1"/>
    <w:rsid w:val="001113D3"/>
    <w:rsid w:val="00112965"/>
    <w:rsid w:val="001159F4"/>
    <w:rsid w:val="00115C42"/>
    <w:rsid w:val="00115CA8"/>
    <w:rsid w:val="0011662C"/>
    <w:rsid w:val="00117D59"/>
    <w:rsid w:val="001218F2"/>
    <w:rsid w:val="00121A01"/>
    <w:rsid w:val="0012208B"/>
    <w:rsid w:val="001222F0"/>
    <w:rsid w:val="001238C6"/>
    <w:rsid w:val="00123F3D"/>
    <w:rsid w:val="001240A4"/>
    <w:rsid w:val="00124853"/>
    <w:rsid w:val="00126353"/>
    <w:rsid w:val="00126831"/>
    <w:rsid w:val="00126AB1"/>
    <w:rsid w:val="00126DAF"/>
    <w:rsid w:val="00126FF3"/>
    <w:rsid w:val="001279BD"/>
    <w:rsid w:val="0013062D"/>
    <w:rsid w:val="00131391"/>
    <w:rsid w:val="00131488"/>
    <w:rsid w:val="0013252D"/>
    <w:rsid w:val="00132646"/>
    <w:rsid w:val="00132682"/>
    <w:rsid w:val="00135069"/>
    <w:rsid w:val="001369FE"/>
    <w:rsid w:val="0014181D"/>
    <w:rsid w:val="00141E34"/>
    <w:rsid w:val="00142E8F"/>
    <w:rsid w:val="0014494B"/>
    <w:rsid w:val="00146170"/>
    <w:rsid w:val="00150918"/>
    <w:rsid w:val="00150AA9"/>
    <w:rsid w:val="00150BDE"/>
    <w:rsid w:val="00151836"/>
    <w:rsid w:val="00151ECD"/>
    <w:rsid w:val="00154C09"/>
    <w:rsid w:val="00156F48"/>
    <w:rsid w:val="001604CC"/>
    <w:rsid w:val="001605A4"/>
    <w:rsid w:val="00160679"/>
    <w:rsid w:val="00160747"/>
    <w:rsid w:val="00161132"/>
    <w:rsid w:val="00161777"/>
    <w:rsid w:val="001620B6"/>
    <w:rsid w:val="00163EEA"/>
    <w:rsid w:val="00165FD2"/>
    <w:rsid w:val="00167E37"/>
    <w:rsid w:val="001712C7"/>
    <w:rsid w:val="0017473D"/>
    <w:rsid w:val="00174CA0"/>
    <w:rsid w:val="00174DA2"/>
    <w:rsid w:val="0017676B"/>
    <w:rsid w:val="00181A2C"/>
    <w:rsid w:val="001825D3"/>
    <w:rsid w:val="0018486C"/>
    <w:rsid w:val="001856B9"/>
    <w:rsid w:val="00185BA1"/>
    <w:rsid w:val="00187E10"/>
    <w:rsid w:val="001905B9"/>
    <w:rsid w:val="00190C53"/>
    <w:rsid w:val="001922C8"/>
    <w:rsid w:val="001923EB"/>
    <w:rsid w:val="00193914"/>
    <w:rsid w:val="00194B50"/>
    <w:rsid w:val="00194DB6"/>
    <w:rsid w:val="00194F25"/>
    <w:rsid w:val="001951BD"/>
    <w:rsid w:val="0019539C"/>
    <w:rsid w:val="001956F3"/>
    <w:rsid w:val="00196699"/>
    <w:rsid w:val="00197411"/>
    <w:rsid w:val="00197E5F"/>
    <w:rsid w:val="001A4C88"/>
    <w:rsid w:val="001A512A"/>
    <w:rsid w:val="001A5466"/>
    <w:rsid w:val="001A6749"/>
    <w:rsid w:val="001A7A3E"/>
    <w:rsid w:val="001B01A8"/>
    <w:rsid w:val="001B01C8"/>
    <w:rsid w:val="001B0487"/>
    <w:rsid w:val="001B0F70"/>
    <w:rsid w:val="001B16F0"/>
    <w:rsid w:val="001B30DC"/>
    <w:rsid w:val="001B4193"/>
    <w:rsid w:val="001B51A1"/>
    <w:rsid w:val="001B6F77"/>
    <w:rsid w:val="001B76D1"/>
    <w:rsid w:val="001B7DF4"/>
    <w:rsid w:val="001C0BA6"/>
    <w:rsid w:val="001C0CB2"/>
    <w:rsid w:val="001C1769"/>
    <w:rsid w:val="001C2359"/>
    <w:rsid w:val="001C2915"/>
    <w:rsid w:val="001C32E8"/>
    <w:rsid w:val="001C35D9"/>
    <w:rsid w:val="001C4619"/>
    <w:rsid w:val="001C46A1"/>
    <w:rsid w:val="001C682A"/>
    <w:rsid w:val="001C69D3"/>
    <w:rsid w:val="001C7F1F"/>
    <w:rsid w:val="001D1620"/>
    <w:rsid w:val="001D35C0"/>
    <w:rsid w:val="001D4190"/>
    <w:rsid w:val="001D450F"/>
    <w:rsid w:val="001D4C1A"/>
    <w:rsid w:val="001D5303"/>
    <w:rsid w:val="001D7B8C"/>
    <w:rsid w:val="001E01AD"/>
    <w:rsid w:val="001E07B0"/>
    <w:rsid w:val="001E11E0"/>
    <w:rsid w:val="001E1E64"/>
    <w:rsid w:val="001E1F23"/>
    <w:rsid w:val="001E2A4A"/>
    <w:rsid w:val="001E3330"/>
    <w:rsid w:val="001E4678"/>
    <w:rsid w:val="001E5721"/>
    <w:rsid w:val="001E5FD0"/>
    <w:rsid w:val="001E611B"/>
    <w:rsid w:val="001E6A84"/>
    <w:rsid w:val="001F1A31"/>
    <w:rsid w:val="001F2145"/>
    <w:rsid w:val="001F2182"/>
    <w:rsid w:val="001F2976"/>
    <w:rsid w:val="001F2F0E"/>
    <w:rsid w:val="001F32A3"/>
    <w:rsid w:val="001F35B7"/>
    <w:rsid w:val="001F4A10"/>
    <w:rsid w:val="001F6C13"/>
    <w:rsid w:val="00201E86"/>
    <w:rsid w:val="002032D0"/>
    <w:rsid w:val="00205CB5"/>
    <w:rsid w:val="002069B8"/>
    <w:rsid w:val="002078AC"/>
    <w:rsid w:val="00212B53"/>
    <w:rsid w:val="00213454"/>
    <w:rsid w:val="002136B7"/>
    <w:rsid w:val="00213EF6"/>
    <w:rsid w:val="00215371"/>
    <w:rsid w:val="0022030D"/>
    <w:rsid w:val="00222FCF"/>
    <w:rsid w:val="00223098"/>
    <w:rsid w:val="002235FD"/>
    <w:rsid w:val="00224706"/>
    <w:rsid w:val="00225548"/>
    <w:rsid w:val="00226222"/>
    <w:rsid w:val="00226ECF"/>
    <w:rsid w:val="00227E37"/>
    <w:rsid w:val="00231C51"/>
    <w:rsid w:val="00231D27"/>
    <w:rsid w:val="00232CAD"/>
    <w:rsid w:val="002346DC"/>
    <w:rsid w:val="00234C95"/>
    <w:rsid w:val="00235C67"/>
    <w:rsid w:val="002371F6"/>
    <w:rsid w:val="002372D0"/>
    <w:rsid w:val="00237439"/>
    <w:rsid w:val="00237645"/>
    <w:rsid w:val="002376D2"/>
    <w:rsid w:val="00237BA6"/>
    <w:rsid w:val="00237C94"/>
    <w:rsid w:val="00240A12"/>
    <w:rsid w:val="002413A6"/>
    <w:rsid w:val="0024175E"/>
    <w:rsid w:val="0024352C"/>
    <w:rsid w:val="00243DA7"/>
    <w:rsid w:val="0024578F"/>
    <w:rsid w:val="00246A14"/>
    <w:rsid w:val="00250642"/>
    <w:rsid w:val="00254AF1"/>
    <w:rsid w:val="00254C18"/>
    <w:rsid w:val="0025509D"/>
    <w:rsid w:val="00256944"/>
    <w:rsid w:val="00256C40"/>
    <w:rsid w:val="0026014D"/>
    <w:rsid w:val="00260884"/>
    <w:rsid w:val="002608AD"/>
    <w:rsid w:val="00261DBD"/>
    <w:rsid w:val="00263575"/>
    <w:rsid w:val="0026386D"/>
    <w:rsid w:val="00264A4C"/>
    <w:rsid w:val="00265B69"/>
    <w:rsid w:val="00265D0E"/>
    <w:rsid w:val="002670C2"/>
    <w:rsid w:val="00270FCD"/>
    <w:rsid w:val="002714A4"/>
    <w:rsid w:val="00272194"/>
    <w:rsid w:val="00272A8D"/>
    <w:rsid w:val="0027334F"/>
    <w:rsid w:val="002746BC"/>
    <w:rsid w:val="00274CC2"/>
    <w:rsid w:val="00275BD8"/>
    <w:rsid w:val="00275E1E"/>
    <w:rsid w:val="00275EBF"/>
    <w:rsid w:val="00276C88"/>
    <w:rsid w:val="00277B09"/>
    <w:rsid w:val="002807E6"/>
    <w:rsid w:val="002815F9"/>
    <w:rsid w:val="00283069"/>
    <w:rsid w:val="00283367"/>
    <w:rsid w:val="0028659A"/>
    <w:rsid w:val="002869C3"/>
    <w:rsid w:val="0028776D"/>
    <w:rsid w:val="002901ED"/>
    <w:rsid w:val="00291943"/>
    <w:rsid w:val="00291F38"/>
    <w:rsid w:val="00292C9F"/>
    <w:rsid w:val="00293DAA"/>
    <w:rsid w:val="00293E1C"/>
    <w:rsid w:val="00294560"/>
    <w:rsid w:val="00294A65"/>
    <w:rsid w:val="002956B7"/>
    <w:rsid w:val="00295910"/>
    <w:rsid w:val="00295C1C"/>
    <w:rsid w:val="0029619E"/>
    <w:rsid w:val="00296998"/>
    <w:rsid w:val="00296AA1"/>
    <w:rsid w:val="00296FC2"/>
    <w:rsid w:val="002A04C0"/>
    <w:rsid w:val="002A2816"/>
    <w:rsid w:val="002A37EA"/>
    <w:rsid w:val="002A3DA5"/>
    <w:rsid w:val="002A4600"/>
    <w:rsid w:val="002A470D"/>
    <w:rsid w:val="002A4759"/>
    <w:rsid w:val="002A4AB4"/>
    <w:rsid w:val="002A4BF2"/>
    <w:rsid w:val="002A535D"/>
    <w:rsid w:val="002A548D"/>
    <w:rsid w:val="002A56F0"/>
    <w:rsid w:val="002A57DF"/>
    <w:rsid w:val="002B0381"/>
    <w:rsid w:val="002B1A49"/>
    <w:rsid w:val="002B1A6E"/>
    <w:rsid w:val="002B2338"/>
    <w:rsid w:val="002B2D8C"/>
    <w:rsid w:val="002B3739"/>
    <w:rsid w:val="002B3937"/>
    <w:rsid w:val="002B7A98"/>
    <w:rsid w:val="002C1162"/>
    <w:rsid w:val="002C1CC0"/>
    <w:rsid w:val="002C1EBB"/>
    <w:rsid w:val="002C3DC1"/>
    <w:rsid w:val="002C5CFE"/>
    <w:rsid w:val="002C64A1"/>
    <w:rsid w:val="002C7C9A"/>
    <w:rsid w:val="002D00C7"/>
    <w:rsid w:val="002D28B8"/>
    <w:rsid w:val="002D2F12"/>
    <w:rsid w:val="002D33BE"/>
    <w:rsid w:val="002D34A6"/>
    <w:rsid w:val="002D46B8"/>
    <w:rsid w:val="002D53F4"/>
    <w:rsid w:val="002D57BF"/>
    <w:rsid w:val="002D5B1D"/>
    <w:rsid w:val="002D73BD"/>
    <w:rsid w:val="002D7ECB"/>
    <w:rsid w:val="002E0C77"/>
    <w:rsid w:val="002E1197"/>
    <w:rsid w:val="002E1900"/>
    <w:rsid w:val="002E1AD1"/>
    <w:rsid w:val="002E1F25"/>
    <w:rsid w:val="002E47E2"/>
    <w:rsid w:val="002E5061"/>
    <w:rsid w:val="002E653A"/>
    <w:rsid w:val="002E6ED6"/>
    <w:rsid w:val="002E70B1"/>
    <w:rsid w:val="002E7A6F"/>
    <w:rsid w:val="002F0994"/>
    <w:rsid w:val="002F1DAC"/>
    <w:rsid w:val="002F2584"/>
    <w:rsid w:val="002F2952"/>
    <w:rsid w:val="002F2AB6"/>
    <w:rsid w:val="002F37B5"/>
    <w:rsid w:val="002F391C"/>
    <w:rsid w:val="002F5336"/>
    <w:rsid w:val="002F5DCF"/>
    <w:rsid w:val="002F68D5"/>
    <w:rsid w:val="002F70A3"/>
    <w:rsid w:val="002F71A9"/>
    <w:rsid w:val="002F776C"/>
    <w:rsid w:val="002F7CD9"/>
    <w:rsid w:val="00300182"/>
    <w:rsid w:val="0030070E"/>
    <w:rsid w:val="0030276D"/>
    <w:rsid w:val="00304EE7"/>
    <w:rsid w:val="00306CEF"/>
    <w:rsid w:val="0030746B"/>
    <w:rsid w:val="00310413"/>
    <w:rsid w:val="003120B6"/>
    <w:rsid w:val="00313A85"/>
    <w:rsid w:val="00314D8E"/>
    <w:rsid w:val="003165EB"/>
    <w:rsid w:val="00316892"/>
    <w:rsid w:val="00316A95"/>
    <w:rsid w:val="0031704C"/>
    <w:rsid w:val="00317F25"/>
    <w:rsid w:val="0032123F"/>
    <w:rsid w:val="00321841"/>
    <w:rsid w:val="00321DB9"/>
    <w:rsid w:val="0032326F"/>
    <w:rsid w:val="00325188"/>
    <w:rsid w:val="00325547"/>
    <w:rsid w:val="00327541"/>
    <w:rsid w:val="003312CE"/>
    <w:rsid w:val="003327E1"/>
    <w:rsid w:val="00332BDA"/>
    <w:rsid w:val="00335F62"/>
    <w:rsid w:val="003363BE"/>
    <w:rsid w:val="0033783C"/>
    <w:rsid w:val="00340071"/>
    <w:rsid w:val="003400B6"/>
    <w:rsid w:val="00340E97"/>
    <w:rsid w:val="0034107C"/>
    <w:rsid w:val="00341331"/>
    <w:rsid w:val="00341658"/>
    <w:rsid w:val="00344014"/>
    <w:rsid w:val="00344D97"/>
    <w:rsid w:val="00345AC1"/>
    <w:rsid w:val="003460CF"/>
    <w:rsid w:val="00351BBD"/>
    <w:rsid w:val="00351C72"/>
    <w:rsid w:val="00352134"/>
    <w:rsid w:val="00353BBD"/>
    <w:rsid w:val="003549C7"/>
    <w:rsid w:val="00354B39"/>
    <w:rsid w:val="00354DDF"/>
    <w:rsid w:val="00354F44"/>
    <w:rsid w:val="00356479"/>
    <w:rsid w:val="00356967"/>
    <w:rsid w:val="00360569"/>
    <w:rsid w:val="00360A12"/>
    <w:rsid w:val="00360FDB"/>
    <w:rsid w:val="003613A2"/>
    <w:rsid w:val="00361EF4"/>
    <w:rsid w:val="00362E84"/>
    <w:rsid w:val="00363CDE"/>
    <w:rsid w:val="00364162"/>
    <w:rsid w:val="0037060D"/>
    <w:rsid w:val="00371BAD"/>
    <w:rsid w:val="003729E6"/>
    <w:rsid w:val="00373A38"/>
    <w:rsid w:val="0037403A"/>
    <w:rsid w:val="00374BD2"/>
    <w:rsid w:val="0037617C"/>
    <w:rsid w:val="00376F94"/>
    <w:rsid w:val="00381417"/>
    <w:rsid w:val="00381F66"/>
    <w:rsid w:val="003828F9"/>
    <w:rsid w:val="00382CB4"/>
    <w:rsid w:val="00383F4F"/>
    <w:rsid w:val="00390A48"/>
    <w:rsid w:val="003918FF"/>
    <w:rsid w:val="0039196A"/>
    <w:rsid w:val="00392CD6"/>
    <w:rsid w:val="003935E5"/>
    <w:rsid w:val="00396D9A"/>
    <w:rsid w:val="003A041B"/>
    <w:rsid w:val="003A191E"/>
    <w:rsid w:val="003A1FC9"/>
    <w:rsid w:val="003A218E"/>
    <w:rsid w:val="003A21C3"/>
    <w:rsid w:val="003A238C"/>
    <w:rsid w:val="003A238E"/>
    <w:rsid w:val="003A2AE9"/>
    <w:rsid w:val="003A3895"/>
    <w:rsid w:val="003A3DAE"/>
    <w:rsid w:val="003A3FC1"/>
    <w:rsid w:val="003A6BBE"/>
    <w:rsid w:val="003A6DBB"/>
    <w:rsid w:val="003A7FB1"/>
    <w:rsid w:val="003B009F"/>
    <w:rsid w:val="003B00A3"/>
    <w:rsid w:val="003B1D69"/>
    <w:rsid w:val="003B20F9"/>
    <w:rsid w:val="003B3ED7"/>
    <w:rsid w:val="003B40B0"/>
    <w:rsid w:val="003B62B4"/>
    <w:rsid w:val="003B648D"/>
    <w:rsid w:val="003B72D4"/>
    <w:rsid w:val="003B79E6"/>
    <w:rsid w:val="003C0E6A"/>
    <w:rsid w:val="003C10FC"/>
    <w:rsid w:val="003C18B5"/>
    <w:rsid w:val="003C24BD"/>
    <w:rsid w:val="003C26BE"/>
    <w:rsid w:val="003C2A3D"/>
    <w:rsid w:val="003C3399"/>
    <w:rsid w:val="003C440C"/>
    <w:rsid w:val="003C54A8"/>
    <w:rsid w:val="003C62B7"/>
    <w:rsid w:val="003C73E7"/>
    <w:rsid w:val="003C7753"/>
    <w:rsid w:val="003C7D52"/>
    <w:rsid w:val="003D0CC6"/>
    <w:rsid w:val="003D2A88"/>
    <w:rsid w:val="003D4033"/>
    <w:rsid w:val="003D47B0"/>
    <w:rsid w:val="003D5448"/>
    <w:rsid w:val="003D5843"/>
    <w:rsid w:val="003D77E1"/>
    <w:rsid w:val="003E08D1"/>
    <w:rsid w:val="003E126E"/>
    <w:rsid w:val="003E2724"/>
    <w:rsid w:val="003E283E"/>
    <w:rsid w:val="003E29E2"/>
    <w:rsid w:val="003E33F3"/>
    <w:rsid w:val="003E3B1F"/>
    <w:rsid w:val="003E45A7"/>
    <w:rsid w:val="003E46A0"/>
    <w:rsid w:val="003E4EE5"/>
    <w:rsid w:val="003E590F"/>
    <w:rsid w:val="003E63DD"/>
    <w:rsid w:val="003E66AE"/>
    <w:rsid w:val="003E677D"/>
    <w:rsid w:val="003E6D88"/>
    <w:rsid w:val="003F0C17"/>
    <w:rsid w:val="003F2E18"/>
    <w:rsid w:val="003F4049"/>
    <w:rsid w:val="003F4AE8"/>
    <w:rsid w:val="003F501A"/>
    <w:rsid w:val="003F565C"/>
    <w:rsid w:val="003F5C98"/>
    <w:rsid w:val="003F5DB3"/>
    <w:rsid w:val="003F708A"/>
    <w:rsid w:val="004005AA"/>
    <w:rsid w:val="00400E91"/>
    <w:rsid w:val="004019C6"/>
    <w:rsid w:val="00402DF1"/>
    <w:rsid w:val="00403F21"/>
    <w:rsid w:val="00403FA7"/>
    <w:rsid w:val="00404615"/>
    <w:rsid w:val="00405051"/>
    <w:rsid w:val="00406BDB"/>
    <w:rsid w:val="0040705E"/>
    <w:rsid w:val="00407754"/>
    <w:rsid w:val="00410587"/>
    <w:rsid w:val="004109BB"/>
    <w:rsid w:val="00410C6A"/>
    <w:rsid w:val="00410F59"/>
    <w:rsid w:val="004115E7"/>
    <w:rsid w:val="00411CA8"/>
    <w:rsid w:val="00411D9F"/>
    <w:rsid w:val="004128F6"/>
    <w:rsid w:val="00412E17"/>
    <w:rsid w:val="004143D5"/>
    <w:rsid w:val="004144AB"/>
    <w:rsid w:val="0041736B"/>
    <w:rsid w:val="0042054E"/>
    <w:rsid w:val="00420C23"/>
    <w:rsid w:val="0042263B"/>
    <w:rsid w:val="00422B29"/>
    <w:rsid w:val="00422D96"/>
    <w:rsid w:val="00423EAE"/>
    <w:rsid w:val="00424AC1"/>
    <w:rsid w:val="00424D14"/>
    <w:rsid w:val="004253D9"/>
    <w:rsid w:val="004261D1"/>
    <w:rsid w:val="00426985"/>
    <w:rsid w:val="004269BC"/>
    <w:rsid w:val="00426BA4"/>
    <w:rsid w:val="004272D8"/>
    <w:rsid w:val="0043023B"/>
    <w:rsid w:val="0043140D"/>
    <w:rsid w:val="004326CE"/>
    <w:rsid w:val="00433226"/>
    <w:rsid w:val="00433FD2"/>
    <w:rsid w:val="0043421A"/>
    <w:rsid w:val="0043449A"/>
    <w:rsid w:val="00434982"/>
    <w:rsid w:val="0043574D"/>
    <w:rsid w:val="00436B73"/>
    <w:rsid w:val="0043732B"/>
    <w:rsid w:val="004406E5"/>
    <w:rsid w:val="00440799"/>
    <w:rsid w:val="00440C71"/>
    <w:rsid w:val="00440D87"/>
    <w:rsid w:val="0044462C"/>
    <w:rsid w:val="00444A1E"/>
    <w:rsid w:val="00444F9B"/>
    <w:rsid w:val="00445166"/>
    <w:rsid w:val="00445AA9"/>
    <w:rsid w:val="004461F1"/>
    <w:rsid w:val="00447FBD"/>
    <w:rsid w:val="0045005A"/>
    <w:rsid w:val="0045295D"/>
    <w:rsid w:val="004536BC"/>
    <w:rsid w:val="00455C6C"/>
    <w:rsid w:val="00456404"/>
    <w:rsid w:val="00456E67"/>
    <w:rsid w:val="004574E9"/>
    <w:rsid w:val="00457F38"/>
    <w:rsid w:val="004603FC"/>
    <w:rsid w:val="0046059B"/>
    <w:rsid w:val="0046187B"/>
    <w:rsid w:val="0046275C"/>
    <w:rsid w:val="0046289B"/>
    <w:rsid w:val="00462FA7"/>
    <w:rsid w:val="00463EF6"/>
    <w:rsid w:val="00464089"/>
    <w:rsid w:val="0046433A"/>
    <w:rsid w:val="00465585"/>
    <w:rsid w:val="00465B42"/>
    <w:rsid w:val="00465DA5"/>
    <w:rsid w:val="00466D9D"/>
    <w:rsid w:val="004671F2"/>
    <w:rsid w:val="00467F99"/>
    <w:rsid w:val="00470548"/>
    <w:rsid w:val="00471F66"/>
    <w:rsid w:val="004722FD"/>
    <w:rsid w:val="004723C1"/>
    <w:rsid w:val="0047348F"/>
    <w:rsid w:val="00475402"/>
    <w:rsid w:val="00475798"/>
    <w:rsid w:val="00475AA4"/>
    <w:rsid w:val="00477191"/>
    <w:rsid w:val="004771F2"/>
    <w:rsid w:val="0047723F"/>
    <w:rsid w:val="0048144B"/>
    <w:rsid w:val="004814EF"/>
    <w:rsid w:val="00481CA9"/>
    <w:rsid w:val="00482333"/>
    <w:rsid w:val="004866E1"/>
    <w:rsid w:val="0048745F"/>
    <w:rsid w:val="00487720"/>
    <w:rsid w:val="00490D11"/>
    <w:rsid w:val="00490E85"/>
    <w:rsid w:val="00491577"/>
    <w:rsid w:val="00492C9D"/>
    <w:rsid w:val="00492E9C"/>
    <w:rsid w:val="00493395"/>
    <w:rsid w:val="00493CEF"/>
    <w:rsid w:val="00493FE0"/>
    <w:rsid w:val="00494D9A"/>
    <w:rsid w:val="00494E6D"/>
    <w:rsid w:val="00495E7E"/>
    <w:rsid w:val="004962A2"/>
    <w:rsid w:val="00496C94"/>
    <w:rsid w:val="00496E99"/>
    <w:rsid w:val="0049751E"/>
    <w:rsid w:val="004A08E2"/>
    <w:rsid w:val="004A108E"/>
    <w:rsid w:val="004A158A"/>
    <w:rsid w:val="004A1CEA"/>
    <w:rsid w:val="004A221C"/>
    <w:rsid w:val="004A2689"/>
    <w:rsid w:val="004A34D5"/>
    <w:rsid w:val="004A3F49"/>
    <w:rsid w:val="004A4F15"/>
    <w:rsid w:val="004A5876"/>
    <w:rsid w:val="004A6244"/>
    <w:rsid w:val="004A7362"/>
    <w:rsid w:val="004B1C66"/>
    <w:rsid w:val="004B1DED"/>
    <w:rsid w:val="004B21BD"/>
    <w:rsid w:val="004B25B1"/>
    <w:rsid w:val="004B3304"/>
    <w:rsid w:val="004B4358"/>
    <w:rsid w:val="004B4EF4"/>
    <w:rsid w:val="004B5033"/>
    <w:rsid w:val="004B5680"/>
    <w:rsid w:val="004B648B"/>
    <w:rsid w:val="004B6958"/>
    <w:rsid w:val="004B6EB3"/>
    <w:rsid w:val="004B7107"/>
    <w:rsid w:val="004B7915"/>
    <w:rsid w:val="004B7A28"/>
    <w:rsid w:val="004B7E87"/>
    <w:rsid w:val="004C10C4"/>
    <w:rsid w:val="004C138A"/>
    <w:rsid w:val="004C1F06"/>
    <w:rsid w:val="004C25EB"/>
    <w:rsid w:val="004C2B7C"/>
    <w:rsid w:val="004C514E"/>
    <w:rsid w:val="004C5883"/>
    <w:rsid w:val="004C5DAB"/>
    <w:rsid w:val="004C6129"/>
    <w:rsid w:val="004C6A12"/>
    <w:rsid w:val="004C6BF5"/>
    <w:rsid w:val="004C746E"/>
    <w:rsid w:val="004C7802"/>
    <w:rsid w:val="004C7ADA"/>
    <w:rsid w:val="004D157E"/>
    <w:rsid w:val="004D1A09"/>
    <w:rsid w:val="004D28DE"/>
    <w:rsid w:val="004D2C20"/>
    <w:rsid w:val="004D310E"/>
    <w:rsid w:val="004D3791"/>
    <w:rsid w:val="004D4F69"/>
    <w:rsid w:val="004D65A7"/>
    <w:rsid w:val="004D6A38"/>
    <w:rsid w:val="004D705C"/>
    <w:rsid w:val="004D755A"/>
    <w:rsid w:val="004D7B3D"/>
    <w:rsid w:val="004E1F71"/>
    <w:rsid w:val="004E2523"/>
    <w:rsid w:val="004E2AAF"/>
    <w:rsid w:val="004E2D3B"/>
    <w:rsid w:val="004E3329"/>
    <w:rsid w:val="004E3897"/>
    <w:rsid w:val="004E4B5B"/>
    <w:rsid w:val="004E6266"/>
    <w:rsid w:val="004E6342"/>
    <w:rsid w:val="004E6620"/>
    <w:rsid w:val="004E733D"/>
    <w:rsid w:val="004E7DB5"/>
    <w:rsid w:val="004F0323"/>
    <w:rsid w:val="004F0C68"/>
    <w:rsid w:val="004F12B0"/>
    <w:rsid w:val="004F12F0"/>
    <w:rsid w:val="004F1C51"/>
    <w:rsid w:val="004F2C3B"/>
    <w:rsid w:val="004F2CE5"/>
    <w:rsid w:val="004F5041"/>
    <w:rsid w:val="004F5A74"/>
    <w:rsid w:val="004F62A4"/>
    <w:rsid w:val="004F6754"/>
    <w:rsid w:val="004F691B"/>
    <w:rsid w:val="004F6DF3"/>
    <w:rsid w:val="00500699"/>
    <w:rsid w:val="00501CFE"/>
    <w:rsid w:val="00501E35"/>
    <w:rsid w:val="0050335E"/>
    <w:rsid w:val="005033F7"/>
    <w:rsid w:val="00504809"/>
    <w:rsid w:val="00504E2A"/>
    <w:rsid w:val="0050686E"/>
    <w:rsid w:val="005079A6"/>
    <w:rsid w:val="00507BD8"/>
    <w:rsid w:val="00507E51"/>
    <w:rsid w:val="00512B34"/>
    <w:rsid w:val="00512C44"/>
    <w:rsid w:val="00514D86"/>
    <w:rsid w:val="005151E0"/>
    <w:rsid w:val="005156B4"/>
    <w:rsid w:val="005166B0"/>
    <w:rsid w:val="005201BA"/>
    <w:rsid w:val="00520B48"/>
    <w:rsid w:val="00523298"/>
    <w:rsid w:val="00524181"/>
    <w:rsid w:val="00525161"/>
    <w:rsid w:val="0052589F"/>
    <w:rsid w:val="00526F6F"/>
    <w:rsid w:val="00527338"/>
    <w:rsid w:val="005279A3"/>
    <w:rsid w:val="00527BC3"/>
    <w:rsid w:val="0053091E"/>
    <w:rsid w:val="0053115A"/>
    <w:rsid w:val="00531760"/>
    <w:rsid w:val="0053233E"/>
    <w:rsid w:val="0053248D"/>
    <w:rsid w:val="00534153"/>
    <w:rsid w:val="00534B51"/>
    <w:rsid w:val="00534D4B"/>
    <w:rsid w:val="00535E00"/>
    <w:rsid w:val="0053772D"/>
    <w:rsid w:val="00540E3F"/>
    <w:rsid w:val="00541212"/>
    <w:rsid w:val="005423F0"/>
    <w:rsid w:val="00542758"/>
    <w:rsid w:val="00543DB3"/>
    <w:rsid w:val="00543DB4"/>
    <w:rsid w:val="00543F30"/>
    <w:rsid w:val="00544840"/>
    <w:rsid w:val="005448FE"/>
    <w:rsid w:val="00545374"/>
    <w:rsid w:val="005453D9"/>
    <w:rsid w:val="00545807"/>
    <w:rsid w:val="0054593D"/>
    <w:rsid w:val="005461D0"/>
    <w:rsid w:val="00547BDC"/>
    <w:rsid w:val="00547C89"/>
    <w:rsid w:val="00547F82"/>
    <w:rsid w:val="005500BD"/>
    <w:rsid w:val="00550733"/>
    <w:rsid w:val="00550C21"/>
    <w:rsid w:val="005511FA"/>
    <w:rsid w:val="005518B1"/>
    <w:rsid w:val="0055308C"/>
    <w:rsid w:val="00553AC9"/>
    <w:rsid w:val="00553E95"/>
    <w:rsid w:val="0055417E"/>
    <w:rsid w:val="005557F8"/>
    <w:rsid w:val="00555AB0"/>
    <w:rsid w:val="00555DE4"/>
    <w:rsid w:val="005563AB"/>
    <w:rsid w:val="00556463"/>
    <w:rsid w:val="00556703"/>
    <w:rsid w:val="005576B1"/>
    <w:rsid w:val="00560495"/>
    <w:rsid w:val="005616B3"/>
    <w:rsid w:val="00561BFF"/>
    <w:rsid w:val="00562FCB"/>
    <w:rsid w:val="00563095"/>
    <w:rsid w:val="00563657"/>
    <w:rsid w:val="005676EB"/>
    <w:rsid w:val="00572E97"/>
    <w:rsid w:val="00573298"/>
    <w:rsid w:val="005746C5"/>
    <w:rsid w:val="00574B53"/>
    <w:rsid w:val="005772FE"/>
    <w:rsid w:val="00582916"/>
    <w:rsid w:val="005838D8"/>
    <w:rsid w:val="005843CF"/>
    <w:rsid w:val="005849E4"/>
    <w:rsid w:val="00585254"/>
    <w:rsid w:val="00585BAA"/>
    <w:rsid w:val="00586BCC"/>
    <w:rsid w:val="005902FC"/>
    <w:rsid w:val="00591010"/>
    <w:rsid w:val="005923D5"/>
    <w:rsid w:val="00592F7A"/>
    <w:rsid w:val="00594685"/>
    <w:rsid w:val="005A0456"/>
    <w:rsid w:val="005A0648"/>
    <w:rsid w:val="005A33D7"/>
    <w:rsid w:val="005A48F7"/>
    <w:rsid w:val="005A49F0"/>
    <w:rsid w:val="005A4A4A"/>
    <w:rsid w:val="005A518C"/>
    <w:rsid w:val="005A5805"/>
    <w:rsid w:val="005A710A"/>
    <w:rsid w:val="005B0002"/>
    <w:rsid w:val="005B0B9D"/>
    <w:rsid w:val="005B0D4E"/>
    <w:rsid w:val="005B17AC"/>
    <w:rsid w:val="005B1BDD"/>
    <w:rsid w:val="005B2AC8"/>
    <w:rsid w:val="005B2D80"/>
    <w:rsid w:val="005B4388"/>
    <w:rsid w:val="005B67BF"/>
    <w:rsid w:val="005C381B"/>
    <w:rsid w:val="005C381D"/>
    <w:rsid w:val="005C39AB"/>
    <w:rsid w:val="005C45C3"/>
    <w:rsid w:val="005C4657"/>
    <w:rsid w:val="005C5AB4"/>
    <w:rsid w:val="005C6224"/>
    <w:rsid w:val="005C75B3"/>
    <w:rsid w:val="005C772B"/>
    <w:rsid w:val="005C7FCA"/>
    <w:rsid w:val="005D3EB9"/>
    <w:rsid w:val="005D3FEC"/>
    <w:rsid w:val="005D4C22"/>
    <w:rsid w:val="005D5B5E"/>
    <w:rsid w:val="005D5E52"/>
    <w:rsid w:val="005D61A9"/>
    <w:rsid w:val="005D6360"/>
    <w:rsid w:val="005D6672"/>
    <w:rsid w:val="005D7322"/>
    <w:rsid w:val="005D763C"/>
    <w:rsid w:val="005D7768"/>
    <w:rsid w:val="005E0907"/>
    <w:rsid w:val="005E24F9"/>
    <w:rsid w:val="005E2F05"/>
    <w:rsid w:val="005E433C"/>
    <w:rsid w:val="005E54B6"/>
    <w:rsid w:val="005E55CE"/>
    <w:rsid w:val="005E6726"/>
    <w:rsid w:val="005E6C37"/>
    <w:rsid w:val="005F1EBD"/>
    <w:rsid w:val="005F3583"/>
    <w:rsid w:val="005F40D4"/>
    <w:rsid w:val="005F4630"/>
    <w:rsid w:val="005F6321"/>
    <w:rsid w:val="00600057"/>
    <w:rsid w:val="00600857"/>
    <w:rsid w:val="00601D61"/>
    <w:rsid w:val="0060574A"/>
    <w:rsid w:val="00606AB9"/>
    <w:rsid w:val="00610158"/>
    <w:rsid w:val="006109A5"/>
    <w:rsid w:val="00612F93"/>
    <w:rsid w:val="006132E0"/>
    <w:rsid w:val="00613C39"/>
    <w:rsid w:val="006151BE"/>
    <w:rsid w:val="006175B7"/>
    <w:rsid w:val="00622EB5"/>
    <w:rsid w:val="0062422C"/>
    <w:rsid w:val="00624C1F"/>
    <w:rsid w:val="00630335"/>
    <w:rsid w:val="00633943"/>
    <w:rsid w:val="00633F2D"/>
    <w:rsid w:val="00633FBD"/>
    <w:rsid w:val="0063700E"/>
    <w:rsid w:val="0063719B"/>
    <w:rsid w:val="00637491"/>
    <w:rsid w:val="00637F2F"/>
    <w:rsid w:val="006401F7"/>
    <w:rsid w:val="0064121A"/>
    <w:rsid w:val="00644BFC"/>
    <w:rsid w:val="0064507C"/>
    <w:rsid w:val="00645CA3"/>
    <w:rsid w:val="00647F3E"/>
    <w:rsid w:val="006505C4"/>
    <w:rsid w:val="00650D04"/>
    <w:rsid w:val="0065524C"/>
    <w:rsid w:val="00656D55"/>
    <w:rsid w:val="00657F4A"/>
    <w:rsid w:val="00660464"/>
    <w:rsid w:val="00661B20"/>
    <w:rsid w:val="0066209B"/>
    <w:rsid w:val="0066262C"/>
    <w:rsid w:val="00662B63"/>
    <w:rsid w:val="006637AD"/>
    <w:rsid w:val="00663E87"/>
    <w:rsid w:val="00664EA6"/>
    <w:rsid w:val="00665ABF"/>
    <w:rsid w:val="00665C65"/>
    <w:rsid w:val="00667AA1"/>
    <w:rsid w:val="00670B7C"/>
    <w:rsid w:val="00671745"/>
    <w:rsid w:val="00672484"/>
    <w:rsid w:val="006726ED"/>
    <w:rsid w:val="00673050"/>
    <w:rsid w:val="006735A9"/>
    <w:rsid w:val="00674550"/>
    <w:rsid w:val="00674B7A"/>
    <w:rsid w:val="0068017E"/>
    <w:rsid w:val="00680908"/>
    <w:rsid w:val="00681C8A"/>
    <w:rsid w:val="00682020"/>
    <w:rsid w:val="00682A27"/>
    <w:rsid w:val="00682B37"/>
    <w:rsid w:val="006854B8"/>
    <w:rsid w:val="00685C5C"/>
    <w:rsid w:val="00691103"/>
    <w:rsid w:val="006913C4"/>
    <w:rsid w:val="00691D47"/>
    <w:rsid w:val="00691E7C"/>
    <w:rsid w:val="00693593"/>
    <w:rsid w:val="00693EEC"/>
    <w:rsid w:val="00694119"/>
    <w:rsid w:val="006947DC"/>
    <w:rsid w:val="00695E61"/>
    <w:rsid w:val="00696183"/>
    <w:rsid w:val="006976D2"/>
    <w:rsid w:val="006A1347"/>
    <w:rsid w:val="006A1645"/>
    <w:rsid w:val="006A2B08"/>
    <w:rsid w:val="006A2DC7"/>
    <w:rsid w:val="006A58B1"/>
    <w:rsid w:val="006A5DAF"/>
    <w:rsid w:val="006A5ED6"/>
    <w:rsid w:val="006A74F7"/>
    <w:rsid w:val="006A7932"/>
    <w:rsid w:val="006B04E7"/>
    <w:rsid w:val="006B0C4B"/>
    <w:rsid w:val="006B134E"/>
    <w:rsid w:val="006B1965"/>
    <w:rsid w:val="006B1B15"/>
    <w:rsid w:val="006B1E30"/>
    <w:rsid w:val="006B2773"/>
    <w:rsid w:val="006B2E3D"/>
    <w:rsid w:val="006B37A3"/>
    <w:rsid w:val="006B38D2"/>
    <w:rsid w:val="006B4DAF"/>
    <w:rsid w:val="006B70AD"/>
    <w:rsid w:val="006C02CD"/>
    <w:rsid w:val="006C0729"/>
    <w:rsid w:val="006C0918"/>
    <w:rsid w:val="006C0CCE"/>
    <w:rsid w:val="006C1374"/>
    <w:rsid w:val="006C2486"/>
    <w:rsid w:val="006C4A5E"/>
    <w:rsid w:val="006C51B8"/>
    <w:rsid w:val="006C547C"/>
    <w:rsid w:val="006C55EB"/>
    <w:rsid w:val="006C59EB"/>
    <w:rsid w:val="006C62E4"/>
    <w:rsid w:val="006C6590"/>
    <w:rsid w:val="006D1BCC"/>
    <w:rsid w:val="006D1E03"/>
    <w:rsid w:val="006D244C"/>
    <w:rsid w:val="006D2D54"/>
    <w:rsid w:val="006D3CA2"/>
    <w:rsid w:val="006D4989"/>
    <w:rsid w:val="006D542D"/>
    <w:rsid w:val="006D6925"/>
    <w:rsid w:val="006E0BD0"/>
    <w:rsid w:val="006E31DE"/>
    <w:rsid w:val="006E34CB"/>
    <w:rsid w:val="006E4F38"/>
    <w:rsid w:val="006E5B47"/>
    <w:rsid w:val="006E5E41"/>
    <w:rsid w:val="006E5E80"/>
    <w:rsid w:val="006E7C23"/>
    <w:rsid w:val="006F0D1D"/>
    <w:rsid w:val="006F1319"/>
    <w:rsid w:val="006F2862"/>
    <w:rsid w:val="006F36E9"/>
    <w:rsid w:val="006F3BED"/>
    <w:rsid w:val="006F4C01"/>
    <w:rsid w:val="006F506C"/>
    <w:rsid w:val="006F5563"/>
    <w:rsid w:val="006F5B88"/>
    <w:rsid w:val="006F69AF"/>
    <w:rsid w:val="006F6A3D"/>
    <w:rsid w:val="007004AD"/>
    <w:rsid w:val="0070180C"/>
    <w:rsid w:val="00701AE0"/>
    <w:rsid w:val="00702F09"/>
    <w:rsid w:val="00703AA0"/>
    <w:rsid w:val="00706443"/>
    <w:rsid w:val="00707C93"/>
    <w:rsid w:val="0071055B"/>
    <w:rsid w:val="007107D1"/>
    <w:rsid w:val="00711C7A"/>
    <w:rsid w:val="00711EE1"/>
    <w:rsid w:val="007125DE"/>
    <w:rsid w:val="00712DC9"/>
    <w:rsid w:val="00714D3A"/>
    <w:rsid w:val="0071662E"/>
    <w:rsid w:val="00716A78"/>
    <w:rsid w:val="007213B6"/>
    <w:rsid w:val="007218ED"/>
    <w:rsid w:val="00721928"/>
    <w:rsid w:val="007223B9"/>
    <w:rsid w:val="007229A7"/>
    <w:rsid w:val="00723B21"/>
    <w:rsid w:val="00725C90"/>
    <w:rsid w:val="00726C57"/>
    <w:rsid w:val="007276FB"/>
    <w:rsid w:val="00730C1A"/>
    <w:rsid w:val="00731B48"/>
    <w:rsid w:val="00732F67"/>
    <w:rsid w:val="0073417F"/>
    <w:rsid w:val="00735B9D"/>
    <w:rsid w:val="007377E4"/>
    <w:rsid w:val="007379DF"/>
    <w:rsid w:val="00737E87"/>
    <w:rsid w:val="007409A6"/>
    <w:rsid w:val="00743341"/>
    <w:rsid w:val="00743519"/>
    <w:rsid w:val="00744A9D"/>
    <w:rsid w:val="007450DA"/>
    <w:rsid w:val="00745226"/>
    <w:rsid w:val="007456D1"/>
    <w:rsid w:val="0074759D"/>
    <w:rsid w:val="007475F7"/>
    <w:rsid w:val="00747BCB"/>
    <w:rsid w:val="007523EF"/>
    <w:rsid w:val="00752973"/>
    <w:rsid w:val="0075318F"/>
    <w:rsid w:val="0075382B"/>
    <w:rsid w:val="00760ABB"/>
    <w:rsid w:val="00760EFF"/>
    <w:rsid w:val="007615D8"/>
    <w:rsid w:val="00761EC1"/>
    <w:rsid w:val="007624C5"/>
    <w:rsid w:val="00762E36"/>
    <w:rsid w:val="00764D74"/>
    <w:rsid w:val="007652F2"/>
    <w:rsid w:val="007658C8"/>
    <w:rsid w:val="007673FA"/>
    <w:rsid w:val="00767626"/>
    <w:rsid w:val="00767D13"/>
    <w:rsid w:val="00773A4A"/>
    <w:rsid w:val="00774BA9"/>
    <w:rsid w:val="00774F0F"/>
    <w:rsid w:val="00775689"/>
    <w:rsid w:val="007756CC"/>
    <w:rsid w:val="00775CE2"/>
    <w:rsid w:val="007764D2"/>
    <w:rsid w:val="0077710F"/>
    <w:rsid w:val="007800A8"/>
    <w:rsid w:val="0078040C"/>
    <w:rsid w:val="0078047C"/>
    <w:rsid w:val="0078063E"/>
    <w:rsid w:val="00780E9E"/>
    <w:rsid w:val="00780EEE"/>
    <w:rsid w:val="00782AC3"/>
    <w:rsid w:val="0078335C"/>
    <w:rsid w:val="007836C8"/>
    <w:rsid w:val="0078558B"/>
    <w:rsid w:val="0078669A"/>
    <w:rsid w:val="00786F7E"/>
    <w:rsid w:val="0078704C"/>
    <w:rsid w:val="0078778F"/>
    <w:rsid w:val="00787CB0"/>
    <w:rsid w:val="00791448"/>
    <w:rsid w:val="00791F73"/>
    <w:rsid w:val="00792518"/>
    <w:rsid w:val="00792A94"/>
    <w:rsid w:val="00792AD3"/>
    <w:rsid w:val="00794966"/>
    <w:rsid w:val="00795208"/>
    <w:rsid w:val="00795D83"/>
    <w:rsid w:val="007966F9"/>
    <w:rsid w:val="00796D69"/>
    <w:rsid w:val="007A1CF4"/>
    <w:rsid w:val="007A663F"/>
    <w:rsid w:val="007A761F"/>
    <w:rsid w:val="007A7BF3"/>
    <w:rsid w:val="007B0DAB"/>
    <w:rsid w:val="007B1FAE"/>
    <w:rsid w:val="007B2016"/>
    <w:rsid w:val="007B2AB4"/>
    <w:rsid w:val="007B2AED"/>
    <w:rsid w:val="007B32C9"/>
    <w:rsid w:val="007B3DC0"/>
    <w:rsid w:val="007B4276"/>
    <w:rsid w:val="007B4868"/>
    <w:rsid w:val="007B7C64"/>
    <w:rsid w:val="007C00F4"/>
    <w:rsid w:val="007C0B75"/>
    <w:rsid w:val="007C214F"/>
    <w:rsid w:val="007C2A4C"/>
    <w:rsid w:val="007C2FFC"/>
    <w:rsid w:val="007C394E"/>
    <w:rsid w:val="007C4940"/>
    <w:rsid w:val="007C63CD"/>
    <w:rsid w:val="007C7C3B"/>
    <w:rsid w:val="007D04FD"/>
    <w:rsid w:val="007D13EB"/>
    <w:rsid w:val="007D1DD8"/>
    <w:rsid w:val="007D2B0E"/>
    <w:rsid w:val="007D6E1C"/>
    <w:rsid w:val="007D7E00"/>
    <w:rsid w:val="007E0249"/>
    <w:rsid w:val="007E1DED"/>
    <w:rsid w:val="007E27EF"/>
    <w:rsid w:val="007E361E"/>
    <w:rsid w:val="007E64A1"/>
    <w:rsid w:val="007E71EA"/>
    <w:rsid w:val="007F0E59"/>
    <w:rsid w:val="007F12D3"/>
    <w:rsid w:val="007F3669"/>
    <w:rsid w:val="007F3EFD"/>
    <w:rsid w:val="007F49FD"/>
    <w:rsid w:val="007F584D"/>
    <w:rsid w:val="007F58F4"/>
    <w:rsid w:val="007F5900"/>
    <w:rsid w:val="007F5DDE"/>
    <w:rsid w:val="00800054"/>
    <w:rsid w:val="00800297"/>
    <w:rsid w:val="008002DF"/>
    <w:rsid w:val="008004A9"/>
    <w:rsid w:val="00800DF0"/>
    <w:rsid w:val="00801886"/>
    <w:rsid w:val="00801BA7"/>
    <w:rsid w:val="008032A3"/>
    <w:rsid w:val="00803B75"/>
    <w:rsid w:val="00804059"/>
    <w:rsid w:val="0080484C"/>
    <w:rsid w:val="00805929"/>
    <w:rsid w:val="0080772A"/>
    <w:rsid w:val="00811096"/>
    <w:rsid w:val="008117E0"/>
    <w:rsid w:val="00812F85"/>
    <w:rsid w:val="00813053"/>
    <w:rsid w:val="00813652"/>
    <w:rsid w:val="00814F10"/>
    <w:rsid w:val="00815266"/>
    <w:rsid w:val="00815AC4"/>
    <w:rsid w:val="0081637E"/>
    <w:rsid w:val="0082020F"/>
    <w:rsid w:val="00821F3D"/>
    <w:rsid w:val="00822CFF"/>
    <w:rsid w:val="008236C3"/>
    <w:rsid w:val="00824D38"/>
    <w:rsid w:val="00825220"/>
    <w:rsid w:val="00825D44"/>
    <w:rsid w:val="00827040"/>
    <w:rsid w:val="0082799A"/>
    <w:rsid w:val="00827A09"/>
    <w:rsid w:val="008301B2"/>
    <w:rsid w:val="0083075D"/>
    <w:rsid w:val="00830DD3"/>
    <w:rsid w:val="00831E7E"/>
    <w:rsid w:val="0083386F"/>
    <w:rsid w:val="00833EA1"/>
    <w:rsid w:val="00835A5D"/>
    <w:rsid w:val="00835A96"/>
    <w:rsid w:val="008368D3"/>
    <w:rsid w:val="00837027"/>
    <w:rsid w:val="00840000"/>
    <w:rsid w:val="00840BDA"/>
    <w:rsid w:val="00840E95"/>
    <w:rsid w:val="008412CE"/>
    <w:rsid w:val="00841C8B"/>
    <w:rsid w:val="00842152"/>
    <w:rsid w:val="00844FEA"/>
    <w:rsid w:val="0084575E"/>
    <w:rsid w:val="00846817"/>
    <w:rsid w:val="00847158"/>
    <w:rsid w:val="0084791A"/>
    <w:rsid w:val="00850BD2"/>
    <w:rsid w:val="0085111D"/>
    <w:rsid w:val="00852D62"/>
    <w:rsid w:val="00852D72"/>
    <w:rsid w:val="00853797"/>
    <w:rsid w:val="00855D03"/>
    <w:rsid w:val="00856403"/>
    <w:rsid w:val="00856924"/>
    <w:rsid w:val="00856A0C"/>
    <w:rsid w:val="00860E74"/>
    <w:rsid w:val="008622AD"/>
    <w:rsid w:val="008645B1"/>
    <w:rsid w:val="00865937"/>
    <w:rsid w:val="00865B77"/>
    <w:rsid w:val="00866889"/>
    <w:rsid w:val="0086698A"/>
    <w:rsid w:val="008675E8"/>
    <w:rsid w:val="008679DE"/>
    <w:rsid w:val="00871C96"/>
    <w:rsid w:val="00872615"/>
    <w:rsid w:val="008731D8"/>
    <w:rsid w:val="008733F4"/>
    <w:rsid w:val="00874775"/>
    <w:rsid w:val="008750A3"/>
    <w:rsid w:val="008752D1"/>
    <w:rsid w:val="0087632A"/>
    <w:rsid w:val="00880B83"/>
    <w:rsid w:val="00880C5A"/>
    <w:rsid w:val="00881A47"/>
    <w:rsid w:val="00881BEC"/>
    <w:rsid w:val="00883CBA"/>
    <w:rsid w:val="0088446B"/>
    <w:rsid w:val="008851CC"/>
    <w:rsid w:val="00885C0D"/>
    <w:rsid w:val="00885C5F"/>
    <w:rsid w:val="008865F6"/>
    <w:rsid w:val="008873D8"/>
    <w:rsid w:val="00887951"/>
    <w:rsid w:val="00890A95"/>
    <w:rsid w:val="00891C93"/>
    <w:rsid w:val="00891D1F"/>
    <w:rsid w:val="00893EBC"/>
    <w:rsid w:val="008948A0"/>
    <w:rsid w:val="00894962"/>
    <w:rsid w:val="008A0003"/>
    <w:rsid w:val="008A0459"/>
    <w:rsid w:val="008A101C"/>
    <w:rsid w:val="008A31F3"/>
    <w:rsid w:val="008A3712"/>
    <w:rsid w:val="008A58E3"/>
    <w:rsid w:val="008A71B3"/>
    <w:rsid w:val="008A7296"/>
    <w:rsid w:val="008B05A2"/>
    <w:rsid w:val="008B08AC"/>
    <w:rsid w:val="008B08EB"/>
    <w:rsid w:val="008B172A"/>
    <w:rsid w:val="008B212E"/>
    <w:rsid w:val="008B23C6"/>
    <w:rsid w:val="008B2FEA"/>
    <w:rsid w:val="008B30D5"/>
    <w:rsid w:val="008B5B80"/>
    <w:rsid w:val="008B636B"/>
    <w:rsid w:val="008B6B50"/>
    <w:rsid w:val="008B6D7D"/>
    <w:rsid w:val="008C0A33"/>
    <w:rsid w:val="008C0F3B"/>
    <w:rsid w:val="008C11CC"/>
    <w:rsid w:val="008C2637"/>
    <w:rsid w:val="008C3BF5"/>
    <w:rsid w:val="008C4F79"/>
    <w:rsid w:val="008C7C47"/>
    <w:rsid w:val="008D2BB7"/>
    <w:rsid w:val="008D5DC1"/>
    <w:rsid w:val="008D60C1"/>
    <w:rsid w:val="008D68AC"/>
    <w:rsid w:val="008D6E67"/>
    <w:rsid w:val="008D7FCE"/>
    <w:rsid w:val="008E0D34"/>
    <w:rsid w:val="008E143B"/>
    <w:rsid w:val="008E1877"/>
    <w:rsid w:val="008E2127"/>
    <w:rsid w:val="008E21C0"/>
    <w:rsid w:val="008E308D"/>
    <w:rsid w:val="008E355A"/>
    <w:rsid w:val="008E38D6"/>
    <w:rsid w:val="008E5841"/>
    <w:rsid w:val="008E5DAA"/>
    <w:rsid w:val="008E74DE"/>
    <w:rsid w:val="008F0E02"/>
    <w:rsid w:val="008F1B02"/>
    <w:rsid w:val="008F307D"/>
    <w:rsid w:val="008F3BFD"/>
    <w:rsid w:val="008F4E2B"/>
    <w:rsid w:val="00900BC7"/>
    <w:rsid w:val="00900E4E"/>
    <w:rsid w:val="00900FFF"/>
    <w:rsid w:val="00902D5D"/>
    <w:rsid w:val="00903BC3"/>
    <w:rsid w:val="009049C6"/>
    <w:rsid w:val="00904E8D"/>
    <w:rsid w:val="00905373"/>
    <w:rsid w:val="009058F8"/>
    <w:rsid w:val="009078F5"/>
    <w:rsid w:val="00910F68"/>
    <w:rsid w:val="009122BF"/>
    <w:rsid w:val="0091549F"/>
    <w:rsid w:val="009158C5"/>
    <w:rsid w:val="009158E5"/>
    <w:rsid w:val="00916907"/>
    <w:rsid w:val="009169B7"/>
    <w:rsid w:val="009213A3"/>
    <w:rsid w:val="0092152C"/>
    <w:rsid w:val="00922077"/>
    <w:rsid w:val="0092265F"/>
    <w:rsid w:val="0092418F"/>
    <w:rsid w:val="00925586"/>
    <w:rsid w:val="00927143"/>
    <w:rsid w:val="00927447"/>
    <w:rsid w:val="00927DC9"/>
    <w:rsid w:val="00930134"/>
    <w:rsid w:val="00931920"/>
    <w:rsid w:val="00933670"/>
    <w:rsid w:val="00933CA7"/>
    <w:rsid w:val="00935007"/>
    <w:rsid w:val="0093541F"/>
    <w:rsid w:val="00936707"/>
    <w:rsid w:val="009376F6"/>
    <w:rsid w:val="00937C64"/>
    <w:rsid w:val="009408D6"/>
    <w:rsid w:val="00940AD4"/>
    <w:rsid w:val="00941AF0"/>
    <w:rsid w:val="00941F68"/>
    <w:rsid w:val="00942FE6"/>
    <w:rsid w:val="00944021"/>
    <w:rsid w:val="0094522D"/>
    <w:rsid w:val="009457EC"/>
    <w:rsid w:val="009462DB"/>
    <w:rsid w:val="00946ADD"/>
    <w:rsid w:val="00947AC5"/>
    <w:rsid w:val="009525A9"/>
    <w:rsid w:val="00952FAB"/>
    <w:rsid w:val="009534B6"/>
    <w:rsid w:val="0095385C"/>
    <w:rsid w:val="00954083"/>
    <w:rsid w:val="009543CE"/>
    <w:rsid w:val="00954529"/>
    <w:rsid w:val="009563FF"/>
    <w:rsid w:val="00956511"/>
    <w:rsid w:val="00956978"/>
    <w:rsid w:val="00956A39"/>
    <w:rsid w:val="00957389"/>
    <w:rsid w:val="0096094A"/>
    <w:rsid w:val="009614AD"/>
    <w:rsid w:val="00961789"/>
    <w:rsid w:val="009625EB"/>
    <w:rsid w:val="009627B3"/>
    <w:rsid w:val="00963019"/>
    <w:rsid w:val="0096301D"/>
    <w:rsid w:val="009641BD"/>
    <w:rsid w:val="00964D17"/>
    <w:rsid w:val="00967E83"/>
    <w:rsid w:val="0097047A"/>
    <w:rsid w:val="009717EF"/>
    <w:rsid w:val="00971BD1"/>
    <w:rsid w:val="00971BFC"/>
    <w:rsid w:val="00971E3C"/>
    <w:rsid w:val="009729E7"/>
    <w:rsid w:val="00972CDC"/>
    <w:rsid w:val="00972EDD"/>
    <w:rsid w:val="00974F37"/>
    <w:rsid w:val="00975782"/>
    <w:rsid w:val="0097741B"/>
    <w:rsid w:val="00977C19"/>
    <w:rsid w:val="00980BF0"/>
    <w:rsid w:val="00980E7D"/>
    <w:rsid w:val="00983F8C"/>
    <w:rsid w:val="009844D0"/>
    <w:rsid w:val="00984A8F"/>
    <w:rsid w:val="009867EB"/>
    <w:rsid w:val="009870F5"/>
    <w:rsid w:val="00987699"/>
    <w:rsid w:val="00990DA5"/>
    <w:rsid w:val="009916B9"/>
    <w:rsid w:val="009924C9"/>
    <w:rsid w:val="00993983"/>
    <w:rsid w:val="00993C26"/>
    <w:rsid w:val="00993CBA"/>
    <w:rsid w:val="009947A2"/>
    <w:rsid w:val="0099495F"/>
    <w:rsid w:val="009958D2"/>
    <w:rsid w:val="00995FC5"/>
    <w:rsid w:val="009969AD"/>
    <w:rsid w:val="009A0ECE"/>
    <w:rsid w:val="009A241B"/>
    <w:rsid w:val="009A360B"/>
    <w:rsid w:val="009A3FE2"/>
    <w:rsid w:val="009A40B4"/>
    <w:rsid w:val="009A5A22"/>
    <w:rsid w:val="009A6EA1"/>
    <w:rsid w:val="009A778B"/>
    <w:rsid w:val="009A79D5"/>
    <w:rsid w:val="009A7EB3"/>
    <w:rsid w:val="009B154F"/>
    <w:rsid w:val="009B20AA"/>
    <w:rsid w:val="009B3314"/>
    <w:rsid w:val="009B4EA0"/>
    <w:rsid w:val="009B54F3"/>
    <w:rsid w:val="009B657E"/>
    <w:rsid w:val="009B683E"/>
    <w:rsid w:val="009B7094"/>
    <w:rsid w:val="009B7454"/>
    <w:rsid w:val="009C1DE3"/>
    <w:rsid w:val="009C1E59"/>
    <w:rsid w:val="009C4A68"/>
    <w:rsid w:val="009C5438"/>
    <w:rsid w:val="009D0812"/>
    <w:rsid w:val="009D0ED3"/>
    <w:rsid w:val="009D13AD"/>
    <w:rsid w:val="009D2F09"/>
    <w:rsid w:val="009D313F"/>
    <w:rsid w:val="009D3738"/>
    <w:rsid w:val="009D3E36"/>
    <w:rsid w:val="009D460E"/>
    <w:rsid w:val="009D4CFC"/>
    <w:rsid w:val="009D6CBF"/>
    <w:rsid w:val="009D7607"/>
    <w:rsid w:val="009E0069"/>
    <w:rsid w:val="009E25ED"/>
    <w:rsid w:val="009E2ABA"/>
    <w:rsid w:val="009E3506"/>
    <w:rsid w:val="009E3B95"/>
    <w:rsid w:val="009E3E43"/>
    <w:rsid w:val="009E3F29"/>
    <w:rsid w:val="009E5679"/>
    <w:rsid w:val="009E6DAF"/>
    <w:rsid w:val="009F0553"/>
    <w:rsid w:val="009F1264"/>
    <w:rsid w:val="009F3F4B"/>
    <w:rsid w:val="009F62EF"/>
    <w:rsid w:val="009F73E0"/>
    <w:rsid w:val="009F7F71"/>
    <w:rsid w:val="00A01D28"/>
    <w:rsid w:val="00A021ED"/>
    <w:rsid w:val="00A0582C"/>
    <w:rsid w:val="00A07653"/>
    <w:rsid w:val="00A10AC4"/>
    <w:rsid w:val="00A12257"/>
    <w:rsid w:val="00A1363D"/>
    <w:rsid w:val="00A1542B"/>
    <w:rsid w:val="00A17B4A"/>
    <w:rsid w:val="00A17E22"/>
    <w:rsid w:val="00A209D4"/>
    <w:rsid w:val="00A20C16"/>
    <w:rsid w:val="00A223A2"/>
    <w:rsid w:val="00A23303"/>
    <w:rsid w:val="00A2350B"/>
    <w:rsid w:val="00A24D6F"/>
    <w:rsid w:val="00A25F58"/>
    <w:rsid w:val="00A270F5"/>
    <w:rsid w:val="00A3121F"/>
    <w:rsid w:val="00A32029"/>
    <w:rsid w:val="00A3350F"/>
    <w:rsid w:val="00A33D30"/>
    <w:rsid w:val="00A362BC"/>
    <w:rsid w:val="00A3783F"/>
    <w:rsid w:val="00A40165"/>
    <w:rsid w:val="00A40412"/>
    <w:rsid w:val="00A407C8"/>
    <w:rsid w:val="00A407E6"/>
    <w:rsid w:val="00A41FD0"/>
    <w:rsid w:val="00A42DC1"/>
    <w:rsid w:val="00A43278"/>
    <w:rsid w:val="00A438A1"/>
    <w:rsid w:val="00A44108"/>
    <w:rsid w:val="00A4418E"/>
    <w:rsid w:val="00A45070"/>
    <w:rsid w:val="00A45936"/>
    <w:rsid w:val="00A45A0C"/>
    <w:rsid w:val="00A45ADA"/>
    <w:rsid w:val="00A471FD"/>
    <w:rsid w:val="00A478E8"/>
    <w:rsid w:val="00A509A6"/>
    <w:rsid w:val="00A50E2A"/>
    <w:rsid w:val="00A524E8"/>
    <w:rsid w:val="00A5357C"/>
    <w:rsid w:val="00A53ABB"/>
    <w:rsid w:val="00A53C5A"/>
    <w:rsid w:val="00A54BBD"/>
    <w:rsid w:val="00A556EF"/>
    <w:rsid w:val="00A561ED"/>
    <w:rsid w:val="00A56B6F"/>
    <w:rsid w:val="00A57325"/>
    <w:rsid w:val="00A606D4"/>
    <w:rsid w:val="00A60D20"/>
    <w:rsid w:val="00A60E27"/>
    <w:rsid w:val="00A615A0"/>
    <w:rsid w:val="00A62544"/>
    <w:rsid w:val="00A64BBC"/>
    <w:rsid w:val="00A651C7"/>
    <w:rsid w:val="00A65DA7"/>
    <w:rsid w:val="00A67413"/>
    <w:rsid w:val="00A7052A"/>
    <w:rsid w:val="00A706C0"/>
    <w:rsid w:val="00A70B04"/>
    <w:rsid w:val="00A72A01"/>
    <w:rsid w:val="00A731F8"/>
    <w:rsid w:val="00A745E6"/>
    <w:rsid w:val="00A74BA1"/>
    <w:rsid w:val="00A75C2B"/>
    <w:rsid w:val="00A760D0"/>
    <w:rsid w:val="00A76678"/>
    <w:rsid w:val="00A76A3C"/>
    <w:rsid w:val="00A7768E"/>
    <w:rsid w:val="00A80B40"/>
    <w:rsid w:val="00A81610"/>
    <w:rsid w:val="00A822D7"/>
    <w:rsid w:val="00A826B7"/>
    <w:rsid w:val="00A82C89"/>
    <w:rsid w:val="00A83605"/>
    <w:rsid w:val="00A842C2"/>
    <w:rsid w:val="00A8452A"/>
    <w:rsid w:val="00A84EC8"/>
    <w:rsid w:val="00A868FD"/>
    <w:rsid w:val="00A86F89"/>
    <w:rsid w:val="00A878FF"/>
    <w:rsid w:val="00A879F4"/>
    <w:rsid w:val="00A9168B"/>
    <w:rsid w:val="00A91C06"/>
    <w:rsid w:val="00A929EB"/>
    <w:rsid w:val="00A93E66"/>
    <w:rsid w:val="00A945AA"/>
    <w:rsid w:val="00A94E9D"/>
    <w:rsid w:val="00A9570D"/>
    <w:rsid w:val="00A959FD"/>
    <w:rsid w:val="00A96C87"/>
    <w:rsid w:val="00AA0D68"/>
    <w:rsid w:val="00AA1455"/>
    <w:rsid w:val="00AA1CFD"/>
    <w:rsid w:val="00AA1D01"/>
    <w:rsid w:val="00AA3A25"/>
    <w:rsid w:val="00AA41BD"/>
    <w:rsid w:val="00AA4691"/>
    <w:rsid w:val="00AA49CA"/>
    <w:rsid w:val="00AA5C74"/>
    <w:rsid w:val="00AA5F7E"/>
    <w:rsid w:val="00AA64A0"/>
    <w:rsid w:val="00AA6A32"/>
    <w:rsid w:val="00AA6FE1"/>
    <w:rsid w:val="00AA75D0"/>
    <w:rsid w:val="00AA7A85"/>
    <w:rsid w:val="00AB1332"/>
    <w:rsid w:val="00AB33FC"/>
    <w:rsid w:val="00AB49FB"/>
    <w:rsid w:val="00AB4BDA"/>
    <w:rsid w:val="00AB5989"/>
    <w:rsid w:val="00AB70BC"/>
    <w:rsid w:val="00AB77C0"/>
    <w:rsid w:val="00AB7911"/>
    <w:rsid w:val="00AC000C"/>
    <w:rsid w:val="00AC0458"/>
    <w:rsid w:val="00AC047B"/>
    <w:rsid w:val="00AC06B7"/>
    <w:rsid w:val="00AC0E8F"/>
    <w:rsid w:val="00AC223B"/>
    <w:rsid w:val="00AC3196"/>
    <w:rsid w:val="00AC349E"/>
    <w:rsid w:val="00AD5046"/>
    <w:rsid w:val="00AD51AF"/>
    <w:rsid w:val="00AD59AD"/>
    <w:rsid w:val="00AD63E5"/>
    <w:rsid w:val="00AD6413"/>
    <w:rsid w:val="00AE165B"/>
    <w:rsid w:val="00AE2933"/>
    <w:rsid w:val="00AE349C"/>
    <w:rsid w:val="00AE3A53"/>
    <w:rsid w:val="00AE427F"/>
    <w:rsid w:val="00AE4E8C"/>
    <w:rsid w:val="00AE7B8C"/>
    <w:rsid w:val="00AF132C"/>
    <w:rsid w:val="00AF354A"/>
    <w:rsid w:val="00AF51EA"/>
    <w:rsid w:val="00AF53A3"/>
    <w:rsid w:val="00AF56AF"/>
    <w:rsid w:val="00AF5D0D"/>
    <w:rsid w:val="00B011C8"/>
    <w:rsid w:val="00B028C7"/>
    <w:rsid w:val="00B02E27"/>
    <w:rsid w:val="00B03408"/>
    <w:rsid w:val="00B0596E"/>
    <w:rsid w:val="00B05A54"/>
    <w:rsid w:val="00B0680A"/>
    <w:rsid w:val="00B073E0"/>
    <w:rsid w:val="00B1078C"/>
    <w:rsid w:val="00B10F85"/>
    <w:rsid w:val="00B149B5"/>
    <w:rsid w:val="00B15629"/>
    <w:rsid w:val="00B15AE4"/>
    <w:rsid w:val="00B17C8B"/>
    <w:rsid w:val="00B20978"/>
    <w:rsid w:val="00B223D7"/>
    <w:rsid w:val="00B23D68"/>
    <w:rsid w:val="00B25E5E"/>
    <w:rsid w:val="00B26381"/>
    <w:rsid w:val="00B27716"/>
    <w:rsid w:val="00B27B5D"/>
    <w:rsid w:val="00B32FDE"/>
    <w:rsid w:val="00B359D1"/>
    <w:rsid w:val="00B36863"/>
    <w:rsid w:val="00B36CAB"/>
    <w:rsid w:val="00B36DB4"/>
    <w:rsid w:val="00B3712C"/>
    <w:rsid w:val="00B374AB"/>
    <w:rsid w:val="00B37E49"/>
    <w:rsid w:val="00B416E8"/>
    <w:rsid w:val="00B41A61"/>
    <w:rsid w:val="00B42B58"/>
    <w:rsid w:val="00B44F8F"/>
    <w:rsid w:val="00B46499"/>
    <w:rsid w:val="00B46C28"/>
    <w:rsid w:val="00B46C86"/>
    <w:rsid w:val="00B50B7F"/>
    <w:rsid w:val="00B517EE"/>
    <w:rsid w:val="00B52410"/>
    <w:rsid w:val="00B54F51"/>
    <w:rsid w:val="00B55846"/>
    <w:rsid w:val="00B55881"/>
    <w:rsid w:val="00B55898"/>
    <w:rsid w:val="00B55AF4"/>
    <w:rsid w:val="00B570FE"/>
    <w:rsid w:val="00B61A8C"/>
    <w:rsid w:val="00B6202F"/>
    <w:rsid w:val="00B62209"/>
    <w:rsid w:val="00B62B29"/>
    <w:rsid w:val="00B63328"/>
    <w:rsid w:val="00B728E5"/>
    <w:rsid w:val="00B72E1A"/>
    <w:rsid w:val="00B730C5"/>
    <w:rsid w:val="00B73436"/>
    <w:rsid w:val="00B76596"/>
    <w:rsid w:val="00B77B18"/>
    <w:rsid w:val="00B815BE"/>
    <w:rsid w:val="00B81908"/>
    <w:rsid w:val="00B81C7C"/>
    <w:rsid w:val="00B81F3B"/>
    <w:rsid w:val="00B83DCF"/>
    <w:rsid w:val="00B844C7"/>
    <w:rsid w:val="00B845EF"/>
    <w:rsid w:val="00B859D4"/>
    <w:rsid w:val="00B85E47"/>
    <w:rsid w:val="00B861B1"/>
    <w:rsid w:val="00B927FA"/>
    <w:rsid w:val="00B95074"/>
    <w:rsid w:val="00B953B2"/>
    <w:rsid w:val="00B95A14"/>
    <w:rsid w:val="00B97329"/>
    <w:rsid w:val="00B97F09"/>
    <w:rsid w:val="00BA01B6"/>
    <w:rsid w:val="00BA0B21"/>
    <w:rsid w:val="00BA11FC"/>
    <w:rsid w:val="00BA1AA2"/>
    <w:rsid w:val="00BA3E48"/>
    <w:rsid w:val="00BA4804"/>
    <w:rsid w:val="00BA7AE1"/>
    <w:rsid w:val="00BA7F55"/>
    <w:rsid w:val="00BB05D6"/>
    <w:rsid w:val="00BB0728"/>
    <w:rsid w:val="00BB0795"/>
    <w:rsid w:val="00BB0CA0"/>
    <w:rsid w:val="00BB12FF"/>
    <w:rsid w:val="00BB3765"/>
    <w:rsid w:val="00BB5456"/>
    <w:rsid w:val="00BB56A9"/>
    <w:rsid w:val="00BB642E"/>
    <w:rsid w:val="00BB7220"/>
    <w:rsid w:val="00BC0732"/>
    <w:rsid w:val="00BC14B3"/>
    <w:rsid w:val="00BC2687"/>
    <w:rsid w:val="00BC3785"/>
    <w:rsid w:val="00BC38F2"/>
    <w:rsid w:val="00BC3A78"/>
    <w:rsid w:val="00BC4430"/>
    <w:rsid w:val="00BC4C6F"/>
    <w:rsid w:val="00BC5A3E"/>
    <w:rsid w:val="00BC6298"/>
    <w:rsid w:val="00BC6502"/>
    <w:rsid w:val="00BC7FA6"/>
    <w:rsid w:val="00BD1776"/>
    <w:rsid w:val="00BD1CBE"/>
    <w:rsid w:val="00BD1E60"/>
    <w:rsid w:val="00BD2326"/>
    <w:rsid w:val="00BD39F4"/>
    <w:rsid w:val="00BD4281"/>
    <w:rsid w:val="00BD4556"/>
    <w:rsid w:val="00BD67DB"/>
    <w:rsid w:val="00BD746F"/>
    <w:rsid w:val="00BD7CE1"/>
    <w:rsid w:val="00BE00F2"/>
    <w:rsid w:val="00BE154E"/>
    <w:rsid w:val="00BE246C"/>
    <w:rsid w:val="00BE289B"/>
    <w:rsid w:val="00BE292E"/>
    <w:rsid w:val="00BE4A76"/>
    <w:rsid w:val="00BE5755"/>
    <w:rsid w:val="00BE658B"/>
    <w:rsid w:val="00BE6B72"/>
    <w:rsid w:val="00BE7053"/>
    <w:rsid w:val="00BE7100"/>
    <w:rsid w:val="00BE7788"/>
    <w:rsid w:val="00BF231F"/>
    <w:rsid w:val="00BF2618"/>
    <w:rsid w:val="00BF3581"/>
    <w:rsid w:val="00BF3A35"/>
    <w:rsid w:val="00BF4692"/>
    <w:rsid w:val="00BF4837"/>
    <w:rsid w:val="00BF6A69"/>
    <w:rsid w:val="00C004A3"/>
    <w:rsid w:val="00C0143A"/>
    <w:rsid w:val="00C0207C"/>
    <w:rsid w:val="00C025B4"/>
    <w:rsid w:val="00C0280E"/>
    <w:rsid w:val="00C0286F"/>
    <w:rsid w:val="00C02AB8"/>
    <w:rsid w:val="00C050D0"/>
    <w:rsid w:val="00C0520F"/>
    <w:rsid w:val="00C05579"/>
    <w:rsid w:val="00C06A21"/>
    <w:rsid w:val="00C1069C"/>
    <w:rsid w:val="00C1109F"/>
    <w:rsid w:val="00C11CFB"/>
    <w:rsid w:val="00C11D98"/>
    <w:rsid w:val="00C127D9"/>
    <w:rsid w:val="00C1444E"/>
    <w:rsid w:val="00C153C5"/>
    <w:rsid w:val="00C1611C"/>
    <w:rsid w:val="00C1639C"/>
    <w:rsid w:val="00C173F5"/>
    <w:rsid w:val="00C17440"/>
    <w:rsid w:val="00C21430"/>
    <w:rsid w:val="00C219B6"/>
    <w:rsid w:val="00C220DF"/>
    <w:rsid w:val="00C2283F"/>
    <w:rsid w:val="00C242DE"/>
    <w:rsid w:val="00C246B2"/>
    <w:rsid w:val="00C271D0"/>
    <w:rsid w:val="00C2782E"/>
    <w:rsid w:val="00C2793B"/>
    <w:rsid w:val="00C27A60"/>
    <w:rsid w:val="00C27AEA"/>
    <w:rsid w:val="00C3094C"/>
    <w:rsid w:val="00C30AF2"/>
    <w:rsid w:val="00C31C2F"/>
    <w:rsid w:val="00C31EAE"/>
    <w:rsid w:val="00C326AD"/>
    <w:rsid w:val="00C32792"/>
    <w:rsid w:val="00C32D61"/>
    <w:rsid w:val="00C3450B"/>
    <w:rsid w:val="00C34786"/>
    <w:rsid w:val="00C34ACB"/>
    <w:rsid w:val="00C37137"/>
    <w:rsid w:val="00C37742"/>
    <w:rsid w:val="00C40217"/>
    <w:rsid w:val="00C40A0B"/>
    <w:rsid w:val="00C41A20"/>
    <w:rsid w:val="00C4319F"/>
    <w:rsid w:val="00C446FC"/>
    <w:rsid w:val="00C45A80"/>
    <w:rsid w:val="00C47394"/>
    <w:rsid w:val="00C4797E"/>
    <w:rsid w:val="00C5090A"/>
    <w:rsid w:val="00C51199"/>
    <w:rsid w:val="00C5300B"/>
    <w:rsid w:val="00C53BBA"/>
    <w:rsid w:val="00C544CE"/>
    <w:rsid w:val="00C545A5"/>
    <w:rsid w:val="00C5747A"/>
    <w:rsid w:val="00C57763"/>
    <w:rsid w:val="00C602D2"/>
    <w:rsid w:val="00C6298F"/>
    <w:rsid w:val="00C639AA"/>
    <w:rsid w:val="00C65D65"/>
    <w:rsid w:val="00C6634D"/>
    <w:rsid w:val="00C72AE2"/>
    <w:rsid w:val="00C7310A"/>
    <w:rsid w:val="00C73F14"/>
    <w:rsid w:val="00C74C15"/>
    <w:rsid w:val="00C76FAE"/>
    <w:rsid w:val="00C81062"/>
    <w:rsid w:val="00C846D0"/>
    <w:rsid w:val="00C84CE1"/>
    <w:rsid w:val="00C84DB8"/>
    <w:rsid w:val="00C85287"/>
    <w:rsid w:val="00C8551E"/>
    <w:rsid w:val="00C85D6B"/>
    <w:rsid w:val="00C85E6C"/>
    <w:rsid w:val="00C863EB"/>
    <w:rsid w:val="00C900AF"/>
    <w:rsid w:val="00C915A4"/>
    <w:rsid w:val="00C928EE"/>
    <w:rsid w:val="00C93116"/>
    <w:rsid w:val="00C931D2"/>
    <w:rsid w:val="00C933C9"/>
    <w:rsid w:val="00C93A63"/>
    <w:rsid w:val="00C949FF"/>
    <w:rsid w:val="00C952CE"/>
    <w:rsid w:val="00C95C05"/>
    <w:rsid w:val="00C96979"/>
    <w:rsid w:val="00C97A41"/>
    <w:rsid w:val="00C97CBE"/>
    <w:rsid w:val="00CA02B1"/>
    <w:rsid w:val="00CA0C7A"/>
    <w:rsid w:val="00CA412B"/>
    <w:rsid w:val="00CA573F"/>
    <w:rsid w:val="00CA5897"/>
    <w:rsid w:val="00CA6481"/>
    <w:rsid w:val="00CA73E4"/>
    <w:rsid w:val="00CA76C2"/>
    <w:rsid w:val="00CB13CF"/>
    <w:rsid w:val="00CB20C9"/>
    <w:rsid w:val="00CB3BD0"/>
    <w:rsid w:val="00CB425A"/>
    <w:rsid w:val="00CB431E"/>
    <w:rsid w:val="00CB501D"/>
    <w:rsid w:val="00CB6A42"/>
    <w:rsid w:val="00CB6CD1"/>
    <w:rsid w:val="00CB7025"/>
    <w:rsid w:val="00CB7AC1"/>
    <w:rsid w:val="00CC02BF"/>
    <w:rsid w:val="00CC0450"/>
    <w:rsid w:val="00CC06F3"/>
    <w:rsid w:val="00CC269F"/>
    <w:rsid w:val="00CC30A5"/>
    <w:rsid w:val="00CC31DF"/>
    <w:rsid w:val="00CC389C"/>
    <w:rsid w:val="00CC3BDD"/>
    <w:rsid w:val="00CC47CD"/>
    <w:rsid w:val="00CC4D1B"/>
    <w:rsid w:val="00CC4F6C"/>
    <w:rsid w:val="00CC5153"/>
    <w:rsid w:val="00CC5382"/>
    <w:rsid w:val="00CC53B7"/>
    <w:rsid w:val="00CC574F"/>
    <w:rsid w:val="00CC5FFC"/>
    <w:rsid w:val="00CC64BA"/>
    <w:rsid w:val="00CC7A21"/>
    <w:rsid w:val="00CC7C8A"/>
    <w:rsid w:val="00CD0E70"/>
    <w:rsid w:val="00CD1267"/>
    <w:rsid w:val="00CD1AA0"/>
    <w:rsid w:val="00CD24D0"/>
    <w:rsid w:val="00CD2A41"/>
    <w:rsid w:val="00CD2E5F"/>
    <w:rsid w:val="00CD3601"/>
    <w:rsid w:val="00CD42AD"/>
    <w:rsid w:val="00CD5454"/>
    <w:rsid w:val="00CD5C0A"/>
    <w:rsid w:val="00CD61B0"/>
    <w:rsid w:val="00CD694B"/>
    <w:rsid w:val="00CD72C8"/>
    <w:rsid w:val="00CD767A"/>
    <w:rsid w:val="00CD7934"/>
    <w:rsid w:val="00CE0814"/>
    <w:rsid w:val="00CE09C5"/>
    <w:rsid w:val="00CE1041"/>
    <w:rsid w:val="00CE13B3"/>
    <w:rsid w:val="00CE226D"/>
    <w:rsid w:val="00CE2A06"/>
    <w:rsid w:val="00CE2CF2"/>
    <w:rsid w:val="00CE32D0"/>
    <w:rsid w:val="00CE3C71"/>
    <w:rsid w:val="00CE45A3"/>
    <w:rsid w:val="00CE510B"/>
    <w:rsid w:val="00CE5B49"/>
    <w:rsid w:val="00CF01E4"/>
    <w:rsid w:val="00CF04B0"/>
    <w:rsid w:val="00CF1B31"/>
    <w:rsid w:val="00CF1E6C"/>
    <w:rsid w:val="00CF20AA"/>
    <w:rsid w:val="00CF38E5"/>
    <w:rsid w:val="00CF3C2D"/>
    <w:rsid w:val="00CF3F98"/>
    <w:rsid w:val="00CF5740"/>
    <w:rsid w:val="00CF693D"/>
    <w:rsid w:val="00CF74E3"/>
    <w:rsid w:val="00D01277"/>
    <w:rsid w:val="00D02DC2"/>
    <w:rsid w:val="00D0482A"/>
    <w:rsid w:val="00D056D7"/>
    <w:rsid w:val="00D059B2"/>
    <w:rsid w:val="00D05BC4"/>
    <w:rsid w:val="00D07145"/>
    <w:rsid w:val="00D1179E"/>
    <w:rsid w:val="00D13538"/>
    <w:rsid w:val="00D137B8"/>
    <w:rsid w:val="00D13A70"/>
    <w:rsid w:val="00D157D9"/>
    <w:rsid w:val="00D15DD4"/>
    <w:rsid w:val="00D15ED8"/>
    <w:rsid w:val="00D16B52"/>
    <w:rsid w:val="00D213C7"/>
    <w:rsid w:val="00D21C15"/>
    <w:rsid w:val="00D224AD"/>
    <w:rsid w:val="00D22D11"/>
    <w:rsid w:val="00D23CA3"/>
    <w:rsid w:val="00D24828"/>
    <w:rsid w:val="00D25C13"/>
    <w:rsid w:val="00D2609E"/>
    <w:rsid w:val="00D2660E"/>
    <w:rsid w:val="00D26772"/>
    <w:rsid w:val="00D31A16"/>
    <w:rsid w:val="00D31B1D"/>
    <w:rsid w:val="00D33DFF"/>
    <w:rsid w:val="00D34CF2"/>
    <w:rsid w:val="00D356C0"/>
    <w:rsid w:val="00D364B4"/>
    <w:rsid w:val="00D37B68"/>
    <w:rsid w:val="00D40F41"/>
    <w:rsid w:val="00D43EDC"/>
    <w:rsid w:val="00D44625"/>
    <w:rsid w:val="00D4502B"/>
    <w:rsid w:val="00D4715A"/>
    <w:rsid w:val="00D47BFC"/>
    <w:rsid w:val="00D50AF2"/>
    <w:rsid w:val="00D50BA0"/>
    <w:rsid w:val="00D50F79"/>
    <w:rsid w:val="00D51047"/>
    <w:rsid w:val="00D54415"/>
    <w:rsid w:val="00D54535"/>
    <w:rsid w:val="00D54A99"/>
    <w:rsid w:val="00D54ECD"/>
    <w:rsid w:val="00D55AA4"/>
    <w:rsid w:val="00D566BC"/>
    <w:rsid w:val="00D579A4"/>
    <w:rsid w:val="00D60EA5"/>
    <w:rsid w:val="00D6105C"/>
    <w:rsid w:val="00D62890"/>
    <w:rsid w:val="00D62C6E"/>
    <w:rsid w:val="00D6361C"/>
    <w:rsid w:val="00D64D6F"/>
    <w:rsid w:val="00D65C82"/>
    <w:rsid w:val="00D65F8C"/>
    <w:rsid w:val="00D66CAC"/>
    <w:rsid w:val="00D67884"/>
    <w:rsid w:val="00D71226"/>
    <w:rsid w:val="00D71E2D"/>
    <w:rsid w:val="00D72044"/>
    <w:rsid w:val="00D733E1"/>
    <w:rsid w:val="00D7362A"/>
    <w:rsid w:val="00D73835"/>
    <w:rsid w:val="00D74F1A"/>
    <w:rsid w:val="00D76FA8"/>
    <w:rsid w:val="00D803BB"/>
    <w:rsid w:val="00D80721"/>
    <w:rsid w:val="00D8219A"/>
    <w:rsid w:val="00D82375"/>
    <w:rsid w:val="00D828F5"/>
    <w:rsid w:val="00D83202"/>
    <w:rsid w:val="00D8352D"/>
    <w:rsid w:val="00D8750B"/>
    <w:rsid w:val="00D87EBE"/>
    <w:rsid w:val="00D9027B"/>
    <w:rsid w:val="00D9176A"/>
    <w:rsid w:val="00D9236B"/>
    <w:rsid w:val="00D9477B"/>
    <w:rsid w:val="00D94829"/>
    <w:rsid w:val="00D94CF6"/>
    <w:rsid w:val="00D96F0A"/>
    <w:rsid w:val="00D9718A"/>
    <w:rsid w:val="00D978B5"/>
    <w:rsid w:val="00DA08D6"/>
    <w:rsid w:val="00DA1E89"/>
    <w:rsid w:val="00DA423C"/>
    <w:rsid w:val="00DA4D04"/>
    <w:rsid w:val="00DA6200"/>
    <w:rsid w:val="00DA7960"/>
    <w:rsid w:val="00DB091D"/>
    <w:rsid w:val="00DB0D72"/>
    <w:rsid w:val="00DB17E3"/>
    <w:rsid w:val="00DB24B6"/>
    <w:rsid w:val="00DB40FE"/>
    <w:rsid w:val="00DB68F9"/>
    <w:rsid w:val="00DB76AD"/>
    <w:rsid w:val="00DC00D8"/>
    <w:rsid w:val="00DC080B"/>
    <w:rsid w:val="00DC186F"/>
    <w:rsid w:val="00DC25D2"/>
    <w:rsid w:val="00DC2F36"/>
    <w:rsid w:val="00DC33BF"/>
    <w:rsid w:val="00DC39FA"/>
    <w:rsid w:val="00DC48E3"/>
    <w:rsid w:val="00DC4AC2"/>
    <w:rsid w:val="00DC50DF"/>
    <w:rsid w:val="00DC63A4"/>
    <w:rsid w:val="00DD05A2"/>
    <w:rsid w:val="00DD106B"/>
    <w:rsid w:val="00DD22DB"/>
    <w:rsid w:val="00DD41BD"/>
    <w:rsid w:val="00DD7B76"/>
    <w:rsid w:val="00DE0B1E"/>
    <w:rsid w:val="00DE1754"/>
    <w:rsid w:val="00DE29C9"/>
    <w:rsid w:val="00DE3559"/>
    <w:rsid w:val="00DE35F5"/>
    <w:rsid w:val="00DE3835"/>
    <w:rsid w:val="00DE4601"/>
    <w:rsid w:val="00DE5CA1"/>
    <w:rsid w:val="00DE5F90"/>
    <w:rsid w:val="00DE7862"/>
    <w:rsid w:val="00DE78D6"/>
    <w:rsid w:val="00DE7CD1"/>
    <w:rsid w:val="00DF133A"/>
    <w:rsid w:val="00DF1721"/>
    <w:rsid w:val="00DF1CFD"/>
    <w:rsid w:val="00DF2702"/>
    <w:rsid w:val="00DF280A"/>
    <w:rsid w:val="00DF555A"/>
    <w:rsid w:val="00DF5732"/>
    <w:rsid w:val="00DF607F"/>
    <w:rsid w:val="00DF7172"/>
    <w:rsid w:val="00E00C96"/>
    <w:rsid w:val="00E01073"/>
    <w:rsid w:val="00E0203B"/>
    <w:rsid w:val="00E0291E"/>
    <w:rsid w:val="00E040B3"/>
    <w:rsid w:val="00E04A4B"/>
    <w:rsid w:val="00E04BCA"/>
    <w:rsid w:val="00E0638A"/>
    <w:rsid w:val="00E06CE3"/>
    <w:rsid w:val="00E07B74"/>
    <w:rsid w:val="00E12230"/>
    <w:rsid w:val="00E13CE1"/>
    <w:rsid w:val="00E14141"/>
    <w:rsid w:val="00E14BC5"/>
    <w:rsid w:val="00E168DF"/>
    <w:rsid w:val="00E17874"/>
    <w:rsid w:val="00E20855"/>
    <w:rsid w:val="00E23297"/>
    <w:rsid w:val="00E24891"/>
    <w:rsid w:val="00E257B9"/>
    <w:rsid w:val="00E269E2"/>
    <w:rsid w:val="00E3074B"/>
    <w:rsid w:val="00E30A86"/>
    <w:rsid w:val="00E30F48"/>
    <w:rsid w:val="00E3116B"/>
    <w:rsid w:val="00E35514"/>
    <w:rsid w:val="00E36E7E"/>
    <w:rsid w:val="00E37FA1"/>
    <w:rsid w:val="00E401E9"/>
    <w:rsid w:val="00E41D1D"/>
    <w:rsid w:val="00E42405"/>
    <w:rsid w:val="00E44235"/>
    <w:rsid w:val="00E447F9"/>
    <w:rsid w:val="00E46BA5"/>
    <w:rsid w:val="00E472F2"/>
    <w:rsid w:val="00E50E78"/>
    <w:rsid w:val="00E516CB"/>
    <w:rsid w:val="00E534A9"/>
    <w:rsid w:val="00E545B2"/>
    <w:rsid w:val="00E55293"/>
    <w:rsid w:val="00E55DED"/>
    <w:rsid w:val="00E56045"/>
    <w:rsid w:val="00E5652C"/>
    <w:rsid w:val="00E5683D"/>
    <w:rsid w:val="00E577F5"/>
    <w:rsid w:val="00E6008C"/>
    <w:rsid w:val="00E60DDE"/>
    <w:rsid w:val="00E61159"/>
    <w:rsid w:val="00E614ED"/>
    <w:rsid w:val="00E6217F"/>
    <w:rsid w:val="00E632AA"/>
    <w:rsid w:val="00E63350"/>
    <w:rsid w:val="00E64B41"/>
    <w:rsid w:val="00E6509B"/>
    <w:rsid w:val="00E67470"/>
    <w:rsid w:val="00E67B81"/>
    <w:rsid w:val="00E70760"/>
    <w:rsid w:val="00E70E9F"/>
    <w:rsid w:val="00E7122B"/>
    <w:rsid w:val="00E71868"/>
    <w:rsid w:val="00E72213"/>
    <w:rsid w:val="00E740E1"/>
    <w:rsid w:val="00E747D3"/>
    <w:rsid w:val="00E74E38"/>
    <w:rsid w:val="00E751B1"/>
    <w:rsid w:val="00E758BB"/>
    <w:rsid w:val="00E76CF8"/>
    <w:rsid w:val="00E7793E"/>
    <w:rsid w:val="00E8000B"/>
    <w:rsid w:val="00E8008F"/>
    <w:rsid w:val="00E806C0"/>
    <w:rsid w:val="00E80CD4"/>
    <w:rsid w:val="00E82161"/>
    <w:rsid w:val="00E83212"/>
    <w:rsid w:val="00E83845"/>
    <w:rsid w:val="00E844C2"/>
    <w:rsid w:val="00E84EF9"/>
    <w:rsid w:val="00E85359"/>
    <w:rsid w:val="00E85A06"/>
    <w:rsid w:val="00E85D6F"/>
    <w:rsid w:val="00E8626E"/>
    <w:rsid w:val="00E868E0"/>
    <w:rsid w:val="00E92F8E"/>
    <w:rsid w:val="00E932AF"/>
    <w:rsid w:val="00E935C0"/>
    <w:rsid w:val="00E93C91"/>
    <w:rsid w:val="00E9454E"/>
    <w:rsid w:val="00E94976"/>
    <w:rsid w:val="00E96356"/>
    <w:rsid w:val="00E96913"/>
    <w:rsid w:val="00E96C18"/>
    <w:rsid w:val="00E97E48"/>
    <w:rsid w:val="00EA0D3B"/>
    <w:rsid w:val="00EA104E"/>
    <w:rsid w:val="00EA1830"/>
    <w:rsid w:val="00EA2151"/>
    <w:rsid w:val="00EA2500"/>
    <w:rsid w:val="00EA307F"/>
    <w:rsid w:val="00EA4590"/>
    <w:rsid w:val="00EA4BE5"/>
    <w:rsid w:val="00EB168D"/>
    <w:rsid w:val="00EB1862"/>
    <w:rsid w:val="00EB2F7C"/>
    <w:rsid w:val="00EB358C"/>
    <w:rsid w:val="00EB388F"/>
    <w:rsid w:val="00EB4001"/>
    <w:rsid w:val="00EB4270"/>
    <w:rsid w:val="00EB546C"/>
    <w:rsid w:val="00EB55C3"/>
    <w:rsid w:val="00EB6569"/>
    <w:rsid w:val="00EB69BC"/>
    <w:rsid w:val="00EB6D6E"/>
    <w:rsid w:val="00EB6F0D"/>
    <w:rsid w:val="00EB7FBE"/>
    <w:rsid w:val="00EC1213"/>
    <w:rsid w:val="00EC1482"/>
    <w:rsid w:val="00EC27F5"/>
    <w:rsid w:val="00EC42A8"/>
    <w:rsid w:val="00EC5646"/>
    <w:rsid w:val="00EC6827"/>
    <w:rsid w:val="00EC770C"/>
    <w:rsid w:val="00EC7C3A"/>
    <w:rsid w:val="00ED0E8A"/>
    <w:rsid w:val="00ED27BC"/>
    <w:rsid w:val="00ED2941"/>
    <w:rsid w:val="00ED49C1"/>
    <w:rsid w:val="00ED6EB3"/>
    <w:rsid w:val="00ED7204"/>
    <w:rsid w:val="00ED731D"/>
    <w:rsid w:val="00EE0E1C"/>
    <w:rsid w:val="00EE1538"/>
    <w:rsid w:val="00EE27B0"/>
    <w:rsid w:val="00EE356C"/>
    <w:rsid w:val="00EE48DB"/>
    <w:rsid w:val="00EE4B58"/>
    <w:rsid w:val="00EE7597"/>
    <w:rsid w:val="00EE7DA4"/>
    <w:rsid w:val="00EF0791"/>
    <w:rsid w:val="00EF273F"/>
    <w:rsid w:val="00EF2812"/>
    <w:rsid w:val="00EF296E"/>
    <w:rsid w:val="00EF32BF"/>
    <w:rsid w:val="00EF3320"/>
    <w:rsid w:val="00EF3808"/>
    <w:rsid w:val="00EF4717"/>
    <w:rsid w:val="00EF4866"/>
    <w:rsid w:val="00EF5198"/>
    <w:rsid w:val="00EF6105"/>
    <w:rsid w:val="00EF6487"/>
    <w:rsid w:val="00EF7AA6"/>
    <w:rsid w:val="00EF7FB8"/>
    <w:rsid w:val="00F00345"/>
    <w:rsid w:val="00F004B6"/>
    <w:rsid w:val="00F015FB"/>
    <w:rsid w:val="00F019B2"/>
    <w:rsid w:val="00F01B49"/>
    <w:rsid w:val="00F01F17"/>
    <w:rsid w:val="00F04787"/>
    <w:rsid w:val="00F06895"/>
    <w:rsid w:val="00F104D7"/>
    <w:rsid w:val="00F1073D"/>
    <w:rsid w:val="00F12A52"/>
    <w:rsid w:val="00F12E0E"/>
    <w:rsid w:val="00F1326F"/>
    <w:rsid w:val="00F144A6"/>
    <w:rsid w:val="00F14AF8"/>
    <w:rsid w:val="00F172F4"/>
    <w:rsid w:val="00F1762A"/>
    <w:rsid w:val="00F21336"/>
    <w:rsid w:val="00F22F62"/>
    <w:rsid w:val="00F23850"/>
    <w:rsid w:val="00F23E6A"/>
    <w:rsid w:val="00F2486E"/>
    <w:rsid w:val="00F27649"/>
    <w:rsid w:val="00F30A8A"/>
    <w:rsid w:val="00F3158D"/>
    <w:rsid w:val="00F31EB9"/>
    <w:rsid w:val="00F327B1"/>
    <w:rsid w:val="00F32A69"/>
    <w:rsid w:val="00F34710"/>
    <w:rsid w:val="00F34EB8"/>
    <w:rsid w:val="00F35BF5"/>
    <w:rsid w:val="00F35FD4"/>
    <w:rsid w:val="00F40D66"/>
    <w:rsid w:val="00F4164B"/>
    <w:rsid w:val="00F4267E"/>
    <w:rsid w:val="00F43579"/>
    <w:rsid w:val="00F438FB"/>
    <w:rsid w:val="00F440C2"/>
    <w:rsid w:val="00F453F2"/>
    <w:rsid w:val="00F46142"/>
    <w:rsid w:val="00F46BD5"/>
    <w:rsid w:val="00F505F2"/>
    <w:rsid w:val="00F51454"/>
    <w:rsid w:val="00F52DF0"/>
    <w:rsid w:val="00F52F55"/>
    <w:rsid w:val="00F53023"/>
    <w:rsid w:val="00F53D97"/>
    <w:rsid w:val="00F53F60"/>
    <w:rsid w:val="00F55229"/>
    <w:rsid w:val="00F57466"/>
    <w:rsid w:val="00F609C9"/>
    <w:rsid w:val="00F60B5D"/>
    <w:rsid w:val="00F63B8B"/>
    <w:rsid w:val="00F64BF0"/>
    <w:rsid w:val="00F65720"/>
    <w:rsid w:val="00F65939"/>
    <w:rsid w:val="00F65D0A"/>
    <w:rsid w:val="00F662A3"/>
    <w:rsid w:val="00F66970"/>
    <w:rsid w:val="00F6749F"/>
    <w:rsid w:val="00F67FAD"/>
    <w:rsid w:val="00F726BE"/>
    <w:rsid w:val="00F81DEA"/>
    <w:rsid w:val="00F82B63"/>
    <w:rsid w:val="00F8357A"/>
    <w:rsid w:val="00F84806"/>
    <w:rsid w:val="00F84CC7"/>
    <w:rsid w:val="00F85707"/>
    <w:rsid w:val="00F861EE"/>
    <w:rsid w:val="00F86BFA"/>
    <w:rsid w:val="00F90086"/>
    <w:rsid w:val="00F90515"/>
    <w:rsid w:val="00F909F3"/>
    <w:rsid w:val="00F910C3"/>
    <w:rsid w:val="00F92225"/>
    <w:rsid w:val="00F924ED"/>
    <w:rsid w:val="00F92E85"/>
    <w:rsid w:val="00F93271"/>
    <w:rsid w:val="00F96435"/>
    <w:rsid w:val="00FA2886"/>
    <w:rsid w:val="00FA2A8D"/>
    <w:rsid w:val="00FA3D53"/>
    <w:rsid w:val="00FA6769"/>
    <w:rsid w:val="00FA6933"/>
    <w:rsid w:val="00FA721E"/>
    <w:rsid w:val="00FA740F"/>
    <w:rsid w:val="00FA7BBB"/>
    <w:rsid w:val="00FA7F6B"/>
    <w:rsid w:val="00FB1EA0"/>
    <w:rsid w:val="00FB6236"/>
    <w:rsid w:val="00FC477F"/>
    <w:rsid w:val="00FC4ABA"/>
    <w:rsid w:val="00FD09B6"/>
    <w:rsid w:val="00FD1988"/>
    <w:rsid w:val="00FD2278"/>
    <w:rsid w:val="00FD2DF3"/>
    <w:rsid w:val="00FD34B4"/>
    <w:rsid w:val="00FD3985"/>
    <w:rsid w:val="00FD41CB"/>
    <w:rsid w:val="00FD4904"/>
    <w:rsid w:val="00FD4EEE"/>
    <w:rsid w:val="00FD5654"/>
    <w:rsid w:val="00FD58C6"/>
    <w:rsid w:val="00FD72CF"/>
    <w:rsid w:val="00FE068B"/>
    <w:rsid w:val="00FE29AC"/>
    <w:rsid w:val="00FE2FDF"/>
    <w:rsid w:val="00FE3A76"/>
    <w:rsid w:val="00FE45E4"/>
    <w:rsid w:val="00FE4E4B"/>
    <w:rsid w:val="00FE5C38"/>
    <w:rsid w:val="00FE63BA"/>
    <w:rsid w:val="00FE7F98"/>
    <w:rsid w:val="00FF025B"/>
    <w:rsid w:val="00FF104D"/>
    <w:rsid w:val="00FF5011"/>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D9ECA"/>
  <w15:docId w15:val="{9650970C-AA38-4869-B80E-72DCA33AE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04615"/>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NormalWeb">
    <w:name w:val="Normal (Web)"/>
    <w:basedOn w:val="Normal"/>
    <w:uiPriority w:val="99"/>
    <w:unhideWhenUsed/>
    <w:rsid w:val="0037403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UnresolvedMention">
    <w:name w:val="Unresolved Mention"/>
    <w:basedOn w:val="DefaultParagraphFont"/>
    <w:uiPriority w:val="99"/>
    <w:semiHidden/>
    <w:unhideWhenUsed/>
    <w:rsid w:val="00F67FAD"/>
    <w:rPr>
      <w:color w:val="605E5C"/>
      <w:shd w:val="clear" w:color="auto" w:fill="E1DFDD"/>
    </w:rPr>
  </w:style>
  <w:style w:type="paragraph" w:styleId="z-TopofForm">
    <w:name w:val="HTML Top of Form"/>
    <w:basedOn w:val="Normal"/>
    <w:next w:val="Normal"/>
    <w:link w:val="z-TopofFormChar"/>
    <w:hidden/>
    <w:uiPriority w:val="99"/>
    <w:semiHidden/>
    <w:unhideWhenUsed/>
    <w:rsid w:val="008117E0"/>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8117E0"/>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69628">
      <w:bodyDiv w:val="1"/>
      <w:marLeft w:val="0"/>
      <w:marRight w:val="0"/>
      <w:marTop w:val="0"/>
      <w:marBottom w:val="0"/>
      <w:divBdr>
        <w:top w:val="none" w:sz="0" w:space="0" w:color="auto"/>
        <w:left w:val="none" w:sz="0" w:space="0" w:color="auto"/>
        <w:bottom w:val="none" w:sz="0" w:space="0" w:color="auto"/>
        <w:right w:val="none" w:sz="0" w:space="0" w:color="auto"/>
      </w:divBdr>
    </w:div>
    <w:div w:id="121700480">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214970404">
      <w:bodyDiv w:val="1"/>
      <w:marLeft w:val="0"/>
      <w:marRight w:val="0"/>
      <w:marTop w:val="0"/>
      <w:marBottom w:val="0"/>
      <w:divBdr>
        <w:top w:val="none" w:sz="0" w:space="0" w:color="auto"/>
        <w:left w:val="none" w:sz="0" w:space="0" w:color="auto"/>
        <w:bottom w:val="none" w:sz="0" w:space="0" w:color="auto"/>
        <w:right w:val="none" w:sz="0" w:space="0" w:color="auto"/>
      </w:divBdr>
    </w:div>
    <w:div w:id="277493006">
      <w:bodyDiv w:val="1"/>
      <w:marLeft w:val="0"/>
      <w:marRight w:val="0"/>
      <w:marTop w:val="0"/>
      <w:marBottom w:val="0"/>
      <w:divBdr>
        <w:top w:val="none" w:sz="0" w:space="0" w:color="auto"/>
        <w:left w:val="none" w:sz="0" w:space="0" w:color="auto"/>
        <w:bottom w:val="none" w:sz="0" w:space="0" w:color="auto"/>
        <w:right w:val="none" w:sz="0" w:space="0" w:color="auto"/>
      </w:divBdr>
    </w:div>
    <w:div w:id="400368525">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38766321">
      <w:bodyDiv w:val="1"/>
      <w:marLeft w:val="0"/>
      <w:marRight w:val="0"/>
      <w:marTop w:val="0"/>
      <w:marBottom w:val="0"/>
      <w:divBdr>
        <w:top w:val="none" w:sz="0" w:space="0" w:color="auto"/>
        <w:left w:val="none" w:sz="0" w:space="0" w:color="auto"/>
        <w:bottom w:val="none" w:sz="0" w:space="0" w:color="auto"/>
        <w:right w:val="none" w:sz="0" w:space="0" w:color="auto"/>
      </w:divBdr>
    </w:div>
    <w:div w:id="47769571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686710517">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842427370">
      <w:bodyDiv w:val="1"/>
      <w:marLeft w:val="0"/>
      <w:marRight w:val="0"/>
      <w:marTop w:val="0"/>
      <w:marBottom w:val="0"/>
      <w:divBdr>
        <w:top w:val="none" w:sz="0" w:space="0" w:color="auto"/>
        <w:left w:val="none" w:sz="0" w:space="0" w:color="auto"/>
        <w:bottom w:val="none" w:sz="0" w:space="0" w:color="auto"/>
        <w:right w:val="none" w:sz="0" w:space="0" w:color="auto"/>
      </w:divBdr>
    </w:div>
    <w:div w:id="850996411">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74140527">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59864584">
      <w:bodyDiv w:val="1"/>
      <w:marLeft w:val="0"/>
      <w:marRight w:val="0"/>
      <w:marTop w:val="0"/>
      <w:marBottom w:val="0"/>
      <w:divBdr>
        <w:top w:val="none" w:sz="0" w:space="0" w:color="auto"/>
        <w:left w:val="none" w:sz="0" w:space="0" w:color="auto"/>
        <w:bottom w:val="none" w:sz="0" w:space="0" w:color="auto"/>
        <w:right w:val="none" w:sz="0" w:space="0" w:color="auto"/>
      </w:divBdr>
    </w:div>
    <w:div w:id="1107656351">
      <w:bodyDiv w:val="1"/>
      <w:marLeft w:val="0"/>
      <w:marRight w:val="0"/>
      <w:marTop w:val="0"/>
      <w:marBottom w:val="0"/>
      <w:divBdr>
        <w:top w:val="none" w:sz="0" w:space="0" w:color="auto"/>
        <w:left w:val="none" w:sz="0" w:space="0" w:color="auto"/>
        <w:bottom w:val="none" w:sz="0" w:space="0" w:color="auto"/>
        <w:right w:val="none" w:sz="0" w:space="0" w:color="auto"/>
      </w:divBdr>
    </w:div>
    <w:div w:id="1132553513">
      <w:bodyDiv w:val="1"/>
      <w:marLeft w:val="0"/>
      <w:marRight w:val="0"/>
      <w:marTop w:val="0"/>
      <w:marBottom w:val="0"/>
      <w:divBdr>
        <w:top w:val="none" w:sz="0" w:space="0" w:color="auto"/>
        <w:left w:val="none" w:sz="0" w:space="0" w:color="auto"/>
        <w:bottom w:val="none" w:sz="0" w:space="0" w:color="auto"/>
        <w:right w:val="none" w:sz="0" w:space="0" w:color="auto"/>
      </w:divBdr>
    </w:div>
    <w:div w:id="1142770790">
      <w:bodyDiv w:val="1"/>
      <w:marLeft w:val="0"/>
      <w:marRight w:val="0"/>
      <w:marTop w:val="0"/>
      <w:marBottom w:val="0"/>
      <w:divBdr>
        <w:top w:val="none" w:sz="0" w:space="0" w:color="auto"/>
        <w:left w:val="none" w:sz="0" w:space="0" w:color="auto"/>
        <w:bottom w:val="none" w:sz="0" w:space="0" w:color="auto"/>
        <w:right w:val="none" w:sz="0" w:space="0" w:color="auto"/>
      </w:divBdr>
      <w:divsChild>
        <w:div w:id="90860099">
          <w:marLeft w:val="0"/>
          <w:marRight w:val="0"/>
          <w:marTop w:val="0"/>
          <w:marBottom w:val="0"/>
          <w:divBdr>
            <w:top w:val="single" w:sz="2" w:space="0" w:color="D9D9E3"/>
            <w:left w:val="single" w:sz="2" w:space="0" w:color="D9D9E3"/>
            <w:bottom w:val="single" w:sz="2" w:space="0" w:color="D9D9E3"/>
            <w:right w:val="single" w:sz="2" w:space="0" w:color="D9D9E3"/>
          </w:divBdr>
          <w:divsChild>
            <w:div w:id="1847745969">
              <w:marLeft w:val="0"/>
              <w:marRight w:val="0"/>
              <w:marTop w:val="0"/>
              <w:marBottom w:val="0"/>
              <w:divBdr>
                <w:top w:val="single" w:sz="2" w:space="0" w:color="D9D9E3"/>
                <w:left w:val="single" w:sz="2" w:space="0" w:color="D9D9E3"/>
                <w:bottom w:val="single" w:sz="2" w:space="0" w:color="D9D9E3"/>
                <w:right w:val="single" w:sz="2" w:space="0" w:color="D9D9E3"/>
              </w:divBdr>
              <w:divsChild>
                <w:div w:id="127629830">
                  <w:marLeft w:val="0"/>
                  <w:marRight w:val="0"/>
                  <w:marTop w:val="0"/>
                  <w:marBottom w:val="0"/>
                  <w:divBdr>
                    <w:top w:val="single" w:sz="2" w:space="0" w:color="D9D9E3"/>
                    <w:left w:val="single" w:sz="2" w:space="0" w:color="D9D9E3"/>
                    <w:bottom w:val="single" w:sz="2" w:space="0" w:color="D9D9E3"/>
                    <w:right w:val="single" w:sz="2" w:space="0" w:color="D9D9E3"/>
                  </w:divBdr>
                  <w:divsChild>
                    <w:div w:id="1850831039">
                      <w:marLeft w:val="0"/>
                      <w:marRight w:val="0"/>
                      <w:marTop w:val="0"/>
                      <w:marBottom w:val="0"/>
                      <w:divBdr>
                        <w:top w:val="single" w:sz="2" w:space="0" w:color="D9D9E3"/>
                        <w:left w:val="single" w:sz="2" w:space="0" w:color="D9D9E3"/>
                        <w:bottom w:val="single" w:sz="2" w:space="0" w:color="D9D9E3"/>
                        <w:right w:val="single" w:sz="2" w:space="0" w:color="D9D9E3"/>
                      </w:divBdr>
                      <w:divsChild>
                        <w:div w:id="850990351">
                          <w:marLeft w:val="0"/>
                          <w:marRight w:val="0"/>
                          <w:marTop w:val="0"/>
                          <w:marBottom w:val="0"/>
                          <w:divBdr>
                            <w:top w:val="single" w:sz="2" w:space="0" w:color="D9D9E3"/>
                            <w:left w:val="single" w:sz="2" w:space="0" w:color="D9D9E3"/>
                            <w:bottom w:val="single" w:sz="2" w:space="0" w:color="D9D9E3"/>
                            <w:right w:val="single" w:sz="2" w:space="0" w:color="D9D9E3"/>
                          </w:divBdr>
                          <w:divsChild>
                            <w:div w:id="1949659762">
                              <w:marLeft w:val="0"/>
                              <w:marRight w:val="0"/>
                              <w:marTop w:val="100"/>
                              <w:marBottom w:val="100"/>
                              <w:divBdr>
                                <w:top w:val="single" w:sz="2" w:space="0" w:color="D9D9E3"/>
                                <w:left w:val="single" w:sz="2" w:space="0" w:color="D9D9E3"/>
                                <w:bottom w:val="single" w:sz="2" w:space="0" w:color="D9D9E3"/>
                                <w:right w:val="single" w:sz="2" w:space="0" w:color="D9D9E3"/>
                              </w:divBdr>
                              <w:divsChild>
                                <w:div w:id="1757358249">
                                  <w:marLeft w:val="0"/>
                                  <w:marRight w:val="0"/>
                                  <w:marTop w:val="0"/>
                                  <w:marBottom w:val="0"/>
                                  <w:divBdr>
                                    <w:top w:val="single" w:sz="2" w:space="0" w:color="D9D9E3"/>
                                    <w:left w:val="single" w:sz="2" w:space="0" w:color="D9D9E3"/>
                                    <w:bottom w:val="single" w:sz="2" w:space="0" w:color="D9D9E3"/>
                                    <w:right w:val="single" w:sz="2" w:space="0" w:color="D9D9E3"/>
                                  </w:divBdr>
                                  <w:divsChild>
                                    <w:div w:id="1805005096">
                                      <w:marLeft w:val="0"/>
                                      <w:marRight w:val="0"/>
                                      <w:marTop w:val="0"/>
                                      <w:marBottom w:val="0"/>
                                      <w:divBdr>
                                        <w:top w:val="single" w:sz="2" w:space="0" w:color="D9D9E3"/>
                                        <w:left w:val="single" w:sz="2" w:space="0" w:color="D9D9E3"/>
                                        <w:bottom w:val="single" w:sz="2" w:space="0" w:color="D9D9E3"/>
                                        <w:right w:val="single" w:sz="2" w:space="0" w:color="D9D9E3"/>
                                      </w:divBdr>
                                      <w:divsChild>
                                        <w:div w:id="357701927">
                                          <w:marLeft w:val="0"/>
                                          <w:marRight w:val="0"/>
                                          <w:marTop w:val="0"/>
                                          <w:marBottom w:val="0"/>
                                          <w:divBdr>
                                            <w:top w:val="single" w:sz="2" w:space="0" w:color="D9D9E3"/>
                                            <w:left w:val="single" w:sz="2" w:space="0" w:color="D9D9E3"/>
                                            <w:bottom w:val="single" w:sz="2" w:space="0" w:color="D9D9E3"/>
                                            <w:right w:val="single" w:sz="2" w:space="0" w:color="D9D9E3"/>
                                          </w:divBdr>
                                          <w:divsChild>
                                            <w:div w:id="943146086">
                                              <w:marLeft w:val="0"/>
                                              <w:marRight w:val="0"/>
                                              <w:marTop w:val="0"/>
                                              <w:marBottom w:val="0"/>
                                              <w:divBdr>
                                                <w:top w:val="single" w:sz="2" w:space="0" w:color="D9D9E3"/>
                                                <w:left w:val="single" w:sz="2" w:space="0" w:color="D9D9E3"/>
                                                <w:bottom w:val="single" w:sz="2" w:space="0" w:color="D9D9E3"/>
                                                <w:right w:val="single" w:sz="2" w:space="0" w:color="D9D9E3"/>
                                              </w:divBdr>
                                              <w:divsChild>
                                                <w:div w:id="174928420">
                                                  <w:marLeft w:val="0"/>
                                                  <w:marRight w:val="0"/>
                                                  <w:marTop w:val="0"/>
                                                  <w:marBottom w:val="0"/>
                                                  <w:divBdr>
                                                    <w:top w:val="single" w:sz="2" w:space="0" w:color="D9D9E3"/>
                                                    <w:left w:val="single" w:sz="2" w:space="0" w:color="D9D9E3"/>
                                                    <w:bottom w:val="single" w:sz="2" w:space="0" w:color="D9D9E3"/>
                                                    <w:right w:val="single" w:sz="2" w:space="0" w:color="D9D9E3"/>
                                                  </w:divBdr>
                                                  <w:divsChild>
                                                    <w:div w:id="1131552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8921384">
          <w:marLeft w:val="0"/>
          <w:marRight w:val="0"/>
          <w:marTop w:val="0"/>
          <w:marBottom w:val="0"/>
          <w:divBdr>
            <w:top w:val="none" w:sz="0" w:space="0" w:color="auto"/>
            <w:left w:val="none" w:sz="0" w:space="0" w:color="auto"/>
            <w:bottom w:val="none" w:sz="0" w:space="0" w:color="auto"/>
            <w:right w:val="none" w:sz="0" w:space="0" w:color="auto"/>
          </w:divBdr>
        </w:div>
      </w:divsChild>
    </w:div>
    <w:div w:id="1202396102">
      <w:bodyDiv w:val="1"/>
      <w:marLeft w:val="0"/>
      <w:marRight w:val="0"/>
      <w:marTop w:val="0"/>
      <w:marBottom w:val="0"/>
      <w:divBdr>
        <w:top w:val="none" w:sz="0" w:space="0" w:color="auto"/>
        <w:left w:val="none" w:sz="0" w:space="0" w:color="auto"/>
        <w:bottom w:val="none" w:sz="0" w:space="0" w:color="auto"/>
        <w:right w:val="none" w:sz="0" w:space="0" w:color="auto"/>
      </w:divBdr>
    </w:div>
    <w:div w:id="1210532273">
      <w:bodyDiv w:val="1"/>
      <w:marLeft w:val="0"/>
      <w:marRight w:val="0"/>
      <w:marTop w:val="0"/>
      <w:marBottom w:val="0"/>
      <w:divBdr>
        <w:top w:val="none" w:sz="0" w:space="0" w:color="auto"/>
        <w:left w:val="none" w:sz="0" w:space="0" w:color="auto"/>
        <w:bottom w:val="none" w:sz="0" w:space="0" w:color="auto"/>
        <w:right w:val="none" w:sz="0" w:space="0" w:color="auto"/>
      </w:divBdr>
      <w:divsChild>
        <w:div w:id="1108163703">
          <w:marLeft w:val="-720"/>
          <w:marRight w:val="0"/>
          <w:marTop w:val="0"/>
          <w:marBottom w:val="0"/>
          <w:divBdr>
            <w:top w:val="none" w:sz="0" w:space="0" w:color="auto"/>
            <w:left w:val="none" w:sz="0" w:space="0" w:color="auto"/>
            <w:bottom w:val="none" w:sz="0" w:space="0" w:color="auto"/>
            <w:right w:val="none" w:sz="0" w:space="0" w:color="auto"/>
          </w:divBdr>
        </w:div>
      </w:divsChild>
    </w:div>
    <w:div w:id="1255357294">
      <w:bodyDiv w:val="1"/>
      <w:marLeft w:val="0"/>
      <w:marRight w:val="0"/>
      <w:marTop w:val="0"/>
      <w:marBottom w:val="0"/>
      <w:divBdr>
        <w:top w:val="none" w:sz="0" w:space="0" w:color="auto"/>
        <w:left w:val="none" w:sz="0" w:space="0" w:color="auto"/>
        <w:bottom w:val="none" w:sz="0" w:space="0" w:color="auto"/>
        <w:right w:val="none" w:sz="0" w:space="0" w:color="auto"/>
      </w:divBdr>
    </w:div>
    <w:div w:id="1265529094">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40830295">
      <w:bodyDiv w:val="1"/>
      <w:marLeft w:val="0"/>
      <w:marRight w:val="0"/>
      <w:marTop w:val="0"/>
      <w:marBottom w:val="0"/>
      <w:divBdr>
        <w:top w:val="none" w:sz="0" w:space="0" w:color="auto"/>
        <w:left w:val="none" w:sz="0" w:space="0" w:color="auto"/>
        <w:bottom w:val="none" w:sz="0" w:space="0" w:color="auto"/>
        <w:right w:val="none" w:sz="0" w:space="0" w:color="auto"/>
      </w:divBdr>
    </w:div>
    <w:div w:id="1448163019">
      <w:bodyDiv w:val="1"/>
      <w:marLeft w:val="0"/>
      <w:marRight w:val="0"/>
      <w:marTop w:val="0"/>
      <w:marBottom w:val="0"/>
      <w:divBdr>
        <w:top w:val="none" w:sz="0" w:space="0" w:color="auto"/>
        <w:left w:val="none" w:sz="0" w:space="0" w:color="auto"/>
        <w:bottom w:val="none" w:sz="0" w:space="0" w:color="auto"/>
        <w:right w:val="none" w:sz="0" w:space="0" w:color="auto"/>
      </w:divBdr>
    </w:div>
    <w:div w:id="1568883727">
      <w:bodyDiv w:val="1"/>
      <w:marLeft w:val="0"/>
      <w:marRight w:val="0"/>
      <w:marTop w:val="0"/>
      <w:marBottom w:val="0"/>
      <w:divBdr>
        <w:top w:val="none" w:sz="0" w:space="0" w:color="auto"/>
        <w:left w:val="none" w:sz="0" w:space="0" w:color="auto"/>
        <w:bottom w:val="none" w:sz="0" w:space="0" w:color="auto"/>
        <w:right w:val="none" w:sz="0" w:space="0" w:color="auto"/>
      </w:divBdr>
    </w:div>
    <w:div w:id="1588929109">
      <w:bodyDiv w:val="1"/>
      <w:marLeft w:val="0"/>
      <w:marRight w:val="0"/>
      <w:marTop w:val="0"/>
      <w:marBottom w:val="0"/>
      <w:divBdr>
        <w:top w:val="none" w:sz="0" w:space="0" w:color="auto"/>
        <w:left w:val="none" w:sz="0" w:space="0" w:color="auto"/>
        <w:bottom w:val="none" w:sz="0" w:space="0" w:color="auto"/>
        <w:right w:val="none" w:sz="0" w:space="0" w:color="auto"/>
      </w:divBdr>
    </w:div>
    <w:div w:id="1640526469">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97729515">
      <w:bodyDiv w:val="1"/>
      <w:marLeft w:val="0"/>
      <w:marRight w:val="0"/>
      <w:marTop w:val="0"/>
      <w:marBottom w:val="0"/>
      <w:divBdr>
        <w:top w:val="none" w:sz="0" w:space="0" w:color="auto"/>
        <w:left w:val="none" w:sz="0" w:space="0" w:color="auto"/>
        <w:bottom w:val="none" w:sz="0" w:space="0" w:color="auto"/>
        <w:right w:val="none" w:sz="0" w:space="0" w:color="auto"/>
      </w:divBdr>
    </w:div>
    <w:div w:id="1710497659">
      <w:bodyDiv w:val="1"/>
      <w:marLeft w:val="0"/>
      <w:marRight w:val="0"/>
      <w:marTop w:val="0"/>
      <w:marBottom w:val="0"/>
      <w:divBdr>
        <w:top w:val="none" w:sz="0" w:space="0" w:color="auto"/>
        <w:left w:val="none" w:sz="0" w:space="0" w:color="auto"/>
        <w:bottom w:val="none" w:sz="0" w:space="0" w:color="auto"/>
        <w:right w:val="none" w:sz="0" w:space="0" w:color="auto"/>
      </w:divBdr>
    </w:div>
    <w:div w:id="1810590861">
      <w:bodyDiv w:val="1"/>
      <w:marLeft w:val="0"/>
      <w:marRight w:val="0"/>
      <w:marTop w:val="0"/>
      <w:marBottom w:val="0"/>
      <w:divBdr>
        <w:top w:val="none" w:sz="0" w:space="0" w:color="auto"/>
        <w:left w:val="none" w:sz="0" w:space="0" w:color="auto"/>
        <w:bottom w:val="none" w:sz="0" w:space="0" w:color="auto"/>
        <w:right w:val="none" w:sz="0" w:space="0" w:color="auto"/>
      </w:divBdr>
    </w:div>
    <w:div w:id="1901287892">
      <w:bodyDiv w:val="1"/>
      <w:marLeft w:val="0"/>
      <w:marRight w:val="0"/>
      <w:marTop w:val="0"/>
      <w:marBottom w:val="0"/>
      <w:divBdr>
        <w:top w:val="none" w:sz="0" w:space="0" w:color="auto"/>
        <w:left w:val="none" w:sz="0" w:space="0" w:color="auto"/>
        <w:bottom w:val="none" w:sz="0" w:space="0" w:color="auto"/>
        <w:right w:val="none" w:sz="0" w:space="0" w:color="auto"/>
      </w:divBdr>
    </w:div>
    <w:div w:id="1924754989">
      <w:bodyDiv w:val="1"/>
      <w:marLeft w:val="0"/>
      <w:marRight w:val="0"/>
      <w:marTop w:val="0"/>
      <w:marBottom w:val="0"/>
      <w:divBdr>
        <w:top w:val="none" w:sz="0" w:space="0" w:color="auto"/>
        <w:left w:val="none" w:sz="0" w:space="0" w:color="auto"/>
        <w:bottom w:val="none" w:sz="0" w:space="0" w:color="auto"/>
        <w:right w:val="none" w:sz="0" w:space="0" w:color="auto"/>
      </w:divBdr>
    </w:div>
    <w:div w:id="1957103459">
      <w:bodyDiv w:val="1"/>
      <w:marLeft w:val="0"/>
      <w:marRight w:val="0"/>
      <w:marTop w:val="0"/>
      <w:marBottom w:val="0"/>
      <w:divBdr>
        <w:top w:val="none" w:sz="0" w:space="0" w:color="auto"/>
        <w:left w:val="none" w:sz="0" w:space="0" w:color="auto"/>
        <w:bottom w:val="none" w:sz="0" w:space="0" w:color="auto"/>
        <w:right w:val="none" w:sz="0" w:space="0" w:color="auto"/>
      </w:divBdr>
      <w:divsChild>
        <w:div w:id="1518957615">
          <w:marLeft w:val="0"/>
          <w:marRight w:val="0"/>
          <w:marTop w:val="0"/>
          <w:marBottom w:val="0"/>
          <w:divBdr>
            <w:top w:val="single" w:sz="2" w:space="0" w:color="D9D9E3"/>
            <w:left w:val="single" w:sz="2" w:space="0" w:color="D9D9E3"/>
            <w:bottom w:val="single" w:sz="2" w:space="0" w:color="D9D9E3"/>
            <w:right w:val="single" w:sz="2" w:space="0" w:color="D9D9E3"/>
          </w:divBdr>
          <w:divsChild>
            <w:div w:id="114539425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9086977">
                  <w:marLeft w:val="0"/>
                  <w:marRight w:val="0"/>
                  <w:marTop w:val="0"/>
                  <w:marBottom w:val="0"/>
                  <w:divBdr>
                    <w:top w:val="single" w:sz="2" w:space="0" w:color="D9D9E3"/>
                    <w:left w:val="single" w:sz="2" w:space="0" w:color="D9D9E3"/>
                    <w:bottom w:val="single" w:sz="2" w:space="0" w:color="D9D9E3"/>
                    <w:right w:val="single" w:sz="2" w:space="0" w:color="D9D9E3"/>
                  </w:divBdr>
                  <w:divsChild>
                    <w:div w:id="585651161">
                      <w:marLeft w:val="0"/>
                      <w:marRight w:val="0"/>
                      <w:marTop w:val="0"/>
                      <w:marBottom w:val="0"/>
                      <w:divBdr>
                        <w:top w:val="single" w:sz="2" w:space="0" w:color="D9D9E3"/>
                        <w:left w:val="single" w:sz="2" w:space="0" w:color="D9D9E3"/>
                        <w:bottom w:val="single" w:sz="2" w:space="0" w:color="D9D9E3"/>
                        <w:right w:val="single" w:sz="2" w:space="0" w:color="D9D9E3"/>
                      </w:divBdr>
                      <w:divsChild>
                        <w:div w:id="336154597">
                          <w:marLeft w:val="0"/>
                          <w:marRight w:val="0"/>
                          <w:marTop w:val="0"/>
                          <w:marBottom w:val="0"/>
                          <w:divBdr>
                            <w:top w:val="single" w:sz="2" w:space="0" w:color="D9D9E3"/>
                            <w:left w:val="single" w:sz="2" w:space="0" w:color="D9D9E3"/>
                            <w:bottom w:val="single" w:sz="2" w:space="0" w:color="D9D9E3"/>
                            <w:right w:val="single" w:sz="2" w:space="0" w:color="D9D9E3"/>
                          </w:divBdr>
                          <w:divsChild>
                            <w:div w:id="2032678029">
                              <w:marLeft w:val="0"/>
                              <w:marRight w:val="0"/>
                              <w:marTop w:val="0"/>
                              <w:marBottom w:val="0"/>
                              <w:divBdr>
                                <w:top w:val="single" w:sz="2" w:space="0" w:color="D9D9E3"/>
                                <w:left w:val="single" w:sz="2" w:space="0" w:color="D9D9E3"/>
                                <w:bottom w:val="single" w:sz="2" w:space="0" w:color="D9D9E3"/>
                                <w:right w:val="single" w:sz="2" w:space="0" w:color="D9D9E3"/>
                              </w:divBdr>
                              <w:divsChild>
                                <w:div w:id="2020158180">
                                  <w:marLeft w:val="0"/>
                                  <w:marRight w:val="0"/>
                                  <w:marTop w:val="0"/>
                                  <w:marBottom w:val="0"/>
                                  <w:divBdr>
                                    <w:top w:val="single" w:sz="2" w:space="0" w:color="D9D9E3"/>
                                    <w:left w:val="single" w:sz="2" w:space="0" w:color="D9D9E3"/>
                                    <w:bottom w:val="single" w:sz="2" w:space="0" w:color="D9D9E3"/>
                                    <w:right w:val="single" w:sz="2" w:space="0" w:color="D9D9E3"/>
                                  </w:divBdr>
                                  <w:divsChild>
                                    <w:div w:id="47534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810573">
          <w:marLeft w:val="0"/>
          <w:marRight w:val="0"/>
          <w:marTop w:val="0"/>
          <w:marBottom w:val="0"/>
          <w:divBdr>
            <w:top w:val="single" w:sz="2" w:space="0" w:color="D9D9E3"/>
            <w:left w:val="single" w:sz="2" w:space="0" w:color="D9D9E3"/>
            <w:bottom w:val="single" w:sz="2" w:space="0" w:color="D9D9E3"/>
            <w:right w:val="single" w:sz="2" w:space="0" w:color="D9D9E3"/>
          </w:divBdr>
          <w:divsChild>
            <w:div w:id="121963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832967">
                  <w:marLeft w:val="0"/>
                  <w:marRight w:val="0"/>
                  <w:marTop w:val="0"/>
                  <w:marBottom w:val="0"/>
                  <w:divBdr>
                    <w:top w:val="single" w:sz="2" w:space="0" w:color="D9D9E3"/>
                    <w:left w:val="single" w:sz="2" w:space="0" w:color="D9D9E3"/>
                    <w:bottom w:val="single" w:sz="2" w:space="0" w:color="D9D9E3"/>
                    <w:right w:val="single" w:sz="2" w:space="0" w:color="D9D9E3"/>
                  </w:divBdr>
                  <w:divsChild>
                    <w:div w:id="502598223">
                      <w:marLeft w:val="0"/>
                      <w:marRight w:val="0"/>
                      <w:marTop w:val="0"/>
                      <w:marBottom w:val="0"/>
                      <w:divBdr>
                        <w:top w:val="single" w:sz="2" w:space="0" w:color="D9D9E3"/>
                        <w:left w:val="single" w:sz="2" w:space="0" w:color="D9D9E3"/>
                        <w:bottom w:val="single" w:sz="2" w:space="0" w:color="D9D9E3"/>
                        <w:right w:val="single" w:sz="2" w:space="0" w:color="D9D9E3"/>
                      </w:divBdr>
                      <w:divsChild>
                        <w:div w:id="1330329047">
                          <w:marLeft w:val="0"/>
                          <w:marRight w:val="0"/>
                          <w:marTop w:val="0"/>
                          <w:marBottom w:val="0"/>
                          <w:divBdr>
                            <w:top w:val="single" w:sz="2" w:space="0" w:color="D9D9E3"/>
                            <w:left w:val="single" w:sz="2" w:space="0" w:color="D9D9E3"/>
                            <w:bottom w:val="single" w:sz="2" w:space="0" w:color="D9D9E3"/>
                            <w:right w:val="single" w:sz="2" w:space="0" w:color="D9D9E3"/>
                          </w:divBdr>
                          <w:divsChild>
                            <w:div w:id="1989285084">
                              <w:marLeft w:val="0"/>
                              <w:marRight w:val="0"/>
                              <w:marTop w:val="0"/>
                              <w:marBottom w:val="0"/>
                              <w:divBdr>
                                <w:top w:val="single" w:sz="2" w:space="0" w:color="D9D9E3"/>
                                <w:left w:val="single" w:sz="2" w:space="0" w:color="D9D9E3"/>
                                <w:bottom w:val="single" w:sz="2" w:space="0" w:color="D9D9E3"/>
                                <w:right w:val="single" w:sz="2" w:space="0" w:color="D9D9E3"/>
                              </w:divBdr>
                              <w:divsChild>
                                <w:div w:id="1413625459">
                                  <w:marLeft w:val="0"/>
                                  <w:marRight w:val="0"/>
                                  <w:marTop w:val="0"/>
                                  <w:marBottom w:val="0"/>
                                  <w:divBdr>
                                    <w:top w:val="single" w:sz="2" w:space="0" w:color="D9D9E3"/>
                                    <w:left w:val="single" w:sz="2" w:space="0" w:color="D9D9E3"/>
                                    <w:bottom w:val="single" w:sz="2" w:space="0" w:color="D9D9E3"/>
                                    <w:right w:val="single" w:sz="2" w:space="0" w:color="D9D9E3"/>
                                  </w:divBdr>
                                  <w:divsChild>
                                    <w:div w:id="1379471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0107849">
                      <w:marLeft w:val="0"/>
                      <w:marRight w:val="0"/>
                      <w:marTop w:val="0"/>
                      <w:marBottom w:val="0"/>
                      <w:divBdr>
                        <w:top w:val="single" w:sz="2" w:space="0" w:color="D9D9E3"/>
                        <w:left w:val="single" w:sz="2" w:space="0" w:color="D9D9E3"/>
                        <w:bottom w:val="single" w:sz="2" w:space="0" w:color="D9D9E3"/>
                        <w:right w:val="single" w:sz="2" w:space="0" w:color="D9D9E3"/>
                      </w:divBdr>
                      <w:divsChild>
                        <w:div w:id="308561201">
                          <w:marLeft w:val="0"/>
                          <w:marRight w:val="0"/>
                          <w:marTop w:val="0"/>
                          <w:marBottom w:val="0"/>
                          <w:divBdr>
                            <w:top w:val="single" w:sz="2" w:space="0" w:color="D9D9E3"/>
                            <w:left w:val="single" w:sz="2" w:space="0" w:color="D9D9E3"/>
                            <w:bottom w:val="single" w:sz="2" w:space="0" w:color="D9D9E3"/>
                            <w:right w:val="single" w:sz="2" w:space="0" w:color="D9D9E3"/>
                          </w:divBdr>
                        </w:div>
                        <w:div w:id="182213687">
                          <w:marLeft w:val="0"/>
                          <w:marRight w:val="0"/>
                          <w:marTop w:val="0"/>
                          <w:marBottom w:val="0"/>
                          <w:divBdr>
                            <w:top w:val="single" w:sz="2" w:space="0" w:color="D9D9E3"/>
                            <w:left w:val="single" w:sz="2" w:space="0" w:color="D9D9E3"/>
                            <w:bottom w:val="single" w:sz="2" w:space="0" w:color="D9D9E3"/>
                            <w:right w:val="single" w:sz="2" w:space="0" w:color="D9D9E3"/>
                          </w:divBdr>
                          <w:divsChild>
                            <w:div w:id="639573004">
                              <w:marLeft w:val="0"/>
                              <w:marRight w:val="0"/>
                              <w:marTop w:val="0"/>
                              <w:marBottom w:val="0"/>
                              <w:divBdr>
                                <w:top w:val="single" w:sz="2" w:space="0" w:color="D9D9E3"/>
                                <w:left w:val="single" w:sz="2" w:space="0" w:color="D9D9E3"/>
                                <w:bottom w:val="single" w:sz="2" w:space="0" w:color="D9D9E3"/>
                                <w:right w:val="single" w:sz="2" w:space="0" w:color="D9D9E3"/>
                              </w:divBdr>
                              <w:divsChild>
                                <w:div w:id="1427456976">
                                  <w:marLeft w:val="0"/>
                                  <w:marRight w:val="0"/>
                                  <w:marTop w:val="0"/>
                                  <w:marBottom w:val="0"/>
                                  <w:divBdr>
                                    <w:top w:val="single" w:sz="2" w:space="0" w:color="D9D9E3"/>
                                    <w:left w:val="single" w:sz="2" w:space="0" w:color="D9D9E3"/>
                                    <w:bottom w:val="single" w:sz="2" w:space="0" w:color="D9D9E3"/>
                                    <w:right w:val="single" w:sz="2" w:space="0" w:color="D9D9E3"/>
                                  </w:divBdr>
                                  <w:divsChild>
                                    <w:div w:id="320737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8020097">
          <w:marLeft w:val="0"/>
          <w:marRight w:val="0"/>
          <w:marTop w:val="0"/>
          <w:marBottom w:val="0"/>
          <w:divBdr>
            <w:top w:val="single" w:sz="2" w:space="0" w:color="D9D9E3"/>
            <w:left w:val="single" w:sz="2" w:space="0" w:color="D9D9E3"/>
            <w:bottom w:val="single" w:sz="2" w:space="0" w:color="D9D9E3"/>
            <w:right w:val="single" w:sz="2" w:space="0" w:color="D9D9E3"/>
          </w:divBdr>
          <w:divsChild>
            <w:div w:id="1466968529">
              <w:marLeft w:val="0"/>
              <w:marRight w:val="0"/>
              <w:marTop w:val="100"/>
              <w:marBottom w:val="100"/>
              <w:divBdr>
                <w:top w:val="single" w:sz="2" w:space="0" w:color="D9D9E3"/>
                <w:left w:val="single" w:sz="2" w:space="0" w:color="D9D9E3"/>
                <w:bottom w:val="single" w:sz="2" w:space="0" w:color="D9D9E3"/>
                <w:right w:val="single" w:sz="2" w:space="0" w:color="D9D9E3"/>
              </w:divBdr>
              <w:divsChild>
                <w:div w:id="1406369783">
                  <w:marLeft w:val="0"/>
                  <w:marRight w:val="0"/>
                  <w:marTop w:val="0"/>
                  <w:marBottom w:val="0"/>
                  <w:divBdr>
                    <w:top w:val="single" w:sz="2" w:space="0" w:color="D9D9E3"/>
                    <w:left w:val="single" w:sz="2" w:space="0" w:color="D9D9E3"/>
                    <w:bottom w:val="single" w:sz="2" w:space="0" w:color="D9D9E3"/>
                    <w:right w:val="single" w:sz="2" w:space="0" w:color="D9D9E3"/>
                  </w:divBdr>
                  <w:divsChild>
                    <w:div w:id="374358808">
                      <w:marLeft w:val="0"/>
                      <w:marRight w:val="0"/>
                      <w:marTop w:val="0"/>
                      <w:marBottom w:val="0"/>
                      <w:divBdr>
                        <w:top w:val="single" w:sz="2" w:space="0" w:color="D9D9E3"/>
                        <w:left w:val="single" w:sz="2" w:space="0" w:color="D9D9E3"/>
                        <w:bottom w:val="single" w:sz="2" w:space="0" w:color="D9D9E3"/>
                        <w:right w:val="single" w:sz="2" w:space="0" w:color="D9D9E3"/>
                      </w:divBdr>
                      <w:divsChild>
                        <w:div w:id="771821316">
                          <w:marLeft w:val="0"/>
                          <w:marRight w:val="0"/>
                          <w:marTop w:val="0"/>
                          <w:marBottom w:val="0"/>
                          <w:divBdr>
                            <w:top w:val="single" w:sz="2" w:space="0" w:color="D9D9E3"/>
                            <w:left w:val="single" w:sz="2" w:space="0" w:color="D9D9E3"/>
                            <w:bottom w:val="single" w:sz="2" w:space="0" w:color="D9D9E3"/>
                            <w:right w:val="single" w:sz="2" w:space="0" w:color="D9D9E3"/>
                          </w:divBdr>
                          <w:divsChild>
                            <w:div w:id="804398561">
                              <w:marLeft w:val="0"/>
                              <w:marRight w:val="0"/>
                              <w:marTop w:val="0"/>
                              <w:marBottom w:val="0"/>
                              <w:divBdr>
                                <w:top w:val="single" w:sz="2" w:space="0" w:color="D9D9E3"/>
                                <w:left w:val="single" w:sz="2" w:space="0" w:color="D9D9E3"/>
                                <w:bottom w:val="single" w:sz="2" w:space="0" w:color="D9D9E3"/>
                                <w:right w:val="single" w:sz="2" w:space="0" w:color="D9D9E3"/>
                              </w:divBdr>
                              <w:divsChild>
                                <w:div w:id="1239559502">
                                  <w:marLeft w:val="0"/>
                                  <w:marRight w:val="0"/>
                                  <w:marTop w:val="0"/>
                                  <w:marBottom w:val="0"/>
                                  <w:divBdr>
                                    <w:top w:val="single" w:sz="2" w:space="0" w:color="D9D9E3"/>
                                    <w:left w:val="single" w:sz="2" w:space="0" w:color="D9D9E3"/>
                                    <w:bottom w:val="single" w:sz="2" w:space="0" w:color="D9D9E3"/>
                                    <w:right w:val="single" w:sz="2" w:space="0" w:color="D9D9E3"/>
                                  </w:divBdr>
                                  <w:divsChild>
                                    <w:div w:id="1160386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7349365">
                      <w:marLeft w:val="0"/>
                      <w:marRight w:val="0"/>
                      <w:marTop w:val="0"/>
                      <w:marBottom w:val="0"/>
                      <w:divBdr>
                        <w:top w:val="single" w:sz="2" w:space="0" w:color="D9D9E3"/>
                        <w:left w:val="single" w:sz="2" w:space="0" w:color="D9D9E3"/>
                        <w:bottom w:val="single" w:sz="2" w:space="0" w:color="D9D9E3"/>
                        <w:right w:val="single" w:sz="2" w:space="0" w:color="D9D9E3"/>
                      </w:divBdr>
                      <w:divsChild>
                        <w:div w:id="2051106038">
                          <w:marLeft w:val="0"/>
                          <w:marRight w:val="0"/>
                          <w:marTop w:val="0"/>
                          <w:marBottom w:val="0"/>
                          <w:divBdr>
                            <w:top w:val="single" w:sz="2" w:space="0" w:color="D9D9E3"/>
                            <w:left w:val="single" w:sz="2" w:space="0" w:color="D9D9E3"/>
                            <w:bottom w:val="single" w:sz="2" w:space="0" w:color="D9D9E3"/>
                            <w:right w:val="single" w:sz="2" w:space="0" w:color="D9D9E3"/>
                          </w:divBdr>
                        </w:div>
                        <w:div w:id="1037390426">
                          <w:marLeft w:val="0"/>
                          <w:marRight w:val="0"/>
                          <w:marTop w:val="0"/>
                          <w:marBottom w:val="0"/>
                          <w:divBdr>
                            <w:top w:val="single" w:sz="2" w:space="0" w:color="D9D9E3"/>
                            <w:left w:val="single" w:sz="2" w:space="0" w:color="D9D9E3"/>
                            <w:bottom w:val="single" w:sz="2" w:space="0" w:color="D9D9E3"/>
                            <w:right w:val="single" w:sz="2" w:space="0" w:color="D9D9E3"/>
                          </w:divBdr>
                          <w:divsChild>
                            <w:div w:id="1143887719">
                              <w:marLeft w:val="0"/>
                              <w:marRight w:val="0"/>
                              <w:marTop w:val="0"/>
                              <w:marBottom w:val="0"/>
                              <w:divBdr>
                                <w:top w:val="single" w:sz="2" w:space="0" w:color="D9D9E3"/>
                                <w:left w:val="single" w:sz="2" w:space="0" w:color="D9D9E3"/>
                                <w:bottom w:val="single" w:sz="2" w:space="0" w:color="D9D9E3"/>
                                <w:right w:val="single" w:sz="2" w:space="0" w:color="D9D9E3"/>
                              </w:divBdr>
                              <w:divsChild>
                                <w:div w:id="1031877217">
                                  <w:marLeft w:val="0"/>
                                  <w:marRight w:val="0"/>
                                  <w:marTop w:val="0"/>
                                  <w:marBottom w:val="0"/>
                                  <w:divBdr>
                                    <w:top w:val="single" w:sz="2" w:space="0" w:color="D9D9E3"/>
                                    <w:left w:val="single" w:sz="2" w:space="0" w:color="D9D9E3"/>
                                    <w:bottom w:val="single" w:sz="2" w:space="0" w:color="D9D9E3"/>
                                    <w:right w:val="single" w:sz="2" w:space="0" w:color="D9D9E3"/>
                                  </w:divBdr>
                                  <w:divsChild>
                                    <w:div w:id="1361322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www.ncsc.gov.uk/news/russian-military-almost-certainly-responsible-destructive-2017-cyber-attack" TargetMode="External"/><Relationship Id="rId63" Type="http://schemas.openxmlformats.org/officeDocument/2006/relationships/image" Target="media/image37.png"/><Relationship Id="rId68"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SleepTheGod/100-000-Common-Passwords" TargetMode="External"/><Relationship Id="rId58" Type="http://schemas.openxmlformats.org/officeDocument/2006/relationships/hyperlink" Target="https://learn.microsoft.com/en-us/windows-server/storage/file-server/troubleshoot/detect-enable-and-disable-smbv1-v2-v3?tabs=server" TargetMode="External"/><Relationship Id="rId66"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ncsc.gov.uk/guidance/penetration-testing" TargetMode="External"/><Relationship Id="rId56" Type="http://schemas.openxmlformats.org/officeDocument/2006/relationships/hyperlink" Target="https://nvd.nist.gov/vuln/detail/CVE-2011-4825" TargetMode="External"/><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vulners.com/exploitdb/EDB-ID:3492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amp/s/www.csoonline.com/article/567833/equifax-data-breach-faq-what-happened-who-was-affected-what-was-the-impact.html/amp/" TargetMode="External"/><Relationship Id="rId59" Type="http://schemas.openxmlformats.org/officeDocument/2006/relationships/hyperlink" Target="https://learn.microsoft.com/en-us/microsoft-365/admin/misc/password-policy-recommendations?view=o365-worldwide" TargetMode="External"/><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cvedetails.com/cve/CVE-2014-6287/" TargetMode="External"/><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eccouncil.org/cybersecurity-exchange/penetration-testing/footprinting-steps-penetration-testing/" TargetMode="External"/><Relationship Id="rId57" Type="http://schemas.openxmlformats.org/officeDocument/2006/relationships/hyperlink" Target="https://nvd.nist.gov/vuln/detail/CVE-2020-13432"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vast.com/c-eternalblue" TargetMode="External"/><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vulners.com/zdt/1337DAY-ID-17204" TargetMode="External"/><Relationship Id="rId55" Type="http://schemas.openxmlformats.org/officeDocument/2006/relationships/hyperlink" Target="https://us.norton.com/blog/emerging-threats/zero-day-explo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1f79e30-7738-4ecd-944f-fa508b17507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7A3B049FF554D46A9D3985B47CB47E7" ma:contentTypeVersion="9" ma:contentTypeDescription="Create a new document." ma:contentTypeScope="" ma:versionID="60a086fbc22aaacf5605413f92a5f172">
  <xsd:schema xmlns:xsd="http://www.w3.org/2001/XMLSchema" xmlns:xs="http://www.w3.org/2001/XMLSchema" xmlns:p="http://schemas.microsoft.com/office/2006/metadata/properties" xmlns:ns3="c1f79e30-7738-4ecd-944f-fa508b175078" xmlns:ns4="c888879c-0438-476d-8014-14d9dab9470a" targetNamespace="http://schemas.microsoft.com/office/2006/metadata/properties" ma:root="true" ma:fieldsID="5c75ebe683b1c8db0ebaddfe7f88d1fa" ns3:_="" ns4:_="">
    <xsd:import namespace="c1f79e30-7738-4ecd-944f-fa508b175078"/>
    <xsd:import namespace="c888879c-0438-476d-8014-14d9dab9470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f79e30-7738-4ecd-944f-fa508b1750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88879c-0438-476d-8014-14d9dab9470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F2236-5AE1-4074-90A7-A47BCF633288}">
  <ds:schemaRefs>
    <ds:schemaRef ds:uri="http://purl.org/dc/elements/1.1/"/>
    <ds:schemaRef ds:uri="http://schemas.microsoft.com/office/2006/metadata/properties"/>
    <ds:schemaRef ds:uri="http://purl.org/dc/terms/"/>
    <ds:schemaRef ds:uri="c888879c-0438-476d-8014-14d9dab9470a"/>
    <ds:schemaRef ds:uri="http://www.w3.org/XML/1998/namespace"/>
    <ds:schemaRef ds:uri="http://schemas.microsoft.com/office/infopath/2007/PartnerControls"/>
    <ds:schemaRef ds:uri="http://purl.org/dc/dcmitype/"/>
    <ds:schemaRef ds:uri="http://schemas.openxmlformats.org/package/2006/metadata/core-properties"/>
    <ds:schemaRef ds:uri="c1f79e30-7738-4ecd-944f-fa508b175078"/>
    <ds:schemaRef ds:uri="http://schemas.microsoft.com/office/2006/documentManagement/types"/>
  </ds:schemaRefs>
</ds:datastoreItem>
</file>

<file path=customXml/itemProps2.xml><?xml version="1.0" encoding="utf-8"?>
<ds:datastoreItem xmlns:ds="http://schemas.openxmlformats.org/officeDocument/2006/customXml" ds:itemID="{E088368C-C97E-436A-9FB6-892789CEB166}">
  <ds:schemaRefs>
    <ds:schemaRef ds:uri="http://schemas.microsoft.com/sharepoint/v3/contenttype/forms"/>
  </ds:schemaRefs>
</ds:datastoreItem>
</file>

<file path=customXml/itemProps3.xml><?xml version="1.0" encoding="utf-8"?>
<ds:datastoreItem xmlns:ds="http://schemas.openxmlformats.org/officeDocument/2006/customXml" ds:itemID="{BE1FAEEA-238F-4843-9B39-2CA95E640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f79e30-7738-4ecd-944f-fa508b175078"/>
    <ds:schemaRef ds:uri="c888879c-0438-476d-8014-14d9dab947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222AD8-FA4B-4887-AE6F-9D907D466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8</TotalTime>
  <Pages>86</Pages>
  <Words>25086</Words>
  <Characters>142991</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167742</CharactersWithSpaces>
  <SharedDoc>false</SharedDoc>
  <HLinks>
    <vt:vector size="336" baseType="variant">
      <vt:variant>
        <vt:i4>3473525</vt:i4>
      </vt:variant>
      <vt:variant>
        <vt:i4>327</vt:i4>
      </vt:variant>
      <vt:variant>
        <vt:i4>0</vt:i4>
      </vt:variant>
      <vt:variant>
        <vt:i4>5</vt:i4>
      </vt:variant>
      <vt:variant>
        <vt:lpwstr>http://libweb.anglia.ac.uk/referencing/harvard.htm</vt:lpwstr>
      </vt:variant>
      <vt:variant>
        <vt:lpwstr/>
      </vt:variant>
      <vt:variant>
        <vt:i4>4849678</vt:i4>
      </vt:variant>
      <vt:variant>
        <vt:i4>324</vt:i4>
      </vt:variant>
      <vt:variant>
        <vt:i4>0</vt:i4>
      </vt:variant>
      <vt:variant>
        <vt:i4>5</vt:i4>
      </vt:variant>
      <vt:variant>
        <vt:lpwstr>http://www.symantec.com/connect/blogs/trojanhydraq-incident-analysis-aurora-0-day-exploit</vt:lpwstr>
      </vt:variant>
      <vt:variant>
        <vt:lpwstr/>
      </vt:variant>
      <vt:variant>
        <vt:i4>4849678</vt:i4>
      </vt:variant>
      <vt:variant>
        <vt:i4>321</vt:i4>
      </vt:variant>
      <vt:variant>
        <vt:i4>0</vt:i4>
      </vt:variant>
      <vt:variant>
        <vt:i4>5</vt:i4>
      </vt:variant>
      <vt:variant>
        <vt:lpwstr>http://www.symantec.com/connect/blogs/trojanhydraq-incident-analysis-aurora-0-day-exploit</vt:lpwstr>
      </vt:variant>
      <vt:variant>
        <vt:lpwstr/>
      </vt:variant>
      <vt:variant>
        <vt:i4>4849678</vt:i4>
      </vt:variant>
      <vt:variant>
        <vt:i4>318</vt:i4>
      </vt:variant>
      <vt:variant>
        <vt:i4>0</vt:i4>
      </vt:variant>
      <vt:variant>
        <vt:i4>5</vt:i4>
      </vt:variant>
      <vt:variant>
        <vt:lpwstr>http://www.symantec.com/connect/blogs/trojanhydraq-incident-analysis-aurora-0-day-exploit</vt:lpwstr>
      </vt:variant>
      <vt:variant>
        <vt:lpwstr/>
      </vt:variant>
      <vt:variant>
        <vt:i4>4849678</vt:i4>
      </vt:variant>
      <vt:variant>
        <vt:i4>315</vt:i4>
      </vt:variant>
      <vt:variant>
        <vt:i4>0</vt:i4>
      </vt:variant>
      <vt:variant>
        <vt:i4>5</vt:i4>
      </vt:variant>
      <vt:variant>
        <vt:lpwstr>http://www.symantec.com/connect/blogs/trojanhydraq-incident-analysis-aurora-0-day-exploit</vt:lpwstr>
      </vt:variant>
      <vt:variant>
        <vt:lpwstr/>
      </vt:variant>
      <vt:variant>
        <vt:i4>4849678</vt:i4>
      </vt:variant>
      <vt:variant>
        <vt:i4>312</vt:i4>
      </vt:variant>
      <vt:variant>
        <vt:i4>0</vt:i4>
      </vt:variant>
      <vt:variant>
        <vt:i4>5</vt:i4>
      </vt:variant>
      <vt:variant>
        <vt:lpwstr>http://www.symantec.com/connect/blogs/trojanhydraq-incident-analysis-aurora-0-day-exploit</vt:lpwstr>
      </vt:variant>
      <vt:variant>
        <vt:lpwstr/>
      </vt:variant>
      <vt:variant>
        <vt:i4>4849678</vt:i4>
      </vt:variant>
      <vt:variant>
        <vt:i4>309</vt:i4>
      </vt:variant>
      <vt:variant>
        <vt:i4>0</vt:i4>
      </vt:variant>
      <vt:variant>
        <vt:i4>5</vt:i4>
      </vt:variant>
      <vt:variant>
        <vt:lpwstr>http://www.symantec.com/connect/blogs/trojanhydraq-incident-analysis-aurora-0-day-exploit</vt:lpwstr>
      </vt:variant>
      <vt:variant>
        <vt:lpwstr/>
      </vt:variant>
      <vt:variant>
        <vt:i4>4849678</vt:i4>
      </vt:variant>
      <vt:variant>
        <vt:i4>306</vt:i4>
      </vt:variant>
      <vt:variant>
        <vt:i4>0</vt:i4>
      </vt:variant>
      <vt:variant>
        <vt:i4>5</vt:i4>
      </vt:variant>
      <vt:variant>
        <vt:lpwstr>http://www.symantec.com/connect/blogs/trojanhydraq-incident-analysis-aurora-0-day-exploit</vt:lpwstr>
      </vt:variant>
      <vt:variant>
        <vt:lpwstr/>
      </vt:variant>
      <vt:variant>
        <vt:i4>4849678</vt:i4>
      </vt:variant>
      <vt:variant>
        <vt:i4>303</vt:i4>
      </vt:variant>
      <vt:variant>
        <vt:i4>0</vt:i4>
      </vt:variant>
      <vt:variant>
        <vt:i4>5</vt:i4>
      </vt:variant>
      <vt:variant>
        <vt:lpwstr>http://www.symantec.com/connect/blogs/trojanhydraq-incident-analysis-aurora-0-day-exploit</vt:lpwstr>
      </vt:variant>
      <vt:variant>
        <vt:lpwstr/>
      </vt:variant>
      <vt:variant>
        <vt:i4>4849678</vt:i4>
      </vt:variant>
      <vt:variant>
        <vt:i4>300</vt:i4>
      </vt:variant>
      <vt:variant>
        <vt:i4>0</vt:i4>
      </vt:variant>
      <vt:variant>
        <vt:i4>5</vt:i4>
      </vt:variant>
      <vt:variant>
        <vt:lpwstr>http://www.symantec.com/connect/blogs/trojanhydraq-incident-analysis-aurora-0-day-exploit</vt:lpwstr>
      </vt:variant>
      <vt:variant>
        <vt:lpwstr/>
      </vt:variant>
      <vt:variant>
        <vt:i4>4849678</vt:i4>
      </vt:variant>
      <vt:variant>
        <vt:i4>297</vt:i4>
      </vt:variant>
      <vt:variant>
        <vt:i4>0</vt:i4>
      </vt:variant>
      <vt:variant>
        <vt:i4>5</vt:i4>
      </vt:variant>
      <vt:variant>
        <vt:lpwstr>http://www.symantec.com/connect/blogs/trojanhydraq-incident-analysis-aurora-0-day-exploit</vt:lpwstr>
      </vt:variant>
      <vt:variant>
        <vt:lpwstr/>
      </vt:variant>
      <vt:variant>
        <vt:i4>4849678</vt:i4>
      </vt:variant>
      <vt:variant>
        <vt:i4>294</vt:i4>
      </vt:variant>
      <vt:variant>
        <vt:i4>0</vt:i4>
      </vt:variant>
      <vt:variant>
        <vt:i4>5</vt:i4>
      </vt:variant>
      <vt:variant>
        <vt:lpwstr>http://www.symantec.com/connect/blogs/trojanhydraq-incident-analysis-aurora-0-day-exploit</vt:lpwstr>
      </vt:variant>
      <vt:variant>
        <vt:lpwstr/>
      </vt:variant>
      <vt:variant>
        <vt:i4>4849678</vt:i4>
      </vt:variant>
      <vt:variant>
        <vt:i4>291</vt:i4>
      </vt:variant>
      <vt:variant>
        <vt:i4>0</vt:i4>
      </vt:variant>
      <vt:variant>
        <vt:i4>5</vt:i4>
      </vt:variant>
      <vt:variant>
        <vt:lpwstr>http://www.symantec.com/connect/blogs/trojanhydraq-incident-analysis-aurora-0-day-exploit</vt:lpwstr>
      </vt:variant>
      <vt:variant>
        <vt:lpwstr/>
      </vt:variant>
      <vt:variant>
        <vt:i4>4849678</vt:i4>
      </vt:variant>
      <vt:variant>
        <vt:i4>288</vt:i4>
      </vt:variant>
      <vt:variant>
        <vt:i4>0</vt:i4>
      </vt:variant>
      <vt:variant>
        <vt:i4>5</vt:i4>
      </vt:variant>
      <vt:variant>
        <vt:lpwstr>http://www.symantec.com/connect/blogs/trojanhydraq-incident-analysis-aurora-0-day-exploit</vt:lpwstr>
      </vt:variant>
      <vt:variant>
        <vt:lpwstr/>
      </vt:variant>
      <vt:variant>
        <vt:i4>4849678</vt:i4>
      </vt:variant>
      <vt:variant>
        <vt:i4>285</vt:i4>
      </vt:variant>
      <vt:variant>
        <vt:i4>0</vt:i4>
      </vt:variant>
      <vt:variant>
        <vt:i4>5</vt:i4>
      </vt:variant>
      <vt:variant>
        <vt:lpwstr>http://www.symantec.com/connect/blogs/trojanhydraq-incident-analysis-aurora-0-day-exploit</vt:lpwstr>
      </vt:variant>
      <vt:variant>
        <vt:lpwstr/>
      </vt:variant>
      <vt:variant>
        <vt:i4>7929898</vt:i4>
      </vt:variant>
      <vt:variant>
        <vt:i4>282</vt:i4>
      </vt:variant>
      <vt:variant>
        <vt:i4>0</vt:i4>
      </vt:variant>
      <vt:variant>
        <vt:i4>5</vt:i4>
      </vt:variant>
      <vt:variant>
        <vt:lpwstr>https://developer.chrome.com/extensions/webRequest</vt:lpwstr>
      </vt:variant>
      <vt:variant>
        <vt:lpwstr/>
      </vt:variant>
      <vt:variant>
        <vt:i4>7929898</vt:i4>
      </vt:variant>
      <vt:variant>
        <vt:i4>279</vt:i4>
      </vt:variant>
      <vt:variant>
        <vt:i4>0</vt:i4>
      </vt:variant>
      <vt:variant>
        <vt:i4>5</vt:i4>
      </vt:variant>
      <vt:variant>
        <vt:lpwstr>https://developer.chrome.com/extensions/webRequest</vt:lpwstr>
      </vt:variant>
      <vt:variant>
        <vt:lpwstr/>
      </vt:variant>
      <vt:variant>
        <vt:i4>1507402</vt:i4>
      </vt:variant>
      <vt:variant>
        <vt:i4>276</vt:i4>
      </vt:variant>
      <vt:variant>
        <vt:i4>0</vt:i4>
      </vt:variant>
      <vt:variant>
        <vt:i4>5</vt:i4>
      </vt:variant>
      <vt:variant>
        <vt:lpwstr>https://developer.chrome.com/extensions/manifest</vt:lpwstr>
      </vt:variant>
      <vt:variant>
        <vt:lpwstr/>
      </vt:variant>
      <vt:variant>
        <vt:i4>1507402</vt:i4>
      </vt:variant>
      <vt:variant>
        <vt:i4>273</vt:i4>
      </vt:variant>
      <vt:variant>
        <vt:i4>0</vt:i4>
      </vt:variant>
      <vt:variant>
        <vt:i4>5</vt:i4>
      </vt:variant>
      <vt:variant>
        <vt:lpwstr>https://developer.chrome.com/extensions/manifest</vt:lpwstr>
      </vt:variant>
      <vt:variant>
        <vt:lpwstr/>
      </vt:variant>
      <vt:variant>
        <vt:i4>7667836</vt:i4>
      </vt:variant>
      <vt:variant>
        <vt:i4>270</vt:i4>
      </vt:variant>
      <vt:variant>
        <vt:i4>0</vt:i4>
      </vt:variant>
      <vt:variant>
        <vt:i4>5</vt:i4>
      </vt:variant>
      <vt:variant>
        <vt:lpwstr>http://jbremer.org/x86-api-hooking-demystified/</vt:lpwstr>
      </vt:variant>
      <vt:variant>
        <vt:lpwstr/>
      </vt:variant>
      <vt:variant>
        <vt:i4>7667836</vt:i4>
      </vt:variant>
      <vt:variant>
        <vt:i4>267</vt:i4>
      </vt:variant>
      <vt:variant>
        <vt:i4>0</vt:i4>
      </vt:variant>
      <vt:variant>
        <vt:i4>5</vt:i4>
      </vt:variant>
      <vt:variant>
        <vt:lpwstr>http://jbremer.org/x86-api-hooking-demystified/</vt:lpwstr>
      </vt:variant>
      <vt:variant>
        <vt:lpwstr/>
      </vt:variant>
      <vt:variant>
        <vt:i4>7667836</vt:i4>
      </vt:variant>
      <vt:variant>
        <vt:i4>264</vt:i4>
      </vt:variant>
      <vt:variant>
        <vt:i4>0</vt:i4>
      </vt:variant>
      <vt:variant>
        <vt:i4>5</vt:i4>
      </vt:variant>
      <vt:variant>
        <vt:lpwstr>http://jbremer.org/x86-api-hooking-demystified/</vt:lpwstr>
      </vt:variant>
      <vt:variant>
        <vt:lpwstr/>
      </vt:variant>
      <vt:variant>
        <vt:i4>7667836</vt:i4>
      </vt:variant>
      <vt:variant>
        <vt:i4>261</vt:i4>
      </vt:variant>
      <vt:variant>
        <vt:i4>0</vt:i4>
      </vt:variant>
      <vt:variant>
        <vt:i4>5</vt:i4>
      </vt:variant>
      <vt:variant>
        <vt:lpwstr>http://jbremer.org/x86-api-hooking-demystified/</vt:lpwstr>
      </vt:variant>
      <vt:variant>
        <vt:lpwstr/>
      </vt:variant>
      <vt:variant>
        <vt:i4>7667836</vt:i4>
      </vt:variant>
      <vt:variant>
        <vt:i4>258</vt:i4>
      </vt:variant>
      <vt:variant>
        <vt:i4>0</vt:i4>
      </vt:variant>
      <vt:variant>
        <vt:i4>5</vt:i4>
      </vt:variant>
      <vt:variant>
        <vt:lpwstr>http://jbremer.org/x86-api-hooking-demystified/</vt:lpwstr>
      </vt:variant>
      <vt:variant>
        <vt:lpwstr/>
      </vt:variant>
      <vt:variant>
        <vt:i4>7667836</vt:i4>
      </vt:variant>
      <vt:variant>
        <vt:i4>255</vt:i4>
      </vt:variant>
      <vt:variant>
        <vt:i4>0</vt:i4>
      </vt:variant>
      <vt:variant>
        <vt:i4>5</vt:i4>
      </vt:variant>
      <vt:variant>
        <vt:lpwstr>http://jbremer.org/x86-api-hooking-demystified/</vt:lpwstr>
      </vt:variant>
      <vt:variant>
        <vt:lpwstr/>
      </vt:variant>
      <vt:variant>
        <vt:i4>7667836</vt:i4>
      </vt:variant>
      <vt:variant>
        <vt:i4>252</vt:i4>
      </vt:variant>
      <vt:variant>
        <vt:i4>0</vt:i4>
      </vt:variant>
      <vt:variant>
        <vt:i4>5</vt:i4>
      </vt:variant>
      <vt:variant>
        <vt:lpwstr>http://jbremer.org/x86-api-hooking-demystified/</vt:lpwstr>
      </vt:variant>
      <vt:variant>
        <vt:lpwstr/>
      </vt:variant>
      <vt:variant>
        <vt:i4>7667836</vt:i4>
      </vt:variant>
      <vt:variant>
        <vt:i4>249</vt:i4>
      </vt:variant>
      <vt:variant>
        <vt:i4>0</vt:i4>
      </vt:variant>
      <vt:variant>
        <vt:i4>5</vt:i4>
      </vt:variant>
      <vt:variant>
        <vt:lpwstr>http://jbremer.org/x86-api-hooking-demystified/</vt:lpwstr>
      </vt:variant>
      <vt:variant>
        <vt:lpwstr/>
      </vt:variant>
      <vt:variant>
        <vt:i4>7667836</vt:i4>
      </vt:variant>
      <vt:variant>
        <vt:i4>246</vt:i4>
      </vt:variant>
      <vt:variant>
        <vt:i4>0</vt:i4>
      </vt:variant>
      <vt:variant>
        <vt:i4>5</vt:i4>
      </vt:variant>
      <vt:variant>
        <vt:lpwstr>http://jbremer.org/x86-api-hooking-demystified/</vt:lpwstr>
      </vt:variant>
      <vt:variant>
        <vt:lpwstr/>
      </vt:variant>
      <vt:variant>
        <vt:i4>7667836</vt:i4>
      </vt:variant>
      <vt:variant>
        <vt:i4>243</vt:i4>
      </vt:variant>
      <vt:variant>
        <vt:i4>0</vt:i4>
      </vt:variant>
      <vt:variant>
        <vt:i4>5</vt:i4>
      </vt:variant>
      <vt:variant>
        <vt:lpwstr>http://jbremer.org/x86-api-hooking-demystified/</vt:lpwstr>
      </vt:variant>
      <vt:variant>
        <vt:lpwstr/>
      </vt:variant>
      <vt:variant>
        <vt:i4>7667836</vt:i4>
      </vt:variant>
      <vt:variant>
        <vt:i4>240</vt:i4>
      </vt:variant>
      <vt:variant>
        <vt:i4>0</vt:i4>
      </vt:variant>
      <vt:variant>
        <vt:i4>5</vt:i4>
      </vt:variant>
      <vt:variant>
        <vt:lpwstr>http://jbremer.org/x86-api-hooking-demystified/</vt:lpwstr>
      </vt:variant>
      <vt:variant>
        <vt:lpwstr/>
      </vt:variant>
      <vt:variant>
        <vt:i4>7667836</vt:i4>
      </vt:variant>
      <vt:variant>
        <vt:i4>237</vt:i4>
      </vt:variant>
      <vt:variant>
        <vt:i4>0</vt:i4>
      </vt:variant>
      <vt:variant>
        <vt:i4>5</vt:i4>
      </vt:variant>
      <vt:variant>
        <vt:lpwstr>http://jbremer.org/x86-api-hooking-demystified/</vt:lpwstr>
      </vt:variant>
      <vt:variant>
        <vt:lpwstr/>
      </vt:variant>
      <vt:variant>
        <vt:i4>7667836</vt:i4>
      </vt:variant>
      <vt:variant>
        <vt:i4>234</vt:i4>
      </vt:variant>
      <vt:variant>
        <vt:i4>0</vt:i4>
      </vt:variant>
      <vt:variant>
        <vt:i4>5</vt:i4>
      </vt:variant>
      <vt:variant>
        <vt:lpwstr>http://jbremer.org/x86-api-hooking-demystified/</vt:lpwstr>
      </vt:variant>
      <vt:variant>
        <vt:lpwstr/>
      </vt:variant>
      <vt:variant>
        <vt:i4>7667836</vt:i4>
      </vt:variant>
      <vt:variant>
        <vt:i4>231</vt:i4>
      </vt:variant>
      <vt:variant>
        <vt:i4>0</vt:i4>
      </vt:variant>
      <vt:variant>
        <vt:i4>5</vt:i4>
      </vt:variant>
      <vt:variant>
        <vt:lpwstr>http://jbremer.org/x86-api-hooking-demystified/</vt:lpwstr>
      </vt:variant>
      <vt:variant>
        <vt:lpwstr/>
      </vt:variant>
      <vt:variant>
        <vt:i4>7667836</vt:i4>
      </vt:variant>
      <vt:variant>
        <vt:i4>228</vt:i4>
      </vt:variant>
      <vt:variant>
        <vt:i4>0</vt:i4>
      </vt:variant>
      <vt:variant>
        <vt:i4>5</vt:i4>
      </vt:variant>
      <vt:variant>
        <vt:lpwstr>http://jbremer.org/x86-api-hooking-demystified/</vt:lpwstr>
      </vt:variant>
      <vt:variant>
        <vt:lpwstr/>
      </vt:variant>
      <vt:variant>
        <vt:i4>7667836</vt:i4>
      </vt:variant>
      <vt:variant>
        <vt:i4>225</vt:i4>
      </vt:variant>
      <vt:variant>
        <vt:i4>0</vt:i4>
      </vt:variant>
      <vt:variant>
        <vt:i4>5</vt:i4>
      </vt:variant>
      <vt:variant>
        <vt:lpwstr>http://jbremer.org/x86-api-hooking-demystified/</vt:lpwstr>
      </vt:variant>
      <vt:variant>
        <vt:lpwstr/>
      </vt:variant>
      <vt:variant>
        <vt:i4>2031677</vt:i4>
      </vt:variant>
      <vt:variant>
        <vt:i4>116</vt:i4>
      </vt:variant>
      <vt:variant>
        <vt:i4>0</vt:i4>
      </vt:variant>
      <vt:variant>
        <vt:i4>5</vt:i4>
      </vt:variant>
      <vt:variant>
        <vt:lpwstr/>
      </vt:variant>
      <vt:variant>
        <vt:lpwstr>_Toc153369978</vt:lpwstr>
      </vt:variant>
      <vt:variant>
        <vt:i4>2031677</vt:i4>
      </vt:variant>
      <vt:variant>
        <vt:i4>110</vt:i4>
      </vt:variant>
      <vt:variant>
        <vt:i4>0</vt:i4>
      </vt:variant>
      <vt:variant>
        <vt:i4>5</vt:i4>
      </vt:variant>
      <vt:variant>
        <vt:lpwstr/>
      </vt:variant>
      <vt:variant>
        <vt:lpwstr>_Toc153369977</vt:lpwstr>
      </vt:variant>
      <vt:variant>
        <vt:i4>2031677</vt:i4>
      </vt:variant>
      <vt:variant>
        <vt:i4>104</vt:i4>
      </vt:variant>
      <vt:variant>
        <vt:i4>0</vt:i4>
      </vt:variant>
      <vt:variant>
        <vt:i4>5</vt:i4>
      </vt:variant>
      <vt:variant>
        <vt:lpwstr/>
      </vt:variant>
      <vt:variant>
        <vt:lpwstr>_Toc153369976</vt:lpwstr>
      </vt:variant>
      <vt:variant>
        <vt:i4>2031677</vt:i4>
      </vt:variant>
      <vt:variant>
        <vt:i4>98</vt:i4>
      </vt:variant>
      <vt:variant>
        <vt:i4>0</vt:i4>
      </vt:variant>
      <vt:variant>
        <vt:i4>5</vt:i4>
      </vt:variant>
      <vt:variant>
        <vt:lpwstr/>
      </vt:variant>
      <vt:variant>
        <vt:lpwstr>_Toc153369975</vt:lpwstr>
      </vt:variant>
      <vt:variant>
        <vt:i4>2031677</vt:i4>
      </vt:variant>
      <vt:variant>
        <vt:i4>92</vt:i4>
      </vt:variant>
      <vt:variant>
        <vt:i4>0</vt:i4>
      </vt:variant>
      <vt:variant>
        <vt:i4>5</vt:i4>
      </vt:variant>
      <vt:variant>
        <vt:lpwstr/>
      </vt:variant>
      <vt:variant>
        <vt:lpwstr>_Toc153369974</vt:lpwstr>
      </vt:variant>
      <vt:variant>
        <vt:i4>2031677</vt:i4>
      </vt:variant>
      <vt:variant>
        <vt:i4>86</vt:i4>
      </vt:variant>
      <vt:variant>
        <vt:i4>0</vt:i4>
      </vt:variant>
      <vt:variant>
        <vt:i4>5</vt:i4>
      </vt:variant>
      <vt:variant>
        <vt:lpwstr/>
      </vt:variant>
      <vt:variant>
        <vt:lpwstr>_Toc153369973</vt:lpwstr>
      </vt:variant>
      <vt:variant>
        <vt:i4>2031677</vt:i4>
      </vt:variant>
      <vt:variant>
        <vt:i4>80</vt:i4>
      </vt:variant>
      <vt:variant>
        <vt:i4>0</vt:i4>
      </vt:variant>
      <vt:variant>
        <vt:i4>5</vt:i4>
      </vt:variant>
      <vt:variant>
        <vt:lpwstr/>
      </vt:variant>
      <vt:variant>
        <vt:lpwstr>_Toc153369972</vt:lpwstr>
      </vt:variant>
      <vt:variant>
        <vt:i4>2031677</vt:i4>
      </vt:variant>
      <vt:variant>
        <vt:i4>74</vt:i4>
      </vt:variant>
      <vt:variant>
        <vt:i4>0</vt:i4>
      </vt:variant>
      <vt:variant>
        <vt:i4>5</vt:i4>
      </vt:variant>
      <vt:variant>
        <vt:lpwstr/>
      </vt:variant>
      <vt:variant>
        <vt:lpwstr>_Toc153369971</vt:lpwstr>
      </vt:variant>
      <vt:variant>
        <vt:i4>2031677</vt:i4>
      </vt:variant>
      <vt:variant>
        <vt:i4>68</vt:i4>
      </vt:variant>
      <vt:variant>
        <vt:i4>0</vt:i4>
      </vt:variant>
      <vt:variant>
        <vt:i4>5</vt:i4>
      </vt:variant>
      <vt:variant>
        <vt:lpwstr/>
      </vt:variant>
      <vt:variant>
        <vt:lpwstr>_Toc153369970</vt:lpwstr>
      </vt:variant>
      <vt:variant>
        <vt:i4>1966141</vt:i4>
      </vt:variant>
      <vt:variant>
        <vt:i4>62</vt:i4>
      </vt:variant>
      <vt:variant>
        <vt:i4>0</vt:i4>
      </vt:variant>
      <vt:variant>
        <vt:i4>5</vt:i4>
      </vt:variant>
      <vt:variant>
        <vt:lpwstr/>
      </vt:variant>
      <vt:variant>
        <vt:lpwstr>_Toc153369969</vt:lpwstr>
      </vt:variant>
      <vt:variant>
        <vt:i4>1966141</vt:i4>
      </vt:variant>
      <vt:variant>
        <vt:i4>56</vt:i4>
      </vt:variant>
      <vt:variant>
        <vt:i4>0</vt:i4>
      </vt:variant>
      <vt:variant>
        <vt:i4>5</vt:i4>
      </vt:variant>
      <vt:variant>
        <vt:lpwstr/>
      </vt:variant>
      <vt:variant>
        <vt:lpwstr>_Toc153369968</vt:lpwstr>
      </vt:variant>
      <vt:variant>
        <vt:i4>1966141</vt:i4>
      </vt:variant>
      <vt:variant>
        <vt:i4>50</vt:i4>
      </vt:variant>
      <vt:variant>
        <vt:i4>0</vt:i4>
      </vt:variant>
      <vt:variant>
        <vt:i4>5</vt:i4>
      </vt:variant>
      <vt:variant>
        <vt:lpwstr/>
      </vt:variant>
      <vt:variant>
        <vt:lpwstr>_Toc153369967</vt:lpwstr>
      </vt:variant>
      <vt:variant>
        <vt:i4>1966141</vt:i4>
      </vt:variant>
      <vt:variant>
        <vt:i4>44</vt:i4>
      </vt:variant>
      <vt:variant>
        <vt:i4>0</vt:i4>
      </vt:variant>
      <vt:variant>
        <vt:i4>5</vt:i4>
      </vt:variant>
      <vt:variant>
        <vt:lpwstr/>
      </vt:variant>
      <vt:variant>
        <vt:lpwstr>_Toc153369966</vt:lpwstr>
      </vt:variant>
      <vt:variant>
        <vt:i4>1966141</vt:i4>
      </vt:variant>
      <vt:variant>
        <vt:i4>38</vt:i4>
      </vt:variant>
      <vt:variant>
        <vt:i4>0</vt:i4>
      </vt:variant>
      <vt:variant>
        <vt:i4>5</vt:i4>
      </vt:variant>
      <vt:variant>
        <vt:lpwstr/>
      </vt:variant>
      <vt:variant>
        <vt:lpwstr>_Toc153369965</vt:lpwstr>
      </vt:variant>
      <vt:variant>
        <vt:i4>1966141</vt:i4>
      </vt:variant>
      <vt:variant>
        <vt:i4>32</vt:i4>
      </vt:variant>
      <vt:variant>
        <vt:i4>0</vt:i4>
      </vt:variant>
      <vt:variant>
        <vt:i4>5</vt:i4>
      </vt:variant>
      <vt:variant>
        <vt:lpwstr/>
      </vt:variant>
      <vt:variant>
        <vt:lpwstr>_Toc153369964</vt:lpwstr>
      </vt:variant>
      <vt:variant>
        <vt:i4>1966141</vt:i4>
      </vt:variant>
      <vt:variant>
        <vt:i4>26</vt:i4>
      </vt:variant>
      <vt:variant>
        <vt:i4>0</vt:i4>
      </vt:variant>
      <vt:variant>
        <vt:i4>5</vt:i4>
      </vt:variant>
      <vt:variant>
        <vt:lpwstr/>
      </vt:variant>
      <vt:variant>
        <vt:lpwstr>_Toc153369963</vt:lpwstr>
      </vt:variant>
      <vt:variant>
        <vt:i4>1966141</vt:i4>
      </vt:variant>
      <vt:variant>
        <vt:i4>20</vt:i4>
      </vt:variant>
      <vt:variant>
        <vt:i4>0</vt:i4>
      </vt:variant>
      <vt:variant>
        <vt:i4>5</vt:i4>
      </vt:variant>
      <vt:variant>
        <vt:lpwstr/>
      </vt:variant>
      <vt:variant>
        <vt:lpwstr>_Toc153369962</vt:lpwstr>
      </vt:variant>
      <vt:variant>
        <vt:i4>1966141</vt:i4>
      </vt:variant>
      <vt:variant>
        <vt:i4>14</vt:i4>
      </vt:variant>
      <vt:variant>
        <vt:i4>0</vt:i4>
      </vt:variant>
      <vt:variant>
        <vt:i4>5</vt:i4>
      </vt:variant>
      <vt:variant>
        <vt:lpwstr/>
      </vt:variant>
      <vt:variant>
        <vt:lpwstr>_Toc153369961</vt:lpwstr>
      </vt:variant>
      <vt:variant>
        <vt:i4>1966141</vt:i4>
      </vt:variant>
      <vt:variant>
        <vt:i4>8</vt:i4>
      </vt:variant>
      <vt:variant>
        <vt:i4>0</vt:i4>
      </vt:variant>
      <vt:variant>
        <vt:i4>5</vt:i4>
      </vt:variant>
      <vt:variant>
        <vt:lpwstr/>
      </vt:variant>
      <vt:variant>
        <vt:lpwstr>_Toc153369960</vt:lpwstr>
      </vt:variant>
      <vt:variant>
        <vt:i4>1900605</vt:i4>
      </vt:variant>
      <vt:variant>
        <vt:i4>2</vt:i4>
      </vt:variant>
      <vt:variant>
        <vt:i4>0</vt:i4>
      </vt:variant>
      <vt:variant>
        <vt:i4>5</vt:i4>
      </vt:variant>
      <vt:variant>
        <vt:lpwstr/>
      </vt:variant>
      <vt:variant>
        <vt:lpwstr>_Toc153369959</vt:lpwstr>
      </vt:variant>
      <vt:variant>
        <vt:i4>7929870</vt:i4>
      </vt:variant>
      <vt:variant>
        <vt:i4>0</vt:i4>
      </vt:variant>
      <vt:variant>
        <vt:i4>0</vt:i4>
      </vt:variant>
      <vt:variant>
        <vt:i4>5</vt:i4>
      </vt:variant>
      <vt:variant>
        <vt:lpwstr>https://www.thatwhitepaperguy.com/white-paper-faq-frequently-asked-questions/</vt:lpwstr>
      </vt:variant>
      <vt:variant>
        <vt:lpwstr>what_is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DAVID DANDIE</cp:lastModifiedBy>
  <cp:revision>2</cp:revision>
  <dcterms:created xsi:type="dcterms:W3CDTF">2024-01-04T12:33:00Z</dcterms:created>
  <dcterms:modified xsi:type="dcterms:W3CDTF">2024-01-04T12:33:00Z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0x01010087A3B049FF554D46A9D3985B47CB47E7</vt:lpwstr>
  </property>
</Properties>
</file>